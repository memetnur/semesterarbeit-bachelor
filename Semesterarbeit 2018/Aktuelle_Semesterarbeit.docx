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FFE21" w14:textId="40C7D7DF" w:rsidR="00170163" w:rsidRDefault="00170163" w:rsidP="00170163">
      <w:bookmarkStart w:id="0" w:name="_Hlk523150076"/>
      <w:bookmarkEnd w:id="0"/>
      <w:r>
        <w:rPr>
          <w:rFonts w:cs="Arial"/>
          <w:noProof/>
          <w:lang w:val="de-CH" w:eastAsia="de-CH"/>
        </w:rPr>
        <w:drawing>
          <wp:anchor distT="0" distB="0" distL="114300" distR="114300" simplePos="0" relativeHeight="251656704" behindDoc="0" locked="0" layoutInCell="1" allowOverlap="1" wp14:anchorId="60DA64CA" wp14:editId="085FC77B">
            <wp:simplePos x="0" y="0"/>
            <wp:positionH relativeFrom="column">
              <wp:posOffset>1387568</wp:posOffset>
            </wp:positionH>
            <wp:positionV relativeFrom="paragraph">
              <wp:posOffset>-595672</wp:posOffset>
            </wp:positionV>
            <wp:extent cx="2956275" cy="16192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956275" cy="1619250"/>
                    </a:xfrm>
                    <a:prstGeom prst="rect">
                      <a:avLst/>
                    </a:prstGeom>
                  </pic:spPr>
                </pic:pic>
              </a:graphicData>
            </a:graphic>
            <wp14:sizeRelH relativeFrom="page">
              <wp14:pctWidth>0</wp14:pctWidth>
            </wp14:sizeRelH>
            <wp14:sizeRelV relativeFrom="page">
              <wp14:pctHeight>0</wp14:pctHeight>
            </wp14:sizeRelV>
          </wp:anchor>
        </w:drawing>
      </w:r>
    </w:p>
    <w:p w14:paraId="03A51175" w14:textId="77777777" w:rsidR="00170163" w:rsidRDefault="00170163" w:rsidP="00170163"/>
    <w:p w14:paraId="6E9B6455" w14:textId="77777777" w:rsidR="00170163" w:rsidRDefault="00170163" w:rsidP="00170163"/>
    <w:tbl>
      <w:tblPr>
        <w:tblStyle w:val="Tabellenraster"/>
        <w:tblW w:w="925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9"/>
      </w:tblGrid>
      <w:tr w:rsidR="00170163" w:rsidRPr="006E3110" w14:paraId="6F92A3B9" w14:textId="77777777" w:rsidTr="00C05C5C">
        <w:trPr>
          <w:trHeight w:val="1408"/>
        </w:trPr>
        <w:tc>
          <w:tcPr>
            <w:tcW w:w="9259" w:type="dxa"/>
            <w:hideMark/>
          </w:tcPr>
          <w:p w14:paraId="5A64FEDF" w14:textId="77777777" w:rsidR="00170163" w:rsidRPr="006E3110" w:rsidRDefault="00170163" w:rsidP="00C05C5C">
            <w:pPr>
              <w:spacing w:line="240" w:lineRule="auto"/>
              <w:jc w:val="center"/>
              <w:rPr>
                <w:rFonts w:ascii="Arial" w:hAnsi="Arial" w:cs="Arial"/>
              </w:rPr>
            </w:pPr>
            <w:r w:rsidRPr="006E3110">
              <w:rPr>
                <w:rFonts w:ascii="Arial" w:eastAsia="Calibri" w:hAnsi="Arial" w:cs="Arial"/>
              </w:rPr>
              <w:t>ZÜRCHER HOCHSCHULE FÜR ANGEWANDTE WISSENSCHAFTEN</w:t>
            </w:r>
            <w:r w:rsidRPr="006E3110">
              <w:rPr>
                <w:rFonts w:ascii="Arial" w:eastAsia="Calibri" w:hAnsi="Arial" w:cs="Arial"/>
              </w:rPr>
              <w:br/>
              <w:t>DEPARTEMENT LIFE SCIENCES UND FACILITY MANAGEMENT</w:t>
            </w:r>
            <w:r w:rsidRPr="006E3110">
              <w:rPr>
                <w:rFonts w:ascii="Arial" w:eastAsia="Calibri" w:hAnsi="Arial" w:cs="Arial"/>
              </w:rPr>
              <w:br/>
              <w:t>INSTITUT FÜR BIOTECHNOLOGIE</w:t>
            </w:r>
          </w:p>
        </w:tc>
      </w:tr>
      <w:tr w:rsidR="00170163" w:rsidRPr="006E3110" w14:paraId="7E5DD7E2" w14:textId="77777777" w:rsidTr="00C05C5C">
        <w:trPr>
          <w:trHeight w:val="647"/>
        </w:trPr>
        <w:tc>
          <w:tcPr>
            <w:tcW w:w="9259" w:type="dxa"/>
          </w:tcPr>
          <w:p w14:paraId="679FF3EE" w14:textId="77777777" w:rsidR="00170163" w:rsidRPr="006E3110" w:rsidRDefault="00170163" w:rsidP="00C05C5C">
            <w:pPr>
              <w:spacing w:line="240" w:lineRule="auto"/>
              <w:rPr>
                <w:rFonts w:ascii="Arial" w:hAnsi="Arial" w:cs="Arial"/>
              </w:rPr>
            </w:pPr>
          </w:p>
        </w:tc>
      </w:tr>
      <w:tr w:rsidR="00170163" w:rsidRPr="006E3110" w14:paraId="6B67BDFC" w14:textId="77777777" w:rsidTr="00C05C5C">
        <w:trPr>
          <w:trHeight w:val="1976"/>
        </w:trPr>
        <w:tc>
          <w:tcPr>
            <w:tcW w:w="9259" w:type="dxa"/>
            <w:hideMark/>
          </w:tcPr>
          <w:p w14:paraId="713004EA" w14:textId="77777777" w:rsidR="00170163" w:rsidRDefault="00170163" w:rsidP="00C05C5C">
            <w:pPr>
              <w:spacing w:line="240" w:lineRule="auto"/>
              <w:jc w:val="center"/>
              <w:rPr>
                <w:rFonts w:ascii="Arial" w:hAnsi="Arial" w:cs="Arial"/>
                <w:b/>
                <w:sz w:val="36"/>
              </w:rPr>
            </w:pPr>
            <w:r>
              <w:rPr>
                <w:rFonts w:ascii="Arial" w:hAnsi="Arial" w:cs="Arial"/>
                <w:b/>
                <w:sz w:val="36"/>
              </w:rPr>
              <w:t>Bestimmung der Biomasse mit Hilfe von Handy-</w:t>
            </w:r>
          </w:p>
          <w:p w14:paraId="5A39831C" w14:textId="77777777" w:rsidR="00170163" w:rsidRPr="006E3110" w:rsidRDefault="00170163" w:rsidP="00C05C5C">
            <w:pPr>
              <w:spacing w:line="240" w:lineRule="auto"/>
              <w:jc w:val="center"/>
              <w:rPr>
                <w:rFonts w:ascii="Arial" w:hAnsi="Arial" w:cs="Arial"/>
                <w:b/>
              </w:rPr>
            </w:pPr>
            <w:r>
              <w:rPr>
                <w:rFonts w:ascii="Arial" w:hAnsi="Arial" w:cs="Arial"/>
                <w:b/>
                <w:sz w:val="36"/>
              </w:rPr>
              <w:t>Fotos</w:t>
            </w:r>
          </w:p>
        </w:tc>
      </w:tr>
      <w:tr w:rsidR="00170163" w:rsidRPr="006E3110" w14:paraId="6ECEAA04" w14:textId="77777777" w:rsidTr="00C05C5C">
        <w:trPr>
          <w:trHeight w:val="34"/>
        </w:trPr>
        <w:tc>
          <w:tcPr>
            <w:tcW w:w="9259" w:type="dxa"/>
          </w:tcPr>
          <w:p w14:paraId="05F04D35" w14:textId="77777777" w:rsidR="00170163" w:rsidRPr="006E3110" w:rsidRDefault="00170163" w:rsidP="00C05C5C">
            <w:pPr>
              <w:spacing w:line="240" w:lineRule="auto"/>
              <w:rPr>
                <w:rFonts w:ascii="Arial" w:hAnsi="Arial" w:cs="Arial"/>
              </w:rPr>
            </w:pPr>
          </w:p>
        </w:tc>
      </w:tr>
      <w:tr w:rsidR="00170163" w:rsidRPr="006E3110" w14:paraId="5B2249EA" w14:textId="77777777" w:rsidTr="00C05C5C">
        <w:trPr>
          <w:trHeight w:val="589"/>
        </w:trPr>
        <w:tc>
          <w:tcPr>
            <w:tcW w:w="9259" w:type="dxa"/>
            <w:hideMark/>
          </w:tcPr>
          <w:p w14:paraId="095D4B66" w14:textId="77777777" w:rsidR="00170163" w:rsidRPr="006E3110" w:rsidRDefault="00170163" w:rsidP="00C05C5C">
            <w:pPr>
              <w:spacing w:line="240" w:lineRule="auto"/>
              <w:jc w:val="center"/>
              <w:rPr>
                <w:rFonts w:ascii="Arial" w:hAnsi="Arial" w:cs="Arial"/>
              </w:rPr>
            </w:pPr>
            <w:r>
              <w:rPr>
                <w:rFonts w:ascii="Arial" w:hAnsi="Arial" w:cs="Arial"/>
              </w:rPr>
              <w:t>Semesterarbeit</w:t>
            </w:r>
          </w:p>
        </w:tc>
      </w:tr>
      <w:tr w:rsidR="00170163" w:rsidRPr="006E3110" w14:paraId="70F01DA9" w14:textId="77777777" w:rsidTr="00C05C5C">
        <w:trPr>
          <w:trHeight w:val="604"/>
        </w:trPr>
        <w:tc>
          <w:tcPr>
            <w:tcW w:w="9259" w:type="dxa"/>
            <w:hideMark/>
          </w:tcPr>
          <w:p w14:paraId="4D7A893F" w14:textId="77777777" w:rsidR="00170163" w:rsidRPr="006E3110" w:rsidRDefault="00170163" w:rsidP="00C05C5C">
            <w:pPr>
              <w:spacing w:line="240" w:lineRule="auto"/>
              <w:jc w:val="center"/>
              <w:rPr>
                <w:rFonts w:ascii="Arial" w:hAnsi="Arial" w:cs="Arial"/>
                <w:b/>
              </w:rPr>
            </w:pPr>
            <w:r w:rsidRPr="006E3110">
              <w:rPr>
                <w:rFonts w:ascii="Arial" w:hAnsi="Arial" w:cs="Arial"/>
                <w:b/>
              </w:rPr>
              <w:t>von</w:t>
            </w:r>
          </w:p>
        </w:tc>
      </w:tr>
      <w:tr w:rsidR="00170163" w:rsidRPr="003209CB" w14:paraId="3ADC2794" w14:textId="77777777" w:rsidTr="00C05C5C">
        <w:trPr>
          <w:trHeight w:val="604"/>
        </w:trPr>
        <w:tc>
          <w:tcPr>
            <w:tcW w:w="9259" w:type="dxa"/>
            <w:hideMark/>
          </w:tcPr>
          <w:p w14:paraId="46AECC30" w14:textId="77777777" w:rsidR="00170163" w:rsidRPr="006E3110" w:rsidRDefault="00170163" w:rsidP="00C05C5C">
            <w:pPr>
              <w:spacing w:line="240" w:lineRule="auto"/>
              <w:jc w:val="center"/>
              <w:rPr>
                <w:rFonts w:ascii="Arial" w:hAnsi="Arial" w:cs="Arial"/>
                <w:b/>
                <w:lang w:val="it-IT"/>
              </w:rPr>
            </w:pPr>
            <w:r w:rsidRPr="006E3110">
              <w:rPr>
                <w:rFonts w:ascii="Arial" w:hAnsi="Arial" w:cs="Arial"/>
                <w:b/>
                <w:lang w:val="it-IT"/>
              </w:rPr>
              <w:t>Memeti Nurdzane und Sabani Besmira</w:t>
            </w:r>
          </w:p>
        </w:tc>
      </w:tr>
      <w:tr w:rsidR="00170163" w:rsidRPr="006E3110" w14:paraId="7FC1762E" w14:textId="77777777" w:rsidTr="00C05C5C">
        <w:trPr>
          <w:trHeight w:val="589"/>
        </w:trPr>
        <w:tc>
          <w:tcPr>
            <w:tcW w:w="9259" w:type="dxa"/>
            <w:hideMark/>
          </w:tcPr>
          <w:p w14:paraId="2AE71FF3" w14:textId="77777777" w:rsidR="00170163" w:rsidRPr="006E3110" w:rsidRDefault="00170163" w:rsidP="00C05C5C">
            <w:pPr>
              <w:spacing w:line="240" w:lineRule="auto"/>
              <w:jc w:val="center"/>
              <w:rPr>
                <w:rFonts w:ascii="Arial" w:hAnsi="Arial" w:cs="Arial"/>
              </w:rPr>
            </w:pPr>
            <w:r w:rsidRPr="006E3110">
              <w:rPr>
                <w:rFonts w:ascii="Arial" w:hAnsi="Arial" w:cs="Arial"/>
              </w:rPr>
              <w:t>Bachelorstudiengang 2016</w:t>
            </w:r>
          </w:p>
        </w:tc>
      </w:tr>
      <w:tr w:rsidR="00170163" w:rsidRPr="006E3110" w14:paraId="10C14E24" w14:textId="77777777" w:rsidTr="00C05C5C">
        <w:trPr>
          <w:trHeight w:val="711"/>
        </w:trPr>
        <w:tc>
          <w:tcPr>
            <w:tcW w:w="9259" w:type="dxa"/>
            <w:hideMark/>
          </w:tcPr>
          <w:p w14:paraId="3BDFB8CC" w14:textId="77777777" w:rsidR="00170163" w:rsidRPr="006E3110" w:rsidRDefault="00170163" w:rsidP="00C05C5C">
            <w:pPr>
              <w:spacing w:line="240" w:lineRule="auto"/>
              <w:jc w:val="center"/>
              <w:rPr>
                <w:rFonts w:ascii="Arial" w:hAnsi="Arial" w:cs="Arial"/>
              </w:rPr>
            </w:pPr>
            <w:r w:rsidRPr="006E3110">
              <w:rPr>
                <w:rFonts w:ascii="Arial" w:hAnsi="Arial" w:cs="Arial"/>
              </w:rPr>
              <w:t>Studienrichtung Biotechnologie</w:t>
            </w:r>
          </w:p>
        </w:tc>
      </w:tr>
      <w:tr w:rsidR="00170163" w:rsidRPr="006E3110" w14:paraId="33728ECC" w14:textId="77777777" w:rsidTr="00C05C5C">
        <w:trPr>
          <w:trHeight w:val="604"/>
        </w:trPr>
        <w:tc>
          <w:tcPr>
            <w:tcW w:w="9259" w:type="dxa"/>
            <w:hideMark/>
          </w:tcPr>
          <w:p w14:paraId="62DF815C" w14:textId="77777777" w:rsidR="00170163" w:rsidRPr="006E3110" w:rsidRDefault="00170163" w:rsidP="00C05C5C">
            <w:pPr>
              <w:spacing w:line="240" w:lineRule="auto"/>
              <w:jc w:val="center"/>
              <w:rPr>
                <w:rFonts w:ascii="Arial" w:hAnsi="Arial" w:cs="Arial"/>
              </w:rPr>
            </w:pPr>
            <w:r w:rsidRPr="006E3110">
              <w:rPr>
                <w:rFonts w:ascii="Arial" w:hAnsi="Arial" w:cs="Arial"/>
              </w:rPr>
              <w:t xml:space="preserve">Abgabedatum: </w:t>
            </w:r>
            <w:r>
              <w:rPr>
                <w:rFonts w:ascii="Arial" w:hAnsi="Arial" w:cs="Arial"/>
              </w:rPr>
              <w:t>27</w:t>
            </w:r>
            <w:r w:rsidRPr="006E3110">
              <w:rPr>
                <w:rFonts w:ascii="Arial" w:hAnsi="Arial" w:cs="Arial"/>
              </w:rPr>
              <w:t xml:space="preserve">. </w:t>
            </w:r>
            <w:r>
              <w:rPr>
                <w:rFonts w:ascii="Arial" w:hAnsi="Arial" w:cs="Arial"/>
              </w:rPr>
              <w:t>September</w:t>
            </w:r>
            <w:r w:rsidRPr="006E3110">
              <w:rPr>
                <w:rFonts w:ascii="Arial" w:hAnsi="Arial" w:cs="Arial"/>
              </w:rPr>
              <w:t xml:space="preserve"> 2018</w:t>
            </w:r>
          </w:p>
        </w:tc>
      </w:tr>
      <w:tr w:rsidR="00170163" w:rsidRPr="006E3110" w14:paraId="22969AE2" w14:textId="77777777" w:rsidTr="00C05C5C">
        <w:trPr>
          <w:trHeight w:val="604"/>
        </w:trPr>
        <w:tc>
          <w:tcPr>
            <w:tcW w:w="9259" w:type="dxa"/>
            <w:hideMark/>
          </w:tcPr>
          <w:p w14:paraId="4CDD02EC" w14:textId="77777777" w:rsidR="00170163" w:rsidRDefault="00170163" w:rsidP="00C05C5C">
            <w:pPr>
              <w:spacing w:line="240" w:lineRule="auto"/>
              <w:rPr>
                <w:rFonts w:ascii="Arial" w:hAnsi="Arial" w:cs="Arial"/>
              </w:rPr>
            </w:pPr>
          </w:p>
          <w:p w14:paraId="55C5F744" w14:textId="77777777" w:rsidR="00170163" w:rsidRDefault="00170163" w:rsidP="00C05C5C">
            <w:pPr>
              <w:spacing w:line="240" w:lineRule="auto"/>
              <w:rPr>
                <w:rFonts w:ascii="Arial" w:hAnsi="Arial" w:cs="Arial"/>
              </w:rPr>
            </w:pPr>
          </w:p>
          <w:p w14:paraId="26ABDC3F" w14:textId="77777777" w:rsidR="00170163" w:rsidRDefault="00170163" w:rsidP="00C05C5C">
            <w:pPr>
              <w:spacing w:line="240" w:lineRule="auto"/>
              <w:rPr>
                <w:rFonts w:ascii="Arial" w:hAnsi="Arial" w:cs="Arial"/>
              </w:rPr>
            </w:pPr>
          </w:p>
          <w:p w14:paraId="2A2D2FFC" w14:textId="77777777" w:rsidR="00170163" w:rsidRPr="006E3110" w:rsidRDefault="00170163" w:rsidP="00C05C5C">
            <w:pPr>
              <w:spacing w:line="240" w:lineRule="auto"/>
              <w:rPr>
                <w:rFonts w:ascii="Arial" w:hAnsi="Arial" w:cs="Arial"/>
              </w:rPr>
            </w:pPr>
            <w:r w:rsidRPr="006E3110">
              <w:rPr>
                <w:rFonts w:ascii="Arial" w:hAnsi="Arial" w:cs="Arial"/>
              </w:rPr>
              <w:t xml:space="preserve">Fachkorrektoren: </w:t>
            </w:r>
          </w:p>
        </w:tc>
      </w:tr>
      <w:tr w:rsidR="00170163" w:rsidRPr="006E3110" w14:paraId="680AF282" w14:textId="77777777" w:rsidTr="00C05C5C">
        <w:trPr>
          <w:trHeight w:val="100"/>
        </w:trPr>
        <w:tc>
          <w:tcPr>
            <w:tcW w:w="9259" w:type="dxa"/>
            <w:hideMark/>
          </w:tcPr>
          <w:p w14:paraId="06C09CC2" w14:textId="5F9C5F2B" w:rsidR="00170163" w:rsidRPr="006E3110" w:rsidRDefault="00170163" w:rsidP="00C05C5C">
            <w:pPr>
              <w:spacing w:before="0" w:line="240" w:lineRule="auto"/>
              <w:rPr>
                <w:rFonts w:ascii="Arial" w:hAnsi="Arial" w:cs="Arial"/>
                <w:lang w:val="en-US"/>
              </w:rPr>
            </w:pPr>
            <w:r>
              <w:rPr>
                <w:rFonts w:ascii="Arial" w:hAnsi="Arial" w:cs="Arial"/>
                <w:lang w:val="en-US"/>
              </w:rPr>
              <w:t>Dr. Elia</w:t>
            </w:r>
            <w:r w:rsidR="001B2165">
              <w:rPr>
                <w:rFonts w:ascii="Arial" w:hAnsi="Arial" w:cs="Arial"/>
                <w:lang w:val="en-US"/>
              </w:rPr>
              <w:t>s</w:t>
            </w:r>
            <w:r>
              <w:rPr>
                <w:rFonts w:ascii="Arial" w:hAnsi="Arial" w:cs="Arial"/>
                <w:lang w:val="en-US"/>
              </w:rPr>
              <w:t xml:space="preserve"> August</w:t>
            </w:r>
          </w:p>
          <w:p w14:paraId="264A6AFC" w14:textId="77777777" w:rsidR="00170163" w:rsidRPr="006E3110" w:rsidRDefault="00170163" w:rsidP="00C05C5C">
            <w:pPr>
              <w:spacing w:before="0" w:line="240" w:lineRule="auto"/>
              <w:rPr>
                <w:rFonts w:ascii="Arial" w:hAnsi="Arial" w:cs="Arial"/>
                <w:lang w:val="en-US"/>
              </w:rPr>
            </w:pPr>
            <w:r w:rsidRPr="006E3110">
              <w:rPr>
                <w:rFonts w:ascii="Arial" w:hAnsi="Arial" w:cs="Arial"/>
                <w:lang w:val="en-US"/>
              </w:rPr>
              <w:t>ZHAW Life Sciences und Facility Management</w:t>
            </w:r>
          </w:p>
          <w:p w14:paraId="0FF71B58" w14:textId="77777777" w:rsidR="00170163" w:rsidRPr="006E3110" w:rsidRDefault="00170163" w:rsidP="00C05C5C">
            <w:pPr>
              <w:spacing w:before="0" w:line="240" w:lineRule="auto"/>
              <w:rPr>
                <w:rFonts w:ascii="Arial" w:hAnsi="Arial" w:cs="Arial"/>
                <w:lang w:val="en-US"/>
              </w:rPr>
            </w:pPr>
            <w:r>
              <w:rPr>
                <w:rFonts w:ascii="Arial" w:hAnsi="Arial" w:cs="Arial"/>
                <w:lang w:val="en-US"/>
              </w:rPr>
              <w:t>Campus Grüental</w:t>
            </w:r>
          </w:p>
          <w:p w14:paraId="15E0B1A0" w14:textId="77777777" w:rsidR="00170163" w:rsidRPr="006E3110" w:rsidRDefault="00170163" w:rsidP="00C05C5C">
            <w:pPr>
              <w:spacing w:before="0" w:line="240" w:lineRule="auto"/>
              <w:rPr>
                <w:rFonts w:ascii="Arial" w:hAnsi="Arial" w:cs="Arial"/>
              </w:rPr>
            </w:pPr>
            <w:r w:rsidRPr="006E3110">
              <w:rPr>
                <w:rFonts w:ascii="Arial" w:hAnsi="Arial" w:cs="Arial"/>
                <w:lang w:val="en-US"/>
              </w:rPr>
              <w:t>8820 Wädenswil</w:t>
            </w:r>
          </w:p>
        </w:tc>
      </w:tr>
      <w:tr w:rsidR="00170163" w:rsidRPr="006E3110" w14:paraId="16A85599" w14:textId="77777777" w:rsidTr="00C05C5C">
        <w:trPr>
          <w:trHeight w:val="466"/>
        </w:trPr>
        <w:tc>
          <w:tcPr>
            <w:tcW w:w="9259" w:type="dxa"/>
          </w:tcPr>
          <w:p w14:paraId="07064597" w14:textId="77777777" w:rsidR="00170163" w:rsidRPr="006E3110" w:rsidRDefault="00170163" w:rsidP="00C05C5C">
            <w:pPr>
              <w:spacing w:line="240" w:lineRule="auto"/>
              <w:rPr>
                <w:rFonts w:ascii="Arial" w:hAnsi="Arial" w:cs="Arial"/>
              </w:rPr>
            </w:pPr>
          </w:p>
        </w:tc>
      </w:tr>
      <w:tr w:rsidR="00170163" w:rsidRPr="006E3110" w14:paraId="128F4E59" w14:textId="77777777" w:rsidTr="00C05C5C">
        <w:trPr>
          <w:cantSplit/>
          <w:trHeight w:val="983"/>
        </w:trPr>
        <w:tc>
          <w:tcPr>
            <w:tcW w:w="9259" w:type="dxa"/>
            <w:hideMark/>
          </w:tcPr>
          <w:p w14:paraId="52E89AB5" w14:textId="77777777" w:rsidR="00170163" w:rsidRPr="008061CC" w:rsidRDefault="00170163" w:rsidP="00C05C5C">
            <w:pPr>
              <w:spacing w:before="0" w:line="240" w:lineRule="auto"/>
              <w:rPr>
                <w:rFonts w:ascii="Arial" w:hAnsi="Arial" w:cs="Arial"/>
                <w:lang w:val="en-US"/>
              </w:rPr>
            </w:pPr>
            <w:r w:rsidRPr="008061CC">
              <w:rPr>
                <w:rFonts w:ascii="Arial" w:hAnsi="Arial" w:cs="Arial"/>
                <w:lang w:val="en-US"/>
              </w:rPr>
              <w:t>Prof. Dr. Caspar Demuth</w:t>
            </w:r>
          </w:p>
          <w:p w14:paraId="40840093" w14:textId="77777777" w:rsidR="00170163" w:rsidRPr="008061CC" w:rsidRDefault="00170163" w:rsidP="00C05C5C">
            <w:pPr>
              <w:spacing w:before="0" w:line="240" w:lineRule="auto"/>
              <w:rPr>
                <w:rFonts w:ascii="Arial" w:hAnsi="Arial" w:cs="Arial"/>
                <w:lang w:val="en-US"/>
              </w:rPr>
            </w:pPr>
            <w:r w:rsidRPr="008061CC">
              <w:rPr>
                <w:rFonts w:ascii="Arial" w:hAnsi="Arial" w:cs="Arial"/>
                <w:lang w:val="en-US"/>
              </w:rPr>
              <w:t>ZHAW Life Sciences und Facility Management</w:t>
            </w:r>
          </w:p>
          <w:p w14:paraId="2316D3AE" w14:textId="77777777" w:rsidR="00170163" w:rsidRPr="006E3110" w:rsidRDefault="00170163" w:rsidP="00C05C5C">
            <w:pPr>
              <w:spacing w:before="0" w:line="240" w:lineRule="auto"/>
              <w:rPr>
                <w:rFonts w:ascii="Arial" w:hAnsi="Arial" w:cs="Arial"/>
              </w:rPr>
            </w:pPr>
            <w:r w:rsidRPr="006E3110">
              <w:rPr>
                <w:rFonts w:ascii="Arial" w:hAnsi="Arial" w:cs="Arial"/>
              </w:rPr>
              <w:t>Campus</w:t>
            </w:r>
            <w:r>
              <w:rPr>
                <w:rFonts w:ascii="Arial" w:hAnsi="Arial" w:cs="Arial"/>
              </w:rPr>
              <w:t xml:space="preserve"> Grüental</w:t>
            </w:r>
          </w:p>
          <w:p w14:paraId="3DC3909B" w14:textId="77777777" w:rsidR="00170163" w:rsidRPr="008061CC" w:rsidRDefault="00170163" w:rsidP="00C05C5C">
            <w:pPr>
              <w:spacing w:before="0" w:line="240" w:lineRule="auto"/>
              <w:rPr>
                <w:rFonts w:ascii="Arial" w:hAnsi="Arial" w:cs="Arial"/>
                <w:lang w:val="de-DE"/>
              </w:rPr>
            </w:pPr>
            <w:r w:rsidRPr="008061CC">
              <w:rPr>
                <w:rFonts w:ascii="Arial" w:hAnsi="Arial" w:cs="Arial"/>
                <w:lang w:val="de-DE"/>
              </w:rPr>
              <w:t>8820 Wädenswil</w:t>
            </w:r>
          </w:p>
        </w:tc>
      </w:tr>
    </w:tbl>
    <w:p w14:paraId="34791353" w14:textId="1C1B11BE" w:rsidR="00001339" w:rsidRDefault="00170163" w:rsidP="00001339">
      <w:pPr>
        <w:rPr>
          <w:b/>
          <w:sz w:val="28"/>
          <w:lang w:val="de-CH"/>
        </w:rPr>
      </w:pPr>
      <w:r>
        <w:rPr>
          <w:b/>
          <w:sz w:val="28"/>
          <w:lang w:val="de-CH"/>
        </w:rPr>
        <w:lastRenderedPageBreak/>
        <w:t xml:space="preserve">Abstract </w:t>
      </w:r>
    </w:p>
    <w:p w14:paraId="0E954107" w14:textId="42933982" w:rsidR="00377CAF" w:rsidRDefault="00486480" w:rsidP="00001339">
      <w:pPr>
        <w:rPr>
          <w:lang w:val="de-CH"/>
        </w:rPr>
      </w:pPr>
      <w:r>
        <w:rPr>
          <w:lang w:val="de-CH"/>
        </w:rPr>
        <w:t xml:space="preserve">Computer Imaging ist </w:t>
      </w:r>
      <w:commentRangeStart w:id="1"/>
      <w:r>
        <w:rPr>
          <w:lang w:val="de-CH"/>
        </w:rPr>
        <w:t xml:space="preserve">einer der wichtigen und weit verbreiteten </w:t>
      </w:r>
      <w:commentRangeEnd w:id="1"/>
      <w:r w:rsidR="006E63FC">
        <w:rPr>
          <w:rStyle w:val="Kommentarzeichen"/>
        </w:rPr>
        <w:commentReference w:id="1"/>
      </w:r>
      <w:r>
        <w:rPr>
          <w:lang w:val="de-CH"/>
        </w:rPr>
        <w:t>Methoden um die Biomasse einer Hefekultur aus der Bildanalyse von Schüttelkolben zu schätzen. Bei dieser Methode wird ein V</w:t>
      </w:r>
      <w:r w:rsidR="00FE590A">
        <w:rPr>
          <w:lang w:val="de-CH"/>
        </w:rPr>
        <w:t>erarbeitungsalgorithmus</w:t>
      </w:r>
      <w:r>
        <w:rPr>
          <w:lang w:val="de-CH"/>
        </w:rPr>
        <w:t xml:space="preserve"> in den </w:t>
      </w:r>
      <w:commentRangeStart w:id="2"/>
      <w:r w:rsidR="00FE590A">
        <w:rPr>
          <w:lang w:val="de-CH"/>
        </w:rPr>
        <w:t>RGB</w:t>
      </w:r>
      <w:r>
        <w:rPr>
          <w:lang w:val="de-CH"/>
        </w:rPr>
        <w:t xml:space="preserve">-Fotos </w:t>
      </w:r>
      <w:commentRangeEnd w:id="2"/>
      <w:r w:rsidR="00592AD5">
        <w:rPr>
          <w:rStyle w:val="Kommentarzeichen"/>
        </w:rPr>
        <w:commentReference w:id="2"/>
      </w:r>
      <w:r>
        <w:rPr>
          <w:lang w:val="de-CH"/>
        </w:rPr>
        <w:t xml:space="preserve">zur Identifizierung und Klassifizierung verschiedener Wachstumsstadien der Hefezellen benutzt, sowie eine </w:t>
      </w:r>
      <w:r w:rsidR="00FE590A">
        <w:rPr>
          <w:lang w:val="de-CH"/>
        </w:rPr>
        <w:t>Vielzahl anderer Farbräume, wie HSV-, XYZ-Farbräume</w:t>
      </w:r>
      <w:r>
        <w:rPr>
          <w:lang w:val="de-CH"/>
        </w:rPr>
        <w:t xml:space="preserve"> analysiert und ausgewertet. </w:t>
      </w:r>
      <w:r w:rsidR="00A80D98">
        <w:rPr>
          <w:lang w:val="de-CH"/>
        </w:rPr>
        <w:t xml:space="preserve">Die MATLAB 2018 Version Software wurde für die Bildverarbeitung verwendet, wobei der RGB-Farbraum </w:t>
      </w:r>
      <w:commentRangeStart w:id="3"/>
      <w:r w:rsidR="00A80D98">
        <w:rPr>
          <w:lang w:val="de-CH"/>
        </w:rPr>
        <w:t>in einer Bildgrösse von 101 x 101 Pixel</w:t>
      </w:r>
      <w:commentRangeEnd w:id="3"/>
      <w:r w:rsidR="00910570">
        <w:rPr>
          <w:rStyle w:val="Kommentarzeichen"/>
        </w:rPr>
        <w:commentReference w:id="3"/>
      </w:r>
      <w:r w:rsidR="00A80D98">
        <w:rPr>
          <w:lang w:val="de-CH"/>
        </w:rPr>
        <w:t xml:space="preserve"> angewendet wurde. Es wurde eine Korrelationsanalyse von den mittleren Farbwerten rot, grün und blau </w:t>
      </w:r>
      <w:commentRangeStart w:id="4"/>
      <w:r w:rsidR="00A80D98">
        <w:rPr>
          <w:lang w:val="de-CH"/>
        </w:rPr>
        <w:t xml:space="preserve">über die Zeit durchgeführt </w:t>
      </w:r>
      <w:commentRangeEnd w:id="4"/>
      <w:r w:rsidR="00637481">
        <w:rPr>
          <w:rStyle w:val="Kommentarzeichen"/>
        </w:rPr>
        <w:commentReference w:id="4"/>
      </w:r>
      <w:r w:rsidR="00A80D98">
        <w:rPr>
          <w:lang w:val="de-CH"/>
        </w:rPr>
        <w:t xml:space="preserve">und deren funktionalen Zusammenhang </w:t>
      </w:r>
      <w:r w:rsidR="00377CAF">
        <w:rPr>
          <w:lang w:val="de-CH"/>
        </w:rPr>
        <w:t xml:space="preserve">bewertet. Das Ergebnis zeigt, dass die grünen Farbwertanteile am besten für die Biomassenbestimmung wegen dem starken linearen Zusammenhang zur OD-Messung geeignet sind. </w:t>
      </w:r>
      <w:commentRangeStart w:id="5"/>
      <w:r w:rsidR="00377CAF">
        <w:rPr>
          <w:lang w:val="de-CH"/>
        </w:rPr>
        <w:t xml:space="preserve">Wohingegen der blaue Farbanteil nicht für diese Methode geeignet ist. </w:t>
      </w:r>
      <w:commentRangeEnd w:id="5"/>
      <w:r w:rsidR="00E95095">
        <w:rPr>
          <w:rStyle w:val="Kommentarzeichen"/>
        </w:rPr>
        <w:commentReference w:id="5"/>
      </w:r>
    </w:p>
    <w:p w14:paraId="25120413" w14:textId="77777777" w:rsidR="00377CAF" w:rsidRDefault="00377CAF">
      <w:pPr>
        <w:spacing w:before="480" w:after="240" w:line="288" w:lineRule="auto"/>
        <w:ind w:left="851" w:firstLine="567"/>
        <w:jc w:val="left"/>
        <w:rPr>
          <w:lang w:val="de-CH"/>
        </w:rPr>
      </w:pPr>
      <w:r>
        <w:rPr>
          <w:lang w:val="de-CH"/>
        </w:rPr>
        <w:br w:type="page"/>
      </w:r>
    </w:p>
    <w:p w14:paraId="5AC6F862" w14:textId="77777777" w:rsidR="00377CAF" w:rsidRPr="006E63FC" w:rsidRDefault="00377CAF" w:rsidP="00377CAF">
      <w:pPr>
        <w:rPr>
          <w:b/>
          <w:sz w:val="28"/>
          <w:lang w:val="en-US"/>
        </w:rPr>
      </w:pPr>
      <w:r w:rsidRPr="006E63FC">
        <w:rPr>
          <w:b/>
          <w:sz w:val="28"/>
          <w:lang w:val="en-US"/>
        </w:rPr>
        <w:lastRenderedPageBreak/>
        <w:t xml:space="preserve">Abstract </w:t>
      </w:r>
    </w:p>
    <w:p w14:paraId="4225F5C5" w14:textId="3EE1CAF9" w:rsidR="00377CAF" w:rsidRPr="006E63FC" w:rsidRDefault="00377CAF" w:rsidP="00377CAF">
      <w:pPr>
        <w:rPr>
          <w:lang w:val="en-US"/>
        </w:rPr>
      </w:pPr>
      <w:r w:rsidRPr="006E63FC">
        <w:rPr>
          <w:lang w:val="en-US"/>
        </w:rPr>
        <w:t xml:space="preserve">Computer Imaging is one of the most important and widely used methods to estimate the biomass of a yeast culture from the image analysis of shake flasks. This method uses a processing algorithm in the RGB photos to identify and classify different growth stages of yeast cells, as well as a variety of other color spaces, such as HSV, XYZ color spaces, to analyze and evaluate. The MATLAB 2018 version software was used for image processing using the RGB color space in an image size of 101 x 101 pixels. A correlation analysis of the mean color values red, green and blue over time was performed and their functional relationships evaluated. The result shows that the green color components are best suited for biomass determination due to the strong linear correlation to OD measurement. The blue color portion, on the other hand, is not suitable for this method. </w:t>
      </w:r>
    </w:p>
    <w:p w14:paraId="4CCAB556" w14:textId="0FD58D2A" w:rsidR="00377CAF" w:rsidRPr="006E63FC" w:rsidRDefault="00377CAF">
      <w:pPr>
        <w:spacing w:before="480" w:after="240" w:line="288" w:lineRule="auto"/>
        <w:ind w:left="851" w:firstLine="567"/>
        <w:jc w:val="left"/>
        <w:rPr>
          <w:b/>
          <w:sz w:val="28"/>
          <w:lang w:val="en-US"/>
        </w:rPr>
      </w:pPr>
      <w:r w:rsidRPr="006E63FC">
        <w:rPr>
          <w:b/>
          <w:sz w:val="28"/>
          <w:lang w:val="en-US"/>
        </w:rPr>
        <w:br w:type="page"/>
      </w:r>
    </w:p>
    <w:p w14:paraId="179B8B59" w14:textId="77777777" w:rsidR="00170163" w:rsidRDefault="00170163" w:rsidP="00170163">
      <w:pPr>
        <w:rPr>
          <w:b/>
          <w:sz w:val="28"/>
        </w:rPr>
      </w:pPr>
      <w:r w:rsidRPr="00102402">
        <w:rPr>
          <w:b/>
          <w:sz w:val="28"/>
        </w:rPr>
        <w:lastRenderedPageBreak/>
        <w:t>Inhaltsverzeichnis</w:t>
      </w:r>
    </w:p>
    <w:p w14:paraId="43B59E17" w14:textId="743BE01B" w:rsidR="005448C5" w:rsidRDefault="00170163">
      <w:pPr>
        <w:pStyle w:val="Verzeichnis1"/>
        <w:tabs>
          <w:tab w:val="left" w:pos="440"/>
          <w:tab w:val="right" w:leader="dot" w:pos="9062"/>
        </w:tabs>
        <w:rPr>
          <w:rFonts w:eastAsiaTheme="minorEastAsia" w:cstheme="minorBidi"/>
          <w:b w:val="0"/>
          <w:bCs w:val="0"/>
          <w:caps w:val="0"/>
          <w:noProof/>
          <w:sz w:val="24"/>
          <w:szCs w:val="24"/>
          <w:lang w:val="de-CH" w:eastAsia="de-DE"/>
        </w:rPr>
      </w:pPr>
      <w:r w:rsidRPr="00CF5549">
        <w:rPr>
          <w:rFonts w:ascii="Arial" w:hAnsi="Arial" w:cs="Arial"/>
          <w:b w:val="0"/>
          <w:sz w:val="22"/>
          <w:szCs w:val="22"/>
        </w:rPr>
        <w:fldChar w:fldCharType="begin"/>
      </w:r>
      <w:r w:rsidRPr="00CF5549">
        <w:rPr>
          <w:rFonts w:ascii="Arial" w:hAnsi="Arial" w:cs="Arial"/>
          <w:b w:val="0"/>
          <w:sz w:val="22"/>
          <w:szCs w:val="22"/>
        </w:rPr>
        <w:instrText xml:space="preserve"> TOC \o "1-3" \h \z \u </w:instrText>
      </w:r>
      <w:r w:rsidRPr="00CF5549">
        <w:rPr>
          <w:rFonts w:ascii="Arial" w:hAnsi="Arial" w:cs="Arial"/>
          <w:b w:val="0"/>
          <w:sz w:val="22"/>
          <w:szCs w:val="22"/>
        </w:rPr>
        <w:fldChar w:fldCharType="separate"/>
      </w:r>
      <w:hyperlink w:anchor="_Toc525737886" w:history="1">
        <w:r w:rsidR="005448C5" w:rsidRPr="00D62FF2">
          <w:rPr>
            <w:rStyle w:val="Hyperlink"/>
            <w:rFonts w:eastAsiaTheme="majorEastAsia"/>
            <w:noProof/>
          </w:rPr>
          <w:t>1</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Einleitung</w:t>
        </w:r>
        <w:r w:rsidR="005448C5">
          <w:rPr>
            <w:noProof/>
            <w:webHidden/>
          </w:rPr>
          <w:tab/>
        </w:r>
        <w:r w:rsidR="005448C5">
          <w:rPr>
            <w:noProof/>
            <w:webHidden/>
          </w:rPr>
          <w:fldChar w:fldCharType="begin"/>
        </w:r>
        <w:r w:rsidR="005448C5">
          <w:rPr>
            <w:noProof/>
            <w:webHidden/>
          </w:rPr>
          <w:instrText xml:space="preserve"> PAGEREF _Toc525737886 \h </w:instrText>
        </w:r>
        <w:r w:rsidR="005448C5">
          <w:rPr>
            <w:noProof/>
            <w:webHidden/>
          </w:rPr>
        </w:r>
        <w:r w:rsidR="005448C5">
          <w:rPr>
            <w:noProof/>
            <w:webHidden/>
          </w:rPr>
          <w:fldChar w:fldCharType="separate"/>
        </w:r>
        <w:r w:rsidR="001B1D56">
          <w:rPr>
            <w:noProof/>
            <w:webHidden/>
          </w:rPr>
          <w:t>5</w:t>
        </w:r>
        <w:r w:rsidR="005448C5">
          <w:rPr>
            <w:noProof/>
            <w:webHidden/>
          </w:rPr>
          <w:fldChar w:fldCharType="end"/>
        </w:r>
      </w:hyperlink>
    </w:p>
    <w:p w14:paraId="297EA59C" w14:textId="6E1B5C63"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887" w:history="1">
        <w:r w:rsidR="005448C5" w:rsidRPr="00D62FF2">
          <w:rPr>
            <w:rStyle w:val="Hyperlink"/>
            <w:rFonts w:eastAsiaTheme="majorEastAsia"/>
            <w:noProof/>
          </w:rPr>
          <w:t>2</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Theoretischer Hintergrund</w:t>
        </w:r>
        <w:r w:rsidR="005448C5">
          <w:rPr>
            <w:noProof/>
            <w:webHidden/>
          </w:rPr>
          <w:tab/>
        </w:r>
        <w:r w:rsidR="005448C5">
          <w:rPr>
            <w:noProof/>
            <w:webHidden/>
          </w:rPr>
          <w:fldChar w:fldCharType="begin"/>
        </w:r>
        <w:r w:rsidR="005448C5">
          <w:rPr>
            <w:noProof/>
            <w:webHidden/>
          </w:rPr>
          <w:instrText xml:space="preserve"> PAGEREF _Toc525737887 \h </w:instrText>
        </w:r>
        <w:r w:rsidR="005448C5">
          <w:rPr>
            <w:noProof/>
            <w:webHidden/>
          </w:rPr>
        </w:r>
        <w:r w:rsidR="005448C5">
          <w:rPr>
            <w:noProof/>
            <w:webHidden/>
          </w:rPr>
          <w:fldChar w:fldCharType="separate"/>
        </w:r>
        <w:r>
          <w:rPr>
            <w:noProof/>
            <w:webHidden/>
          </w:rPr>
          <w:t>6</w:t>
        </w:r>
        <w:r w:rsidR="005448C5">
          <w:rPr>
            <w:noProof/>
            <w:webHidden/>
          </w:rPr>
          <w:fldChar w:fldCharType="end"/>
        </w:r>
      </w:hyperlink>
    </w:p>
    <w:p w14:paraId="7AA40F8F" w14:textId="5FD9E343"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88" w:history="1">
        <w:r w:rsidR="005448C5" w:rsidRPr="00D62FF2">
          <w:rPr>
            <w:rStyle w:val="Hyperlink"/>
            <w:rFonts w:eastAsiaTheme="majorEastAsia"/>
            <w:noProof/>
          </w:rPr>
          <w:t>2.1</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Messung der optischen Dichte</w:t>
        </w:r>
        <w:r w:rsidR="005448C5">
          <w:rPr>
            <w:noProof/>
            <w:webHidden/>
          </w:rPr>
          <w:tab/>
        </w:r>
        <w:r w:rsidR="005448C5">
          <w:rPr>
            <w:noProof/>
            <w:webHidden/>
          </w:rPr>
          <w:fldChar w:fldCharType="begin"/>
        </w:r>
        <w:r w:rsidR="005448C5">
          <w:rPr>
            <w:noProof/>
            <w:webHidden/>
          </w:rPr>
          <w:instrText xml:space="preserve"> PAGEREF _Toc525737888 \h </w:instrText>
        </w:r>
        <w:r w:rsidR="005448C5">
          <w:rPr>
            <w:noProof/>
            <w:webHidden/>
          </w:rPr>
        </w:r>
        <w:r w:rsidR="005448C5">
          <w:rPr>
            <w:noProof/>
            <w:webHidden/>
          </w:rPr>
          <w:fldChar w:fldCharType="separate"/>
        </w:r>
        <w:r>
          <w:rPr>
            <w:noProof/>
            <w:webHidden/>
          </w:rPr>
          <w:t>6</w:t>
        </w:r>
        <w:r w:rsidR="005448C5">
          <w:rPr>
            <w:noProof/>
            <w:webHidden/>
          </w:rPr>
          <w:fldChar w:fldCharType="end"/>
        </w:r>
      </w:hyperlink>
    </w:p>
    <w:p w14:paraId="02F5E281" w14:textId="54F7D919"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89" w:history="1">
        <w:r w:rsidR="005448C5" w:rsidRPr="00D62FF2">
          <w:rPr>
            <w:rStyle w:val="Hyperlink"/>
            <w:rFonts w:eastAsiaTheme="majorEastAsia"/>
            <w:noProof/>
          </w:rPr>
          <w:t>2.2</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Computer Imaging</w:t>
        </w:r>
        <w:r w:rsidR="005448C5">
          <w:rPr>
            <w:noProof/>
            <w:webHidden/>
          </w:rPr>
          <w:tab/>
        </w:r>
        <w:r w:rsidR="005448C5">
          <w:rPr>
            <w:noProof/>
            <w:webHidden/>
          </w:rPr>
          <w:fldChar w:fldCharType="begin"/>
        </w:r>
        <w:r w:rsidR="005448C5">
          <w:rPr>
            <w:noProof/>
            <w:webHidden/>
          </w:rPr>
          <w:instrText xml:space="preserve"> PAGEREF _Toc525737889 \h </w:instrText>
        </w:r>
        <w:r w:rsidR="005448C5">
          <w:rPr>
            <w:noProof/>
            <w:webHidden/>
          </w:rPr>
        </w:r>
        <w:r w:rsidR="005448C5">
          <w:rPr>
            <w:noProof/>
            <w:webHidden/>
          </w:rPr>
          <w:fldChar w:fldCharType="separate"/>
        </w:r>
        <w:r>
          <w:rPr>
            <w:noProof/>
            <w:webHidden/>
          </w:rPr>
          <w:t>7</w:t>
        </w:r>
        <w:r w:rsidR="005448C5">
          <w:rPr>
            <w:noProof/>
            <w:webHidden/>
          </w:rPr>
          <w:fldChar w:fldCharType="end"/>
        </w:r>
      </w:hyperlink>
    </w:p>
    <w:p w14:paraId="2DFF2497" w14:textId="7E56B6C2"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0" w:history="1">
        <w:r w:rsidR="005448C5" w:rsidRPr="00D62FF2">
          <w:rPr>
            <w:rStyle w:val="Hyperlink"/>
            <w:rFonts w:eastAsiaTheme="majorEastAsia"/>
            <w:noProof/>
          </w:rPr>
          <w:t>2.3</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Farbräume</w:t>
        </w:r>
        <w:r w:rsidR="005448C5">
          <w:rPr>
            <w:noProof/>
            <w:webHidden/>
          </w:rPr>
          <w:tab/>
        </w:r>
        <w:r w:rsidR="005448C5">
          <w:rPr>
            <w:noProof/>
            <w:webHidden/>
          </w:rPr>
          <w:fldChar w:fldCharType="begin"/>
        </w:r>
        <w:r w:rsidR="005448C5">
          <w:rPr>
            <w:noProof/>
            <w:webHidden/>
          </w:rPr>
          <w:instrText xml:space="preserve"> PAGEREF _Toc525737890 \h </w:instrText>
        </w:r>
        <w:r w:rsidR="005448C5">
          <w:rPr>
            <w:noProof/>
            <w:webHidden/>
          </w:rPr>
        </w:r>
        <w:r w:rsidR="005448C5">
          <w:rPr>
            <w:noProof/>
            <w:webHidden/>
          </w:rPr>
          <w:fldChar w:fldCharType="separate"/>
        </w:r>
        <w:r>
          <w:rPr>
            <w:noProof/>
            <w:webHidden/>
          </w:rPr>
          <w:t>7</w:t>
        </w:r>
        <w:r w:rsidR="005448C5">
          <w:rPr>
            <w:noProof/>
            <w:webHidden/>
          </w:rPr>
          <w:fldChar w:fldCharType="end"/>
        </w:r>
      </w:hyperlink>
    </w:p>
    <w:p w14:paraId="302B7167" w14:textId="380CFADA"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1" w:history="1">
        <w:r w:rsidR="005448C5" w:rsidRPr="00D62FF2">
          <w:rPr>
            <w:rStyle w:val="Hyperlink"/>
            <w:rFonts w:eastAsiaTheme="majorEastAsia"/>
            <w:noProof/>
          </w:rPr>
          <w:t>2.4</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Korrelationsanalyse nach Pearson</w:t>
        </w:r>
        <w:r w:rsidR="005448C5">
          <w:rPr>
            <w:noProof/>
            <w:webHidden/>
          </w:rPr>
          <w:tab/>
        </w:r>
        <w:r w:rsidR="005448C5">
          <w:rPr>
            <w:noProof/>
            <w:webHidden/>
          </w:rPr>
          <w:fldChar w:fldCharType="begin"/>
        </w:r>
        <w:r w:rsidR="005448C5">
          <w:rPr>
            <w:noProof/>
            <w:webHidden/>
          </w:rPr>
          <w:instrText xml:space="preserve"> PAGEREF _Toc525737891 \h </w:instrText>
        </w:r>
        <w:r w:rsidR="005448C5">
          <w:rPr>
            <w:noProof/>
            <w:webHidden/>
          </w:rPr>
        </w:r>
        <w:r w:rsidR="005448C5">
          <w:rPr>
            <w:noProof/>
            <w:webHidden/>
          </w:rPr>
          <w:fldChar w:fldCharType="separate"/>
        </w:r>
        <w:r>
          <w:rPr>
            <w:noProof/>
            <w:webHidden/>
          </w:rPr>
          <w:t>8</w:t>
        </w:r>
        <w:r w:rsidR="005448C5">
          <w:rPr>
            <w:noProof/>
            <w:webHidden/>
          </w:rPr>
          <w:fldChar w:fldCharType="end"/>
        </w:r>
      </w:hyperlink>
    </w:p>
    <w:p w14:paraId="0DAA3DE9" w14:textId="5A28D9A7"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892" w:history="1">
        <w:r w:rsidR="005448C5" w:rsidRPr="00D62FF2">
          <w:rPr>
            <w:rStyle w:val="Hyperlink"/>
            <w:rFonts w:eastAsiaTheme="majorEastAsia"/>
            <w:noProof/>
          </w:rPr>
          <w:t>3</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Material und Methoden</w:t>
        </w:r>
        <w:r w:rsidR="005448C5">
          <w:rPr>
            <w:noProof/>
            <w:webHidden/>
          </w:rPr>
          <w:tab/>
        </w:r>
        <w:r w:rsidR="005448C5">
          <w:rPr>
            <w:noProof/>
            <w:webHidden/>
          </w:rPr>
          <w:fldChar w:fldCharType="begin"/>
        </w:r>
        <w:r w:rsidR="005448C5">
          <w:rPr>
            <w:noProof/>
            <w:webHidden/>
          </w:rPr>
          <w:instrText xml:space="preserve"> PAGEREF _Toc525737892 \h </w:instrText>
        </w:r>
        <w:r w:rsidR="005448C5">
          <w:rPr>
            <w:noProof/>
            <w:webHidden/>
          </w:rPr>
        </w:r>
        <w:r w:rsidR="005448C5">
          <w:rPr>
            <w:noProof/>
            <w:webHidden/>
          </w:rPr>
          <w:fldChar w:fldCharType="separate"/>
        </w:r>
        <w:r>
          <w:rPr>
            <w:noProof/>
            <w:webHidden/>
          </w:rPr>
          <w:t>9</w:t>
        </w:r>
        <w:r w:rsidR="005448C5">
          <w:rPr>
            <w:noProof/>
            <w:webHidden/>
          </w:rPr>
          <w:fldChar w:fldCharType="end"/>
        </w:r>
      </w:hyperlink>
    </w:p>
    <w:p w14:paraId="5715BDAE" w14:textId="74EABA09"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3" w:history="1">
        <w:r w:rsidR="005448C5" w:rsidRPr="00D62FF2">
          <w:rPr>
            <w:rStyle w:val="Hyperlink"/>
            <w:rFonts w:eastAsiaTheme="majorEastAsia"/>
            <w:noProof/>
          </w:rPr>
          <w:t>3.1</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Überblick</w:t>
        </w:r>
        <w:r w:rsidR="005448C5">
          <w:rPr>
            <w:noProof/>
            <w:webHidden/>
          </w:rPr>
          <w:tab/>
        </w:r>
        <w:r w:rsidR="005448C5">
          <w:rPr>
            <w:noProof/>
            <w:webHidden/>
          </w:rPr>
          <w:fldChar w:fldCharType="begin"/>
        </w:r>
        <w:r w:rsidR="005448C5">
          <w:rPr>
            <w:noProof/>
            <w:webHidden/>
          </w:rPr>
          <w:instrText xml:space="preserve"> PAGEREF _Toc525737893 \h </w:instrText>
        </w:r>
        <w:r w:rsidR="005448C5">
          <w:rPr>
            <w:noProof/>
            <w:webHidden/>
          </w:rPr>
        </w:r>
        <w:r w:rsidR="005448C5">
          <w:rPr>
            <w:noProof/>
            <w:webHidden/>
          </w:rPr>
          <w:fldChar w:fldCharType="separate"/>
        </w:r>
        <w:r>
          <w:rPr>
            <w:noProof/>
            <w:webHidden/>
          </w:rPr>
          <w:t>9</w:t>
        </w:r>
        <w:r w:rsidR="005448C5">
          <w:rPr>
            <w:noProof/>
            <w:webHidden/>
          </w:rPr>
          <w:fldChar w:fldCharType="end"/>
        </w:r>
      </w:hyperlink>
    </w:p>
    <w:p w14:paraId="781A923A" w14:textId="6DAAD864"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4" w:history="1">
        <w:r w:rsidR="005448C5" w:rsidRPr="00D62FF2">
          <w:rPr>
            <w:rStyle w:val="Hyperlink"/>
            <w:rFonts w:eastAsiaTheme="majorEastAsia"/>
            <w:noProof/>
          </w:rPr>
          <w:t>3.2</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Vorversuch: Kaffeeuntersuchung</w:t>
        </w:r>
        <w:r w:rsidR="005448C5">
          <w:rPr>
            <w:noProof/>
            <w:webHidden/>
          </w:rPr>
          <w:tab/>
        </w:r>
        <w:r w:rsidR="005448C5">
          <w:rPr>
            <w:noProof/>
            <w:webHidden/>
          </w:rPr>
          <w:fldChar w:fldCharType="begin"/>
        </w:r>
        <w:r w:rsidR="005448C5">
          <w:rPr>
            <w:noProof/>
            <w:webHidden/>
          </w:rPr>
          <w:instrText xml:space="preserve"> PAGEREF _Toc525737894 \h </w:instrText>
        </w:r>
        <w:r w:rsidR="005448C5">
          <w:rPr>
            <w:noProof/>
            <w:webHidden/>
          </w:rPr>
        </w:r>
        <w:r w:rsidR="005448C5">
          <w:rPr>
            <w:noProof/>
            <w:webHidden/>
          </w:rPr>
          <w:fldChar w:fldCharType="separate"/>
        </w:r>
        <w:r>
          <w:rPr>
            <w:noProof/>
            <w:webHidden/>
          </w:rPr>
          <w:t>9</w:t>
        </w:r>
        <w:r w:rsidR="005448C5">
          <w:rPr>
            <w:noProof/>
            <w:webHidden/>
          </w:rPr>
          <w:fldChar w:fldCharType="end"/>
        </w:r>
      </w:hyperlink>
    </w:p>
    <w:p w14:paraId="2E68A8FE" w14:textId="7FB9DDE0"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5" w:history="1">
        <w:r w:rsidR="005448C5" w:rsidRPr="00D62FF2">
          <w:rPr>
            <w:rStyle w:val="Hyperlink"/>
            <w:rFonts w:eastAsiaTheme="majorEastAsia"/>
            <w:noProof/>
          </w:rPr>
          <w:t>3.3</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Hefekultivierung</w:t>
        </w:r>
        <w:r w:rsidR="005448C5">
          <w:rPr>
            <w:noProof/>
            <w:webHidden/>
          </w:rPr>
          <w:tab/>
        </w:r>
        <w:r w:rsidR="005448C5">
          <w:rPr>
            <w:noProof/>
            <w:webHidden/>
          </w:rPr>
          <w:fldChar w:fldCharType="begin"/>
        </w:r>
        <w:r w:rsidR="005448C5">
          <w:rPr>
            <w:noProof/>
            <w:webHidden/>
          </w:rPr>
          <w:instrText xml:space="preserve"> PAGEREF _Toc525737895 \h </w:instrText>
        </w:r>
        <w:r w:rsidR="005448C5">
          <w:rPr>
            <w:noProof/>
            <w:webHidden/>
          </w:rPr>
        </w:r>
        <w:r w:rsidR="005448C5">
          <w:rPr>
            <w:noProof/>
            <w:webHidden/>
          </w:rPr>
          <w:fldChar w:fldCharType="separate"/>
        </w:r>
        <w:r>
          <w:rPr>
            <w:noProof/>
            <w:webHidden/>
          </w:rPr>
          <w:t>9</w:t>
        </w:r>
        <w:r w:rsidR="005448C5">
          <w:rPr>
            <w:noProof/>
            <w:webHidden/>
          </w:rPr>
          <w:fldChar w:fldCharType="end"/>
        </w:r>
      </w:hyperlink>
    </w:p>
    <w:p w14:paraId="0027DDBC" w14:textId="4743E1C1"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6" w:history="1">
        <w:r w:rsidR="005448C5" w:rsidRPr="00D62FF2">
          <w:rPr>
            <w:rStyle w:val="Hyperlink"/>
            <w:rFonts w:eastAsiaTheme="majorEastAsia"/>
            <w:noProof/>
          </w:rPr>
          <w:t>3.4</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Bildaufnahmesystem</w:t>
        </w:r>
        <w:r w:rsidR="005448C5">
          <w:rPr>
            <w:noProof/>
            <w:webHidden/>
          </w:rPr>
          <w:tab/>
        </w:r>
        <w:r w:rsidR="005448C5">
          <w:rPr>
            <w:noProof/>
            <w:webHidden/>
          </w:rPr>
          <w:fldChar w:fldCharType="begin"/>
        </w:r>
        <w:r w:rsidR="005448C5">
          <w:rPr>
            <w:noProof/>
            <w:webHidden/>
          </w:rPr>
          <w:instrText xml:space="preserve"> PAGEREF _Toc525737896 \h </w:instrText>
        </w:r>
        <w:r w:rsidR="005448C5">
          <w:rPr>
            <w:noProof/>
            <w:webHidden/>
          </w:rPr>
        </w:r>
        <w:r w:rsidR="005448C5">
          <w:rPr>
            <w:noProof/>
            <w:webHidden/>
          </w:rPr>
          <w:fldChar w:fldCharType="separate"/>
        </w:r>
        <w:r>
          <w:rPr>
            <w:noProof/>
            <w:webHidden/>
          </w:rPr>
          <w:t>10</w:t>
        </w:r>
        <w:r w:rsidR="005448C5">
          <w:rPr>
            <w:noProof/>
            <w:webHidden/>
          </w:rPr>
          <w:fldChar w:fldCharType="end"/>
        </w:r>
      </w:hyperlink>
    </w:p>
    <w:p w14:paraId="14723763" w14:textId="1BBFCAEE"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7" w:history="1">
        <w:r w:rsidR="005448C5" w:rsidRPr="00D62FF2">
          <w:rPr>
            <w:rStyle w:val="Hyperlink"/>
            <w:rFonts w:eastAsiaTheme="majorEastAsia"/>
            <w:noProof/>
          </w:rPr>
          <w:t>3.5</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Bildverarbeitung</w:t>
        </w:r>
        <w:r w:rsidR="005448C5">
          <w:rPr>
            <w:noProof/>
            <w:webHidden/>
          </w:rPr>
          <w:tab/>
        </w:r>
        <w:r w:rsidR="005448C5">
          <w:rPr>
            <w:noProof/>
            <w:webHidden/>
          </w:rPr>
          <w:fldChar w:fldCharType="begin"/>
        </w:r>
        <w:r w:rsidR="005448C5">
          <w:rPr>
            <w:noProof/>
            <w:webHidden/>
          </w:rPr>
          <w:instrText xml:space="preserve"> PAGEREF _Toc525737897 \h </w:instrText>
        </w:r>
        <w:r w:rsidR="005448C5">
          <w:rPr>
            <w:noProof/>
            <w:webHidden/>
          </w:rPr>
        </w:r>
        <w:r w:rsidR="005448C5">
          <w:rPr>
            <w:noProof/>
            <w:webHidden/>
          </w:rPr>
          <w:fldChar w:fldCharType="separate"/>
        </w:r>
        <w:r>
          <w:rPr>
            <w:noProof/>
            <w:webHidden/>
          </w:rPr>
          <w:t>11</w:t>
        </w:r>
        <w:r w:rsidR="005448C5">
          <w:rPr>
            <w:noProof/>
            <w:webHidden/>
          </w:rPr>
          <w:fldChar w:fldCharType="end"/>
        </w:r>
      </w:hyperlink>
    </w:p>
    <w:p w14:paraId="7CC38C62" w14:textId="42030374"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898" w:history="1">
        <w:r w:rsidR="005448C5" w:rsidRPr="00D62FF2">
          <w:rPr>
            <w:rStyle w:val="Hyperlink"/>
            <w:rFonts w:eastAsiaTheme="majorEastAsia"/>
            <w:noProof/>
          </w:rPr>
          <w:t>3.6</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Bestimmung der optischen Dichte</w:t>
        </w:r>
        <w:r w:rsidR="005448C5">
          <w:rPr>
            <w:noProof/>
            <w:webHidden/>
          </w:rPr>
          <w:tab/>
        </w:r>
        <w:r w:rsidR="005448C5">
          <w:rPr>
            <w:noProof/>
            <w:webHidden/>
          </w:rPr>
          <w:fldChar w:fldCharType="begin"/>
        </w:r>
        <w:r w:rsidR="005448C5">
          <w:rPr>
            <w:noProof/>
            <w:webHidden/>
          </w:rPr>
          <w:instrText xml:space="preserve"> PAGEREF _Toc525737898 \h </w:instrText>
        </w:r>
        <w:r w:rsidR="005448C5">
          <w:rPr>
            <w:noProof/>
            <w:webHidden/>
          </w:rPr>
        </w:r>
        <w:r w:rsidR="005448C5">
          <w:rPr>
            <w:noProof/>
            <w:webHidden/>
          </w:rPr>
          <w:fldChar w:fldCharType="separate"/>
        </w:r>
        <w:r>
          <w:rPr>
            <w:noProof/>
            <w:webHidden/>
          </w:rPr>
          <w:t>13</w:t>
        </w:r>
        <w:r w:rsidR="005448C5">
          <w:rPr>
            <w:noProof/>
            <w:webHidden/>
          </w:rPr>
          <w:fldChar w:fldCharType="end"/>
        </w:r>
      </w:hyperlink>
    </w:p>
    <w:p w14:paraId="74ED7561" w14:textId="3C8CD878"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899" w:history="1">
        <w:r w:rsidR="005448C5" w:rsidRPr="00D62FF2">
          <w:rPr>
            <w:rStyle w:val="Hyperlink"/>
            <w:rFonts w:eastAsiaTheme="majorEastAsia"/>
            <w:noProof/>
          </w:rPr>
          <w:t>4</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Ergebnisse</w:t>
        </w:r>
        <w:r w:rsidR="005448C5">
          <w:rPr>
            <w:noProof/>
            <w:webHidden/>
          </w:rPr>
          <w:tab/>
        </w:r>
        <w:r w:rsidR="005448C5">
          <w:rPr>
            <w:noProof/>
            <w:webHidden/>
          </w:rPr>
          <w:fldChar w:fldCharType="begin"/>
        </w:r>
        <w:r w:rsidR="005448C5">
          <w:rPr>
            <w:noProof/>
            <w:webHidden/>
          </w:rPr>
          <w:instrText xml:space="preserve"> PAGEREF _Toc525737899 \h </w:instrText>
        </w:r>
        <w:r w:rsidR="005448C5">
          <w:rPr>
            <w:noProof/>
            <w:webHidden/>
          </w:rPr>
        </w:r>
        <w:r w:rsidR="005448C5">
          <w:rPr>
            <w:noProof/>
            <w:webHidden/>
          </w:rPr>
          <w:fldChar w:fldCharType="separate"/>
        </w:r>
        <w:r>
          <w:rPr>
            <w:noProof/>
            <w:webHidden/>
          </w:rPr>
          <w:t>14</w:t>
        </w:r>
        <w:r w:rsidR="005448C5">
          <w:rPr>
            <w:noProof/>
            <w:webHidden/>
          </w:rPr>
          <w:fldChar w:fldCharType="end"/>
        </w:r>
      </w:hyperlink>
    </w:p>
    <w:p w14:paraId="54BCFE4D" w14:textId="3510E31D"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900" w:history="1">
        <w:r w:rsidR="005448C5" w:rsidRPr="00D62FF2">
          <w:rPr>
            <w:rStyle w:val="Hyperlink"/>
            <w:rFonts w:eastAsiaTheme="majorEastAsia"/>
            <w:noProof/>
          </w:rPr>
          <w:t>4.1</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Kultivierung</w:t>
        </w:r>
        <w:r w:rsidR="005448C5">
          <w:rPr>
            <w:noProof/>
            <w:webHidden/>
          </w:rPr>
          <w:tab/>
        </w:r>
        <w:r w:rsidR="005448C5">
          <w:rPr>
            <w:noProof/>
            <w:webHidden/>
          </w:rPr>
          <w:fldChar w:fldCharType="begin"/>
        </w:r>
        <w:r w:rsidR="005448C5">
          <w:rPr>
            <w:noProof/>
            <w:webHidden/>
          </w:rPr>
          <w:instrText xml:space="preserve"> PAGEREF _Toc525737900 \h </w:instrText>
        </w:r>
        <w:r w:rsidR="005448C5">
          <w:rPr>
            <w:noProof/>
            <w:webHidden/>
          </w:rPr>
        </w:r>
        <w:r w:rsidR="005448C5">
          <w:rPr>
            <w:noProof/>
            <w:webHidden/>
          </w:rPr>
          <w:fldChar w:fldCharType="separate"/>
        </w:r>
        <w:r>
          <w:rPr>
            <w:noProof/>
            <w:webHidden/>
          </w:rPr>
          <w:t>14</w:t>
        </w:r>
        <w:r w:rsidR="005448C5">
          <w:rPr>
            <w:noProof/>
            <w:webHidden/>
          </w:rPr>
          <w:fldChar w:fldCharType="end"/>
        </w:r>
      </w:hyperlink>
    </w:p>
    <w:p w14:paraId="7174B7BF" w14:textId="78EDFB18"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901" w:history="1">
        <w:r w:rsidR="005448C5" w:rsidRPr="00D62FF2">
          <w:rPr>
            <w:rStyle w:val="Hyperlink"/>
            <w:rFonts w:eastAsiaTheme="majorEastAsia"/>
            <w:noProof/>
          </w:rPr>
          <w:t>4.2</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RGB-Farbwerte</w:t>
        </w:r>
        <w:r w:rsidR="005448C5">
          <w:rPr>
            <w:noProof/>
            <w:webHidden/>
          </w:rPr>
          <w:tab/>
        </w:r>
        <w:r w:rsidR="005448C5">
          <w:rPr>
            <w:noProof/>
            <w:webHidden/>
          </w:rPr>
          <w:fldChar w:fldCharType="begin"/>
        </w:r>
        <w:r w:rsidR="005448C5">
          <w:rPr>
            <w:noProof/>
            <w:webHidden/>
          </w:rPr>
          <w:instrText xml:space="preserve"> PAGEREF _Toc525737901 \h </w:instrText>
        </w:r>
        <w:r w:rsidR="005448C5">
          <w:rPr>
            <w:noProof/>
            <w:webHidden/>
          </w:rPr>
        </w:r>
        <w:r w:rsidR="005448C5">
          <w:rPr>
            <w:noProof/>
            <w:webHidden/>
          </w:rPr>
          <w:fldChar w:fldCharType="separate"/>
        </w:r>
        <w:r>
          <w:rPr>
            <w:noProof/>
            <w:webHidden/>
          </w:rPr>
          <w:t>16</w:t>
        </w:r>
        <w:r w:rsidR="005448C5">
          <w:rPr>
            <w:noProof/>
            <w:webHidden/>
          </w:rPr>
          <w:fldChar w:fldCharType="end"/>
        </w:r>
      </w:hyperlink>
    </w:p>
    <w:p w14:paraId="25BA0A2F" w14:textId="517A7446"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902" w:history="1">
        <w:r w:rsidR="005448C5" w:rsidRPr="00D62FF2">
          <w:rPr>
            <w:rStyle w:val="Hyperlink"/>
            <w:rFonts w:eastAsiaTheme="majorEastAsia"/>
            <w:noProof/>
          </w:rPr>
          <w:t>4.3</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Referenzbilder</w:t>
        </w:r>
        <w:r w:rsidR="005448C5">
          <w:rPr>
            <w:noProof/>
            <w:webHidden/>
          </w:rPr>
          <w:tab/>
        </w:r>
        <w:r w:rsidR="005448C5">
          <w:rPr>
            <w:noProof/>
            <w:webHidden/>
          </w:rPr>
          <w:fldChar w:fldCharType="begin"/>
        </w:r>
        <w:r w:rsidR="005448C5">
          <w:rPr>
            <w:noProof/>
            <w:webHidden/>
          </w:rPr>
          <w:instrText xml:space="preserve"> PAGEREF _Toc525737902 \h </w:instrText>
        </w:r>
        <w:r w:rsidR="005448C5">
          <w:rPr>
            <w:noProof/>
            <w:webHidden/>
          </w:rPr>
        </w:r>
        <w:r w:rsidR="005448C5">
          <w:rPr>
            <w:noProof/>
            <w:webHidden/>
          </w:rPr>
          <w:fldChar w:fldCharType="separate"/>
        </w:r>
        <w:r>
          <w:rPr>
            <w:noProof/>
            <w:webHidden/>
          </w:rPr>
          <w:t>17</w:t>
        </w:r>
        <w:r w:rsidR="005448C5">
          <w:rPr>
            <w:noProof/>
            <w:webHidden/>
          </w:rPr>
          <w:fldChar w:fldCharType="end"/>
        </w:r>
      </w:hyperlink>
    </w:p>
    <w:p w14:paraId="6D2560D9" w14:textId="5658F6D5"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903" w:history="1">
        <w:r w:rsidR="005448C5" w:rsidRPr="00D62FF2">
          <w:rPr>
            <w:rStyle w:val="Hyperlink"/>
            <w:rFonts w:eastAsiaTheme="majorEastAsia"/>
            <w:noProof/>
          </w:rPr>
          <w:t>4.4</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Korrelationsanalyse</w:t>
        </w:r>
        <w:r w:rsidR="005448C5">
          <w:rPr>
            <w:noProof/>
            <w:webHidden/>
          </w:rPr>
          <w:tab/>
        </w:r>
        <w:r w:rsidR="005448C5">
          <w:rPr>
            <w:noProof/>
            <w:webHidden/>
          </w:rPr>
          <w:fldChar w:fldCharType="begin"/>
        </w:r>
        <w:r w:rsidR="005448C5">
          <w:rPr>
            <w:noProof/>
            <w:webHidden/>
          </w:rPr>
          <w:instrText xml:space="preserve"> PAGEREF _Toc525737903 \h </w:instrText>
        </w:r>
        <w:r w:rsidR="005448C5">
          <w:rPr>
            <w:noProof/>
            <w:webHidden/>
          </w:rPr>
        </w:r>
        <w:r w:rsidR="005448C5">
          <w:rPr>
            <w:noProof/>
            <w:webHidden/>
          </w:rPr>
          <w:fldChar w:fldCharType="separate"/>
        </w:r>
        <w:r>
          <w:rPr>
            <w:noProof/>
            <w:webHidden/>
          </w:rPr>
          <w:t>19</w:t>
        </w:r>
        <w:r w:rsidR="005448C5">
          <w:rPr>
            <w:noProof/>
            <w:webHidden/>
          </w:rPr>
          <w:fldChar w:fldCharType="end"/>
        </w:r>
      </w:hyperlink>
    </w:p>
    <w:p w14:paraId="4E015260" w14:textId="2469BD5F" w:rsidR="005448C5" w:rsidRDefault="001B1D56">
      <w:pPr>
        <w:pStyle w:val="Verzeichnis2"/>
        <w:tabs>
          <w:tab w:val="left" w:pos="880"/>
          <w:tab w:val="right" w:leader="dot" w:pos="9062"/>
        </w:tabs>
        <w:rPr>
          <w:rFonts w:eastAsiaTheme="minorEastAsia" w:cstheme="minorBidi"/>
          <w:smallCaps w:val="0"/>
          <w:noProof/>
          <w:sz w:val="24"/>
          <w:szCs w:val="24"/>
          <w:lang w:val="de-CH" w:eastAsia="de-DE"/>
        </w:rPr>
      </w:pPr>
      <w:hyperlink w:anchor="_Toc525737904" w:history="1">
        <w:r w:rsidR="005448C5" w:rsidRPr="00D62FF2">
          <w:rPr>
            <w:rStyle w:val="Hyperlink"/>
            <w:rFonts w:eastAsiaTheme="majorEastAsia"/>
            <w:noProof/>
          </w:rPr>
          <w:t>4.5</w:t>
        </w:r>
        <w:r w:rsidR="005448C5">
          <w:rPr>
            <w:rFonts w:eastAsiaTheme="minorEastAsia" w:cstheme="minorBidi"/>
            <w:smallCaps w:val="0"/>
            <w:noProof/>
            <w:sz w:val="24"/>
            <w:szCs w:val="24"/>
            <w:lang w:val="de-CH" w:eastAsia="de-DE"/>
          </w:rPr>
          <w:tab/>
        </w:r>
        <w:r w:rsidR="005448C5" w:rsidRPr="00D62FF2">
          <w:rPr>
            <w:rStyle w:val="Hyperlink"/>
            <w:rFonts w:eastAsiaTheme="majorEastAsia"/>
            <w:noProof/>
          </w:rPr>
          <w:t>Funktionaler Zusammenhang</w:t>
        </w:r>
        <w:r w:rsidR="005448C5">
          <w:rPr>
            <w:noProof/>
            <w:webHidden/>
          </w:rPr>
          <w:tab/>
        </w:r>
        <w:r w:rsidR="005448C5">
          <w:rPr>
            <w:noProof/>
            <w:webHidden/>
          </w:rPr>
          <w:fldChar w:fldCharType="begin"/>
        </w:r>
        <w:r w:rsidR="005448C5">
          <w:rPr>
            <w:noProof/>
            <w:webHidden/>
          </w:rPr>
          <w:instrText xml:space="preserve"> PAGEREF _Toc525737904 \h </w:instrText>
        </w:r>
        <w:r w:rsidR="005448C5">
          <w:rPr>
            <w:noProof/>
            <w:webHidden/>
          </w:rPr>
        </w:r>
        <w:r w:rsidR="005448C5">
          <w:rPr>
            <w:noProof/>
            <w:webHidden/>
          </w:rPr>
          <w:fldChar w:fldCharType="separate"/>
        </w:r>
        <w:r>
          <w:rPr>
            <w:noProof/>
            <w:webHidden/>
          </w:rPr>
          <w:t>21</w:t>
        </w:r>
        <w:r w:rsidR="005448C5">
          <w:rPr>
            <w:noProof/>
            <w:webHidden/>
          </w:rPr>
          <w:fldChar w:fldCharType="end"/>
        </w:r>
      </w:hyperlink>
    </w:p>
    <w:p w14:paraId="23C21C4C" w14:textId="1DF5943B"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905" w:history="1">
        <w:r w:rsidR="005448C5" w:rsidRPr="00D62FF2">
          <w:rPr>
            <w:rStyle w:val="Hyperlink"/>
            <w:rFonts w:eastAsiaTheme="majorEastAsia"/>
            <w:noProof/>
          </w:rPr>
          <w:t>5</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Diskussion</w:t>
        </w:r>
        <w:r w:rsidR="005448C5">
          <w:rPr>
            <w:noProof/>
            <w:webHidden/>
          </w:rPr>
          <w:tab/>
        </w:r>
        <w:r w:rsidR="005448C5">
          <w:rPr>
            <w:noProof/>
            <w:webHidden/>
          </w:rPr>
          <w:fldChar w:fldCharType="begin"/>
        </w:r>
        <w:r w:rsidR="005448C5">
          <w:rPr>
            <w:noProof/>
            <w:webHidden/>
          </w:rPr>
          <w:instrText xml:space="preserve"> PAGEREF _Toc525737905 \h </w:instrText>
        </w:r>
        <w:r w:rsidR="005448C5">
          <w:rPr>
            <w:noProof/>
            <w:webHidden/>
          </w:rPr>
        </w:r>
        <w:r w:rsidR="005448C5">
          <w:rPr>
            <w:noProof/>
            <w:webHidden/>
          </w:rPr>
          <w:fldChar w:fldCharType="separate"/>
        </w:r>
        <w:r>
          <w:rPr>
            <w:noProof/>
            <w:webHidden/>
          </w:rPr>
          <w:t>25</w:t>
        </w:r>
        <w:r w:rsidR="005448C5">
          <w:rPr>
            <w:noProof/>
            <w:webHidden/>
          </w:rPr>
          <w:fldChar w:fldCharType="end"/>
        </w:r>
      </w:hyperlink>
    </w:p>
    <w:p w14:paraId="68C446E7" w14:textId="67994F87"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906" w:history="1">
        <w:r w:rsidR="005448C5" w:rsidRPr="00D62FF2">
          <w:rPr>
            <w:rStyle w:val="Hyperlink"/>
            <w:rFonts w:eastAsiaTheme="majorEastAsia"/>
            <w:noProof/>
          </w:rPr>
          <w:t>6</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Schlussfolgerung</w:t>
        </w:r>
        <w:r w:rsidR="005448C5">
          <w:rPr>
            <w:noProof/>
            <w:webHidden/>
          </w:rPr>
          <w:tab/>
        </w:r>
        <w:r w:rsidR="005448C5">
          <w:rPr>
            <w:noProof/>
            <w:webHidden/>
          </w:rPr>
          <w:fldChar w:fldCharType="begin"/>
        </w:r>
        <w:r w:rsidR="005448C5">
          <w:rPr>
            <w:noProof/>
            <w:webHidden/>
          </w:rPr>
          <w:instrText xml:space="preserve"> PAGEREF _Toc525737906 \h </w:instrText>
        </w:r>
        <w:r w:rsidR="005448C5">
          <w:rPr>
            <w:noProof/>
            <w:webHidden/>
          </w:rPr>
        </w:r>
        <w:r w:rsidR="005448C5">
          <w:rPr>
            <w:noProof/>
            <w:webHidden/>
          </w:rPr>
          <w:fldChar w:fldCharType="separate"/>
        </w:r>
        <w:r>
          <w:rPr>
            <w:noProof/>
            <w:webHidden/>
          </w:rPr>
          <w:t>30</w:t>
        </w:r>
        <w:r w:rsidR="005448C5">
          <w:rPr>
            <w:noProof/>
            <w:webHidden/>
          </w:rPr>
          <w:fldChar w:fldCharType="end"/>
        </w:r>
      </w:hyperlink>
    </w:p>
    <w:p w14:paraId="4CE10E11" w14:textId="5766F491" w:rsidR="005448C5" w:rsidRDefault="001B1D56">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37907" w:history="1">
        <w:r w:rsidR="005448C5" w:rsidRPr="00D62FF2">
          <w:rPr>
            <w:rStyle w:val="Hyperlink"/>
            <w:rFonts w:eastAsiaTheme="majorEastAsia"/>
            <w:noProof/>
          </w:rPr>
          <w:t>7</w:t>
        </w:r>
        <w:r w:rsidR="005448C5">
          <w:rPr>
            <w:rFonts w:eastAsiaTheme="minorEastAsia" w:cstheme="minorBidi"/>
            <w:b w:val="0"/>
            <w:bCs w:val="0"/>
            <w:caps w:val="0"/>
            <w:noProof/>
            <w:sz w:val="24"/>
            <w:szCs w:val="24"/>
            <w:lang w:val="de-CH" w:eastAsia="de-DE"/>
          </w:rPr>
          <w:tab/>
        </w:r>
        <w:r w:rsidR="005448C5" w:rsidRPr="00D62FF2">
          <w:rPr>
            <w:rStyle w:val="Hyperlink"/>
            <w:rFonts w:eastAsiaTheme="majorEastAsia"/>
            <w:noProof/>
          </w:rPr>
          <w:t>Literaturverzeichnis</w:t>
        </w:r>
        <w:r w:rsidR="005448C5">
          <w:rPr>
            <w:noProof/>
            <w:webHidden/>
          </w:rPr>
          <w:tab/>
        </w:r>
        <w:r w:rsidR="005448C5">
          <w:rPr>
            <w:noProof/>
            <w:webHidden/>
          </w:rPr>
          <w:fldChar w:fldCharType="begin"/>
        </w:r>
        <w:r w:rsidR="005448C5">
          <w:rPr>
            <w:noProof/>
            <w:webHidden/>
          </w:rPr>
          <w:instrText xml:space="preserve"> PAGEREF _Toc525737907 \h </w:instrText>
        </w:r>
        <w:r w:rsidR="005448C5">
          <w:rPr>
            <w:noProof/>
            <w:webHidden/>
          </w:rPr>
        </w:r>
        <w:r w:rsidR="005448C5">
          <w:rPr>
            <w:noProof/>
            <w:webHidden/>
          </w:rPr>
          <w:fldChar w:fldCharType="separate"/>
        </w:r>
        <w:r>
          <w:rPr>
            <w:noProof/>
            <w:webHidden/>
          </w:rPr>
          <w:t>31</w:t>
        </w:r>
        <w:r w:rsidR="005448C5">
          <w:rPr>
            <w:noProof/>
            <w:webHidden/>
          </w:rPr>
          <w:fldChar w:fldCharType="end"/>
        </w:r>
      </w:hyperlink>
    </w:p>
    <w:p w14:paraId="7B73B9F4" w14:textId="3C848A2C" w:rsidR="00170163" w:rsidRPr="002E222C" w:rsidRDefault="00170163" w:rsidP="00170163">
      <w:pPr>
        <w:rPr>
          <w:b/>
          <w:sz w:val="28"/>
        </w:rPr>
      </w:pPr>
      <w:r w:rsidRPr="00CF5549">
        <w:rPr>
          <w:rFonts w:cs="Arial"/>
          <w:szCs w:val="22"/>
        </w:rPr>
        <w:fldChar w:fldCharType="end"/>
      </w:r>
    </w:p>
    <w:p w14:paraId="5D927D70" w14:textId="77777777" w:rsidR="00445DE0" w:rsidRDefault="00445DE0" w:rsidP="00445DE0">
      <w:pPr>
        <w:pStyle w:val="berschrift1"/>
      </w:pPr>
      <w:bookmarkStart w:id="6" w:name="_Toc513298095"/>
      <w:bookmarkStart w:id="7" w:name="_Toc514502373"/>
      <w:bookmarkStart w:id="8" w:name="_Toc514502364"/>
      <w:bookmarkStart w:id="9" w:name="_Toc515095546"/>
      <w:bookmarkStart w:id="10" w:name="_Toc515113579"/>
      <w:bookmarkStart w:id="11" w:name="_Toc515115769"/>
      <w:bookmarkStart w:id="12" w:name="_Toc515116946"/>
      <w:bookmarkStart w:id="13" w:name="_Toc515118180"/>
      <w:bookmarkStart w:id="14" w:name="_Toc515121832"/>
      <w:bookmarkStart w:id="15" w:name="_Toc515122784"/>
      <w:bookmarkStart w:id="16" w:name="_Toc515369217"/>
      <w:bookmarkStart w:id="17" w:name="_Toc515369356"/>
      <w:bookmarkStart w:id="18" w:name="_Toc515799276"/>
      <w:bookmarkStart w:id="19" w:name="_Toc515799246"/>
      <w:bookmarkStart w:id="20" w:name="_Toc515800361"/>
      <w:bookmarkStart w:id="21" w:name="_Toc515823484"/>
      <w:bookmarkStart w:id="22" w:name="_Toc515823808"/>
      <w:bookmarkStart w:id="23" w:name="_Toc515823792"/>
      <w:bookmarkStart w:id="24" w:name="_Toc515824343"/>
      <w:bookmarkStart w:id="25" w:name="_Toc522536130"/>
      <w:bookmarkStart w:id="26" w:name="_Toc522538103"/>
      <w:bookmarkStart w:id="27" w:name="_Toc524420953"/>
      <w:bookmarkStart w:id="28" w:name="_Toc525737886"/>
      <w:bookmarkStart w:id="29" w:name="_Toc513298097"/>
      <w:bookmarkStart w:id="30" w:name="_Toc514502374"/>
      <w:bookmarkStart w:id="31" w:name="_Toc514502365"/>
      <w:bookmarkStart w:id="32" w:name="_Toc515095547"/>
      <w:bookmarkStart w:id="33" w:name="_Toc515113580"/>
      <w:bookmarkStart w:id="34" w:name="_Toc515115770"/>
      <w:bookmarkStart w:id="35" w:name="_Toc515116947"/>
      <w:bookmarkStart w:id="36" w:name="_Toc515118181"/>
      <w:bookmarkStart w:id="37" w:name="_Toc515121833"/>
      <w:bookmarkStart w:id="38" w:name="_Toc515122785"/>
      <w:bookmarkStart w:id="39" w:name="_Toc515369357"/>
      <w:bookmarkStart w:id="40" w:name="_Toc515463657"/>
      <w:bookmarkStart w:id="41" w:name="_Toc513298098"/>
      <w:bookmarkStart w:id="42" w:name="_Toc514502375"/>
      <w:bookmarkStart w:id="43" w:name="_Toc514502366"/>
      <w:bookmarkStart w:id="44" w:name="_Toc515095548"/>
      <w:bookmarkStart w:id="45" w:name="_Toc515113581"/>
      <w:bookmarkStart w:id="46" w:name="_Toc515115771"/>
      <w:bookmarkStart w:id="47" w:name="_Toc515116948"/>
      <w:bookmarkStart w:id="48" w:name="_Toc515118182"/>
      <w:bookmarkStart w:id="49" w:name="_Toc522536136"/>
      <w:bookmarkStart w:id="50" w:name="_Toc522538109"/>
      <w:bookmarkStart w:id="51" w:name="_Toc524420966"/>
      <w:bookmarkStart w:id="52" w:name="_Toc515121834"/>
      <w:bookmarkStart w:id="53" w:name="_Toc515122786"/>
      <w:bookmarkStart w:id="54" w:name="_Toc515369358"/>
      <w:bookmarkStart w:id="55" w:name="_Toc515463658"/>
      <w:bookmarkStart w:id="56" w:name="_Toc515799278"/>
      <w:bookmarkStart w:id="57" w:name="_Toc515799248"/>
      <w:bookmarkStart w:id="58" w:name="_Toc515800363"/>
      <w:bookmarkStart w:id="59" w:name="_Toc515823486"/>
      <w:bookmarkStart w:id="60" w:name="_Toc515823810"/>
      <w:bookmarkStart w:id="61" w:name="_Toc515823794"/>
      <w:bookmarkStart w:id="62" w:name="_Toc515824345"/>
      <w:r w:rsidRPr="008F56BD">
        <w:lastRenderedPageBreak/>
        <w:t>Einleitung</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p>
    <w:p w14:paraId="57E32227" w14:textId="77777777" w:rsidR="00445DE0" w:rsidRDefault="00445DE0" w:rsidP="00445DE0">
      <w:pPr>
        <w:rPr>
          <w:lang w:val="de-CH" w:eastAsia="de-DE"/>
        </w:rPr>
      </w:pPr>
      <w:r w:rsidRPr="00A030F8">
        <w:rPr>
          <w:lang w:val="de-CH"/>
        </w:rPr>
        <w:t xml:space="preserve">Die Bestimmung von Biomasse spielt eine wichtige Rolle </w:t>
      </w:r>
      <w:r>
        <w:rPr>
          <w:lang w:val="de-CH"/>
        </w:rPr>
        <w:t>beim Kultivieren in der Biotechnologie</w:t>
      </w:r>
      <w:r w:rsidRPr="00A030F8">
        <w:rPr>
          <w:lang w:val="de-CH"/>
        </w:rPr>
        <w:t>. Sie liefert wesentliche Aussagen über die Produktivität eines</w:t>
      </w:r>
      <w:r>
        <w:rPr>
          <w:lang w:val="de-CH"/>
        </w:rPr>
        <w:t xml:space="preserve"> solchen</w:t>
      </w:r>
      <w:r w:rsidRPr="00A030F8">
        <w:rPr>
          <w:lang w:val="de-CH"/>
        </w:rPr>
        <w:t xml:space="preserve"> Prozesses. </w:t>
      </w:r>
      <w:r w:rsidRPr="00A030F8">
        <w:t>Es gibt verschiedene Verfahren zur Wachstumsmessung von Zellen. Ein indirektes Verfahren ist die photometrische Methode, sie ermittelt die</w:t>
      </w:r>
      <w:r>
        <w:t xml:space="preserve"> T</w:t>
      </w:r>
      <w:r w:rsidRPr="00A030F8">
        <w:t xml:space="preserve">rübung </w:t>
      </w:r>
      <w:r>
        <w:t>des</w:t>
      </w:r>
      <w:r w:rsidRPr="00A030F8">
        <w:t xml:space="preserve"> Wachstumsmedium </w:t>
      </w:r>
      <w:r>
        <w:t>über</w:t>
      </w:r>
      <w:r w:rsidRPr="00A030F8">
        <w:t xml:space="preserve"> die sogenannte „optische Dichte (OD)“ </w:t>
      </w:r>
      <w:r>
        <w:t>(siehe Kapitel 2.1)</w:t>
      </w:r>
      <w:r>
        <w:rPr>
          <w:lang w:val="de-CH"/>
        </w:rPr>
        <w:t xml:space="preserve">. Die OD-Messung wird meist durch die Entnahme einer Probe und einer offline Analyse durchgeführt, mit dem Nachteil, dass Arbeitsaufwand und die Möglichkeit einer Kontamination sich erhöhen </w:t>
      </w:r>
      <w:r>
        <w:rPr>
          <w:lang w:val="de-CH"/>
        </w:rPr>
        <w:fldChar w:fldCharType="begin"/>
      </w:r>
      <w:r>
        <w:rPr>
          <w:lang w:val="de-CH"/>
        </w:rPr>
        <w:instrText xml:space="preserve"> ADDIN ZOTERO_ITEM CSL_CITATION {"citationID":"1QYreRAE","properties":{"formattedCitation":"(Schmidt-Hager u.\\uc0\\u160{}a., 2015)","plainCitation":"(Schmidt-Hager u. a., 2015)","noteIndex":0},"citationItems":[{"id":191,"uris":["http://zotero.org/groups/2213247/items/7533NVYT"],"uri":["http://zotero.org/groups/2213247/items/7533NVYT"],"itemData":{"id":191,"type":"article-journal","title":"Biomasse in Schüttelkolbenkultur","page":"3","source":"Zotero","language":"de","author":[{"family":"Schmidt-Hager","given":"J"},{"family":"Ude","given":"C"},{"family":"Scheper","given":"T"},{"family":"Beutel","given":"S"},{"family":"Findeis","given":"M"},{"family":"John","given":"G T"}],"issued":{"date-parts":[["2015"]]}}}],"schema":"https://github.com/citation-style-language/schema/raw/master/csl-citation.json"} </w:instrText>
      </w:r>
      <w:r>
        <w:rPr>
          <w:lang w:val="de-CH"/>
        </w:rPr>
        <w:fldChar w:fldCharType="separate"/>
      </w:r>
      <w:r w:rsidRPr="002E3FB6">
        <w:rPr>
          <w:rFonts w:cs="Arial"/>
        </w:rPr>
        <w:t>(Schmidt-Hager u. a., 2015)</w:t>
      </w:r>
      <w:r>
        <w:rPr>
          <w:lang w:val="de-CH"/>
        </w:rPr>
        <w:fldChar w:fldCharType="end"/>
      </w:r>
      <w:r>
        <w:rPr>
          <w:lang w:val="de-CH"/>
        </w:rPr>
        <w:t xml:space="preserve">. Zu beachten sei, dass die Trübung und die Farbänderung des Mediums während des Zellwachstums von Mikroorganismen </w:t>
      </w:r>
      <w:r>
        <w:t xml:space="preserve">bereits mit dem menschlichen Auge gut erkennbar </w:t>
      </w:r>
      <w:r>
        <w:rPr>
          <w:lang w:val="de-CH"/>
        </w:rPr>
        <w:t>ist.</w:t>
      </w:r>
    </w:p>
    <w:p w14:paraId="3FA224A9" w14:textId="77777777" w:rsidR="00445DE0" w:rsidRDefault="00445DE0" w:rsidP="00445DE0">
      <w:pPr>
        <w:rPr>
          <w:lang w:val="de-CH" w:eastAsia="de-DE"/>
        </w:rPr>
      </w:pPr>
      <w:r>
        <w:rPr>
          <w:lang w:val="de-CH" w:eastAsia="de-DE"/>
        </w:rPr>
        <w:t>Trotz der sehr grossen Bedeutung der Biomasse in der Biotechnologie wurde, unseres Wissens nach, noch keine bildbasierte Methode zur deren Bestimmung entwickelt. Denn die Autorinnen dieser Arbeit haben keine entsprechende Studie ausfindig machen können. In den letzten Jahren wurden Bildverarbeitungsverfahren jedoch wiederholt im Lebensmittelbereich eingesetzt. Segura und Kollegen (2017) haben diese für die Bestimmung von Lebensmittelfarbe, zum Beispiel von Apfelsaft verwendet. Die Studie von Bora und Kollegen (2015) untersucht Farbänderungen während der Bananenreifung. In der Studie von Khoshroo und Kollegen (2014) wurde eine Methode entwickelt, um rote Tomaten in ein Treibhaus zu entdecken. In all diesen Studien wurden Aufnahmegeräte verwendet, welche kostenintensiv waren und eine Einarbeitungsphase benötigten</w:t>
      </w:r>
      <w:r w:rsidRPr="00645710">
        <w:rPr>
          <w:lang w:val="de-CH" w:eastAsia="de-DE"/>
        </w:rPr>
        <w:t>.</w:t>
      </w:r>
    </w:p>
    <w:p w14:paraId="4A652FDA" w14:textId="77777777" w:rsidR="00445DE0" w:rsidRDefault="00445DE0" w:rsidP="00445DE0">
      <w:pPr>
        <w:rPr>
          <w:lang w:val="de-CH" w:eastAsia="de-DE"/>
        </w:rPr>
      </w:pPr>
      <w:r>
        <w:rPr>
          <w:lang w:val="de-CH"/>
        </w:rPr>
        <w:t xml:space="preserve">Ziel der im Folgendem präsentierten Arbeit ist es, mit Hilfe der Farbänderung im Schüttelkolben eine Methode für die Biomassenbestimmung zu entwickeln. Dabei werden Handys – und somit eine kostengünstige Alternative zu teuren Aufnahmegeräten, denn Erste sind allgegenwärtig – zum Fotografieren von Hefe beim Kultivieren im Schüttelkolben verwendet. Der Vorteil dieser einfachen bildbasierten Methode sind der niedrige Arbeitsaufwand und eine geringere Gefahr von Kontaminationen. Die Bilder werden durch Computer Vision oder Computer Imaging weiterverarbeitet, </w:t>
      </w:r>
      <w:r>
        <w:rPr>
          <w:lang w:val="de-CH" w:eastAsia="de-DE"/>
        </w:rPr>
        <w:t xml:space="preserve">in dem Sinne, dass </w:t>
      </w:r>
      <w:r w:rsidRPr="00064702">
        <w:rPr>
          <w:lang w:val="de-CH" w:eastAsia="de-DE"/>
        </w:rPr>
        <w:t xml:space="preserve">theoretische </w:t>
      </w:r>
      <w:r>
        <w:rPr>
          <w:lang w:val="de-CH" w:eastAsia="de-DE"/>
        </w:rPr>
        <w:t>und algorithmische Techniken</w:t>
      </w:r>
      <w:r w:rsidRPr="00064702">
        <w:rPr>
          <w:lang w:val="de-CH" w:eastAsia="de-DE"/>
        </w:rPr>
        <w:t xml:space="preserve">, </w:t>
      </w:r>
      <w:r>
        <w:rPr>
          <w:lang w:val="de-CH" w:eastAsia="de-DE"/>
        </w:rPr>
        <w:t>um</w:t>
      </w:r>
      <w:r w:rsidRPr="00064702">
        <w:rPr>
          <w:lang w:val="de-CH" w:eastAsia="de-DE"/>
        </w:rPr>
        <w:t xml:space="preserve"> </w:t>
      </w:r>
      <w:r>
        <w:rPr>
          <w:lang w:val="de-CH" w:eastAsia="de-DE"/>
        </w:rPr>
        <w:t xml:space="preserve">den Bilder </w:t>
      </w:r>
      <w:r w:rsidRPr="00064702">
        <w:rPr>
          <w:lang w:val="de-CH" w:eastAsia="de-DE"/>
        </w:rPr>
        <w:t xml:space="preserve">Informationen </w:t>
      </w:r>
      <w:r>
        <w:rPr>
          <w:lang w:val="de-CH" w:eastAsia="de-DE"/>
        </w:rPr>
        <w:t>zu</w:t>
      </w:r>
      <w:r w:rsidRPr="00064702">
        <w:rPr>
          <w:lang w:val="de-CH" w:eastAsia="de-DE"/>
        </w:rPr>
        <w:t xml:space="preserve"> </w:t>
      </w:r>
      <w:r>
        <w:rPr>
          <w:lang w:val="de-CH" w:eastAsia="de-DE"/>
        </w:rPr>
        <w:t>entnehmen</w:t>
      </w:r>
      <w:r w:rsidRPr="00064702">
        <w:rPr>
          <w:lang w:val="de-CH" w:eastAsia="de-DE"/>
        </w:rPr>
        <w:t xml:space="preserve"> </w:t>
      </w:r>
      <w:r>
        <w:rPr>
          <w:lang w:val="de-CH" w:eastAsia="de-DE"/>
        </w:rPr>
        <w:t>und diese zu analysieren,</w:t>
      </w:r>
      <w:r w:rsidRPr="000C6256">
        <w:rPr>
          <w:lang w:val="de-CH" w:eastAsia="de-DE"/>
        </w:rPr>
        <w:t xml:space="preserve"> </w:t>
      </w:r>
      <w:r>
        <w:rPr>
          <w:lang w:val="de-CH" w:eastAsia="de-DE"/>
        </w:rPr>
        <w:t xml:space="preserve">entwickelt werden. Eine geeignete Computer Software dafür ist MATLAB (Matrix Laboratory), eine </w:t>
      </w:r>
      <w:r w:rsidRPr="007D3AAA">
        <w:rPr>
          <w:lang w:val="de-CH" w:eastAsia="de-DE"/>
        </w:rPr>
        <w:t xml:space="preserve">Programmierplattform </w:t>
      </w:r>
      <w:r>
        <w:rPr>
          <w:lang w:val="de-CH" w:eastAsia="de-DE"/>
        </w:rPr>
        <w:t>mit</w:t>
      </w:r>
      <w:r w:rsidRPr="007D3AAA">
        <w:rPr>
          <w:lang w:val="de-CH" w:eastAsia="de-DE"/>
        </w:rPr>
        <w:t xml:space="preserve"> eine</w:t>
      </w:r>
      <w:r>
        <w:rPr>
          <w:lang w:val="de-CH" w:eastAsia="de-DE"/>
        </w:rPr>
        <w:t>r</w:t>
      </w:r>
      <w:r w:rsidRPr="007D3AAA">
        <w:rPr>
          <w:lang w:val="de-CH" w:eastAsia="de-DE"/>
        </w:rPr>
        <w:t xml:space="preserve"> matrixbasierte</w:t>
      </w:r>
      <w:r>
        <w:rPr>
          <w:lang w:val="de-CH" w:eastAsia="de-DE"/>
        </w:rPr>
        <w:t>n</w:t>
      </w:r>
      <w:r w:rsidRPr="007D3AAA">
        <w:rPr>
          <w:lang w:val="de-CH" w:eastAsia="de-DE"/>
        </w:rPr>
        <w:t xml:space="preserve"> Sprache</w:t>
      </w:r>
      <w:r>
        <w:rPr>
          <w:lang w:val="de-CH" w:eastAsia="de-DE"/>
        </w:rPr>
        <w:t xml:space="preserve">. Gleichzeitig wird eine OD-Messung durchgeführt um eine mögliche Korrelation zwischen den Bilderfarbwerten und den OD-Werten zu ermitteln. </w:t>
      </w:r>
    </w:p>
    <w:p w14:paraId="26E98A79" w14:textId="77777777" w:rsidR="00445DE0" w:rsidRDefault="00445DE0" w:rsidP="00445DE0">
      <w:pPr>
        <w:spacing w:before="480" w:after="240" w:line="288" w:lineRule="auto"/>
        <w:jc w:val="left"/>
        <w:rPr>
          <w:lang w:val="de-CH" w:eastAsia="de-DE"/>
        </w:rPr>
      </w:pPr>
    </w:p>
    <w:p w14:paraId="68721A59" w14:textId="77777777" w:rsidR="00445DE0" w:rsidRDefault="00445DE0" w:rsidP="00445DE0">
      <w:pPr>
        <w:rPr>
          <w:lang w:val="de-CH"/>
        </w:rPr>
      </w:pPr>
    </w:p>
    <w:p w14:paraId="7C69B2BA" w14:textId="77777777" w:rsidR="00445DE0" w:rsidRDefault="00445DE0" w:rsidP="00445DE0">
      <w:pPr>
        <w:pStyle w:val="berschrift1"/>
      </w:pPr>
      <w:bookmarkStart w:id="63" w:name="_Toc524420954"/>
      <w:bookmarkStart w:id="64" w:name="_Toc525737887"/>
      <w:bookmarkStart w:id="65" w:name="_Toc515799277"/>
      <w:bookmarkStart w:id="66" w:name="_Toc515799247"/>
      <w:bookmarkStart w:id="67" w:name="_Toc515800362"/>
      <w:bookmarkStart w:id="68" w:name="_Toc515823485"/>
      <w:bookmarkStart w:id="69" w:name="_Toc515823809"/>
      <w:bookmarkStart w:id="70" w:name="_Toc515823793"/>
      <w:bookmarkStart w:id="71" w:name="_Toc515824344"/>
      <w:bookmarkStart w:id="72" w:name="_Toc522536131"/>
      <w:bookmarkStart w:id="73" w:name="_Toc522538104"/>
      <w:r>
        <w:lastRenderedPageBreak/>
        <w:t>Theoretischer Hintergrund</w:t>
      </w:r>
      <w:bookmarkEnd w:id="63"/>
      <w:bookmarkEnd w:id="64"/>
    </w:p>
    <w:p w14:paraId="7DFA8712" w14:textId="77777777" w:rsidR="00445DE0" w:rsidRPr="0001051D" w:rsidRDefault="00445DE0" w:rsidP="00065122">
      <w:pPr>
        <w:pStyle w:val="berschrift2"/>
      </w:pPr>
      <w:bookmarkStart w:id="74" w:name="_Toc524420955"/>
      <w:bookmarkStart w:id="75" w:name="_Toc525737888"/>
      <w:r>
        <w:t>Messung der optischen Dichte</w:t>
      </w:r>
      <w:bookmarkEnd w:id="74"/>
      <w:bookmarkEnd w:id="75"/>
    </w:p>
    <w:p w14:paraId="0F1CC756" w14:textId="459FB773" w:rsidR="00445DE0" w:rsidRDefault="00445DE0" w:rsidP="00445DE0">
      <w:pPr>
        <w:spacing w:after="240"/>
        <w:rPr>
          <w:lang w:val="de-CH"/>
        </w:rPr>
      </w:pPr>
      <w:r>
        <w:rPr>
          <w:lang w:val="de-CH"/>
        </w:rPr>
        <w:t xml:space="preserve">Die OD-Messung wird in der Biotechnologie oft für die Bestimmung der Konzentration einer Lösung oder Zelldichte in Suspensionskulturen verwendet. Sie beruht auf die Lichtstreuung, die mit Hilfe eines Spektralphotometers erfasst wird. Dieser besteht aus einer Lichtquelle, einem Monochromator, einer Küvette für die Messprobe und einem Detektor </w:t>
      </w:r>
      <w:r w:rsidR="00D15E2E">
        <w:rPr>
          <w:lang w:val="de-CH"/>
        </w:rPr>
        <w:t>(</w:t>
      </w:r>
      <w:r w:rsidR="00D15E2E">
        <w:rPr>
          <w:lang w:val="de-CH"/>
        </w:rPr>
        <w:fldChar w:fldCharType="begin"/>
      </w:r>
      <w:r w:rsidR="00D15E2E">
        <w:rPr>
          <w:lang w:val="de-CH"/>
        </w:rPr>
        <w:instrText xml:space="preserve"> REF _Ref525140690 \h </w:instrText>
      </w:r>
      <w:r w:rsidR="00D15E2E">
        <w:rPr>
          <w:lang w:val="de-CH"/>
        </w:rPr>
      </w:r>
      <w:r w:rsidR="00D15E2E">
        <w:rPr>
          <w:lang w:val="de-CH"/>
        </w:rPr>
        <w:fldChar w:fldCharType="separate"/>
      </w:r>
      <w:r w:rsidR="001B1D56">
        <w:t xml:space="preserve">Abbildung </w:t>
      </w:r>
      <w:r w:rsidR="001B1D56">
        <w:rPr>
          <w:noProof/>
        </w:rPr>
        <w:t>1</w:t>
      </w:r>
      <w:r w:rsidR="00D15E2E">
        <w:rPr>
          <w:lang w:val="de-CH"/>
        </w:rPr>
        <w:fldChar w:fldCharType="end"/>
      </w:r>
      <w:r w:rsidR="00D15E2E">
        <w:rPr>
          <w:lang w:val="de-CH"/>
        </w:rPr>
        <w:t>)</w:t>
      </w:r>
      <w:r>
        <w:rPr>
          <w:lang w:val="de-CH"/>
        </w:rPr>
        <w:t xml:space="preserve">. </w:t>
      </w:r>
    </w:p>
    <w:p w14:paraId="5E17E337" w14:textId="77777777" w:rsidR="00445DE0" w:rsidRDefault="00445DE0" w:rsidP="00445DE0">
      <w:pPr>
        <w:keepNext/>
        <w:jc w:val="center"/>
      </w:pPr>
      <w:r>
        <w:rPr>
          <w:noProof/>
          <w:lang w:val="de-CH" w:eastAsia="de-CH"/>
        </w:rPr>
        <w:drawing>
          <wp:inline distT="0" distB="0" distL="0" distR="0" wp14:anchorId="20DC1DE8" wp14:editId="5D745BED">
            <wp:extent cx="3906982" cy="1637173"/>
            <wp:effectExtent l="0" t="0" r="0" b="1270"/>
            <wp:docPr id="7" name="Grafik 3" descr="C:\Users\Nurcan Memeti.DESKTOP-T1DPSEA\Zotero\storage\B9GAJQ47\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rcan Memeti.DESKTOP-T1DPSEA\Zotero\storage\B9GAJQ47\pic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27307" cy="1645690"/>
                    </a:xfrm>
                    <a:prstGeom prst="rect">
                      <a:avLst/>
                    </a:prstGeom>
                    <a:noFill/>
                    <a:ln>
                      <a:noFill/>
                    </a:ln>
                  </pic:spPr>
                </pic:pic>
              </a:graphicData>
            </a:graphic>
          </wp:inline>
        </w:drawing>
      </w:r>
    </w:p>
    <w:p w14:paraId="55749EEE" w14:textId="4D923532" w:rsidR="00445DE0" w:rsidRDefault="00445DE0" w:rsidP="00445DE0">
      <w:pPr>
        <w:pStyle w:val="Beschriftung"/>
      </w:pPr>
      <w:bookmarkStart w:id="76" w:name="_Ref525140690"/>
      <w:r>
        <w:t xml:space="preserve">Abbildung </w:t>
      </w:r>
      <w:r>
        <w:rPr>
          <w:noProof/>
        </w:rPr>
        <w:fldChar w:fldCharType="begin"/>
      </w:r>
      <w:r>
        <w:rPr>
          <w:noProof/>
        </w:rPr>
        <w:instrText xml:space="preserve"> SEQ Abbildung \* ARABIC </w:instrText>
      </w:r>
      <w:r>
        <w:rPr>
          <w:noProof/>
        </w:rPr>
        <w:fldChar w:fldCharType="separate"/>
      </w:r>
      <w:r w:rsidR="001B1D56">
        <w:rPr>
          <w:noProof/>
        </w:rPr>
        <w:t>1</w:t>
      </w:r>
      <w:r>
        <w:rPr>
          <w:noProof/>
        </w:rPr>
        <w:fldChar w:fldCharType="end"/>
      </w:r>
      <w:bookmarkEnd w:id="76"/>
      <w:r>
        <w:t xml:space="preserve">: Schematische Darstellung eines Einstrahl-Absorptionsspektrometers. Dieser besteht grob aus Lichtquelle, Monochromator, Messprobe und einem Detektor und wird für OD-Messung verwendet. </w:t>
      </w:r>
      <w:r>
        <w:fldChar w:fldCharType="begin"/>
      </w:r>
      <w:r>
        <w:instrText xml:space="preserve"> ADDIN ZOTERO_ITEM CSL_CITATION {"citationID":"kglwao1d","properties":{"formattedCitation":"(Universit\\uc0\\u228{}t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fldChar w:fldCharType="separate"/>
      </w:r>
      <w:r w:rsidRPr="002E3FB6">
        <w:rPr>
          <w:rFonts w:cs="Arial"/>
        </w:rPr>
        <w:t>(Uni</w:t>
      </w:r>
      <w:r>
        <w:rPr>
          <w:rFonts w:cs="Arial"/>
        </w:rPr>
        <w:t>.</w:t>
      </w:r>
      <w:r w:rsidRPr="002E3FB6">
        <w:rPr>
          <w:rFonts w:cs="Arial"/>
        </w:rPr>
        <w:t xml:space="preserve"> Bielefeld, 2018)</w:t>
      </w:r>
      <w:r>
        <w:fldChar w:fldCharType="end"/>
      </w:r>
    </w:p>
    <w:p w14:paraId="7601E427" w14:textId="099F3DFA" w:rsidR="00445DE0" w:rsidRDefault="00445DE0" w:rsidP="00445DE0">
      <w:pPr>
        <w:spacing w:after="240"/>
        <w:rPr>
          <w:lang w:val="de-CH"/>
        </w:rPr>
      </w:pPr>
      <w:r>
        <w:rPr>
          <w:lang w:val="de-CH"/>
        </w:rPr>
        <w:t xml:space="preserve">Der wichtigste Teil der Photometrie ist der Monochromator, der die Lichtquelle mittels eines Prismas in monochromatisches Licht zerlegt. Hierbei wird das Licht einer bestimmten einstellbaren Wellenlänge weitergleitet. Der Einstrahl-Absorptionsphotometer besitzt nur einen Strahlengang, wobei das eingestrahlte Licht und das transmittierte Licht folglich nicht gleichzeitig gemessen werden können. Es wird vor jeder Messreihe zunächst eine Referenzküvette mit dem Lösungsmittel (hier: YEPD-Medium) eingelegt; der Messwert wird dann im System gespeichert. Darauf können die Probemessungen durchgeführt werden. Ein Teil des Lichtstrahles wird von den Substanzen in der Küvette absorbiert und das restliche Licht wird durchgelassen. Uns interessiert die durch die Probe austretende Lichtintensität </w:t>
      </w:r>
      <w:r w:rsidRPr="005405D5">
        <w:rPr>
          <w:rFonts w:ascii="Times New Roman" w:hAnsi="Times New Roman" w:cs="Times New Roman"/>
          <w:i/>
          <w:lang w:val="de-CH"/>
        </w:rPr>
        <w:t>I</w:t>
      </w:r>
      <w:r>
        <w:rPr>
          <w:rFonts w:cs="Arial"/>
          <w:lang w:val="de-CH"/>
        </w:rPr>
        <w:t xml:space="preserve">, aus der und der Intensität der eingestrahlten Lichtes </w:t>
      </w:r>
      <w:r w:rsidRPr="00CC4CEB">
        <w:rPr>
          <w:rFonts w:ascii="Times New Roman" w:hAnsi="Times New Roman" w:cs="Times New Roman"/>
          <w:i/>
          <w:lang w:val="de-CH"/>
        </w:rPr>
        <w:t>I</w:t>
      </w:r>
      <w:r w:rsidRPr="00CC4CEB">
        <w:rPr>
          <w:rFonts w:ascii="Times New Roman" w:hAnsi="Times New Roman" w:cs="Times New Roman"/>
          <w:i/>
          <w:vertAlign w:val="subscript"/>
          <w:lang w:val="de-CH"/>
        </w:rPr>
        <w:t>0</w:t>
      </w:r>
      <w:r>
        <w:rPr>
          <w:rFonts w:cs="Arial"/>
          <w:lang w:val="de-CH"/>
        </w:rPr>
        <w:t xml:space="preserve"> wird die Transmission </w:t>
      </w:r>
      <w:r w:rsidRPr="00CC4CEB">
        <w:rPr>
          <w:rFonts w:ascii="Times New Roman" w:hAnsi="Times New Roman" w:cs="Times New Roman"/>
          <w:i/>
          <w:lang w:val="de-CH"/>
        </w:rPr>
        <w:t>T</w:t>
      </w:r>
      <w:r>
        <w:rPr>
          <w:rFonts w:cs="Arial"/>
          <w:lang w:val="de-CH"/>
        </w:rPr>
        <w:t xml:space="preserve"> der Probe errechnet.</w:t>
      </w:r>
      <w:r>
        <w:rPr>
          <w:lang w:val="de-CH"/>
        </w:rPr>
        <w:t xml:space="preserve"> Des Weiteren ist bekannt, dass das spektrale Absorptionsmass </w:t>
      </w:r>
      <m:oMath>
        <m:r>
          <w:rPr>
            <w:rFonts w:ascii="Cambria Math" w:hAnsi="Cambria Math" w:cs="Times New Roman"/>
            <w:lang w:val="de-CH"/>
          </w:rPr>
          <m:t>Ε</m:t>
        </m:r>
      </m:oMath>
      <w:r>
        <w:rPr>
          <w:lang w:val="de-CH"/>
        </w:rPr>
        <w:t xml:space="preserve"> proportional zur Konzentration der absorbierenden Moleküle </w:t>
      </w:r>
      <m:oMath>
        <m:r>
          <w:rPr>
            <w:rFonts w:ascii="Cambria Math" w:hAnsi="Cambria Math"/>
            <w:lang w:val="de-CH"/>
          </w:rPr>
          <m:t>c</m:t>
        </m:r>
      </m:oMath>
      <w:r>
        <w:rPr>
          <w:lang w:val="de-CH"/>
        </w:rPr>
        <w:t xml:space="preserve"> und der Schichtdicke der Probe </w:t>
      </w:r>
      <m:oMath>
        <m:r>
          <w:rPr>
            <w:rFonts w:ascii="Cambria Math" w:hAnsi="Cambria Math"/>
            <w:lang w:val="de-CH"/>
          </w:rPr>
          <m:t>d</m:t>
        </m:r>
      </m:oMath>
      <w:r>
        <w:rPr>
          <w:lang w:val="de-CH"/>
        </w:rPr>
        <w:t xml:space="preserve"> ist. Das wird gemäss dem Lambert-Beerschen Gesetz (</w:t>
      </w:r>
      <w:r>
        <w:rPr>
          <w:lang w:val="de-CH"/>
        </w:rPr>
        <w:fldChar w:fldCharType="begin"/>
      </w:r>
      <w:r>
        <w:rPr>
          <w:lang w:val="de-CH"/>
        </w:rPr>
        <w:instrText xml:space="preserve"> REF _Ref523915161 \h </w:instrText>
      </w:r>
      <w:r>
        <w:rPr>
          <w:lang w:val="de-CH"/>
        </w:rPr>
      </w:r>
      <w:r>
        <w:rPr>
          <w:lang w:val="de-CH"/>
        </w:rPr>
        <w:fldChar w:fldCharType="separate"/>
      </w:r>
      <w:r w:rsidR="001B1D56">
        <w:t xml:space="preserve">Formel </w:t>
      </w:r>
      <w:r w:rsidR="001B1D56">
        <w:rPr>
          <w:noProof/>
        </w:rPr>
        <w:t>1</w:t>
      </w:r>
      <w:r>
        <w:rPr>
          <w:lang w:val="de-CH"/>
        </w:rPr>
        <w:fldChar w:fldCharType="end"/>
      </w:r>
      <w:r>
        <w:rPr>
          <w:lang w:val="de-CH"/>
        </w:rPr>
        <w:t xml:space="preserve">) wir folgt formuliert. </w:t>
      </w:r>
      <w:r>
        <w:rPr>
          <w:lang w:val="de-CH"/>
        </w:rPr>
        <w:fldChar w:fldCharType="begin"/>
      </w:r>
      <w:r>
        <w:rPr>
          <w:lang w:val="de-CH"/>
        </w:rPr>
        <w:instrText xml:space="preserve"> ADDIN ZOTERO_ITEM CSL_CITATION {"citationID":"0uWcYrNz","properties":{"formattedCitation":"(Demuth,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rPr>
          <w:lang w:val="de-CH"/>
        </w:rPr>
        <w:fldChar w:fldCharType="separate"/>
      </w:r>
      <w:r>
        <w:rPr>
          <w:rFonts w:cs="Arial"/>
        </w:rPr>
        <w:t>(Demuth, 2018)</w:t>
      </w:r>
      <w:r>
        <w:rPr>
          <w:lang w:val="de-CH"/>
        </w:rPr>
        <w:fldChar w:fldCharType="end"/>
      </w:r>
      <w:r w:rsidRPr="008203D0">
        <w:rPr>
          <w:lang w:val="de-CH"/>
        </w:rPr>
        <w:t xml:space="preserve"> </w:t>
      </w:r>
      <w:r>
        <w:rPr>
          <w:lang w:val="de-CH"/>
        </w:rPr>
        <w:fldChar w:fldCharType="begin"/>
      </w:r>
      <w:r>
        <w:rPr>
          <w:lang w:val="de-CH"/>
        </w:rPr>
        <w:instrText xml:space="preserve"> ADDIN ZOTERO_ITEM CSL_CITATION {"citationID":"fsDo0jNC","properties":{"formattedCitation":"(Universit\\uc0\\u228{}t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rPr>
          <w:lang w:val="de-CH"/>
        </w:rPr>
        <w:fldChar w:fldCharType="separate"/>
      </w:r>
      <w:r w:rsidRPr="002E3FB6">
        <w:rPr>
          <w:rFonts w:cs="Arial"/>
        </w:rPr>
        <w:t>(Universität Bielefeld, 2018)</w:t>
      </w:r>
      <w:r>
        <w:rPr>
          <w:lang w:val="de-CH"/>
        </w:rPr>
        <w:fldChar w:fldCharType="end"/>
      </w:r>
    </w:p>
    <w:p w14:paraId="419AA840" w14:textId="34ED811A" w:rsidR="00445DE0" w:rsidRDefault="00445DE0" w:rsidP="00445DE0">
      <w:pPr>
        <w:pStyle w:val="Beschriftung"/>
        <w:keepNext/>
        <w:jc w:val="center"/>
      </w:pPr>
      <w:bookmarkStart w:id="77" w:name="_Ref523915161"/>
      <w:r>
        <w:t xml:space="preserve">Formel </w:t>
      </w:r>
      <w:r>
        <w:rPr>
          <w:noProof/>
        </w:rPr>
        <w:fldChar w:fldCharType="begin"/>
      </w:r>
      <w:r>
        <w:rPr>
          <w:noProof/>
        </w:rPr>
        <w:instrText xml:space="preserve"> SEQ Formel \* ARABIC </w:instrText>
      </w:r>
      <w:r>
        <w:rPr>
          <w:noProof/>
        </w:rPr>
        <w:fldChar w:fldCharType="separate"/>
      </w:r>
      <w:r w:rsidR="001B1D56">
        <w:rPr>
          <w:noProof/>
        </w:rPr>
        <w:t>1</w:t>
      </w:r>
      <w:r>
        <w:rPr>
          <w:noProof/>
        </w:rPr>
        <w:fldChar w:fldCharType="end"/>
      </w:r>
      <w:bookmarkEnd w:id="77"/>
      <w:r>
        <w:t>: Lambert-Beersches Gesetz</w:t>
      </w:r>
    </w:p>
    <w:p w14:paraId="6535714B" w14:textId="77777777" w:rsidR="00445DE0" w:rsidRPr="0018198D" w:rsidRDefault="00445DE0" w:rsidP="00445DE0">
      <w:pPr>
        <w:rPr>
          <w:lang w:val="de-CH"/>
        </w:rPr>
      </w:pPr>
      <m:oMathPara>
        <m:oMath>
          <m:r>
            <w:rPr>
              <w:rFonts w:ascii="Cambria Math" w:hAnsi="Cambria Math" w:cs="Arial"/>
              <w:lang w:val="de-CH"/>
            </w:rPr>
            <m:t>Ε</m:t>
          </m:r>
          <m:r>
            <m:rPr>
              <m:sty m:val="p"/>
            </m:rPr>
            <w:rPr>
              <w:rFonts w:ascii="Cambria Math" w:hAnsi="Cambria Math" w:cs="Arial"/>
              <w:lang w:val="de-CH"/>
            </w:rPr>
            <m:t>(</m:t>
          </m:r>
          <m:r>
            <w:rPr>
              <w:rFonts w:ascii="Cambria Math" w:hAnsi="Cambria Math" w:cs="Arial"/>
              <w:vertAlign w:val="subscript"/>
              <w:lang w:val="de-CH"/>
            </w:rPr>
            <m:t>λ</m:t>
          </m:r>
          <m:r>
            <m:rPr>
              <m:sty m:val="p"/>
            </m:rPr>
            <w:rPr>
              <w:rFonts w:ascii="Cambria Math" w:hAnsi="Cambria Math" w:cs="Arial"/>
              <w:vertAlign w:val="subscript"/>
              <w:lang w:val="de-CH"/>
            </w:rPr>
            <m:t>)</m:t>
          </m:r>
          <m:r>
            <w:rPr>
              <w:rFonts w:ascii="Cambria Math" w:hAnsi="Cambria Math"/>
              <w:lang w:val="de-CH"/>
            </w:rPr>
            <m:t>= -</m:t>
          </m:r>
          <m:func>
            <m:funcPr>
              <m:ctrlPr>
                <w:rPr>
                  <w:rFonts w:ascii="Cambria Math" w:hAnsi="Cambria Math"/>
                  <w:i/>
                  <w:lang w:val="de-CH"/>
                </w:rPr>
              </m:ctrlPr>
            </m:funcPr>
            <m:fName>
              <m:r>
                <m:rPr>
                  <m:sty m:val="p"/>
                </m:rPr>
                <w:rPr>
                  <w:rFonts w:ascii="Cambria Math" w:hAnsi="Cambria Math"/>
                  <w:lang w:val="de-CH"/>
                </w:rPr>
                <m:t>ln</m:t>
              </m:r>
            </m:fName>
            <m:e>
              <m:f>
                <m:fPr>
                  <m:ctrlPr>
                    <w:rPr>
                      <w:rFonts w:ascii="Cambria Math" w:hAnsi="Cambria Math"/>
                      <w:i/>
                      <w:lang w:val="de-CH"/>
                    </w:rPr>
                  </m:ctrlPr>
                </m:fPr>
                <m:num>
                  <m:r>
                    <w:rPr>
                      <w:rFonts w:ascii="Cambria Math" w:hAnsi="Cambria Math"/>
                      <w:lang w:val="de-CH"/>
                    </w:rPr>
                    <m:t>I</m:t>
                  </m:r>
                </m:num>
                <m:den>
                  <m:sSub>
                    <m:sSubPr>
                      <m:ctrlPr>
                        <w:rPr>
                          <w:rFonts w:ascii="Cambria Math" w:hAnsi="Cambria Math"/>
                          <w:i/>
                          <w:lang w:val="de-CH"/>
                        </w:rPr>
                      </m:ctrlPr>
                    </m:sSubPr>
                    <m:e>
                      <m:r>
                        <w:rPr>
                          <w:rFonts w:ascii="Cambria Math" w:hAnsi="Cambria Math"/>
                          <w:lang w:val="de-CH"/>
                        </w:rPr>
                        <m:t>I</m:t>
                      </m:r>
                    </m:e>
                    <m:sub>
                      <m:r>
                        <w:rPr>
                          <w:rFonts w:ascii="Cambria Math" w:hAnsi="Cambria Math"/>
                          <w:lang w:val="de-CH"/>
                        </w:rPr>
                        <m:t>0</m:t>
                      </m:r>
                    </m:sub>
                  </m:sSub>
                </m:den>
              </m:f>
              <m:r>
                <w:rPr>
                  <w:rFonts w:ascii="Cambria Math" w:hAnsi="Cambria Math"/>
                  <w:lang w:val="de-CH"/>
                </w:rPr>
                <m:t>=c* ε(λ)*d</m:t>
              </m:r>
            </m:e>
          </m:func>
        </m:oMath>
      </m:oMathPara>
    </w:p>
    <w:p w14:paraId="4E48467A" w14:textId="77777777" w:rsidR="00445DE0" w:rsidRDefault="00445DE0" w:rsidP="00445DE0">
      <w:pPr>
        <w:rPr>
          <w:lang w:val="de-CH"/>
        </w:rPr>
      </w:pPr>
      <w:r>
        <w:rPr>
          <w:lang w:val="de-CH"/>
        </w:rPr>
        <w:t xml:space="preserve">Dabei ist  </w:t>
      </w:r>
      <w:r w:rsidRPr="007335F9">
        <w:rPr>
          <w:rFonts w:ascii="Times New Roman" w:hAnsi="Times New Roman" w:cs="Times New Roman"/>
          <w:i/>
        </w:rPr>
        <w:sym w:font="Symbol" w:char="F065"/>
      </w:r>
      <w:r>
        <w:t xml:space="preserve"> er </w:t>
      </w:r>
      <w:r>
        <w:rPr>
          <w:lang w:val="de-CH"/>
        </w:rPr>
        <w:t>m</w:t>
      </w:r>
      <w:r w:rsidRPr="0004282C">
        <w:rPr>
          <w:lang w:val="de-CH"/>
        </w:rPr>
        <w:t>olare dekadische Extinktionskoeffizient</w:t>
      </w:r>
      <w:r>
        <w:rPr>
          <w:lang w:val="de-CH"/>
        </w:rPr>
        <w:t>.</w:t>
      </w:r>
    </w:p>
    <w:p w14:paraId="45C4964E" w14:textId="77777777" w:rsidR="00445DE0" w:rsidRDefault="00445DE0" w:rsidP="00065122">
      <w:pPr>
        <w:pStyle w:val="berschrift2"/>
      </w:pPr>
      <w:bookmarkStart w:id="78" w:name="_Toc524420956"/>
      <w:bookmarkStart w:id="79" w:name="_Toc525737889"/>
      <w:r>
        <w:lastRenderedPageBreak/>
        <w:t>Computer Imaging</w:t>
      </w:r>
      <w:bookmarkEnd w:id="78"/>
      <w:bookmarkEnd w:id="79"/>
      <w:r>
        <w:t xml:space="preserve"> </w:t>
      </w:r>
    </w:p>
    <w:p w14:paraId="21C6FBF7" w14:textId="0E418BEF" w:rsidR="00445DE0" w:rsidRDefault="00445DE0" w:rsidP="00445DE0">
      <w:r>
        <w:rPr>
          <w:lang w:val="de-CH"/>
        </w:rPr>
        <w:t xml:space="preserve">Computer Imaging ist ein bedeutendes Feld der Informationstechnologie. Es behandelt das Versenden und Empfangen von komplexen visuellen Daten, die in Form von digitalen Bildern zum Computer transmittiert werden </w:t>
      </w:r>
      <w:r>
        <w:rPr>
          <w:lang w:val="de-CH"/>
        </w:rPr>
        <w:fldChar w:fldCharType="begin"/>
      </w:r>
      <w:r>
        <w:rPr>
          <w:lang w:val="de-CH"/>
        </w:rPr>
        <w:instrText xml:space="preserve"> ADDIN ZOTERO_ITEM CSL_CITATION {"citationID":"QQRbx2e3","properties":{"formattedCitation":"(Umbaugh, 2005)","plainCitation":"(Umbaugh, 2005)","noteIndex":0},"citationItems":[{"id":247,"uris":["http://zotero.org/groups/2213247/items/27B2NN7I"],"uri":["http://zotero.org/groups/2213247/items/27B2NN7I"],"itemData":{"id":247,"type":"book","title":"Computer Imaging: Digital Image Analysis and Processing","publisher":"CRC Press","number-of-pages":"696","source":"Google Books","abstract":"Computer Imaging: Digital Image Analysis and Processing brings together analysis and processing in a unified framework, providing a valuable foundation for understanding both computer vision and image processing applications. Taking an engineering approach, the text integrates theory with a conceptual and application-oriented style, allowing you to immediately understand how each topic fits into the overall structure of practical application development.Divided into five major parts, the book begins by introducing the concepts and definitions necessary to understand computer imaging. The second part describes image analysis and provides the tools, concepts, and models required to analyze digital images and develop computer vision applications. Part III discusses application areas for the processing of images, emphasizing human visual perception. Part IV delivers the information required to apply a CVIPtools environment to algorithm development. The text concludes with appendices that provide supplemental imaging information and assist with the programming exercises found in each chapter.The author presents topics as needed for understanding each practical imaging model being studied. This motivates the reader to master the topics and also makes the book useful as a reference. The CVIPtools software integrated throughout the book, now in a new Windows version, provides practical examples and encourages you to conduct additional exploration via tutorials and programming exercises provided with each chapter.","ISBN":"978-0-8493-2919-7","note":"Google-Books-ID: JNhRSAMFn6YC","shortTitle":"Computer Imaging","language":"en","author":[{"family":"Umbaugh","given":"Scott E."}],"issued":{"date-parts":[["2005",1,27]]}}}],"schema":"https://github.com/citation-style-language/schema/raw/master/csl-citation.json"} </w:instrText>
      </w:r>
      <w:r>
        <w:rPr>
          <w:lang w:val="de-CH"/>
        </w:rPr>
        <w:fldChar w:fldCharType="separate"/>
      </w:r>
      <w:r>
        <w:rPr>
          <w:rFonts w:cs="Arial"/>
        </w:rPr>
        <w:t>(Umbaugh, 2005)</w:t>
      </w:r>
      <w:r>
        <w:rPr>
          <w:lang w:val="de-CH"/>
        </w:rPr>
        <w:fldChar w:fldCharType="end"/>
      </w:r>
      <w:r>
        <w:rPr>
          <w:lang w:val="de-CH"/>
        </w:rPr>
        <w:t xml:space="preserve">. </w:t>
      </w:r>
      <w:r w:rsidRPr="00ED3350">
        <w:t xml:space="preserve">Ein Computer kann nur mit Zahlen arbeiten, d.h. wenn ein Bild </w:t>
      </w:r>
      <w:r>
        <w:t>in</w:t>
      </w:r>
      <w:r w:rsidRPr="00ED3350">
        <w:t xml:space="preserve"> eine</w:t>
      </w:r>
      <w:r>
        <w:t>n</w:t>
      </w:r>
      <w:r w:rsidRPr="00ED3350">
        <w:t xml:space="preserve"> Computer importiert wird, sieht </w:t>
      </w:r>
      <w:r>
        <w:t xml:space="preserve">es </w:t>
      </w:r>
      <w:r w:rsidRPr="00ED3350">
        <w:t>der Comp</w:t>
      </w:r>
      <w:r>
        <w:t xml:space="preserve">uter als eine Anhäufung von Zahlen </w:t>
      </w:r>
      <w:r>
        <w:fldChar w:fldCharType="begin"/>
      </w:r>
      <w:r>
        <w:instrText xml:space="preserve"> ADDIN ZOTERO_ITEM CSL_CITATION {"citationID":"zpZ6I5ln","properties":{"formattedCitation":"(Luijten, 2005)","plainCitation":"(Luijten, 2005)","noteIndex":0},"citationItems":[{"id":172,"uris":["http://zotero.org/groups/2213247/items/RAJSTIJL"],"uri":["http://zotero.org/groups/2213247/items/RAJSTIJL"],"itemData":{"id":172,"type":"webpage","title":"Basics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Pr>
          <w:rFonts w:cs="Arial"/>
        </w:rPr>
        <w:t>(Luijten, 2005)</w:t>
      </w:r>
      <w:r>
        <w:fldChar w:fldCharType="end"/>
      </w:r>
      <w:r>
        <w:t xml:space="preserve">. Diese Zahlen erzeugen z.B. eine Matrix und einzelne Matrixelemente entsprechen dann den Pixeln. Jeder Pixel hat eine bestimmte Position und Wert. MATLAB erlaubt die Darstellung von Pixel-Werten in verschiedenen Klassen </w:t>
      </w:r>
      <w:r>
        <w:fldChar w:fldCharType="begin"/>
      </w:r>
      <w:r>
        <w:instrText xml:space="preserve"> ADDIN ZOTERO_ITEM CSL_CITATION {"citationID":"jo1dgwXy","properties":{"formattedCitation":"(Gonzalez, Woods, &amp; Eddins, 2009)","plainCitation":"(Gonzalez, Woods, &amp; Eddins, 2009)","noteIndex":0},"citationItems":[{"id":239,"uris":["http://zotero.org/groups/2213247/items/YMD8PFS6"],"uri":["http://zotero.org/groups/2213247/items/YMD8PFS6"],"itemData":{"id":239,"type":"article","title":"Digital Image Processing Using MATLAB Second Edition","publisher":"Gatesmark Publishing","URL":"http://www.imageprocessingplace.com/downloads_V3/dipum2e_downloads/dipum2e_sample_book_material_downloads/DIPUM2E_Chapter02_Pgs_13-50.pdf","author":[{"family":"Gonzalez","given":"Rafael C."},{"family":"Woods","given":"Richard E."},{"family":"Eddins","given":"Steven L."}],"issued":{"date-parts":[["2009"]]},"accessed":{"date-parts":[["2018",9,6]]}}}],"schema":"https://github.com/citation-style-language/schema/raw/master/csl-citation.json"} </w:instrText>
      </w:r>
      <w:r>
        <w:fldChar w:fldCharType="separate"/>
      </w:r>
      <w:r>
        <w:rPr>
          <w:rFonts w:cs="Arial"/>
        </w:rPr>
        <w:t>(Gonzalez, Woods, &amp; Eddins, 2009)</w:t>
      </w:r>
      <w:r>
        <w:fldChar w:fldCharType="end"/>
      </w:r>
      <w:r>
        <w:t>. In dieser Arbeit stehen jedem der drei Farbwerten (siehe nächsten Abschnitt</w:t>
      </w:r>
      <w:r w:rsidR="00BA2E89">
        <w:t xml:space="preserve">, Kapitel </w:t>
      </w:r>
      <w:r w:rsidR="00BA2E89">
        <w:fldChar w:fldCharType="begin"/>
      </w:r>
      <w:r w:rsidR="00BA2E89">
        <w:instrText xml:space="preserve"> REF _Ref524774191 \r \h </w:instrText>
      </w:r>
      <w:r w:rsidR="00BA2E89">
        <w:fldChar w:fldCharType="separate"/>
      </w:r>
      <w:r w:rsidR="001B1D56">
        <w:t>2.3</w:t>
      </w:r>
      <w:r w:rsidR="00BA2E89">
        <w:fldChar w:fldCharType="end"/>
      </w:r>
      <w:r>
        <w:t>) eines Bildpixels 1 Byte zu Verfügung; es gehört somit der Klasse „uint8“ und kann Werte von 0 bis 255 einnehmen.</w:t>
      </w:r>
    </w:p>
    <w:p w14:paraId="69BCED19" w14:textId="77777777" w:rsidR="00445DE0" w:rsidRDefault="00445DE0" w:rsidP="00065122">
      <w:pPr>
        <w:pStyle w:val="berschrift2"/>
      </w:pPr>
      <w:bookmarkStart w:id="80" w:name="_Toc524420957"/>
      <w:bookmarkStart w:id="81" w:name="_Ref524774191"/>
      <w:bookmarkStart w:id="82" w:name="_Ref525557959"/>
      <w:bookmarkStart w:id="83" w:name="_Ref525662887"/>
      <w:bookmarkStart w:id="84" w:name="_Ref525676160"/>
      <w:bookmarkStart w:id="85" w:name="_Toc525737890"/>
      <w:r>
        <w:t>Farbräume</w:t>
      </w:r>
      <w:bookmarkEnd w:id="80"/>
      <w:bookmarkEnd w:id="81"/>
      <w:bookmarkEnd w:id="82"/>
      <w:bookmarkEnd w:id="83"/>
      <w:bookmarkEnd w:id="84"/>
      <w:bookmarkEnd w:id="85"/>
      <w:r>
        <w:t xml:space="preserve"> </w:t>
      </w:r>
    </w:p>
    <w:p w14:paraId="0FE0C508" w14:textId="64659241" w:rsidR="00445DE0" w:rsidRDefault="00445DE0" w:rsidP="00445DE0">
      <w:r>
        <w:t>Ein Farbraum ist eine Methode</w:t>
      </w:r>
      <w:r w:rsidRPr="00E31EAF">
        <w:t xml:space="preserve"> Farben</w:t>
      </w:r>
      <w:r>
        <w:t xml:space="preserve"> zu</w:t>
      </w:r>
      <w:r w:rsidRPr="00E31EAF">
        <w:t xml:space="preserve"> spezifizieren,</w:t>
      </w:r>
      <w:r>
        <w:t xml:space="preserve"> erzeugen und visualisieren. In der Regel wird eine Farbe über drei Koordinaten, welche die Position der Farbe im verwendeten Farbraum bestimmen, definiert. Die Festlegung einer Farbe hängt vom gewählten Farbraum ab </w:t>
      </w:r>
      <w:r>
        <w:fldChar w:fldCharType="begin"/>
      </w:r>
      <w:r>
        <w:instrText xml:space="preserve"> ADDIN ZOTERO_ITEM CSL_CITATION {"citationID":"Wq8LyC9z","properties":{"formattedCitation":"(Ford &amp; Roberts, 1998)","plainCitation":"(Ford &amp; Roberts, 1998)","noteIndex":0},"citationItems":[{"id":213,"uris":["http://zotero.org/groups/2213247/items/KMW63KB5"],"uri":["http://zotero.org/groups/2213247/items/KMW63KB5"],"itemData":{"id":213,"type":"article-journal","title":"Colour Space Conversions","page":"31","source":"Zotero","language":"en","author":[{"family":"Ford","given":"Adrian"},{"family":"Roberts","given":"Alan"}],"issued":{"date-parts":[["1998",8,11]]}}}],"schema":"https://github.com/citation-style-language/schema/raw/master/csl-citation.json"} </w:instrText>
      </w:r>
      <w:r>
        <w:fldChar w:fldCharType="separate"/>
      </w:r>
      <w:r>
        <w:rPr>
          <w:rFonts w:cs="Arial"/>
        </w:rPr>
        <w:t>(Ford &amp; Roberts, 1998)</w:t>
      </w:r>
      <w:r>
        <w:fldChar w:fldCharType="end"/>
      </w:r>
      <w:r>
        <w:t xml:space="preserve">. </w:t>
      </w:r>
      <w:r w:rsidRPr="005235CF">
        <w:t xml:space="preserve">Der RGB-Farbraum ist der </w:t>
      </w:r>
      <w:r w:rsidRPr="00E31EAF">
        <w:t>am häufigsten verwendete</w:t>
      </w:r>
      <w:r>
        <w:t xml:space="preserve"> </w:t>
      </w:r>
      <w:r w:rsidRPr="005235CF">
        <w:t xml:space="preserve">Standardfarbraum </w:t>
      </w:r>
      <w:r w:rsidRPr="00AC0952">
        <w:t>zur Speicherung und Darstellung digitaler Bilder</w:t>
      </w:r>
      <w:r>
        <w:t xml:space="preserve">. </w:t>
      </w:r>
      <w:r w:rsidRPr="00AC0952">
        <w:t xml:space="preserve">RGB </w:t>
      </w:r>
      <w:r>
        <w:t>stellt</w:t>
      </w:r>
      <w:r w:rsidRPr="00AC0952">
        <w:t xml:space="preserve"> </w:t>
      </w:r>
      <w:r>
        <w:t>die</w:t>
      </w:r>
      <w:r w:rsidRPr="00AC0952">
        <w:t xml:space="preserve"> drei</w:t>
      </w:r>
      <w:r>
        <w:t xml:space="preserve"> Grundfarben Rot, Grün und Blau dar. E</w:t>
      </w:r>
      <w:r w:rsidRPr="00665F83">
        <w:t xml:space="preserve">in Bild </w:t>
      </w:r>
      <w:r>
        <w:t>wird</w:t>
      </w:r>
      <w:r w:rsidRPr="00665F83">
        <w:t xml:space="preserve"> in drei Matrizen umgewandelt, wenn es auf einem Computer importiert wird</w:t>
      </w:r>
      <w:r>
        <w:t xml:space="preserve"> und jede Matrix entspricht den Farbwerten einer Grundfarbe. Da in dieser Arbeit meist unterschiedliche Braunfarbtöne analysiert werden, zeigt </w:t>
      </w:r>
      <w:r>
        <w:fldChar w:fldCharType="begin"/>
      </w:r>
      <w:r>
        <w:instrText xml:space="preserve"> REF _Ref524369875 \h </w:instrText>
      </w:r>
      <w:r>
        <w:fldChar w:fldCharType="separate"/>
      </w:r>
      <w:r w:rsidR="001B1D56">
        <w:t xml:space="preserve">Abbildung </w:t>
      </w:r>
      <w:r w:rsidR="001B1D56">
        <w:rPr>
          <w:noProof/>
        </w:rPr>
        <w:t>2</w:t>
      </w:r>
      <w:r>
        <w:fldChar w:fldCharType="end"/>
      </w:r>
      <w:r>
        <w:t xml:space="preserve"> diverse Braunfarbtöne, welche aus einer Mischung von Rot, Grün und Blau bestehen, und deren RGB-Werte, welche einen höheren Rotanteil und kleineren Grün- und Blauanteil vorweisen. </w:t>
      </w:r>
    </w:p>
    <w:p w14:paraId="3CF37B6E" w14:textId="77777777" w:rsidR="00445DE0" w:rsidRDefault="00445DE0" w:rsidP="00445DE0">
      <w:pPr>
        <w:keepNext/>
        <w:jc w:val="center"/>
      </w:pPr>
      <w:r>
        <w:rPr>
          <w:noProof/>
          <w:lang w:val="de-CH" w:eastAsia="de-CH"/>
        </w:rPr>
        <mc:AlternateContent>
          <mc:Choice Requires="wps">
            <w:drawing>
              <wp:anchor distT="0" distB="0" distL="114300" distR="114300" simplePos="0" relativeHeight="251639808" behindDoc="0" locked="0" layoutInCell="1" allowOverlap="1" wp14:anchorId="78454489" wp14:editId="53F76D4F">
                <wp:simplePos x="0" y="0"/>
                <wp:positionH relativeFrom="column">
                  <wp:posOffset>467088</wp:posOffset>
                </wp:positionH>
                <wp:positionV relativeFrom="paragraph">
                  <wp:posOffset>793297</wp:posOffset>
                </wp:positionV>
                <wp:extent cx="809897" cy="557349"/>
                <wp:effectExtent l="0" t="0" r="0" b="0"/>
                <wp:wrapNone/>
                <wp:docPr id="14" name="Textfeld 14"/>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C57B9A"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54489" id="_x0000_t202" coordsize="21600,21600" o:spt="202" path="m,l,21600r21600,l21600,xe">
                <v:stroke joinstyle="miter"/>
                <v:path gradientshapeok="t" o:connecttype="rect"/>
              </v:shapetype>
              <v:shape id="Textfeld 14" o:spid="_x0000_s1026" type="#_x0000_t202" style="position:absolute;left:0;text-align:left;margin-left:36.8pt;margin-top:62.45pt;width:63.75pt;height:4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" filled="f" stroked="f">
                <v:textbox>
                  <w:txbxContent>
                    <w:p w14:paraId="70C57B9A"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45952" behindDoc="0" locked="0" layoutInCell="1" allowOverlap="1" wp14:anchorId="3A09DEEE" wp14:editId="56296436">
                <wp:simplePos x="0" y="0"/>
                <wp:positionH relativeFrom="column">
                  <wp:posOffset>1477555</wp:posOffset>
                </wp:positionH>
                <wp:positionV relativeFrom="paragraph">
                  <wp:posOffset>777240</wp:posOffset>
                </wp:positionV>
                <wp:extent cx="809897" cy="557349"/>
                <wp:effectExtent l="0" t="0" r="0" b="0"/>
                <wp:wrapNone/>
                <wp:docPr id="15" name="Textfeld 15"/>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3AF37"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9DEEE" id="Textfeld 15" o:spid="_x0000_s1027" type="#_x0000_t202" style="position:absolute;left:0;text-align:left;margin-left:116.35pt;margin-top:61.2pt;width:63.75pt;height:43.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" filled="f" stroked="f">
                <v:textbox>
                  <w:txbxContent>
                    <w:p w14:paraId="6323AF37"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52096" behindDoc="0" locked="0" layoutInCell="1" allowOverlap="1" wp14:anchorId="2D852BAB" wp14:editId="0CF656C5">
                <wp:simplePos x="0" y="0"/>
                <wp:positionH relativeFrom="column">
                  <wp:posOffset>2488021</wp:posOffset>
                </wp:positionH>
                <wp:positionV relativeFrom="paragraph">
                  <wp:posOffset>777240</wp:posOffset>
                </wp:positionV>
                <wp:extent cx="809897" cy="557349"/>
                <wp:effectExtent l="0" t="0" r="0" b="0"/>
                <wp:wrapNone/>
                <wp:docPr id="16" name="Textfeld 16"/>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5BCF3"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2BAB" id="Textfeld 16" o:spid="_x0000_s1028" type="#_x0000_t202" style="position:absolute;left:0;text-align:left;margin-left:195.9pt;margin-top:61.2pt;width:63.75pt;height:43.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" filled="f" stroked="f">
                <v:textbox>
                  <w:txbxContent>
                    <w:p w14:paraId="6B05BCF3"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58240" behindDoc="0" locked="0" layoutInCell="1" allowOverlap="1" wp14:anchorId="51C2C34A" wp14:editId="616B6D4D">
                <wp:simplePos x="0" y="0"/>
                <wp:positionH relativeFrom="column">
                  <wp:posOffset>3471908</wp:posOffset>
                </wp:positionH>
                <wp:positionV relativeFrom="paragraph">
                  <wp:posOffset>777603</wp:posOffset>
                </wp:positionV>
                <wp:extent cx="809897" cy="557349"/>
                <wp:effectExtent l="0" t="0" r="0" b="0"/>
                <wp:wrapNone/>
                <wp:docPr id="19" name="Textfeld 19"/>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EACAA"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C34A" id="Textfeld 19" o:spid="_x0000_s1029" type="#_x0000_t202" style="position:absolute;left:0;text-align:left;margin-left:273.4pt;margin-top:61.25pt;width:63.75pt;height:4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" filled="f" stroked="f">
                <v:textbox>
                  <w:txbxContent>
                    <w:p w14:paraId="562EACAA"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64384" behindDoc="0" locked="0" layoutInCell="1" allowOverlap="1" wp14:anchorId="78A1FE48" wp14:editId="714D037A">
                <wp:simplePos x="0" y="0"/>
                <wp:positionH relativeFrom="column">
                  <wp:posOffset>4490629</wp:posOffset>
                </wp:positionH>
                <wp:positionV relativeFrom="paragraph">
                  <wp:posOffset>777240</wp:posOffset>
                </wp:positionV>
                <wp:extent cx="809897" cy="557349"/>
                <wp:effectExtent l="0" t="0" r="0" b="0"/>
                <wp:wrapNone/>
                <wp:docPr id="20" name="Textfeld 20"/>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2CF4C"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FE48" id="Textfeld 20" o:spid="_x0000_s1030" type="#_x0000_t202" style="position:absolute;left:0;text-align:left;margin-left:353.6pt;margin-top:61.2pt;width:63.75pt;height:4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" filled="f" stroked="f">
                <v:textbox>
                  <w:txbxContent>
                    <w:p w14:paraId="57A2CF4C" w14:textId="77777777" w:rsidR="001B1D56" w:rsidRPr="00755BDD" w:rsidRDefault="001B1D56"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v:textbox>
              </v:shape>
            </w:pict>
          </mc:Fallback>
        </mc:AlternateContent>
      </w:r>
      <w:r>
        <w:rPr>
          <w:noProof/>
          <w:lang w:val="de-CH" w:eastAsia="de-CH"/>
        </w:rPr>
        <w:drawing>
          <wp:inline distT="0" distB="0" distL="0" distR="0" wp14:anchorId="4C464D08" wp14:editId="328B5DBA">
            <wp:extent cx="4990011" cy="1356995"/>
            <wp:effectExtent l="0" t="0" r="127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09-10 um 18.37.31.png"/>
                    <pic:cNvPicPr/>
                  </pic:nvPicPr>
                  <pic:blipFill rotWithShape="1">
                    <a:blip r:embed="rId12">
                      <a:extLst>
                        <a:ext uri="{28A0092B-C50C-407E-A947-70E740481C1C}">
                          <a14:useLocalDpi xmlns:a14="http://schemas.microsoft.com/office/drawing/2010/main" val="0"/>
                        </a:ext>
                      </a:extLst>
                    </a:blip>
                    <a:srcRect l="14055" r="14347"/>
                    <a:stretch/>
                  </pic:blipFill>
                  <pic:spPr bwMode="auto">
                    <a:xfrm>
                      <a:off x="0" y="0"/>
                      <a:ext cx="5031554" cy="1368292"/>
                    </a:xfrm>
                    <a:prstGeom prst="rect">
                      <a:avLst/>
                    </a:prstGeom>
                    <a:ln>
                      <a:noFill/>
                    </a:ln>
                    <a:extLst>
                      <a:ext uri="{53640926-AAD7-44D8-BBD7-CCE9431645EC}">
                        <a14:shadowObscured xmlns:a14="http://schemas.microsoft.com/office/drawing/2010/main"/>
                      </a:ext>
                    </a:extLst>
                  </pic:spPr>
                </pic:pic>
              </a:graphicData>
            </a:graphic>
          </wp:inline>
        </w:drawing>
      </w:r>
    </w:p>
    <w:p w14:paraId="63D2F54A" w14:textId="384C42D6" w:rsidR="00445DE0" w:rsidRDefault="00445DE0" w:rsidP="00445DE0">
      <w:pPr>
        <w:pStyle w:val="Beschriftung"/>
      </w:pPr>
      <w:bookmarkStart w:id="86" w:name="_Ref524369875"/>
      <w:bookmarkStart w:id="87" w:name="_Ref525640263"/>
      <w:r>
        <w:t xml:space="preserve">Abbildung </w:t>
      </w:r>
      <w:r>
        <w:rPr>
          <w:noProof/>
        </w:rPr>
        <w:fldChar w:fldCharType="begin"/>
      </w:r>
      <w:r>
        <w:rPr>
          <w:noProof/>
        </w:rPr>
        <w:instrText xml:space="preserve"> SEQ Abbildung \* ARABIC </w:instrText>
      </w:r>
      <w:r>
        <w:rPr>
          <w:noProof/>
        </w:rPr>
        <w:fldChar w:fldCharType="separate"/>
      </w:r>
      <w:r w:rsidR="001B1D56">
        <w:rPr>
          <w:noProof/>
        </w:rPr>
        <w:t>2</w:t>
      </w:r>
      <w:r>
        <w:rPr>
          <w:noProof/>
        </w:rPr>
        <w:fldChar w:fldCharType="end"/>
      </w:r>
      <w:bookmarkEnd w:id="86"/>
      <w:r>
        <w:t xml:space="preserve">: Darstellung unterschiedlicher Farbtöne von Braun. Die RGB-Werte zeigen die Anteile der Grundfarben Rot, Grün und Blau. </w:t>
      </w:r>
      <w:r>
        <w:fldChar w:fldCharType="begin"/>
      </w:r>
      <w:r>
        <w:instrText xml:space="preserve"> ADDIN ZOTERO_ITEM CSL_CITATION {"citationID":"BlRlP8cg","properties":{"formattedCitation":"(\\uc0\\u171{}ColorHexa\\uc0\\u187{}, o.\\uc0\\u160{}J.)","plainCitation":"(«ColorHexa», o. J.)","noteIndex":0},"citationItems":[{"id":252,"uris":["http://zotero.org/groups/2213247/items/GK82JLFD"],"uri":["http://zotero.org/groups/2213247/items/GK82JLFD"],"itemData":{"id":252,"type":"webpage","title":"ColorHexa","URL":"https://www.colorhexa.com/654321","accessed":{"date-parts":[["2018",9,10]]}}}],"schema":"https://github.com/citation-style-language/schema/raw/master/csl-citation.json"} </w:instrText>
      </w:r>
      <w:r>
        <w:fldChar w:fldCharType="separate"/>
      </w:r>
      <w:r w:rsidRPr="002E3FB6">
        <w:rPr>
          <w:rFonts w:cs="Arial"/>
        </w:rPr>
        <w:t>(«ColorHexa»)</w:t>
      </w:r>
      <w:r>
        <w:fldChar w:fldCharType="end"/>
      </w:r>
      <w:bookmarkEnd w:id="87"/>
    </w:p>
    <w:p w14:paraId="2F18F8EB" w14:textId="77777777" w:rsidR="00445DE0" w:rsidRPr="000903DA" w:rsidRDefault="00445DE0" w:rsidP="00445DE0">
      <w:pPr>
        <w:spacing w:before="240"/>
      </w:pPr>
      <w:r>
        <w:t xml:space="preserve">Weiter kann ein </w:t>
      </w:r>
      <w:r w:rsidRPr="005235CF">
        <w:t xml:space="preserve">Farbraum durch eine lineare oder nichtlineare Transformation aus </w:t>
      </w:r>
      <w:r>
        <w:t xml:space="preserve">dem </w:t>
      </w:r>
      <w:r w:rsidRPr="005235CF">
        <w:t>RGB</w:t>
      </w:r>
      <w:r>
        <w:t xml:space="preserve">-Farbraum gewonnen werden </w:t>
      </w:r>
      <w:r>
        <w:fldChar w:fldCharType="begin"/>
      </w:r>
      <w:r>
        <w:instrText xml:space="preserve"> ADDIN ZOTERO_ITEM CSL_CITATION {"citationID":"CKdfaLbR","properties":{"formattedCitation":"(Kakumanu, Makrogiannis, &amp; Bourbakis, 2007)","plainCitation":"(Kakumanu, Makrogiannis, &amp; Bourbakis, 2007)","noteIndex":0},"citationItems":[{"id":209,"uris":["http://zotero.org/groups/2213247/items/FDK6PJ76"],"uri":["http://zotero.org/groups/2213247/items/FDK6PJ76"],"itemData":{"id":209,"type":"article-journal","title":"A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schema":"https://github.com/citation-style-language/schema/raw/master/csl-citation.json"} </w:instrText>
      </w:r>
      <w:r>
        <w:fldChar w:fldCharType="separate"/>
      </w:r>
      <w:r>
        <w:rPr>
          <w:rFonts w:cs="Arial"/>
        </w:rPr>
        <w:t>(Kakumanu, Makrogiannis, &amp; Bourbakis, 2007)</w:t>
      </w:r>
      <w:r>
        <w:fldChar w:fldCharType="end"/>
      </w:r>
      <w:r>
        <w:t xml:space="preserve">. </w:t>
      </w:r>
      <w:bookmarkStart w:id="88" w:name="_Hlk523821371"/>
      <w:r>
        <w:t>Ein Beispiel ist der HSV-Farbraum. Der HSV-Raum beschreibt Farben mittels «Hue», dem Farbton,</w:t>
      </w:r>
      <w:r w:rsidRPr="00A55025">
        <w:t xml:space="preserve"> </w:t>
      </w:r>
      <w:r>
        <w:t>«Saturation», die Farbsättigung, und «Value», die Helligkeit, welche nicht direkt durch den RGB-Farbraum beschrieben werden</w:t>
      </w:r>
      <w:r w:rsidRPr="004162BB">
        <w:t xml:space="preserve"> </w:t>
      </w:r>
      <w:r>
        <w:fldChar w:fldCharType="begin"/>
      </w:r>
      <w:r>
        <w:instrText xml:space="preserve"> ADDIN ZOTERO_ITEM CSL_CITATION {"citationID":"HeFaWK3R","properties":{"formattedCitation":"(Kakumanu u.\\uc0\\u160{}a., 2007; Luijten, 2005)","plainCitation":"(Kakumanu u. a., 2007; Luijten, 2005)","noteIndex":0},"citationItems":[{"id":209,"uris":["http://zotero.org/groups/2213247/items/FDK6PJ76"],"uri":["http://zotero.org/groups/2213247/items/FDK6PJ76"],"itemData":{"id":209,"type":"article-journal","title":"A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sidRPr="002E3FB6">
        <w:rPr>
          <w:rFonts w:cs="Arial"/>
        </w:rPr>
        <w:t>(Kakumanu u. a., 2007; Luijten, 2005)</w:t>
      </w:r>
      <w:r>
        <w:fldChar w:fldCharType="end"/>
      </w:r>
      <w:r>
        <w:t xml:space="preserve">. Für die Bildverarbeitung </w:t>
      </w:r>
      <w:r>
        <w:lastRenderedPageBreak/>
        <w:t xml:space="preserve">kann ein weiterer Farbraum verwendet werden. Der CIELAB- oder CIE-L*a*b-Farbraum besteht ebenfalls aus drei Parametern. L definiert die Helligkeit, a* die Rötung (von grün bis rot) und b* der Gelbstich (von blau bis gelb). Der CIELAB-Farbraum kann durch eine lineare Transformation von RGB erzeugt werden </w:t>
      </w:r>
      <w:r>
        <w:fldChar w:fldCharType="begin"/>
      </w:r>
      <w:r>
        <w:instrText xml:space="preserve"> ADDIN ZOTERO_ITEM CSL_CITATION {"citationID":"kqvzEFP8","properties":{"formattedCitation":"(Segura, Salvadori, &amp; Go\\uc0\\u241{}i, 2017)","plainCitation":"(Segura, Salvadori, &amp; Goñi, 2017)","noteIndex":0},"citationItems":[{"id":161,"uris":["http://zotero.org/groups/2213247/items/EHWJEXLN"],"uri":["http://zotero.org/groups/2213247/items/EHWJEXLN"],"itemData":{"id":161,"type":"article-journal","title":"Characterisation of liquid food colour from digital images","container-title":"International Journal of Food Properties","page":"S467-S477","volume":"20","issue":"sup1","source":"Crossref","abstract":"The characteristic colour of translucent liquid foods is defined as the colour values at infinite depth, where the liquid depth and the background effects are surpassed. A measurement cell with variable depth was built, and the L*a*b* colour was measured from digital images. Colour versus depth was fitted to an exponential equation, from which the characteristic colour was obtained. Thirteen different liquids were tested with this methodology and compared with spectrophotometer measurements. The average total colour difference between approaches was 50.85 ± 18.89. Image analysis led to more realistic predictions, and a high correlation between Hue angle values was obtained for most samples, with the exception of only one.","DOI":"10.1080/10942912.2017.1299758","ISSN":"1094-2912, 1532-2386","language":"en","author":[{"family":"Segura","given":"Luis Ignacio"},{"family":"Salvadori","given":"Viviana Olga"},{"family":"Goñi","given":"Sandro Mauricio"}],"issued":{"date-parts":[["2017",12,18]]}}}],"schema":"https://github.com/citation-style-language/schema/raw/master/csl-citation.json"} </w:instrText>
      </w:r>
      <w:r>
        <w:fldChar w:fldCharType="separate"/>
      </w:r>
      <w:r w:rsidRPr="002E3FB6">
        <w:rPr>
          <w:rFonts w:cs="Arial"/>
        </w:rPr>
        <w:t>(Segura, Salvadori, &amp; Goñi, 2017)</w:t>
      </w:r>
      <w:r>
        <w:fldChar w:fldCharType="end"/>
      </w:r>
      <w:r>
        <w:t xml:space="preserve">. </w:t>
      </w:r>
      <w:r w:rsidRPr="000D5608">
        <w:t>Bild</w:t>
      </w:r>
      <w:r>
        <w:t>informationen</w:t>
      </w:r>
      <w:r w:rsidRPr="000D5608">
        <w:t xml:space="preserve"> </w:t>
      </w:r>
      <w:r>
        <w:t>werden oft</w:t>
      </w:r>
      <w:r w:rsidRPr="000D5608">
        <w:t xml:space="preserve"> </w:t>
      </w:r>
      <w:r>
        <w:t>durch sich ändernden</w:t>
      </w:r>
      <w:r w:rsidRPr="000D5608">
        <w:t xml:space="preserve"> </w:t>
      </w:r>
      <w:r>
        <w:t>Umwelteinflüssen</w:t>
      </w:r>
      <w:r w:rsidRPr="000D5608">
        <w:t xml:space="preserve">, z.B. Beleuchtung, </w:t>
      </w:r>
      <w:r>
        <w:t>beeinflusst</w:t>
      </w:r>
      <w:r w:rsidRPr="000D5608">
        <w:t>.</w:t>
      </w:r>
      <w:r>
        <w:t xml:space="preserve"> Um diesem</w:t>
      </w:r>
      <w:r w:rsidRPr="000D5608">
        <w:t xml:space="preserve"> </w:t>
      </w:r>
      <w:r>
        <w:t>Umstand</w:t>
      </w:r>
      <w:r w:rsidRPr="000D5608">
        <w:t xml:space="preserve"> gerecht zu werden, werden </w:t>
      </w:r>
      <w:r>
        <w:t xml:space="preserve">in dieser Arbeit </w:t>
      </w:r>
      <w:r w:rsidRPr="000D5608">
        <w:t xml:space="preserve">verschiedene </w:t>
      </w:r>
      <w:r>
        <w:t>Farbräume</w:t>
      </w:r>
      <w:r w:rsidRPr="000D5608">
        <w:t xml:space="preserve"> </w:t>
      </w:r>
      <w:r>
        <w:t>zur Farbanalyse verwendet</w:t>
      </w:r>
      <w:r w:rsidRPr="000D5608">
        <w:t>.</w:t>
      </w:r>
    </w:p>
    <w:p w14:paraId="6C120B76" w14:textId="77777777" w:rsidR="00445DE0" w:rsidRPr="00D60340" w:rsidRDefault="00445DE0" w:rsidP="00065122">
      <w:pPr>
        <w:pStyle w:val="berschrift2"/>
        <w:rPr>
          <w:i/>
        </w:rPr>
      </w:pPr>
      <w:bookmarkStart w:id="89" w:name="_Toc524420958"/>
      <w:bookmarkStart w:id="90" w:name="_Ref525129748"/>
      <w:bookmarkStart w:id="91" w:name="_Ref525731500"/>
      <w:bookmarkStart w:id="92" w:name="_Toc525737891"/>
      <w:r>
        <w:t xml:space="preserve">Korrelationsanalyse nach </w:t>
      </w:r>
      <w:r w:rsidRPr="00DD2706">
        <w:t>Pearson</w:t>
      </w:r>
      <w:bookmarkEnd w:id="89"/>
      <w:bookmarkEnd w:id="90"/>
      <w:bookmarkEnd w:id="91"/>
      <w:bookmarkEnd w:id="92"/>
    </w:p>
    <w:p w14:paraId="0B4EA1A3" w14:textId="4F6A8AEC" w:rsidR="00445DE0" w:rsidRPr="00DD2706" w:rsidRDefault="00445DE0" w:rsidP="00445DE0">
      <w:pPr>
        <w:spacing w:after="240"/>
        <w:rPr>
          <w:lang w:val="de-CH"/>
        </w:rPr>
      </w:pPr>
      <w:r>
        <w:t xml:space="preserve">Der Korrelationstest nach Pearson wird in der Biostatistik verwendet, um einen möglichen linearen Zusammenhang zwischen zwei metrischen Variablen </w:t>
      </w:r>
      <w:r w:rsidRPr="009C103F">
        <w:rPr>
          <w:rFonts w:ascii="Times New Roman" w:hAnsi="Times New Roman" w:cs="Times New Roman"/>
          <w:i/>
        </w:rPr>
        <w:t>x</w:t>
      </w:r>
      <w:r>
        <w:t xml:space="preserve"> und </w:t>
      </w:r>
      <w:r w:rsidRPr="009C103F">
        <w:rPr>
          <w:rFonts w:ascii="Times New Roman" w:hAnsi="Times New Roman" w:cs="Times New Roman"/>
          <w:i/>
        </w:rPr>
        <w:t>y</w:t>
      </w:r>
      <w:r>
        <w:t xml:space="preserve"> zu untersuchen </w:t>
      </w:r>
      <w:r>
        <w:fldChar w:fldCharType="begin"/>
      </w:r>
      <w:r>
        <w:instrText xml:space="preserve"> ADDIN ZOTERO_ITEM CSL_CITATION {"citationID":"uQXfyxdy","properties":{"formattedCitation":"(Demuth,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fldChar w:fldCharType="separate"/>
      </w:r>
      <w:r>
        <w:rPr>
          <w:rFonts w:cs="Arial"/>
        </w:rPr>
        <w:t>(Demuth, 2018)</w:t>
      </w:r>
      <w:r>
        <w:fldChar w:fldCharType="end"/>
      </w:r>
      <w:r>
        <w:t xml:space="preserve">. Dabei werden ein linearer Zusammenhang sowie eine Normalverteilung beider Variablen vorausgesetzt. Der </w:t>
      </w:r>
      <w:r w:rsidRPr="00DD2706">
        <w:rPr>
          <w:lang w:val="de-CH"/>
        </w:rPr>
        <w:t xml:space="preserve">Pearson-Korrelationskoeffizient </w:t>
      </w:r>
      <w:r w:rsidRPr="00DD2706">
        <w:rPr>
          <w:rFonts w:ascii="Times New Roman" w:hAnsi="Times New Roman" w:cs="Times New Roman"/>
          <w:i/>
          <w:lang w:val="de-CH"/>
        </w:rPr>
        <w:t>r</w:t>
      </w:r>
      <w:r w:rsidRPr="00DD2706">
        <w:rPr>
          <w:lang w:val="de-CH"/>
        </w:rPr>
        <w:t xml:space="preserve"> wird durch </w:t>
      </w:r>
      <w:r w:rsidRPr="00DD2706">
        <w:rPr>
          <w:lang w:val="de-CH"/>
        </w:rPr>
        <w:fldChar w:fldCharType="begin"/>
      </w:r>
      <w:r w:rsidRPr="00DD2706">
        <w:rPr>
          <w:lang w:val="de-CH"/>
        </w:rPr>
        <w:instrText xml:space="preserve"> REF _Ref524367320 \h </w:instrText>
      </w:r>
      <w:r w:rsidRPr="00DD2706">
        <w:rPr>
          <w:lang w:val="de-CH"/>
        </w:rPr>
      </w:r>
      <w:r w:rsidRPr="00DD2706">
        <w:rPr>
          <w:lang w:val="de-CH"/>
        </w:rPr>
        <w:fldChar w:fldCharType="separate"/>
      </w:r>
      <w:r w:rsidR="001B1D56" w:rsidRPr="00DD2706">
        <w:rPr>
          <w:lang w:val="de-CH"/>
        </w:rPr>
        <w:t xml:space="preserve">Formel </w:t>
      </w:r>
      <w:r w:rsidR="001B1D56">
        <w:rPr>
          <w:noProof/>
          <w:lang w:val="de-CH"/>
        </w:rPr>
        <w:t>2</w:t>
      </w:r>
      <w:r w:rsidRPr="00DD2706">
        <w:rPr>
          <w:lang w:val="de-CH"/>
        </w:rPr>
        <w:fldChar w:fldCharType="end"/>
      </w:r>
      <w:r w:rsidRPr="00DD2706">
        <w:rPr>
          <w:lang w:val="de-CH"/>
        </w:rPr>
        <w:t xml:space="preserve"> berechnet </w:t>
      </w:r>
      <w:r w:rsidRPr="00DD2706">
        <w:rPr>
          <w:lang w:val="de-CH"/>
        </w:rPr>
        <w:fldChar w:fldCharType="begin"/>
      </w:r>
      <w:r w:rsidRPr="00DD2706">
        <w:rPr>
          <w:lang w:val="de-CH"/>
        </w:rPr>
        <w:instrText xml:space="preserve"> ADDIN ZOTERO_ITEM CSL_CITATION {"citationID":"DMbZ1hbQ","properties":{"formattedCitation":"(Siebertz, Bebber, &amp; Hochkirchen, 2017)","plainCitation":"(Siebertz, Bebber, &amp; Hochkirchen,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lang w:val="de-CH"/>
        </w:rPr>
        <w:fldChar w:fldCharType="separate"/>
      </w:r>
      <w:r w:rsidRPr="00DD2706">
        <w:rPr>
          <w:rFonts w:cs="Arial"/>
          <w:lang w:val="de-CH"/>
        </w:rPr>
        <w:t>(Siebertz u. a., 2017)</w:t>
      </w:r>
      <w:r w:rsidRPr="00DD2706">
        <w:rPr>
          <w:lang w:val="de-CH"/>
        </w:rPr>
        <w:fldChar w:fldCharType="end"/>
      </w:r>
      <w:r w:rsidRPr="00DD2706">
        <w:rPr>
          <w:lang w:val="de-CH"/>
        </w:rPr>
        <w:t>:</w:t>
      </w:r>
    </w:p>
    <w:p w14:paraId="629B8FC1" w14:textId="5B2B227A" w:rsidR="00445DE0" w:rsidRPr="00DD2706" w:rsidRDefault="00445DE0" w:rsidP="00445DE0">
      <w:pPr>
        <w:pStyle w:val="Beschriftung"/>
        <w:keepNext/>
        <w:jc w:val="center"/>
        <w:rPr>
          <w:lang w:val="de-CH"/>
        </w:rPr>
      </w:pPr>
      <w:bookmarkStart w:id="93" w:name="_Ref524367320"/>
      <w:r w:rsidRPr="00DD2706">
        <w:rPr>
          <w:lang w:val="de-CH"/>
        </w:rPr>
        <w:t xml:space="preserve">Formel </w:t>
      </w:r>
      <w:r w:rsidRPr="00DD2706">
        <w:rPr>
          <w:noProof/>
          <w:lang w:val="de-CH"/>
        </w:rPr>
        <w:fldChar w:fldCharType="begin"/>
      </w:r>
      <w:r w:rsidRPr="00DD2706">
        <w:rPr>
          <w:noProof/>
          <w:lang w:val="de-CH"/>
        </w:rPr>
        <w:instrText xml:space="preserve"> SEQ Formel \* ARABIC </w:instrText>
      </w:r>
      <w:r w:rsidRPr="00DD2706">
        <w:rPr>
          <w:noProof/>
          <w:lang w:val="de-CH"/>
        </w:rPr>
        <w:fldChar w:fldCharType="separate"/>
      </w:r>
      <w:r w:rsidR="001B1D56">
        <w:rPr>
          <w:noProof/>
          <w:lang w:val="de-CH"/>
        </w:rPr>
        <w:t>2</w:t>
      </w:r>
      <w:r w:rsidRPr="00DD2706">
        <w:rPr>
          <w:noProof/>
          <w:lang w:val="de-CH"/>
        </w:rPr>
        <w:fldChar w:fldCharType="end"/>
      </w:r>
      <w:bookmarkEnd w:id="93"/>
      <w:r w:rsidRPr="00DD2706">
        <w:rPr>
          <w:lang w:val="de-CH"/>
        </w:rPr>
        <w:t xml:space="preserve">: Pearson-Korrelation </w:t>
      </w:r>
      <w:r w:rsidRPr="00DD2706">
        <w:rPr>
          <w:rFonts w:ascii="Times New Roman" w:hAnsi="Times New Roman" w:cs="Times New Roman"/>
          <w:i/>
          <w:lang w:val="de-CH"/>
        </w:rPr>
        <w:t>r</w:t>
      </w:r>
      <w:r w:rsidRPr="00DD2706">
        <w:rPr>
          <w:rFonts w:cs="Arial"/>
          <w:lang w:val="de-CH"/>
        </w:rPr>
        <w:t xml:space="preserve"> </w:t>
      </w:r>
      <w:r w:rsidRPr="00DD2706">
        <w:rPr>
          <w:rFonts w:cs="Arial"/>
          <w:lang w:val="de-CH"/>
        </w:rPr>
        <w:fldChar w:fldCharType="begin"/>
      </w:r>
      <w:r w:rsidRPr="00DD2706">
        <w:rPr>
          <w:rFonts w:cs="Arial"/>
          <w:lang w:val="de-CH"/>
        </w:rPr>
        <w:instrText xml:space="preserve"> ADDIN ZOTERO_ITEM CSL_CITATION {"citationID":"TUaV8glR","properties":{"formattedCitation":"(Siebertz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rFonts w:cs="Arial"/>
          <w:lang w:val="de-CH"/>
        </w:rPr>
        <w:fldChar w:fldCharType="separate"/>
      </w:r>
      <w:r w:rsidRPr="00DD2706">
        <w:rPr>
          <w:rFonts w:cs="Arial"/>
          <w:szCs w:val="24"/>
          <w:lang w:val="de-CH"/>
        </w:rPr>
        <w:t>(Siebertz u. a., 2017)</w:t>
      </w:r>
      <w:r w:rsidRPr="00DD2706">
        <w:rPr>
          <w:rFonts w:cs="Arial"/>
          <w:lang w:val="de-CH"/>
        </w:rPr>
        <w:fldChar w:fldCharType="end"/>
      </w:r>
    </w:p>
    <w:p w14:paraId="04E6B908" w14:textId="77777777" w:rsidR="00445DE0" w:rsidRPr="00330482" w:rsidRDefault="00445DE0" w:rsidP="00445DE0">
      <w:pPr>
        <w:rPr>
          <w:lang w:val="de-CH"/>
        </w:rPr>
      </w:pPr>
      <m:oMathPara>
        <m:oMath>
          <m:r>
            <w:rPr>
              <w:rFonts w:ascii="Cambria Math" w:hAnsi="Cambria Math"/>
              <w:szCs w:val="22"/>
              <w:lang w:val="de-CH"/>
            </w:rPr>
            <m:t xml:space="preserve">r= </m:t>
          </m:r>
          <m:f>
            <m:fPr>
              <m:ctrlPr>
                <w:rPr>
                  <w:rFonts w:ascii="Cambria Math" w:hAnsi="Cambria Math"/>
                  <w:i/>
                  <w:szCs w:val="22"/>
                  <w:lang w:val="de-CH"/>
                </w:rPr>
              </m:ctrlPr>
            </m:fPr>
            <m:num>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nary>
            </m:num>
            <m:den>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e>
                        <m:sup>
                          <m:r>
                            <w:rPr>
                              <w:rFonts w:ascii="Cambria Math" w:hAnsi="Cambria Math"/>
                              <w:szCs w:val="22"/>
                              <w:lang w:val="de-CH"/>
                            </w:rPr>
                            <m:t>2</m:t>
                          </m:r>
                        </m:sup>
                      </m:sSup>
                    </m:e>
                  </m:nary>
                </m:e>
              </m:rad>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sup>
                          <m:r>
                            <w:rPr>
                              <w:rFonts w:ascii="Cambria Math" w:hAnsi="Cambria Math"/>
                              <w:szCs w:val="22"/>
                              <w:lang w:val="de-CH"/>
                            </w:rPr>
                            <m:t>2</m:t>
                          </m:r>
                        </m:sup>
                      </m:sSup>
                    </m:e>
                  </m:nary>
                </m:e>
              </m:rad>
            </m:den>
          </m:f>
        </m:oMath>
      </m:oMathPara>
    </w:p>
    <w:p w14:paraId="22551A2F" w14:textId="2C9000B5" w:rsidR="00445DE0" w:rsidRPr="006564B3" w:rsidRDefault="00445DE0" w:rsidP="00445DE0">
      <w:r w:rsidRPr="00330482">
        <w:rPr>
          <w:lang w:val="de-CH"/>
        </w:rPr>
        <w:t xml:space="preserve">Dabei werden </w:t>
      </w:r>
      <w:r w:rsidRPr="00D356EE">
        <w:rPr>
          <w:rFonts w:ascii="Times New Roman" w:hAnsi="Times New Roman" w:cs="Times New Roman"/>
          <w:i/>
          <w:lang w:val="de-CH"/>
        </w:rPr>
        <w:t>n</w:t>
      </w:r>
      <w:r w:rsidRPr="00D356EE">
        <w:rPr>
          <w:rFonts w:ascii="Times New Roman" w:hAnsi="Times New Roman" w:cs="Times New Roman"/>
          <w:i/>
          <w:vertAlign w:val="subscript"/>
          <w:lang w:val="de-CH"/>
        </w:rPr>
        <w:t>r</w:t>
      </w:r>
      <w:r w:rsidRPr="00D356EE">
        <w:rPr>
          <w:lang w:val="de-CH"/>
        </w:rPr>
        <w:t xml:space="preserve"> Instanzen der </w:t>
      </w:r>
      <w:r w:rsidRPr="00330482">
        <w:rPr>
          <w:lang w:val="de-CH"/>
        </w:rPr>
        <w:t>Zufallsvariable</w:t>
      </w:r>
      <w:r w:rsidRPr="00D356EE">
        <w:rPr>
          <w:lang w:val="de-CH"/>
        </w:rPr>
        <w:t>n</w:t>
      </w:r>
      <w:r w:rsidRPr="00330482">
        <w:rPr>
          <w:lang w:val="de-CH"/>
        </w:rPr>
        <w:t xml:space="preserve">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Pr>
          <w:rFonts w:asciiTheme="majorBidi" w:hAnsiTheme="majorBidi" w:cstheme="majorBidi"/>
          <w:i/>
          <w:iCs/>
          <w:lang w:val="de-CH"/>
        </w:rPr>
        <w:t xml:space="preserve"> </w:t>
      </w:r>
      <w:r w:rsidRPr="00D356EE">
        <w:rPr>
          <w:rFonts w:asciiTheme="minorBidi" w:hAnsiTheme="minorBidi" w:cstheme="minorBidi"/>
          <w:lang w:val="de-CH"/>
        </w:rPr>
        <w:t>u</w:t>
      </w:r>
      <w:r>
        <w:rPr>
          <w:lang w:val="de-CH"/>
        </w:rPr>
        <w:t xml:space="preserve">ntersucht, deren </w:t>
      </w:r>
      <w:r w:rsidRPr="00330482">
        <w:rPr>
          <w:lang w:val="de-CH"/>
        </w:rPr>
        <w:t xml:space="preserve">arithmetischer Mittelwert </w:t>
      </w:r>
      <w:r>
        <w:rPr>
          <w:lang w:val="de-CH"/>
        </w:rPr>
        <w:t xml:space="preserve">durch </w:t>
      </w:r>
      <m:oMath>
        <m:acc>
          <m:accPr>
            <m:chr m:val="̅"/>
            <m:ctrlPr>
              <w:rPr>
                <w:rFonts w:ascii="Cambria Math" w:hAnsi="Cambria Math"/>
                <w:i/>
                <w:szCs w:val="22"/>
                <w:lang w:val="de-CH"/>
              </w:rPr>
            </m:ctrlPr>
          </m:accPr>
          <m:e>
            <m:r>
              <w:rPr>
                <w:rFonts w:ascii="Cambria Math" w:hAnsi="Cambria Math"/>
                <w:szCs w:val="22"/>
                <w:lang w:val="de-CH"/>
              </w:rPr>
              <m:t>x</m:t>
            </m:r>
          </m:e>
        </m:acc>
      </m:oMath>
      <w:r>
        <w:rPr>
          <w:szCs w:val="22"/>
          <w:lang w:val="de-CH"/>
        </w:rPr>
        <w:t xml:space="preserve"> und </w:t>
      </w:r>
      <m:oMath>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 xml:space="preserve"> </m:t>
        </m:r>
      </m:oMath>
      <w:r>
        <w:rPr>
          <w:szCs w:val="22"/>
          <w:lang w:val="de-CH"/>
        </w:rPr>
        <w:t>gegeben ist.</w:t>
      </w:r>
      <w:r>
        <w:rPr>
          <w:rFonts w:asciiTheme="majorBidi" w:hAnsiTheme="majorBidi" w:cstheme="majorBidi"/>
          <w:i/>
          <w:iCs/>
          <w:lang w:val="de-CH"/>
        </w:rPr>
        <w:t xml:space="preserve"> </w:t>
      </w:r>
      <w:r>
        <w:rPr>
          <w:lang w:val="de-CH"/>
        </w:rPr>
        <w:t>Der Pearson-Korrelationskoeffizient liegt zwischen –1 und 1</w:t>
      </w:r>
      <w:r>
        <w:t xml:space="preserve">. </w:t>
      </w:r>
      <w:r>
        <w:rPr>
          <w:lang w:val="de-CH"/>
        </w:rPr>
        <w:t xml:space="preserve">Wenn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sidRPr="00D356EE">
        <w:rPr>
          <w:lang w:val="de-CH"/>
        </w:rPr>
        <w:t xml:space="preserve"> in einem Streuungsdiagramm</w:t>
      </w:r>
      <w:r>
        <w:t xml:space="preserve"> dargestellt werden, entspricht z. B. ein Korrelationswert von |</w:t>
      </w:r>
      <w:r w:rsidRPr="000E0E80">
        <w:rPr>
          <w:rFonts w:ascii="Times New Roman" w:hAnsi="Times New Roman" w:cs="Times New Roman"/>
          <w:i/>
        </w:rPr>
        <w:t>r</w:t>
      </w:r>
      <w:r>
        <w:t xml:space="preserve">| = 1 der Geraden </w:t>
      </w:r>
      <w:r w:rsidRPr="00330482">
        <w:rPr>
          <w:rFonts w:asciiTheme="majorBidi" w:hAnsiTheme="majorBidi" w:cstheme="majorBidi"/>
          <w:i/>
          <w:iCs/>
          <w:lang w:val="de-CH"/>
        </w:rPr>
        <w:t>x</w:t>
      </w:r>
      <w:r>
        <w:rPr>
          <w:rFonts w:asciiTheme="majorBidi" w:hAnsiTheme="majorBidi" w:cstheme="majorBidi"/>
          <w:i/>
          <w:iCs/>
          <w:lang w:val="de-CH"/>
        </w:rPr>
        <w:t xml:space="preserve"> = </w:t>
      </w:r>
      <w:r>
        <w:rPr>
          <w:rFonts w:ascii="Times New Roman" w:hAnsi="Times New Roman" w:cs="Times New Roman"/>
          <w:lang w:val="de-CH"/>
        </w:rPr>
        <w:t>±</w:t>
      </w:r>
      <w:r w:rsidRPr="00330482">
        <w:rPr>
          <w:rFonts w:asciiTheme="majorBidi" w:hAnsiTheme="majorBidi" w:cstheme="majorBidi"/>
          <w:i/>
          <w:iCs/>
          <w:lang w:val="de-CH"/>
        </w:rPr>
        <w:t>y</w:t>
      </w:r>
      <w:r>
        <w:t xml:space="preserve">. Dementsprechend herrscht ein sehr guter linearer Zusammenhang. Bei </w:t>
      </w:r>
      <w:r w:rsidRPr="00D356EE">
        <w:rPr>
          <w:rFonts w:asciiTheme="majorBidi" w:hAnsiTheme="majorBidi" w:cstheme="majorBidi"/>
        </w:rPr>
        <w:t>|</w:t>
      </w:r>
      <w:r w:rsidRPr="00D356EE">
        <w:rPr>
          <w:rFonts w:asciiTheme="majorBidi" w:hAnsiTheme="majorBidi" w:cstheme="majorBidi"/>
          <w:i/>
        </w:rPr>
        <w:t>r</w:t>
      </w:r>
      <w:r w:rsidRPr="00D356EE">
        <w:rPr>
          <w:rFonts w:asciiTheme="majorBidi" w:hAnsiTheme="majorBidi" w:cstheme="majorBidi"/>
        </w:rPr>
        <w:t>| = 0</w:t>
      </w:r>
      <w:r>
        <w:t xml:space="preserve"> kann kein linearer Zusammenhang angenommen werden </w:t>
      </w:r>
      <w:r>
        <w:fldChar w:fldCharType="begin"/>
      </w:r>
      <w:r>
        <w:instrText xml:space="preserve"> ADDIN ZOTERO_ITEM CSL_CITATION {"citationID":"6D1uueo6","properties":{"formattedCitation":"(Siebertz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fldChar w:fldCharType="separate"/>
      </w:r>
      <w:r w:rsidRPr="00490265">
        <w:rPr>
          <w:rFonts w:cs="Arial"/>
          <w:szCs w:val="24"/>
        </w:rPr>
        <w:t>(Siebertz u. a., 2017)</w:t>
      </w:r>
      <w:r>
        <w:fldChar w:fldCharType="end"/>
      </w:r>
      <w:r>
        <w:t xml:space="preserve">. </w:t>
      </w:r>
      <w:bookmarkEnd w:id="88"/>
      <w:r>
        <w:t xml:space="preserve">Hierbei bestimmt das Vorzeichen des Korrelationskoeffizienten die Richtung und sein Betrag die Stärke des linearen Zusammenhangs. Für die Güte des Koeffizienten gelten folgende Faustregeln, die in </w:t>
      </w:r>
      <w:r>
        <w:fldChar w:fldCharType="begin"/>
      </w:r>
      <w:r>
        <w:instrText xml:space="preserve"> REF _Ref524420573 \h </w:instrText>
      </w:r>
      <w:r>
        <w:fldChar w:fldCharType="separate"/>
      </w:r>
      <w:r w:rsidR="001B1D56">
        <w:t xml:space="preserve">Tabelle </w:t>
      </w:r>
      <w:r w:rsidR="001B1D56">
        <w:rPr>
          <w:noProof/>
        </w:rPr>
        <w:t>1</w:t>
      </w:r>
      <w:r>
        <w:fldChar w:fldCharType="end"/>
      </w:r>
      <w:r>
        <w:t xml:space="preserve"> zusammengefasst sind </w:t>
      </w:r>
      <w:r>
        <w:fldChar w:fldCharType="begin"/>
      </w:r>
      <w:r>
        <w:instrText xml:space="preserve"> ADDIN ZOTERO_ITEM CSL_CITATION {"citationID":"nbXE2BVZ","properties":{"formattedCitation":"(Tokarski,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20588F">
        <w:rPr>
          <w:rFonts w:cs="Arial"/>
        </w:rPr>
        <w:t>(Tokarski, 2009)</w:t>
      </w:r>
      <w:r>
        <w:fldChar w:fldCharType="end"/>
      </w:r>
      <w:r>
        <w:t>.</w:t>
      </w:r>
    </w:p>
    <w:p w14:paraId="35DA5258" w14:textId="21362217" w:rsidR="00445DE0" w:rsidRDefault="00445DE0" w:rsidP="00445DE0">
      <w:pPr>
        <w:pStyle w:val="Beschriftung"/>
        <w:keepNext/>
        <w:jc w:val="center"/>
      </w:pPr>
      <w:bookmarkStart w:id="94" w:name="_Ref524420573"/>
      <w:r>
        <w:t xml:space="preserve">Tabelle </w:t>
      </w:r>
      <w:r>
        <w:rPr>
          <w:noProof/>
        </w:rPr>
        <w:fldChar w:fldCharType="begin"/>
      </w:r>
      <w:r>
        <w:rPr>
          <w:noProof/>
        </w:rPr>
        <w:instrText xml:space="preserve"> SEQ Tabelle \* ARABIC </w:instrText>
      </w:r>
      <w:r>
        <w:rPr>
          <w:noProof/>
        </w:rPr>
        <w:fldChar w:fldCharType="separate"/>
      </w:r>
      <w:r w:rsidR="001B1D56">
        <w:rPr>
          <w:noProof/>
        </w:rPr>
        <w:t>1</w:t>
      </w:r>
      <w:r>
        <w:rPr>
          <w:noProof/>
        </w:rPr>
        <w:fldChar w:fldCharType="end"/>
      </w:r>
      <w:bookmarkEnd w:id="94"/>
      <w:r>
        <w:t xml:space="preserve">: Interpretation von Korrelationskoeffizienten: </w:t>
      </w:r>
      <w:r>
        <w:fldChar w:fldCharType="begin"/>
      </w:r>
      <w:r>
        <w:instrText xml:space="preserve"> ADDIN ZOTERO_ITEM CSL_CITATION {"citationID":"xdnQzIYy","properties":{"formattedCitation":"(Tokarski,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CC501E">
        <w:rPr>
          <w:rFonts w:cs="Arial"/>
        </w:rPr>
        <w:t>(Tokarski, 2009)</w:t>
      </w:r>
      <w:r>
        <w:fldChar w:fldCharType="end"/>
      </w:r>
    </w:p>
    <w:tbl>
      <w:tblPr>
        <w:tblStyle w:val="EinfacheTabelle2"/>
        <w:tblW w:w="0" w:type="auto"/>
        <w:jc w:val="center"/>
        <w:tblInd w:w="0" w:type="dxa"/>
        <w:tblLook w:val="04A0" w:firstRow="1" w:lastRow="0" w:firstColumn="1" w:lastColumn="0" w:noHBand="0" w:noVBand="1"/>
      </w:tblPr>
      <w:tblGrid>
        <w:gridCol w:w="3148"/>
        <w:gridCol w:w="3152"/>
      </w:tblGrid>
      <w:tr w:rsidR="00445DE0" w14:paraId="4906A1CD" w14:textId="77777777" w:rsidTr="00B636EE">
        <w:trPr>
          <w:cnfStyle w:val="100000000000" w:firstRow="1" w:lastRow="0" w:firstColumn="0" w:lastColumn="0" w:oddVBand="0" w:evenVBand="0" w:oddHBand="0"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1395C892" w14:textId="77777777" w:rsidR="00445DE0" w:rsidRDefault="00445DE0" w:rsidP="00C05C5C">
            <w:r>
              <w:t>|</w:t>
            </w:r>
            <w:r w:rsidRPr="000E0E80">
              <w:rPr>
                <w:rFonts w:ascii="Times New Roman" w:hAnsi="Times New Roman" w:cs="Times New Roman"/>
                <w:i/>
              </w:rPr>
              <w:t>r</w:t>
            </w:r>
            <w:r>
              <w:t>| - Wert</w:t>
            </w:r>
          </w:p>
        </w:tc>
        <w:tc>
          <w:tcPr>
            <w:tcW w:w="3152" w:type="dxa"/>
          </w:tcPr>
          <w:p w14:paraId="743C5144" w14:textId="77777777" w:rsidR="00445DE0" w:rsidRDefault="00445DE0" w:rsidP="00C05C5C">
            <w:pPr>
              <w:cnfStyle w:val="100000000000" w:firstRow="1" w:lastRow="0" w:firstColumn="0" w:lastColumn="0" w:oddVBand="0" w:evenVBand="0" w:oddHBand="0" w:evenHBand="0" w:firstRowFirstColumn="0" w:firstRowLastColumn="0" w:lastRowFirstColumn="0" w:lastRowLastColumn="0"/>
            </w:pPr>
            <w:r>
              <w:t>Interpretation</w:t>
            </w:r>
          </w:p>
        </w:tc>
      </w:tr>
      <w:tr w:rsidR="00445DE0" w14:paraId="0EAA4592"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1E7A184E" w14:textId="77777777" w:rsidR="00445DE0" w:rsidRDefault="00445DE0" w:rsidP="00C05C5C">
            <w:r>
              <w:t>bis 0,2</w:t>
            </w:r>
          </w:p>
        </w:tc>
        <w:tc>
          <w:tcPr>
            <w:tcW w:w="3152" w:type="dxa"/>
          </w:tcPr>
          <w:p w14:paraId="4D033237"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sehr geringe Korrelation</w:t>
            </w:r>
          </w:p>
        </w:tc>
      </w:tr>
      <w:tr w:rsidR="00445DE0" w14:paraId="5FEA3ED7" w14:textId="77777777" w:rsidTr="00B636EE">
        <w:trPr>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353BA07F" w14:textId="77777777" w:rsidR="00445DE0" w:rsidRDefault="00445DE0" w:rsidP="00C05C5C">
            <w:r>
              <w:t>bis 0,5</w:t>
            </w:r>
          </w:p>
        </w:tc>
        <w:tc>
          <w:tcPr>
            <w:tcW w:w="3152" w:type="dxa"/>
          </w:tcPr>
          <w:p w14:paraId="4B88F34A" w14:textId="77777777" w:rsidR="00445DE0" w:rsidRDefault="00445DE0" w:rsidP="00C05C5C">
            <w:pPr>
              <w:cnfStyle w:val="000000000000" w:firstRow="0" w:lastRow="0" w:firstColumn="0" w:lastColumn="0" w:oddVBand="0" w:evenVBand="0" w:oddHBand="0" w:evenHBand="0" w:firstRowFirstColumn="0" w:firstRowLastColumn="0" w:lastRowFirstColumn="0" w:lastRowLastColumn="0"/>
            </w:pPr>
            <w:r>
              <w:t>geringe Korrelation</w:t>
            </w:r>
          </w:p>
        </w:tc>
      </w:tr>
      <w:tr w:rsidR="00445DE0" w14:paraId="04159D7B"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38799998" w14:textId="77777777" w:rsidR="00445DE0" w:rsidRDefault="00445DE0" w:rsidP="00C05C5C">
            <w:r>
              <w:t>bis 0,7</w:t>
            </w:r>
          </w:p>
        </w:tc>
        <w:tc>
          <w:tcPr>
            <w:tcW w:w="3152" w:type="dxa"/>
          </w:tcPr>
          <w:p w14:paraId="2C062DBE"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mittlere Korrelation</w:t>
            </w:r>
          </w:p>
        </w:tc>
      </w:tr>
      <w:tr w:rsidR="00445DE0" w14:paraId="62C917FC" w14:textId="77777777" w:rsidTr="00B636EE">
        <w:trPr>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4C4727CA" w14:textId="77777777" w:rsidR="00445DE0" w:rsidRDefault="00445DE0" w:rsidP="00C05C5C">
            <w:r>
              <w:t>bis 0,9</w:t>
            </w:r>
          </w:p>
        </w:tc>
        <w:tc>
          <w:tcPr>
            <w:tcW w:w="3152" w:type="dxa"/>
          </w:tcPr>
          <w:p w14:paraId="60CE3B62" w14:textId="77777777" w:rsidR="00445DE0" w:rsidRDefault="00445DE0" w:rsidP="00C05C5C">
            <w:pPr>
              <w:cnfStyle w:val="000000000000" w:firstRow="0" w:lastRow="0" w:firstColumn="0" w:lastColumn="0" w:oddVBand="0" w:evenVBand="0" w:oddHBand="0" w:evenHBand="0" w:firstRowFirstColumn="0" w:firstRowLastColumn="0" w:lastRowFirstColumn="0" w:lastRowLastColumn="0"/>
            </w:pPr>
            <w:r>
              <w:t>hohe Korrelation</w:t>
            </w:r>
          </w:p>
        </w:tc>
      </w:tr>
      <w:tr w:rsidR="00445DE0" w14:paraId="43D5432C"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57AA0246" w14:textId="77777777" w:rsidR="00445DE0" w:rsidRDefault="00445DE0" w:rsidP="00C05C5C">
            <w:r>
              <w:t>über 0,9</w:t>
            </w:r>
          </w:p>
        </w:tc>
        <w:tc>
          <w:tcPr>
            <w:tcW w:w="3152" w:type="dxa"/>
          </w:tcPr>
          <w:p w14:paraId="30262E91"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sehr hohe Korrelation</w:t>
            </w:r>
          </w:p>
        </w:tc>
      </w:tr>
    </w:tbl>
    <w:p w14:paraId="677EC84C" w14:textId="77777777" w:rsidR="00445DE0" w:rsidRPr="00D5213E" w:rsidRDefault="00445DE0" w:rsidP="00445DE0"/>
    <w:p w14:paraId="05D6F93C" w14:textId="77777777" w:rsidR="00445DE0" w:rsidRDefault="00445DE0" w:rsidP="00445DE0">
      <w:pPr>
        <w:pStyle w:val="berschrift1"/>
      </w:pPr>
      <w:bookmarkStart w:id="95" w:name="_Toc524420959"/>
      <w:bookmarkStart w:id="96" w:name="_Toc525737892"/>
      <w:r>
        <w:lastRenderedPageBreak/>
        <w:t xml:space="preserve">Material und </w:t>
      </w:r>
      <w:r w:rsidRPr="009945D5">
        <w:t>Methode</w:t>
      </w:r>
      <w:bookmarkEnd w:id="29"/>
      <w:r>
        <w:t>n</w:t>
      </w:r>
      <w:bookmarkEnd w:id="30"/>
      <w:bookmarkEnd w:id="31"/>
      <w:bookmarkEnd w:id="32"/>
      <w:bookmarkEnd w:id="33"/>
      <w:bookmarkEnd w:id="34"/>
      <w:bookmarkEnd w:id="35"/>
      <w:bookmarkEnd w:id="36"/>
      <w:bookmarkEnd w:id="37"/>
      <w:bookmarkEnd w:id="38"/>
      <w:bookmarkEnd w:id="39"/>
      <w:bookmarkEnd w:id="40"/>
      <w:bookmarkEnd w:id="65"/>
      <w:bookmarkEnd w:id="66"/>
      <w:bookmarkEnd w:id="67"/>
      <w:bookmarkEnd w:id="68"/>
      <w:bookmarkEnd w:id="69"/>
      <w:bookmarkEnd w:id="70"/>
      <w:bookmarkEnd w:id="71"/>
      <w:bookmarkEnd w:id="72"/>
      <w:bookmarkEnd w:id="73"/>
      <w:bookmarkEnd w:id="95"/>
      <w:bookmarkEnd w:id="96"/>
    </w:p>
    <w:p w14:paraId="23241C4F" w14:textId="77777777" w:rsidR="00445DE0" w:rsidRDefault="00445DE0" w:rsidP="00065122">
      <w:pPr>
        <w:pStyle w:val="berschrift2"/>
      </w:pPr>
      <w:bookmarkStart w:id="97" w:name="_Toc524420960"/>
      <w:bookmarkStart w:id="98" w:name="_Toc525737893"/>
      <w:bookmarkStart w:id="99" w:name="_Toc522536132"/>
      <w:bookmarkStart w:id="100" w:name="_Toc522538105"/>
      <w:bookmarkStart w:id="101" w:name="_Toc522378489"/>
      <w:r>
        <w:t>Überblick</w:t>
      </w:r>
      <w:bookmarkEnd w:id="97"/>
      <w:bookmarkEnd w:id="98"/>
    </w:p>
    <w:p w14:paraId="3B5ECE4D" w14:textId="29853C69" w:rsidR="00445DE0" w:rsidRPr="006A1192" w:rsidRDefault="00445DE0" w:rsidP="00445DE0">
      <w:pPr>
        <w:rPr>
          <w:lang w:val="de-CH"/>
        </w:rPr>
      </w:pPr>
      <w:r>
        <w:rPr>
          <w:lang w:val="de-CH"/>
        </w:rPr>
        <w:t xml:space="preserve">In dieser Arbeit wurde Hefestamm </w:t>
      </w:r>
      <w:r w:rsidRPr="00EE251D">
        <w:rPr>
          <w:i/>
          <w:lang w:val="de-CH"/>
        </w:rPr>
        <w:t>H022</w:t>
      </w:r>
      <w:r>
        <w:rPr>
          <w:lang w:val="de-CH"/>
        </w:rPr>
        <w:t xml:space="preserve"> kultiviert und in Schüttelkolben gezüchtet</w:t>
      </w:r>
      <w:r w:rsidRPr="004E0E41">
        <w:rPr>
          <w:lang w:val="de-CH"/>
        </w:rPr>
        <w:t>. Um eine Korrelation zwischen Biomasse</w:t>
      </w:r>
      <w:r>
        <w:rPr>
          <w:lang w:val="de-CH"/>
        </w:rPr>
        <w:t>änderungen</w:t>
      </w:r>
      <w:r w:rsidRPr="004E0E41">
        <w:rPr>
          <w:lang w:val="de-CH"/>
        </w:rPr>
        <w:t xml:space="preserve"> und</w:t>
      </w:r>
      <w:r>
        <w:rPr>
          <w:lang w:val="de-CH"/>
        </w:rPr>
        <w:t xml:space="preserve"> Änderungen der Farbe </w:t>
      </w:r>
      <w:r w:rsidR="00A46851">
        <w:rPr>
          <w:lang w:val="de-CH"/>
        </w:rPr>
        <w:t xml:space="preserve">aus </w:t>
      </w:r>
      <w:r>
        <w:rPr>
          <w:lang w:val="de-CH"/>
        </w:rPr>
        <w:t>der Kultur in</w:t>
      </w:r>
      <w:r w:rsidRPr="004E0E41">
        <w:rPr>
          <w:lang w:val="de-CH"/>
        </w:rPr>
        <w:t xml:space="preserve"> Handy-Bilder</w:t>
      </w:r>
      <w:r>
        <w:rPr>
          <w:lang w:val="de-CH"/>
        </w:rPr>
        <w:t>n</w:t>
      </w:r>
      <w:r w:rsidRPr="004E0E41">
        <w:rPr>
          <w:lang w:val="de-CH"/>
        </w:rPr>
        <w:t xml:space="preserve"> zu erhalten, wurden die </w:t>
      </w:r>
      <w:r>
        <w:rPr>
          <w:lang w:val="de-CH"/>
        </w:rPr>
        <w:t>OD</w:t>
      </w:r>
      <w:r w:rsidRPr="004E0E41">
        <w:rPr>
          <w:lang w:val="de-CH"/>
        </w:rPr>
        <w:t xml:space="preserve"> </w:t>
      </w:r>
      <w:r>
        <w:rPr>
          <w:lang w:val="de-CH"/>
        </w:rPr>
        <w:t xml:space="preserve">von Proben </w:t>
      </w:r>
      <w:r w:rsidRPr="004E0E41">
        <w:rPr>
          <w:lang w:val="de-CH"/>
        </w:rPr>
        <w:t xml:space="preserve">und </w:t>
      </w:r>
      <w:r>
        <w:rPr>
          <w:lang w:val="de-CH"/>
        </w:rPr>
        <w:t xml:space="preserve">die </w:t>
      </w:r>
      <w:r w:rsidRPr="004E0E41">
        <w:rPr>
          <w:lang w:val="de-CH"/>
        </w:rPr>
        <w:t>Farbwerte</w:t>
      </w:r>
      <w:r>
        <w:rPr>
          <w:lang w:val="de-CH"/>
        </w:rPr>
        <w:t xml:space="preserve"> der Fotos</w:t>
      </w:r>
      <w:r w:rsidRPr="004E0E41">
        <w:rPr>
          <w:lang w:val="de-CH"/>
        </w:rPr>
        <w:t xml:space="preserve"> bestimmt.</w:t>
      </w:r>
      <w:r>
        <w:rPr>
          <w:lang w:val="de-CH"/>
        </w:rPr>
        <w:t xml:space="preserve"> Es wurden jeweils zwei bis drei Schüttelkolben 11 Stunden lang kultiviert. Die Entnahme von Proben fand alle 30 Minuten statt, gleichzeitig wurden vier Aufnahmen vom Schüttelkolben gemacht. Für diese Studie wurden </w:t>
      </w:r>
      <w:r w:rsidRPr="00AB0CEC">
        <w:rPr>
          <w:lang w:val="de-CH"/>
        </w:rPr>
        <w:t>insgesamt 2</w:t>
      </w:r>
      <w:r w:rsidR="00A46851" w:rsidRPr="00AB0CEC">
        <w:rPr>
          <w:lang w:val="de-CH"/>
        </w:rPr>
        <w:t>9</w:t>
      </w:r>
      <w:r w:rsidRPr="00AB0CEC">
        <w:rPr>
          <w:lang w:val="de-CH"/>
        </w:rPr>
        <w:t xml:space="preserve"> Schüttelkolben kultiviert und </w:t>
      </w:r>
      <w:r w:rsidR="003C590C" w:rsidRPr="00AB0CEC">
        <w:rPr>
          <w:lang w:val="de-CH"/>
        </w:rPr>
        <w:t>4915</w:t>
      </w:r>
      <w:r w:rsidRPr="00AB0CEC">
        <w:rPr>
          <w:lang w:val="de-CH"/>
        </w:rPr>
        <w:t xml:space="preserve"> </w:t>
      </w:r>
      <w:r>
        <w:rPr>
          <w:lang w:val="de-CH"/>
        </w:rPr>
        <w:t xml:space="preserve">Aufnahmen erfasst (Anhang A: </w:t>
      </w:r>
      <w:r>
        <w:rPr>
          <w:lang w:val="de-CH"/>
        </w:rPr>
        <w:fldChar w:fldCharType="begin"/>
      </w:r>
      <w:r>
        <w:rPr>
          <w:lang w:val="de-CH"/>
        </w:rPr>
        <w:instrText xml:space="preserve"> REF _Ref524431882 \h </w:instrText>
      </w:r>
      <w:r>
        <w:rPr>
          <w:lang w:val="de-CH"/>
        </w:rPr>
      </w:r>
      <w:r>
        <w:rPr>
          <w:lang w:val="de-CH"/>
        </w:rPr>
        <w:fldChar w:fldCharType="separate"/>
      </w:r>
      <w:r w:rsidR="001B1D56">
        <w:t xml:space="preserve">Tabelle </w:t>
      </w:r>
      <w:r w:rsidR="001B1D56">
        <w:rPr>
          <w:noProof/>
        </w:rPr>
        <w:t>6</w:t>
      </w:r>
      <w:r>
        <w:rPr>
          <w:lang w:val="de-CH"/>
        </w:rPr>
        <w:fldChar w:fldCharType="end"/>
      </w:r>
      <w:r>
        <w:rPr>
          <w:lang w:val="de-CH"/>
        </w:rPr>
        <w:t xml:space="preserve">). Es wurde ein Bildaufnahmesystem erarbeitet, welches in Kapitel </w:t>
      </w:r>
      <w:r>
        <w:rPr>
          <w:lang w:val="de-CH"/>
        </w:rPr>
        <w:fldChar w:fldCharType="begin"/>
      </w:r>
      <w:r>
        <w:rPr>
          <w:lang w:val="de-CH"/>
        </w:rPr>
        <w:instrText xml:space="preserve"> REF _Ref523598827 \r \h </w:instrText>
      </w:r>
      <w:r>
        <w:rPr>
          <w:lang w:val="de-CH"/>
        </w:rPr>
      </w:r>
      <w:r>
        <w:rPr>
          <w:lang w:val="de-CH"/>
        </w:rPr>
        <w:fldChar w:fldCharType="separate"/>
      </w:r>
      <w:r w:rsidR="001B1D56">
        <w:rPr>
          <w:lang w:val="de-CH"/>
        </w:rPr>
        <w:t>0</w:t>
      </w:r>
      <w:r>
        <w:rPr>
          <w:lang w:val="de-CH"/>
        </w:rPr>
        <w:fldChar w:fldCharType="end"/>
      </w:r>
      <w:r>
        <w:rPr>
          <w:lang w:val="de-CH"/>
        </w:rPr>
        <w:t xml:space="preserve"> – Bildaufnahme – detaillierter beschrieben wird. Dabei wurden unscharfe Bilder manuell von Hand entfernt. Ab dem 23.08.2018 wurden zusätzliche Referenzbilder erfasst, um die Lichtverhältnisse in der Bildaufnahme mitberücksichtigen zu können. In den folgenden Kapiteln werden die verschiedenen Schritte für die Bestimmung der Biomasse beschrieben.</w:t>
      </w:r>
    </w:p>
    <w:p w14:paraId="3F1D4460" w14:textId="77777777" w:rsidR="00445DE0" w:rsidRDefault="00445DE0" w:rsidP="00065122">
      <w:pPr>
        <w:pStyle w:val="berschrift2"/>
      </w:pPr>
      <w:bookmarkStart w:id="102" w:name="_Toc524420961"/>
      <w:bookmarkStart w:id="103" w:name="_Toc525737894"/>
      <w:r>
        <w:t>Vorversuch: Kaffee</w:t>
      </w:r>
      <w:bookmarkEnd w:id="99"/>
      <w:bookmarkEnd w:id="100"/>
      <w:r>
        <w:t>untersuchung</w:t>
      </w:r>
      <w:bookmarkEnd w:id="102"/>
      <w:bookmarkEnd w:id="103"/>
      <w:r>
        <w:t xml:space="preserve"> </w:t>
      </w:r>
    </w:p>
    <w:p w14:paraId="60D4FFFF" w14:textId="6DBD50AA" w:rsidR="00445DE0" w:rsidRDefault="00445DE0" w:rsidP="00445DE0">
      <w:pPr>
        <w:rPr>
          <w:lang w:val="de-CH"/>
        </w:rPr>
      </w:pPr>
      <w:r>
        <w:rPr>
          <w:lang w:val="de-CH"/>
        </w:rPr>
        <w:t xml:space="preserve">Das folgende Unterkapitel beschreibt wie eine unterschiedlich starke Kaffeemischung im Becherglas und Schüttelkolben untersucht wurde. Dieser Vorversuch diente der Sammlung von ersten Erfahrungen in der Benutzung des Aufnahmegerätes. Die Farbe des «Mediums» (Wasser) wurde durch Eingiessen von mehr und mehr Kaffee verändert. Es wurde darauf geachtet, dass die Fotografin dabei dieselbe Position beibehält. Das Fotografieren des Becherglases stellte die grösste Herausforderung dar, da sich die Glaswölbung und die Lichtreflexion negativ auf die Bildaufnahme auswirkten. Die Vogelperspektive wurde darauf gewählt. Diese Methode eignete sich jedoch nicht für den Schüttelkolben, welcher für die Laboruntersuchung verwendet wird und wurde wieder verworfen. Ein weiteres Versuchsobjekt war der Schüttelkolben, der auf einen Schreibtisch gestellt aus allen Perspektiven fotografiert wurde. Sieben Fotos wurden erstellt und in MATLAB importiert. Das Importieren und weitere MATLAB Skriptabläufe werden im Kapitel </w:t>
      </w:r>
      <w:r w:rsidR="002C6F05">
        <w:rPr>
          <w:lang w:val="de-CH"/>
        </w:rPr>
        <w:fldChar w:fldCharType="begin"/>
      </w:r>
      <w:r w:rsidR="002C6F05">
        <w:rPr>
          <w:lang w:val="de-CH"/>
        </w:rPr>
        <w:instrText xml:space="preserve"> REF _Ref523603323 \n \h </w:instrText>
      </w:r>
      <w:r w:rsidR="002C6F05">
        <w:rPr>
          <w:lang w:val="de-CH"/>
        </w:rPr>
      </w:r>
      <w:r w:rsidR="002C6F05">
        <w:rPr>
          <w:lang w:val="de-CH"/>
        </w:rPr>
        <w:fldChar w:fldCharType="separate"/>
      </w:r>
      <w:r w:rsidR="001B1D56">
        <w:rPr>
          <w:lang w:val="de-CH"/>
        </w:rPr>
        <w:t>3.5</w:t>
      </w:r>
      <w:r w:rsidR="002C6F05">
        <w:rPr>
          <w:lang w:val="de-CH"/>
        </w:rPr>
        <w:fldChar w:fldCharType="end"/>
      </w:r>
      <w:r>
        <w:rPr>
          <w:lang w:val="de-CH"/>
        </w:rPr>
        <w:t xml:space="preserve"> beschrieben.</w:t>
      </w:r>
    </w:p>
    <w:p w14:paraId="666DD3C5" w14:textId="77777777" w:rsidR="00445DE0" w:rsidRDefault="00445DE0" w:rsidP="00065122">
      <w:pPr>
        <w:pStyle w:val="berschrift2"/>
      </w:pPr>
      <w:bookmarkStart w:id="104" w:name="_Toc522536133"/>
      <w:bookmarkStart w:id="105" w:name="_Toc522538106"/>
      <w:bookmarkStart w:id="106" w:name="_Toc524420962"/>
      <w:bookmarkStart w:id="107" w:name="_Toc525737895"/>
      <w:r>
        <w:t>Hefekultivierung</w:t>
      </w:r>
      <w:bookmarkEnd w:id="101"/>
      <w:bookmarkEnd w:id="104"/>
      <w:bookmarkEnd w:id="105"/>
      <w:bookmarkEnd w:id="106"/>
      <w:bookmarkEnd w:id="107"/>
    </w:p>
    <w:p w14:paraId="1E620941" w14:textId="2C308BE3" w:rsidR="00445DE0" w:rsidRDefault="00445DE0" w:rsidP="00445DE0">
      <w:pPr>
        <w:rPr>
          <w:lang w:val="de-CH"/>
        </w:rPr>
      </w:pPr>
      <w:bookmarkStart w:id="108" w:name="_Toc522536134"/>
      <w:bookmarkStart w:id="109" w:name="_Toc522538107"/>
      <w:bookmarkStart w:id="110" w:name="_Ref523598827"/>
      <w:r>
        <w:rPr>
          <w:lang w:val="de-CH"/>
        </w:rPr>
        <w:t xml:space="preserve">Stamm H022 von </w:t>
      </w:r>
      <w:r w:rsidRPr="004529F2">
        <w:rPr>
          <w:i/>
          <w:lang w:val="de-CH"/>
        </w:rPr>
        <w:t>Saccharomyces cerevisiae</w:t>
      </w:r>
      <w:r>
        <w:rPr>
          <w:lang w:val="de-CH"/>
        </w:rPr>
        <w:t xml:space="preserve"> wurde bei –80°C in Cryovial (2 ml) zur Verfügung gestellt. Die Hefezellen wurden zuerst in der Hand aufgetaut und dann 250 ml YEPD-Medium</w:t>
      </w:r>
      <w:r w:rsidR="00D81CBA">
        <w:rPr>
          <w:lang w:val="de-CH"/>
        </w:rPr>
        <w:t xml:space="preserve"> </w:t>
      </w:r>
      <w:r>
        <w:rPr>
          <w:lang w:val="de-CH"/>
        </w:rPr>
        <w:t xml:space="preserve">(Yeast Extrakt 10 g/L, Lotnummer 505230309, Pepton 5 g/L, Lotnummer BCBR2574V und Glucose 10 g/L) im autoklavierten (121°C, 20 min) Schüttelkolben mit diesen geimpft </w:t>
      </w:r>
      <w:r w:rsidR="000B6F20">
        <w:rPr>
          <w:lang w:val="de-CH"/>
        </w:rPr>
        <w:t xml:space="preserve">(Anhang A: </w:t>
      </w:r>
      <w:r w:rsidR="000B6F20">
        <w:rPr>
          <w:lang w:val="de-CH"/>
        </w:rPr>
        <w:fldChar w:fldCharType="begin"/>
      </w:r>
      <w:r w:rsidR="000B6F20">
        <w:rPr>
          <w:lang w:val="de-CH"/>
        </w:rPr>
        <w:instrText xml:space="preserve"> REF _Ref524431882 \h </w:instrText>
      </w:r>
      <w:r w:rsidR="000B6F20">
        <w:rPr>
          <w:lang w:val="de-CH"/>
        </w:rPr>
      </w:r>
      <w:r w:rsidR="000B6F20">
        <w:rPr>
          <w:lang w:val="de-CH"/>
        </w:rPr>
        <w:fldChar w:fldCharType="separate"/>
      </w:r>
      <w:r w:rsidR="001B1D56">
        <w:t xml:space="preserve">Tabelle </w:t>
      </w:r>
      <w:r w:rsidR="001B1D56">
        <w:rPr>
          <w:noProof/>
        </w:rPr>
        <w:t>6</w:t>
      </w:r>
      <w:r w:rsidR="000B6F20">
        <w:rPr>
          <w:lang w:val="de-CH"/>
        </w:rPr>
        <w:fldChar w:fldCharType="end"/>
      </w:r>
      <w:r w:rsidR="00D00193">
        <w:rPr>
          <w:lang w:val="de-CH"/>
        </w:rPr>
        <w:t>)</w:t>
      </w:r>
      <w:r w:rsidR="00D81CBA">
        <w:rPr>
          <w:lang w:val="de-CH"/>
        </w:rPr>
        <w:t>. Z</w:t>
      </w:r>
      <w:r>
        <w:rPr>
          <w:lang w:val="de-CH"/>
        </w:rPr>
        <w:t xml:space="preserve">usätzlich wurden drei bis vier Tropfen PPG (Polypropylenglycol) Antischaummittel unter sterilen Bedingungen beigefügt. Die Schüttelkolben wurden im Brutschrank bei </w:t>
      </w:r>
      <w:r>
        <w:rPr>
          <w:lang w:val="de-CH"/>
        </w:rPr>
        <w:lastRenderedPageBreak/>
        <w:t>30°C und 160 rpm</w:t>
      </w:r>
      <w:r w:rsidRPr="000B2C34">
        <w:rPr>
          <w:lang w:val="de-CH"/>
        </w:rPr>
        <w:t xml:space="preserve"> </w:t>
      </w:r>
      <w:r>
        <w:rPr>
          <w:lang w:val="de-CH"/>
        </w:rPr>
        <w:t xml:space="preserve">inkubiert. Die </w:t>
      </w:r>
      <w:r w:rsidR="00D81CBA">
        <w:rPr>
          <w:lang w:val="de-CH"/>
        </w:rPr>
        <w:t xml:space="preserve">ersten </w:t>
      </w:r>
      <w:r>
        <w:rPr>
          <w:lang w:val="de-CH"/>
        </w:rPr>
        <w:t xml:space="preserve">Schüttelkolben </w:t>
      </w:r>
      <w:r w:rsidR="00D81CBA">
        <w:rPr>
          <w:lang w:val="de-CH"/>
        </w:rPr>
        <w:t>(</w:t>
      </w:r>
      <w:r w:rsidR="00D81CBA">
        <w:rPr>
          <w:lang w:val="de-CH"/>
        </w:rPr>
        <w:fldChar w:fldCharType="begin"/>
      </w:r>
      <w:r w:rsidR="00D81CBA">
        <w:rPr>
          <w:lang w:val="de-CH"/>
        </w:rPr>
        <w:instrText xml:space="preserve"> REF _Ref524431882 \h </w:instrText>
      </w:r>
      <w:r w:rsidR="00D81CBA">
        <w:rPr>
          <w:lang w:val="de-CH"/>
        </w:rPr>
      </w:r>
      <w:r w:rsidR="00D81CBA">
        <w:rPr>
          <w:lang w:val="de-CH"/>
        </w:rPr>
        <w:fldChar w:fldCharType="separate"/>
      </w:r>
      <w:r w:rsidR="001B1D56">
        <w:t xml:space="preserve">Tabelle </w:t>
      </w:r>
      <w:r w:rsidR="001B1D56">
        <w:rPr>
          <w:noProof/>
        </w:rPr>
        <w:t>6</w:t>
      </w:r>
      <w:r w:rsidR="00D81CBA">
        <w:rPr>
          <w:lang w:val="de-CH"/>
        </w:rPr>
        <w:fldChar w:fldCharType="end"/>
      </w:r>
      <w:r w:rsidR="00D81CBA">
        <w:rPr>
          <w:lang w:val="de-CH"/>
        </w:rPr>
        <w:t xml:space="preserve">; </w:t>
      </w:r>
      <w:r w:rsidR="002325E3">
        <w:rPr>
          <w:lang w:val="de-CH"/>
        </w:rPr>
        <w:t>Versuch</w:t>
      </w:r>
      <w:r w:rsidR="00D81CBA">
        <w:rPr>
          <w:lang w:val="de-CH"/>
        </w:rPr>
        <w:t xml:space="preserve"> 1A und 1B) </w:t>
      </w:r>
      <w:r>
        <w:rPr>
          <w:lang w:val="de-CH"/>
        </w:rPr>
        <w:t>wurden nach der Kultivierung im Kühlschrank gelagert und für die weiteren Versuche aus diesen Proben zu</w:t>
      </w:r>
      <w:r w:rsidR="00B06946">
        <w:rPr>
          <w:lang w:val="de-CH"/>
        </w:rPr>
        <w:t>m</w:t>
      </w:r>
      <w:r>
        <w:rPr>
          <w:lang w:val="de-CH"/>
        </w:rPr>
        <w:t xml:space="preserve"> </w:t>
      </w:r>
      <w:r w:rsidR="00440A84">
        <w:rPr>
          <w:lang w:val="de-CH"/>
        </w:rPr>
        <w:t>Eini</w:t>
      </w:r>
      <w:r>
        <w:rPr>
          <w:lang w:val="de-CH"/>
        </w:rPr>
        <w:t xml:space="preserve">mpfen entnommen. </w:t>
      </w:r>
    </w:p>
    <w:p w14:paraId="3209D08A" w14:textId="77777777" w:rsidR="00445DE0" w:rsidRDefault="00445DE0" w:rsidP="00065122">
      <w:pPr>
        <w:pStyle w:val="berschrift2"/>
      </w:pPr>
      <w:bookmarkStart w:id="111" w:name="_Toc524420963"/>
      <w:bookmarkStart w:id="112" w:name="_Toc525737896"/>
      <w:r>
        <w:t>Bildaufnahme</w:t>
      </w:r>
      <w:bookmarkEnd w:id="108"/>
      <w:bookmarkEnd w:id="109"/>
      <w:bookmarkEnd w:id="110"/>
      <w:r>
        <w:t>system</w:t>
      </w:r>
      <w:bookmarkEnd w:id="111"/>
      <w:bookmarkEnd w:id="112"/>
    </w:p>
    <w:p w14:paraId="3D921460" w14:textId="1159B6B1" w:rsidR="00445DE0" w:rsidRDefault="00445DE0" w:rsidP="00445DE0">
      <w:r>
        <w:rPr>
          <w:noProof/>
          <w:lang w:val="de-CH" w:eastAsia="de-CH"/>
        </w:rPr>
        <mc:AlternateContent>
          <mc:Choice Requires="wps">
            <w:drawing>
              <wp:anchor distT="0" distB="0" distL="114300" distR="114300" simplePos="0" relativeHeight="251670528" behindDoc="0" locked="0" layoutInCell="1" allowOverlap="1" wp14:anchorId="458C9A3A" wp14:editId="27976C88">
                <wp:simplePos x="0" y="0"/>
                <wp:positionH relativeFrom="column">
                  <wp:posOffset>51435</wp:posOffset>
                </wp:positionH>
                <wp:positionV relativeFrom="paragraph">
                  <wp:posOffset>7004685</wp:posOffset>
                </wp:positionV>
                <wp:extent cx="5551805" cy="356870"/>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551805" cy="356870"/>
                        </a:xfrm>
                        <a:prstGeom prst="rect">
                          <a:avLst/>
                        </a:prstGeom>
                        <a:solidFill>
                          <a:prstClr val="white"/>
                        </a:solidFill>
                        <a:ln>
                          <a:noFill/>
                        </a:ln>
                      </wps:spPr>
                      <wps:txbx>
                        <w:txbxContent>
                          <w:p w14:paraId="1BF772C6" w14:textId="0A5D4651" w:rsidR="001B1D56" w:rsidRPr="00714C9C" w:rsidRDefault="001B1D56" w:rsidP="00445DE0">
                            <w:pPr>
                              <w:pStyle w:val="Beschriftung"/>
                              <w:spacing w:before="120"/>
                              <w:rPr>
                                <w:noProof/>
                                <w:sz w:val="22"/>
                              </w:rPr>
                            </w:pPr>
                            <w:bookmarkStart w:id="113" w:name="_Ref5244316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bookmarkEnd w:id="113"/>
                            <w:r>
                              <w:t>:</w:t>
                            </w:r>
                            <w:r w:rsidRPr="00E75048">
                              <w:t xml:space="preserve"> </w:t>
                            </w:r>
                            <w:r>
                              <w:t>Schematische Darstellung des Bildaufnahmesystems. a) Position 0, b) Position 1, c) Position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9A3A" id="Textfeld 35" o:spid="_x0000_s1031" type="#_x0000_t202" style="position:absolute;left:0;text-align:left;margin-left:4.05pt;margin-top:551.55pt;width:437.15pt;height:2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" stroked="f">
                <v:textbox inset="0,0,0,0">
                  <w:txbxContent>
                    <w:p w14:paraId="1BF772C6" w14:textId="0A5D4651" w:rsidR="001B1D56" w:rsidRPr="00714C9C" w:rsidRDefault="001B1D56" w:rsidP="00445DE0">
                      <w:pPr>
                        <w:pStyle w:val="Beschriftung"/>
                        <w:spacing w:before="120"/>
                        <w:rPr>
                          <w:noProof/>
                          <w:sz w:val="22"/>
                        </w:rPr>
                      </w:pPr>
                      <w:bookmarkStart w:id="114" w:name="_Ref524431647"/>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bookmarkEnd w:id="114"/>
                      <w:r>
                        <w:t>:</w:t>
                      </w:r>
                      <w:r w:rsidRPr="00E75048">
                        <w:t xml:space="preserve"> </w:t>
                      </w:r>
                      <w:r>
                        <w:t>Schematische Darstellung des Bildaufnahmesystems. a) Position 0, b) Position 1, c) Position 2.</w:t>
                      </w:r>
                    </w:p>
                  </w:txbxContent>
                </v:textbox>
                <w10:wrap type="topAndBottom"/>
              </v:shape>
            </w:pict>
          </mc:Fallback>
        </mc:AlternateContent>
      </w:r>
      <w:r>
        <w:rPr>
          <w:noProof/>
          <w:lang w:val="de-CH" w:eastAsia="de-CH"/>
        </w:rPr>
        <mc:AlternateContent>
          <mc:Choice Requires="wpg">
            <w:drawing>
              <wp:anchor distT="0" distB="0" distL="114300" distR="114300" simplePos="0" relativeHeight="251633664" behindDoc="0" locked="0" layoutInCell="1" allowOverlap="1" wp14:anchorId="73060EC8" wp14:editId="772B6D94">
                <wp:simplePos x="0" y="0"/>
                <wp:positionH relativeFrom="column">
                  <wp:posOffset>392430</wp:posOffset>
                </wp:positionH>
                <wp:positionV relativeFrom="paragraph">
                  <wp:posOffset>3200019</wp:posOffset>
                </wp:positionV>
                <wp:extent cx="4948555" cy="3771900"/>
                <wp:effectExtent l="12700" t="12700" r="17145" b="12700"/>
                <wp:wrapTopAndBottom/>
                <wp:docPr id="31" name="Gruppieren 31"/>
                <wp:cNvGraphicFramePr/>
                <a:graphic xmlns:a="http://schemas.openxmlformats.org/drawingml/2006/main">
                  <a:graphicData uri="http://schemas.microsoft.com/office/word/2010/wordprocessingGroup">
                    <wpg:wgp>
                      <wpg:cNvGrpSpPr/>
                      <wpg:grpSpPr>
                        <a:xfrm>
                          <a:off x="0" y="0"/>
                          <a:ext cx="4948555" cy="3771900"/>
                          <a:chOff x="0" y="0"/>
                          <a:chExt cx="4948936" cy="3772027"/>
                        </a:xfrm>
                      </wpg:grpSpPr>
                      <wpg:grpSp>
                        <wpg:cNvPr id="30" name="Gruppieren 30"/>
                        <wpg:cNvGrpSpPr/>
                        <wpg:grpSpPr>
                          <a:xfrm>
                            <a:off x="0" y="0"/>
                            <a:ext cx="4948936" cy="3772027"/>
                            <a:chOff x="0" y="0"/>
                            <a:chExt cx="4948936" cy="3772027"/>
                          </a:xfrm>
                        </wpg:grpSpPr>
                        <pic:pic xmlns:pic="http://schemas.openxmlformats.org/drawingml/2006/picture">
                          <pic:nvPicPr>
                            <pic:cNvPr id="17" name="Grafik 17"/>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13000" cy="1840865"/>
                            </a:xfrm>
                            <a:prstGeom prst="rect">
                              <a:avLst/>
                            </a:prstGeom>
                            <a:ln>
                              <a:solidFill>
                                <a:schemeClr val="tx1"/>
                              </a:solidFill>
                            </a:ln>
                          </pic:spPr>
                        </pic:pic>
                        <pic:pic xmlns:pic="http://schemas.openxmlformats.org/drawingml/2006/picture">
                          <pic:nvPicPr>
                            <pic:cNvPr id="8" name="Grafik 8"/>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1255776" y="1962912"/>
                              <a:ext cx="2413000" cy="1809115"/>
                            </a:xfrm>
                            <a:prstGeom prst="rect">
                              <a:avLst/>
                            </a:prstGeom>
                            <a:ln>
                              <a:solidFill>
                                <a:schemeClr val="tx1"/>
                              </a:solidFill>
                            </a:ln>
                          </pic:spPr>
                        </pic:pic>
                        <pic:pic xmlns:pic="http://schemas.openxmlformats.org/drawingml/2006/picture">
                          <pic:nvPicPr>
                            <pic:cNvPr id="18" name="Grafik 18"/>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2535936" y="0"/>
                              <a:ext cx="2413000" cy="1840865"/>
                            </a:xfrm>
                            <a:prstGeom prst="rect">
                              <a:avLst/>
                            </a:prstGeom>
                            <a:ln>
                              <a:solidFill>
                                <a:schemeClr val="tx1"/>
                              </a:solidFill>
                            </a:ln>
                          </pic:spPr>
                        </pic:pic>
                      </wpg:grpSp>
                      <wps:wsp>
                        <wps:cNvPr id="217" name="Textfeld 2"/>
                        <wps:cNvSpPr txBox="1">
                          <a:spLocks noChangeArrowheads="1"/>
                        </wps:cNvSpPr>
                        <wps:spPr bwMode="auto">
                          <a:xfrm>
                            <a:off x="73152" y="1365504"/>
                            <a:ext cx="342265" cy="352425"/>
                          </a:xfrm>
                          <a:prstGeom prst="rect">
                            <a:avLst/>
                          </a:prstGeom>
                          <a:solidFill>
                            <a:srgbClr val="FFFFFF"/>
                          </a:solidFill>
                          <a:ln w="9525">
                            <a:solidFill>
                              <a:schemeClr val="tx1"/>
                            </a:solidFill>
                            <a:miter lim="800000"/>
                            <a:headEnd/>
                            <a:tailEnd/>
                          </a:ln>
                        </wps:spPr>
                        <wps:txbx>
                          <w:txbxContent>
                            <w:p w14:paraId="7EFAD970" w14:textId="77777777" w:rsidR="001B1D56" w:rsidRPr="00F26920" w:rsidRDefault="001B1D56" w:rsidP="00445DE0">
                              <w:pPr>
                                <w:jc w:val="center"/>
                                <w:rPr>
                                  <w:lang w:val="de-CH"/>
                                </w:rPr>
                              </w:pPr>
                              <w:r>
                                <w:rPr>
                                  <w:lang w:val="de-CH"/>
                                </w:rPr>
                                <w:t>a)</w:t>
                              </w:r>
                            </w:p>
                          </w:txbxContent>
                        </wps:txbx>
                        <wps:bodyPr rot="0" vert="horz" wrap="square" lIns="91440" tIns="45720" rIns="91440" bIns="45720" anchor="t" anchorCtr="0">
                          <a:noAutofit/>
                        </wps:bodyPr>
                      </wps:wsp>
                      <wps:wsp>
                        <wps:cNvPr id="11" name="Textfeld 2"/>
                        <wps:cNvSpPr txBox="1">
                          <a:spLocks noChangeArrowheads="1"/>
                        </wps:cNvSpPr>
                        <wps:spPr bwMode="auto">
                          <a:xfrm>
                            <a:off x="2633472" y="1353312"/>
                            <a:ext cx="342265" cy="352425"/>
                          </a:xfrm>
                          <a:prstGeom prst="rect">
                            <a:avLst/>
                          </a:prstGeom>
                          <a:solidFill>
                            <a:srgbClr val="FFFFFF"/>
                          </a:solidFill>
                          <a:ln w="9525">
                            <a:solidFill>
                              <a:schemeClr val="tx1"/>
                            </a:solidFill>
                            <a:miter lim="800000"/>
                            <a:headEnd/>
                            <a:tailEnd/>
                          </a:ln>
                        </wps:spPr>
                        <wps:txbx>
                          <w:txbxContent>
                            <w:p w14:paraId="787490C6" w14:textId="77777777" w:rsidR="001B1D56" w:rsidRPr="00F26920" w:rsidRDefault="001B1D56" w:rsidP="00445DE0">
                              <w:pPr>
                                <w:jc w:val="center"/>
                                <w:rPr>
                                  <w:lang w:val="de-CH"/>
                                </w:rPr>
                              </w:pPr>
                              <w:r>
                                <w:rPr>
                                  <w:lang w:val="de-CH"/>
                                </w:rPr>
                                <w:t>b)</w:t>
                              </w:r>
                            </w:p>
                          </w:txbxContent>
                        </wps:txbx>
                        <wps:bodyPr rot="0" vert="horz" wrap="square" lIns="91440" tIns="45720" rIns="91440" bIns="45720" anchor="t" anchorCtr="0">
                          <a:noAutofit/>
                        </wps:bodyPr>
                      </wps:wsp>
                      <wps:wsp>
                        <wps:cNvPr id="12" name="Textfeld 2"/>
                        <wps:cNvSpPr txBox="1">
                          <a:spLocks noChangeArrowheads="1"/>
                        </wps:cNvSpPr>
                        <wps:spPr bwMode="auto">
                          <a:xfrm>
                            <a:off x="1353312" y="3328416"/>
                            <a:ext cx="342265" cy="352425"/>
                          </a:xfrm>
                          <a:prstGeom prst="rect">
                            <a:avLst/>
                          </a:prstGeom>
                          <a:solidFill>
                            <a:srgbClr val="FFFFFF"/>
                          </a:solidFill>
                          <a:ln w="9525">
                            <a:solidFill>
                              <a:schemeClr val="tx1"/>
                            </a:solidFill>
                            <a:miter lim="800000"/>
                            <a:headEnd/>
                            <a:tailEnd/>
                          </a:ln>
                        </wps:spPr>
                        <wps:txbx>
                          <w:txbxContent>
                            <w:p w14:paraId="2AE2FC22" w14:textId="77777777" w:rsidR="001B1D56" w:rsidRPr="00F26920" w:rsidRDefault="001B1D56" w:rsidP="00445DE0">
                              <w:pPr>
                                <w:jc w:val="center"/>
                                <w:rPr>
                                  <w:lang w:val="de-CH"/>
                                </w:rPr>
                              </w:pPr>
                              <w:r>
                                <w:rPr>
                                  <w:lang w:val="de-CH"/>
                                </w:rPr>
                                <w:t>c)</w:t>
                              </w:r>
                            </w:p>
                          </w:txbxContent>
                        </wps:txbx>
                        <wps:bodyPr rot="0" vert="horz" wrap="square" lIns="91440" tIns="45720" rIns="91440" bIns="45720" anchor="t" anchorCtr="0">
                          <a:noAutofit/>
                        </wps:bodyPr>
                      </wps:wsp>
                    </wpg:wgp>
                  </a:graphicData>
                </a:graphic>
              </wp:anchor>
            </w:drawing>
          </mc:Choice>
          <mc:Fallback>
            <w:pict>
              <v:group w14:anchorId="73060EC8" id="Gruppieren 31" o:spid="_x0000_s1032" style="position:absolute;left:0;text-align:left;margin-left:30.9pt;margin-top:251.95pt;width:389.65pt;height:297pt;z-index:251633664" coordsize="49489,3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">
                <v:group id="Gruppieren 30" o:spid="_x0000_s1033" style="position:absolute;width:49489;height:37720" coordsize="49489,3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34" type="#_x0000_t75" style="position:absolute;width:24130;height:1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" stroked="t" strokecolor="black [3213]">
                    <v:imagedata r:id="rId16" o:title=""/>
                    <v:path arrowok="t"/>
                  </v:shape>
                  <v:shape id="Grafik 8" o:spid="_x0000_s1035" type="#_x0000_t75" style="position:absolute;left:12557;top:19629;width:24130;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" stroked="t" strokecolor="black [3213]">
                    <v:imagedata r:id="rId17" o:title=""/>
                    <v:path arrowok="t"/>
                  </v:shape>
                  <v:shape id="Grafik 18" o:spid="_x0000_s1036" type="#_x0000_t75" style="position:absolute;left:25359;width:24130;height:1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" stroked="t" strokecolor="black [3213]">
                    <v:imagedata r:id="rId18" o:title=""/>
                    <v:path arrowok="t"/>
                  </v:shape>
                </v:group>
                <v:shape id="Textfeld 2" o:spid="_x0000_s1037" type="#_x0000_t202" style="position:absolute;left:731;top:13655;width:342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" strokecolor="black [3213]">
                  <v:textbox>
                    <w:txbxContent>
                      <w:p w14:paraId="7EFAD970" w14:textId="77777777" w:rsidR="001B1D56" w:rsidRPr="00F26920" w:rsidRDefault="001B1D56" w:rsidP="00445DE0">
                        <w:pPr>
                          <w:jc w:val="center"/>
                          <w:rPr>
                            <w:lang w:val="de-CH"/>
                          </w:rPr>
                        </w:pPr>
                        <w:r>
                          <w:rPr>
                            <w:lang w:val="de-CH"/>
                          </w:rPr>
                          <w:t>a)</w:t>
                        </w:r>
                      </w:p>
                    </w:txbxContent>
                  </v:textbox>
                </v:shape>
                <v:shape id="Textfeld 2" o:spid="_x0000_s1038" type="#_x0000_t202" style="position:absolute;left:26334;top:13533;width:342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" strokecolor="black [3213]">
                  <v:textbox>
                    <w:txbxContent>
                      <w:p w14:paraId="787490C6" w14:textId="77777777" w:rsidR="001B1D56" w:rsidRPr="00F26920" w:rsidRDefault="001B1D56" w:rsidP="00445DE0">
                        <w:pPr>
                          <w:jc w:val="center"/>
                          <w:rPr>
                            <w:lang w:val="de-CH"/>
                          </w:rPr>
                        </w:pPr>
                        <w:r>
                          <w:rPr>
                            <w:lang w:val="de-CH"/>
                          </w:rPr>
                          <w:t>b)</w:t>
                        </w:r>
                      </w:p>
                    </w:txbxContent>
                  </v:textbox>
                </v:shape>
                <v:shape id="Textfeld 2" o:spid="_x0000_s1039" type="#_x0000_t202" style="position:absolute;left:13533;top:33284;width:342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" strokecolor="black [3213]">
                  <v:textbox>
                    <w:txbxContent>
                      <w:p w14:paraId="2AE2FC22" w14:textId="77777777" w:rsidR="001B1D56" w:rsidRPr="00F26920" w:rsidRDefault="001B1D56" w:rsidP="00445DE0">
                        <w:pPr>
                          <w:jc w:val="center"/>
                          <w:rPr>
                            <w:lang w:val="de-CH"/>
                          </w:rPr>
                        </w:pPr>
                        <w:r>
                          <w:rPr>
                            <w:lang w:val="de-CH"/>
                          </w:rPr>
                          <w:t>c)</w:t>
                        </w:r>
                      </w:p>
                    </w:txbxContent>
                  </v:textbox>
                </v:shape>
                <w10:wrap type="topAndBottom"/>
              </v:group>
            </w:pict>
          </mc:Fallback>
        </mc:AlternateContent>
      </w:r>
      <w:r>
        <w:rPr>
          <w:lang w:val="de-CH"/>
        </w:rPr>
        <w:t xml:space="preserve">Das Bildaufnahmesystem bestand aus zwei Apple Smartphones «Iphone 6» und «Iphone 7», welche von den Studentinnen zur Verfügung gestellt wurden. Beide Modelle besitzen eine 12 Megapixel Kamera. Aufgenommen wurde an drei verschiedenen Arbeitsplätzen: a) stellt Position 0 dar; b) die </w:t>
      </w:r>
      <w:r>
        <w:t>Position 1,</w:t>
      </w:r>
      <w:r>
        <w:rPr>
          <w:lang w:val="de-CH"/>
        </w:rPr>
        <w:t xml:space="preserve"> mit vier Wänden (drei seitliche und eine Abdeckung); und c) Position 2, welche einer weiteren eher lichtgeschützten Position im Raum entspricht (</w:t>
      </w:r>
      <w:r>
        <w:rPr>
          <w:lang w:val="de-CH"/>
        </w:rPr>
        <w:fldChar w:fldCharType="begin"/>
      </w:r>
      <w:r>
        <w:rPr>
          <w:lang w:val="de-CH"/>
        </w:rPr>
        <w:instrText xml:space="preserve"> REF _Ref524431647 \h </w:instrText>
      </w:r>
      <w:r>
        <w:rPr>
          <w:lang w:val="de-CH"/>
        </w:rPr>
      </w:r>
      <w:r>
        <w:rPr>
          <w:lang w:val="de-CH"/>
        </w:rPr>
        <w:fldChar w:fldCharType="separate"/>
      </w:r>
      <w:r w:rsidR="001B1D56">
        <w:t xml:space="preserve">Abbildung </w:t>
      </w:r>
      <w:r w:rsidR="001B1D56">
        <w:rPr>
          <w:noProof/>
        </w:rPr>
        <w:t>3</w:t>
      </w:r>
      <w:r>
        <w:rPr>
          <w:lang w:val="de-CH"/>
        </w:rPr>
        <w:fldChar w:fldCharType="end"/>
      </w:r>
      <w:r>
        <w:rPr>
          <w:lang w:val="de-CH"/>
        </w:rPr>
        <w:t xml:space="preserve">). Um die Reproduzierbarkeit der Versuche zu gewährleisten, wurde die Positionierung des Aufnahmegerätes und eines Podests mit dem Schüttelkolben darauf am Boden mit Klebestreifen markiert. </w:t>
      </w:r>
      <w:r>
        <w:t xml:space="preserve">Der Abstand zwischen Schüttelkolben und Smartphone betrug an jeder Position circa 11 cm. </w:t>
      </w:r>
      <w:r>
        <w:rPr>
          <w:lang w:val="de-CH"/>
        </w:rPr>
        <w:t>Damit die Biomasse gut mit der Handykamera erfasst werden konnte, wurden Schüttelkolben auf einen circa 3 cm hohen Podest gestellt. Dann legte die Studentin das Smartphone auf den Klebestreifen und das Aufnahmegerät wurde so stationiert, dass in der Kamerabildfläche der untere Deckelboden noch ersichtlich war (</w:t>
      </w:r>
      <w:r>
        <w:rPr>
          <w:lang w:val="de-CH"/>
        </w:rPr>
        <w:fldChar w:fldCharType="begin"/>
      </w:r>
      <w:r>
        <w:rPr>
          <w:lang w:val="de-CH"/>
        </w:rPr>
        <w:instrText xml:space="preserve"> REF _Ref524431647 \h </w:instrText>
      </w:r>
      <w:r>
        <w:rPr>
          <w:lang w:val="de-CH"/>
        </w:rPr>
      </w:r>
      <w:r>
        <w:rPr>
          <w:lang w:val="de-CH"/>
        </w:rPr>
        <w:fldChar w:fldCharType="separate"/>
      </w:r>
      <w:r w:rsidR="001B1D56">
        <w:t xml:space="preserve">Abbildung </w:t>
      </w:r>
      <w:r w:rsidR="001B1D56">
        <w:rPr>
          <w:noProof/>
        </w:rPr>
        <w:t>3</w:t>
      </w:r>
      <w:r>
        <w:rPr>
          <w:lang w:val="de-CH"/>
        </w:rPr>
        <w:fldChar w:fldCharType="end"/>
      </w:r>
      <w:r>
        <w:rPr>
          <w:lang w:val="de-CH"/>
        </w:rPr>
        <w:t>).</w:t>
      </w:r>
      <w:r w:rsidRPr="00F06AFC">
        <w:rPr>
          <w:noProof/>
        </w:rPr>
        <w:t xml:space="preserve"> </w:t>
      </w:r>
    </w:p>
    <w:p w14:paraId="28248357" w14:textId="7A6744A6" w:rsidR="00445DE0" w:rsidRDefault="004B4C83" w:rsidP="00445DE0">
      <w:pPr>
        <w:rPr>
          <w:lang w:val="de-CH"/>
        </w:rPr>
      </w:pPr>
      <w:r>
        <w:rPr>
          <w:noProof/>
          <w:lang w:val="de-CH" w:eastAsia="de-CH"/>
        </w:rPr>
        <w:lastRenderedPageBreak/>
        <mc:AlternateContent>
          <mc:Choice Requires="wpg">
            <w:drawing>
              <wp:anchor distT="0" distB="0" distL="114300" distR="114300" simplePos="0" relativeHeight="251676672" behindDoc="0" locked="0" layoutInCell="1" allowOverlap="1" wp14:anchorId="49506130" wp14:editId="5817AE3E">
                <wp:simplePos x="0" y="0"/>
                <wp:positionH relativeFrom="column">
                  <wp:posOffset>-18849</wp:posOffset>
                </wp:positionH>
                <wp:positionV relativeFrom="paragraph">
                  <wp:posOffset>2094282</wp:posOffset>
                </wp:positionV>
                <wp:extent cx="5729605" cy="2966792"/>
                <wp:effectExtent l="0" t="12700" r="0" b="5080"/>
                <wp:wrapTopAndBottom/>
                <wp:docPr id="3" name="Gruppieren 3"/>
                <wp:cNvGraphicFramePr/>
                <a:graphic xmlns:a="http://schemas.openxmlformats.org/drawingml/2006/main">
                  <a:graphicData uri="http://schemas.microsoft.com/office/word/2010/wordprocessingGroup">
                    <wpg:wgp>
                      <wpg:cNvGrpSpPr/>
                      <wpg:grpSpPr>
                        <a:xfrm>
                          <a:off x="0" y="0"/>
                          <a:ext cx="5729605" cy="2966792"/>
                          <a:chOff x="0" y="-150567"/>
                          <a:chExt cx="5729605" cy="2966792"/>
                        </a:xfrm>
                      </wpg:grpSpPr>
                      <pic:pic xmlns:pic="http://schemas.openxmlformats.org/drawingml/2006/picture">
                        <pic:nvPicPr>
                          <pic:cNvPr id="21" name="Grafik 21"/>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1773044" y="-150567"/>
                            <a:ext cx="1940436" cy="2587697"/>
                          </a:xfrm>
                          <a:prstGeom prst="rect">
                            <a:avLst/>
                          </a:prstGeom>
                          <a:noFill/>
                          <a:ln>
                            <a:solidFill>
                              <a:schemeClr val="tx1"/>
                            </a:solidFill>
                          </a:ln>
                        </pic:spPr>
                      </pic:pic>
                      <wps:wsp>
                        <wps:cNvPr id="4" name="Textfeld 4"/>
                        <wps:cNvSpPr txBox="1"/>
                        <wps:spPr>
                          <a:xfrm>
                            <a:off x="0" y="2524125"/>
                            <a:ext cx="5729605" cy="292100"/>
                          </a:xfrm>
                          <a:prstGeom prst="rect">
                            <a:avLst/>
                          </a:prstGeom>
                          <a:solidFill>
                            <a:prstClr val="white"/>
                          </a:solidFill>
                          <a:ln>
                            <a:noFill/>
                          </a:ln>
                        </wps:spPr>
                        <wps:txbx>
                          <w:txbxContent>
                            <w:p w14:paraId="60EF7619" w14:textId="55077A44" w:rsidR="001B1D56" w:rsidRPr="00541194" w:rsidRDefault="001B1D56" w:rsidP="00445DE0">
                              <w:pPr>
                                <w:pStyle w:val="Beschriftung"/>
                                <w:rPr>
                                  <w:noProof/>
                                  <w:sz w:val="22"/>
                                </w:rPr>
                              </w:pPr>
                              <w:bookmarkStart w:id="115" w:name="_Ref525140899"/>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bookmarkEnd w:id="115"/>
                              <w:r>
                                <w:t>:</w:t>
                              </w:r>
                              <w:r w:rsidRPr="00D57831">
                                <w:t xml:space="preserve"> </w:t>
                              </w:r>
                              <w:r>
                                <w:t>Ein weiteres Zubehör zum Bildaufnahmesystem. Das Popsocket ist eine Halterung, welche hinter dem Handy befestigt wird, um eine konsequentere Positionierung des Handys zu ermöglichen.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06130" id="Gruppieren 3" o:spid="_x0000_s1040" style="position:absolute;left:0;text-align:left;margin-left:-1.5pt;margin-top:164.9pt;width:451.15pt;height:233.6pt;z-index:251676672;mso-width-relative:margin;mso-height-relative:margin" coordorigin=",-1505" coordsize="57296,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">
                <v:shape id="Grafik 21" o:spid="_x0000_s1041" type="#_x0000_t75" style="position:absolute;left:17730;top:-1505;width:19404;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" stroked="t" strokecolor="black [3213]">
                  <v:imagedata r:id="rId20" o:title=""/>
                  <v:path arrowok="t"/>
                </v:shape>
                <v:shape id="Textfeld 4" o:spid="_x0000_s1042" type="#_x0000_t202" style="position:absolute;top:25241;width:572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60EF7619" w14:textId="55077A44" w:rsidR="001B1D56" w:rsidRPr="00541194" w:rsidRDefault="001B1D56" w:rsidP="00445DE0">
                        <w:pPr>
                          <w:pStyle w:val="Beschriftung"/>
                          <w:rPr>
                            <w:noProof/>
                            <w:sz w:val="22"/>
                          </w:rPr>
                        </w:pPr>
                        <w:bookmarkStart w:id="116" w:name="_Ref525140899"/>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bookmarkEnd w:id="116"/>
                        <w:r>
                          <w:t>:</w:t>
                        </w:r>
                        <w:r w:rsidRPr="00D57831">
                          <w:t xml:space="preserve"> </w:t>
                        </w:r>
                        <w:r>
                          <w:t>Ein weiteres Zubehör zum Bildaufnahmesystem. Das Popsocket ist eine Halterung, welche hinter dem Handy befestigt wird, um eine konsequentere Positionierung des Handys zu ermöglichen.</w:t>
                        </w:r>
                      </w:p>
                    </w:txbxContent>
                  </v:textbox>
                </v:shape>
                <w10:wrap type="topAndBottom"/>
              </v:group>
            </w:pict>
          </mc:Fallback>
        </mc:AlternateContent>
      </w:r>
      <w:r w:rsidR="00445DE0">
        <w:rPr>
          <w:lang w:val="de-CH"/>
        </w:rPr>
        <w:t xml:space="preserve">Für die weitere Versuchsreihe wurden neben den vier Fotos, welche pro Messung erstellt wurden, zusätzliche Referenzbilder erfasst, um mögliche störende Lichteinflüsse bzw. -änderungen zu identifizieren. </w:t>
      </w:r>
      <w:r w:rsidR="00B36B03" w:rsidRPr="00657E47">
        <w:rPr>
          <w:lang w:val="de-CH"/>
        </w:rPr>
        <w:t>D</w:t>
      </w:r>
      <w:r w:rsidR="002A7BBF" w:rsidRPr="00657E47">
        <w:rPr>
          <w:lang w:val="de-CH"/>
        </w:rPr>
        <w:t xml:space="preserve">ie Lichtverteilungskorrektur erfolgt indem </w:t>
      </w:r>
      <w:r w:rsidR="00A76DC4" w:rsidRPr="00657E47">
        <w:rPr>
          <w:lang w:val="de-CH"/>
        </w:rPr>
        <w:t xml:space="preserve">durch Division </w:t>
      </w:r>
      <w:r w:rsidR="000746A8" w:rsidRPr="00657E47">
        <w:rPr>
          <w:lang w:val="de-CH"/>
        </w:rPr>
        <w:t>des RGB-Farbw</w:t>
      </w:r>
      <w:r w:rsidR="00A76DC4" w:rsidRPr="00657E47">
        <w:rPr>
          <w:lang w:val="de-CH"/>
        </w:rPr>
        <w:t>ertes durch den</w:t>
      </w:r>
      <w:r w:rsidR="000746A8" w:rsidRPr="00657E47">
        <w:rPr>
          <w:lang w:val="de-CH"/>
        </w:rPr>
        <w:t xml:space="preserve"> RGB-Farbw</w:t>
      </w:r>
      <w:r w:rsidR="00A76DC4" w:rsidRPr="00657E47">
        <w:rPr>
          <w:lang w:val="de-CH"/>
        </w:rPr>
        <w:t xml:space="preserve">ert des </w:t>
      </w:r>
      <w:r w:rsidR="00E53D79" w:rsidRPr="00657E47">
        <w:rPr>
          <w:lang w:val="de-CH"/>
        </w:rPr>
        <w:t>relativen Referen</w:t>
      </w:r>
      <w:r w:rsidR="00E83742" w:rsidRPr="00657E47">
        <w:rPr>
          <w:lang w:val="de-CH"/>
        </w:rPr>
        <w:t xml:space="preserve">zbildes </w:t>
      </w:r>
      <w:r w:rsidR="00E53D79" w:rsidRPr="00657E47">
        <w:rPr>
          <w:lang w:val="de-CH"/>
        </w:rPr>
        <w:t>wird.</w:t>
      </w:r>
      <w:r>
        <w:rPr>
          <w:lang w:val="de-CH"/>
        </w:rPr>
        <w:t xml:space="preserve"> </w:t>
      </w:r>
      <w:r w:rsidR="00445DE0" w:rsidRPr="00D02D10">
        <w:rPr>
          <w:lang w:val="de-CH"/>
        </w:rPr>
        <w:t xml:space="preserve">In der Regel waren </w:t>
      </w:r>
      <w:r w:rsidR="00445DE0">
        <w:rPr>
          <w:lang w:val="de-CH"/>
        </w:rPr>
        <w:t xml:space="preserve">20 </w:t>
      </w:r>
      <w:r w:rsidR="00445DE0" w:rsidRPr="00D02D10">
        <w:rPr>
          <w:lang w:val="de-CH"/>
        </w:rPr>
        <w:t>s oder weniger erforderlich, um</w:t>
      </w:r>
      <w:r w:rsidR="00445DE0">
        <w:rPr>
          <w:lang w:val="de-CH"/>
        </w:rPr>
        <w:t xml:space="preserve"> </w:t>
      </w:r>
      <w:r w:rsidR="00445DE0" w:rsidRPr="00D02D10">
        <w:rPr>
          <w:lang w:val="de-CH"/>
        </w:rPr>
        <w:t xml:space="preserve">ein gutes Bild aus der aufgenommenen Bildsequenz </w:t>
      </w:r>
      <w:r w:rsidR="00445DE0">
        <w:rPr>
          <w:lang w:val="de-CH"/>
        </w:rPr>
        <w:t xml:space="preserve">pro Messung </w:t>
      </w:r>
      <w:r w:rsidR="00445DE0" w:rsidRPr="00D02D10">
        <w:rPr>
          <w:lang w:val="de-CH"/>
        </w:rPr>
        <w:t xml:space="preserve">zu </w:t>
      </w:r>
      <w:r w:rsidR="00445DE0">
        <w:rPr>
          <w:lang w:val="de-CH"/>
        </w:rPr>
        <w:t xml:space="preserve">erfassen. </w:t>
      </w:r>
      <w:r w:rsidR="00445DE0">
        <w:t>Die Position der Kamera konnte nicht konsequent gleich gehalten werden, da die Bilder der Flaschen 1-7 von Hand gehalten wurden.</w:t>
      </w:r>
      <w:r w:rsidR="00445DE0">
        <w:rPr>
          <w:lang w:val="de-CH"/>
        </w:rPr>
        <w:t xml:space="preserve"> Schliesslich wurde eine Halterung – das Popsocket – gekauft und hinter dem Smartphone geklebt (</w:t>
      </w:r>
      <w:r w:rsidR="00657E47">
        <w:rPr>
          <w:lang w:val="de-CH"/>
        </w:rPr>
        <w:fldChar w:fldCharType="begin"/>
      </w:r>
      <w:r w:rsidR="00657E47">
        <w:rPr>
          <w:lang w:val="de-CH"/>
        </w:rPr>
        <w:instrText xml:space="preserve"> REF _Ref525140899 \h </w:instrText>
      </w:r>
      <w:r w:rsidR="00657E47">
        <w:rPr>
          <w:lang w:val="de-CH"/>
        </w:rPr>
      </w:r>
      <w:r w:rsidR="00657E47">
        <w:rPr>
          <w:lang w:val="de-CH"/>
        </w:rPr>
        <w:fldChar w:fldCharType="separate"/>
      </w:r>
      <w:r w:rsidR="001B1D56">
        <w:t xml:space="preserve">Abbildung </w:t>
      </w:r>
      <w:r w:rsidR="001B1D56">
        <w:rPr>
          <w:noProof/>
        </w:rPr>
        <w:t>4</w:t>
      </w:r>
      <w:r w:rsidR="00657E47">
        <w:rPr>
          <w:lang w:val="de-CH"/>
        </w:rPr>
        <w:fldChar w:fldCharType="end"/>
      </w:r>
      <w:r w:rsidR="00445DE0">
        <w:rPr>
          <w:lang w:val="de-CH"/>
        </w:rPr>
        <w:t xml:space="preserve">). </w:t>
      </w:r>
    </w:p>
    <w:p w14:paraId="1BCF59A1" w14:textId="77777777" w:rsidR="00445DE0" w:rsidRDefault="00445DE0" w:rsidP="00065122">
      <w:pPr>
        <w:pStyle w:val="berschrift2"/>
      </w:pPr>
      <w:bookmarkStart w:id="117" w:name="_Ref523603323"/>
      <w:bookmarkStart w:id="118" w:name="_Toc524420964"/>
      <w:bookmarkStart w:id="119" w:name="_Toc525737897"/>
      <w:bookmarkStart w:id="120" w:name="_Toc522378491"/>
      <w:bookmarkStart w:id="121" w:name="_Toc522536135"/>
      <w:bookmarkStart w:id="122" w:name="_Toc522538108"/>
      <w:r>
        <w:t>Bildverarbeitung</w:t>
      </w:r>
      <w:bookmarkEnd w:id="117"/>
      <w:bookmarkEnd w:id="118"/>
      <w:bookmarkEnd w:id="119"/>
      <w:r>
        <w:t xml:space="preserve"> </w:t>
      </w:r>
    </w:p>
    <w:p w14:paraId="7CAE31BA" w14:textId="77511E76" w:rsidR="00445DE0" w:rsidRDefault="00445DE0" w:rsidP="00445DE0">
      <w:pPr>
        <w:rPr>
          <w:lang w:val="de-CH"/>
        </w:rPr>
      </w:pPr>
      <w:r>
        <w:rPr>
          <w:lang w:val="de-CH"/>
        </w:rPr>
        <w:t>Im vorherigen Kapitel wurde die Bildaufnahme mit den Smartphones erläutert. Diese Handy-Aufnahmen wurden während der Durchführung automatisch im IOS gespeichert und später im Computer für die weitere Bildanalyse mit der MATLAB Software abgelegt</w:t>
      </w:r>
      <w:r w:rsidR="00AC203D">
        <w:rPr>
          <w:lang w:val="de-CH"/>
        </w:rPr>
        <w:t xml:space="preserve"> (Anhang B)</w:t>
      </w:r>
      <w:r>
        <w:rPr>
          <w:lang w:val="de-CH"/>
        </w:rPr>
        <w:t xml:space="preserve">. In MALTAB wurden die Bilder mit der Funktion </w:t>
      </w:r>
      <w:r w:rsidR="00E862F8">
        <w:rPr>
          <w:lang w:val="de-CH"/>
        </w:rPr>
        <w:t>«</w:t>
      </w:r>
      <w:r>
        <w:rPr>
          <w:lang w:val="de-CH"/>
        </w:rPr>
        <w:t xml:space="preserve">imread» eingelesen </w:t>
      </w:r>
      <w:r w:rsidR="002764DA">
        <w:rPr>
          <w:lang w:val="de-CH"/>
        </w:rPr>
        <w:t xml:space="preserve">und </w:t>
      </w:r>
      <w:r w:rsidR="00E862F8">
        <w:t xml:space="preserve">mit </w:t>
      </w:r>
      <w:r w:rsidR="00987884">
        <w:rPr>
          <w:lang w:val="de-CH"/>
        </w:rPr>
        <w:t>«</w:t>
      </w:r>
      <w:r>
        <w:t>image</w:t>
      </w:r>
      <w:r w:rsidR="00981BB9">
        <w:rPr>
          <w:lang w:val="de-CH"/>
        </w:rPr>
        <w:t>»</w:t>
      </w:r>
      <w:r>
        <w:t xml:space="preserve"> dargestellt</w:t>
      </w:r>
      <w:r>
        <w:rPr>
          <w:lang w:val="de-CH"/>
        </w:rPr>
        <w:t xml:space="preserve"> (</w:t>
      </w:r>
      <w:r>
        <w:rPr>
          <w:lang w:val="de-CH"/>
        </w:rPr>
        <w:fldChar w:fldCharType="begin"/>
      </w:r>
      <w:r>
        <w:rPr>
          <w:lang w:val="de-CH"/>
        </w:rPr>
        <w:instrText xml:space="preserve"> REF _Ref524433481 \h </w:instrText>
      </w:r>
      <w:r>
        <w:rPr>
          <w:lang w:val="de-CH"/>
        </w:rPr>
      </w:r>
      <w:r>
        <w:rPr>
          <w:lang w:val="de-CH"/>
        </w:rPr>
        <w:fldChar w:fldCharType="separate"/>
      </w:r>
      <w:r w:rsidR="001B1D56">
        <w:t xml:space="preserve">Abbildung </w:t>
      </w:r>
      <w:r w:rsidR="001B1D56">
        <w:rPr>
          <w:noProof/>
        </w:rPr>
        <w:t>5</w:t>
      </w:r>
      <w:r>
        <w:rPr>
          <w:lang w:val="de-CH"/>
        </w:rPr>
        <w:fldChar w:fldCharType="end"/>
      </w:r>
      <w:r>
        <w:rPr>
          <w:lang w:val="de-CH"/>
        </w:rPr>
        <w:t xml:space="preserve">). </w:t>
      </w:r>
    </w:p>
    <w:p w14:paraId="41B6AE45" w14:textId="77777777" w:rsidR="00445DE0" w:rsidRDefault="00445DE0" w:rsidP="00445DE0">
      <w:pPr>
        <w:keepNext/>
        <w:jc w:val="center"/>
      </w:pPr>
      <w:r>
        <w:rPr>
          <w:noProof/>
          <w:lang w:val="de-CH" w:eastAsia="de-CH"/>
        </w:rPr>
        <w:lastRenderedPageBreak/>
        <w:drawing>
          <wp:inline distT="0" distB="0" distL="0" distR="0" wp14:anchorId="450064BC" wp14:editId="1F845485">
            <wp:extent cx="3626149" cy="271961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sche16.jpg"/>
                    <pic:cNvPicPr/>
                  </pic:nvPicPr>
                  <pic:blipFill>
                    <a:blip r:embed="rId21">
                      <a:extLst>
                        <a:ext uri="{28A0092B-C50C-407E-A947-70E740481C1C}">
                          <a14:useLocalDpi xmlns:a14="http://schemas.microsoft.com/office/drawing/2010/main" val="0"/>
                        </a:ext>
                      </a:extLst>
                    </a:blip>
                    <a:stretch>
                      <a:fillRect/>
                    </a:stretch>
                  </pic:blipFill>
                  <pic:spPr>
                    <a:xfrm>
                      <a:off x="0" y="0"/>
                      <a:ext cx="3652250" cy="2739188"/>
                    </a:xfrm>
                    <a:prstGeom prst="rect">
                      <a:avLst/>
                    </a:prstGeom>
                  </pic:spPr>
                </pic:pic>
              </a:graphicData>
            </a:graphic>
          </wp:inline>
        </w:drawing>
      </w:r>
    </w:p>
    <w:p w14:paraId="18487718" w14:textId="38A89430" w:rsidR="00445DE0" w:rsidRDefault="00445DE0" w:rsidP="00445DE0">
      <w:pPr>
        <w:pStyle w:val="Beschriftung"/>
        <w:rPr>
          <w:lang w:val="de-CH"/>
        </w:rPr>
      </w:pPr>
      <w:bookmarkStart w:id="123" w:name="_Ref524433481"/>
      <w:r>
        <w:t xml:space="preserve">Abbildung </w:t>
      </w:r>
      <w:r>
        <w:rPr>
          <w:noProof/>
        </w:rPr>
        <w:fldChar w:fldCharType="begin"/>
      </w:r>
      <w:r>
        <w:rPr>
          <w:noProof/>
        </w:rPr>
        <w:instrText xml:space="preserve"> SEQ Abbildung \* ARABIC </w:instrText>
      </w:r>
      <w:r>
        <w:rPr>
          <w:noProof/>
        </w:rPr>
        <w:fldChar w:fldCharType="separate"/>
      </w:r>
      <w:r w:rsidR="001B1D56">
        <w:rPr>
          <w:noProof/>
        </w:rPr>
        <w:t>5</w:t>
      </w:r>
      <w:r>
        <w:rPr>
          <w:noProof/>
        </w:rPr>
        <w:fldChar w:fldCharType="end"/>
      </w:r>
      <w:bookmarkEnd w:id="123"/>
      <w:r>
        <w:t>: Das Bild wurde in MATLAB mit</w:t>
      </w:r>
      <w:r w:rsidR="008D1176">
        <w:t xml:space="preserve"> der Funktion </w:t>
      </w:r>
      <w:r w:rsidR="008D1176">
        <w:rPr>
          <w:lang w:val="de-CH"/>
        </w:rPr>
        <w:t xml:space="preserve">«imread» </w:t>
      </w:r>
      <w:r>
        <w:t xml:space="preserve">gelesen und mit </w:t>
      </w:r>
      <w:r w:rsidR="008D1176">
        <w:rPr>
          <w:lang w:val="de-CH"/>
        </w:rPr>
        <w:t xml:space="preserve">«image» </w:t>
      </w:r>
      <w:r>
        <w:t xml:space="preserve">dargestellt. </w:t>
      </w:r>
    </w:p>
    <w:p w14:paraId="2F0D8805" w14:textId="2D9D2FDD" w:rsidR="00445DE0" w:rsidRDefault="003F3C89" w:rsidP="00445DE0">
      <w:pPr>
        <w:spacing w:before="240"/>
        <w:rPr>
          <w:lang w:val="de-CH"/>
        </w:rPr>
      </w:pPr>
      <w:r>
        <w:rPr>
          <w:lang w:val="de-CH"/>
        </w:rPr>
        <w:t xml:space="preserve">Mittels «imread» </w:t>
      </w:r>
      <w:r w:rsidR="00445DE0">
        <w:rPr>
          <w:lang w:val="de-CH"/>
        </w:rPr>
        <w:t>werden die Bilderinformationen in das RGB-Format umgewandelt. Als Nächstes</w:t>
      </w:r>
      <w:r w:rsidR="00445DE0" w:rsidRPr="009B5F75">
        <w:rPr>
          <w:lang w:val="de-CH"/>
        </w:rPr>
        <w:t xml:space="preserve"> </w:t>
      </w:r>
      <w:r w:rsidR="00445DE0">
        <w:rPr>
          <w:lang w:val="de-CH"/>
        </w:rPr>
        <w:t>wurde ein Ausschnitt des Bildes</w:t>
      </w:r>
      <w:r w:rsidR="00445DE0" w:rsidRPr="009B5F75">
        <w:rPr>
          <w:lang w:val="de-CH"/>
        </w:rPr>
        <w:t xml:space="preserve"> </w:t>
      </w:r>
      <w:r w:rsidR="00445DE0">
        <w:rPr>
          <w:lang w:val="de-CH"/>
        </w:rPr>
        <w:t>gewählt</w:t>
      </w:r>
      <w:r w:rsidR="00E862F8">
        <w:rPr>
          <w:lang w:val="de-CH"/>
        </w:rPr>
        <w:t xml:space="preserve"> («</w:t>
      </w:r>
      <w:r w:rsidR="00445DE0">
        <w:rPr>
          <w:lang w:val="de-CH"/>
        </w:rPr>
        <w:t xml:space="preserve">imcrop»), welches repräsentativ für die Farbänderung im Schüttelkolben war. Basierend auf einer Schätzung wurden die Eckpunkte im Bild festgelegt und die Ausschnitte später von Auge einzeln geprüft. Damit ausreichende Farbinformation </w:t>
      </w:r>
      <w:r w:rsidR="00445DE0" w:rsidRPr="00295F00">
        <w:rPr>
          <w:lang w:val="de-CH"/>
        </w:rPr>
        <w:t xml:space="preserve">gewonnen werden konnte, wurde Bildgrösse von </w:t>
      </w:r>
      <w:r w:rsidR="00445DE0">
        <w:rPr>
          <w:lang w:val="de-CH"/>
        </w:rPr>
        <w:t>101x101</w:t>
      </w:r>
      <w:r w:rsidR="00445DE0" w:rsidRPr="00295F00">
        <w:rPr>
          <w:lang w:val="de-CH"/>
        </w:rPr>
        <w:t xml:space="preserve"> festgelegt</w:t>
      </w:r>
      <w:r w:rsidR="00445DE0">
        <w:rPr>
          <w:lang w:val="de-CH"/>
        </w:rPr>
        <w:t xml:space="preserve"> (</w:t>
      </w:r>
      <w:r w:rsidR="00445DE0">
        <w:rPr>
          <w:lang w:val="de-CH"/>
        </w:rPr>
        <w:fldChar w:fldCharType="begin"/>
      </w:r>
      <w:r w:rsidR="00445DE0">
        <w:rPr>
          <w:lang w:val="de-CH"/>
        </w:rPr>
        <w:instrText xml:space="preserve"> REF _Ref524685549 \h </w:instrText>
      </w:r>
      <w:r w:rsidR="00445DE0">
        <w:rPr>
          <w:lang w:val="de-CH"/>
        </w:rPr>
      </w:r>
      <w:r w:rsidR="00445DE0">
        <w:rPr>
          <w:lang w:val="de-CH"/>
        </w:rPr>
        <w:fldChar w:fldCharType="separate"/>
      </w:r>
      <w:r w:rsidR="001B1D56">
        <w:t xml:space="preserve">Abbildung </w:t>
      </w:r>
      <w:r w:rsidR="001B1D56">
        <w:rPr>
          <w:noProof/>
        </w:rPr>
        <w:t>6</w:t>
      </w:r>
      <w:r w:rsidR="00445DE0">
        <w:rPr>
          <w:lang w:val="de-CH"/>
        </w:rPr>
        <w:fldChar w:fldCharType="end"/>
      </w:r>
      <w:r w:rsidR="00B84ED8">
        <w:rPr>
          <w:lang w:val="de-CH"/>
        </w:rPr>
        <w:t>, siehe Anhang B</w:t>
      </w:r>
      <w:r w:rsidR="00445DE0">
        <w:rPr>
          <w:lang w:val="de-CH"/>
        </w:rPr>
        <w:t>)</w:t>
      </w:r>
      <w:r w:rsidR="00445DE0" w:rsidRPr="00295F00">
        <w:rPr>
          <w:lang w:val="de-CH"/>
        </w:rPr>
        <w:t>.</w:t>
      </w:r>
    </w:p>
    <w:p w14:paraId="3527F96A" w14:textId="77777777" w:rsidR="00445DE0" w:rsidRDefault="00445DE0" w:rsidP="00445DE0">
      <w:pPr>
        <w:keepNext/>
        <w:jc w:val="center"/>
      </w:pPr>
      <w:r>
        <w:rPr>
          <w:noProof/>
          <w:lang w:val="de-CH" w:eastAsia="de-CH"/>
        </w:rPr>
        <w:drawing>
          <wp:inline distT="0" distB="0" distL="0" distR="0" wp14:anchorId="20E07AD5" wp14:editId="32AB3D8C">
            <wp:extent cx="3259335" cy="2444502"/>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16imcrop.jpg"/>
                    <pic:cNvPicPr/>
                  </pic:nvPicPr>
                  <pic:blipFill>
                    <a:blip r:embed="rId22">
                      <a:extLst>
                        <a:ext uri="{28A0092B-C50C-407E-A947-70E740481C1C}">
                          <a14:useLocalDpi xmlns:a14="http://schemas.microsoft.com/office/drawing/2010/main" val="0"/>
                        </a:ext>
                      </a:extLst>
                    </a:blip>
                    <a:stretch>
                      <a:fillRect/>
                    </a:stretch>
                  </pic:blipFill>
                  <pic:spPr>
                    <a:xfrm>
                      <a:off x="0" y="0"/>
                      <a:ext cx="3279697" cy="2459773"/>
                    </a:xfrm>
                    <a:prstGeom prst="rect">
                      <a:avLst/>
                    </a:prstGeom>
                  </pic:spPr>
                </pic:pic>
              </a:graphicData>
            </a:graphic>
          </wp:inline>
        </w:drawing>
      </w:r>
    </w:p>
    <w:p w14:paraId="599829ED" w14:textId="06FABF56" w:rsidR="00445DE0" w:rsidRPr="008F1E6B" w:rsidRDefault="00445DE0" w:rsidP="00C943DC">
      <w:pPr>
        <w:pStyle w:val="Beschriftung"/>
        <w:rPr>
          <w:lang w:val="de-CH"/>
        </w:rPr>
      </w:pPr>
      <w:bookmarkStart w:id="124" w:name="_Ref524685549"/>
      <w:r>
        <w:t xml:space="preserve">Abbildung </w:t>
      </w:r>
      <w:r>
        <w:rPr>
          <w:noProof/>
        </w:rPr>
        <w:fldChar w:fldCharType="begin"/>
      </w:r>
      <w:r>
        <w:rPr>
          <w:noProof/>
        </w:rPr>
        <w:instrText xml:space="preserve"> SEQ Abbildung \* ARABIC </w:instrText>
      </w:r>
      <w:r>
        <w:rPr>
          <w:noProof/>
        </w:rPr>
        <w:fldChar w:fldCharType="separate"/>
      </w:r>
      <w:r w:rsidR="001B1D56">
        <w:rPr>
          <w:noProof/>
        </w:rPr>
        <w:t>6</w:t>
      </w:r>
      <w:r>
        <w:rPr>
          <w:noProof/>
        </w:rPr>
        <w:fldChar w:fldCharType="end"/>
      </w:r>
      <w:bookmarkEnd w:id="124"/>
      <w:r>
        <w:t>: Repräsentativer Bildausschnitt. Die Bilder wurden in MATLAB aus</w:t>
      </w:r>
      <w:r w:rsidR="000921E1">
        <w:t>ge</w:t>
      </w:r>
      <w:r>
        <w:t xml:space="preserve">schnitten und </w:t>
      </w:r>
      <w:r w:rsidR="002E5CDB">
        <w:t>haben eine Grösse von</w:t>
      </w:r>
      <w:r>
        <w:t xml:space="preserve"> </w:t>
      </w:r>
      <w:r w:rsidRPr="00D356EE">
        <w:rPr>
          <w:iCs/>
        </w:rPr>
        <w:t>101</w:t>
      </w:r>
      <w:r>
        <w:t>x101.</w:t>
      </w:r>
    </w:p>
    <w:p w14:paraId="3D8D61CF" w14:textId="68FF5950" w:rsidR="00445DE0" w:rsidRPr="00A27E72" w:rsidRDefault="00445DE0" w:rsidP="00445DE0">
      <w:pPr>
        <w:rPr>
          <w:lang w:val="de-CH"/>
        </w:rPr>
      </w:pPr>
      <w:r>
        <w:rPr>
          <w:lang w:val="de-CH"/>
        </w:rPr>
        <w:t>MATLAB liefert drei (101x101</w:t>
      </w:r>
      <w:r w:rsidR="00F52F33">
        <w:rPr>
          <w:lang w:val="de-CH"/>
        </w:rPr>
        <w:t xml:space="preserve"> grosse</w:t>
      </w:r>
      <w:r>
        <w:rPr>
          <w:lang w:val="de-CH"/>
        </w:rPr>
        <w:t>) Matrizen, welche den Farbwerten von Rot, Grün und Blau entsprechen. Für jede Grundfarbe wurde der Durchschnittswert berechnet und in einer Grafik dargestellt. Um schliesslich einen Zusammenhang zwischen der OD und den Farbwerten zu erhalten, wurde die Funktion «corr» verwendet</w:t>
      </w:r>
      <w:r w:rsidR="00976936">
        <w:rPr>
          <w:lang w:val="de-CH"/>
        </w:rPr>
        <w:t xml:space="preserve">. </w:t>
      </w:r>
      <w:r w:rsidR="00F35330" w:rsidRPr="00F35330">
        <w:rPr>
          <w:lang w:val="de-CH"/>
        </w:rPr>
        <w:t xml:space="preserve">Die Bestimmung des </w:t>
      </w:r>
      <w:r w:rsidRPr="00F35330">
        <w:rPr>
          <w:lang w:val="de-CH"/>
        </w:rPr>
        <w:t>Korrelationskoeffizient</w:t>
      </w:r>
      <w:r w:rsidR="00F35330" w:rsidRPr="00F35330">
        <w:rPr>
          <w:lang w:val="de-CH"/>
        </w:rPr>
        <w:t xml:space="preserve">en wird weiter oben näher erläutert </w:t>
      </w:r>
      <w:r w:rsidRPr="00F35330">
        <w:rPr>
          <w:lang w:val="de-CH"/>
        </w:rPr>
        <w:t>(siehe Abschnitt 2.4).</w:t>
      </w:r>
      <w:r>
        <w:rPr>
          <w:lang w:val="de-CH"/>
        </w:rPr>
        <w:t xml:space="preserve"> Nachdem der Zusammenhang </w:t>
      </w:r>
      <w:r>
        <w:rPr>
          <w:lang w:val="de-CH"/>
        </w:rPr>
        <w:lastRenderedPageBreak/>
        <w:t>überprüft wurde, wurde mittels linearer Regression der funktionale Zusammenhang zwischen Farbwerten oder OD und der Zeit bestimmt. Dazu wurde die Funktion «polyfit» verwendet.</w:t>
      </w:r>
    </w:p>
    <w:p w14:paraId="73EE0D93" w14:textId="77777777" w:rsidR="00445DE0" w:rsidRPr="00112366" w:rsidRDefault="00445DE0" w:rsidP="00065122">
      <w:pPr>
        <w:pStyle w:val="berschrift2"/>
      </w:pPr>
      <w:bookmarkStart w:id="125" w:name="_Toc524420965"/>
      <w:bookmarkStart w:id="126" w:name="_Ref524786275"/>
      <w:bookmarkStart w:id="127" w:name="_Ref524786281"/>
      <w:bookmarkStart w:id="128" w:name="_Toc525737898"/>
      <w:r>
        <w:t>Bestimmung der optischen Dichte</w:t>
      </w:r>
      <w:bookmarkEnd w:id="120"/>
      <w:bookmarkEnd w:id="121"/>
      <w:bookmarkEnd w:id="122"/>
      <w:bookmarkEnd w:id="125"/>
      <w:bookmarkEnd w:id="126"/>
      <w:bookmarkEnd w:id="127"/>
      <w:bookmarkEnd w:id="128"/>
    </w:p>
    <w:p w14:paraId="0E8BB645" w14:textId="5E15E490" w:rsidR="00445DE0" w:rsidRPr="008A1110" w:rsidRDefault="00445DE0" w:rsidP="00445DE0">
      <w:pPr>
        <w:rPr>
          <w:lang w:val="de-CH"/>
        </w:rPr>
      </w:pPr>
      <w:r>
        <w:rPr>
          <w:lang w:val="de-CH"/>
        </w:rPr>
        <w:t xml:space="preserve">Die OD wurde mit einem Spektralphotometer </w:t>
      </w:r>
      <w:r w:rsidRPr="0087589B">
        <w:rPr>
          <w:i/>
          <w:lang w:val="de-CH"/>
        </w:rPr>
        <w:t>CECIL 1011</w:t>
      </w:r>
      <w:r>
        <w:rPr>
          <w:lang w:val="de-CH"/>
        </w:rPr>
        <w:t xml:space="preserve"> Gerät gemessen. Die Welllänge wurde auf 600</w:t>
      </w:r>
      <w:r w:rsidR="0017146E">
        <w:rPr>
          <w:lang w:val="de-CH"/>
        </w:rPr>
        <w:t xml:space="preserve"> </w:t>
      </w:r>
      <w:r>
        <w:rPr>
          <w:lang w:val="de-CH"/>
        </w:rPr>
        <w:t xml:space="preserve">nm eingestellt und das YEPD-Medium wurde als Referenz benutzt, d.h. als Null-Wert eingesetzt. Jede halbe Stunde wurde eine 2 ml Probe unter sterilen Bedingungen entnommen und in eine Makro-Küvette eingefügt. Die Küvette wurde </w:t>
      </w:r>
      <w:r w:rsidR="00795CD5">
        <w:rPr>
          <w:lang w:val="de-CH"/>
        </w:rPr>
        <w:t>in dem Photometer</w:t>
      </w:r>
      <w:r>
        <w:rPr>
          <w:lang w:val="de-CH"/>
        </w:rPr>
        <w:t xml:space="preserve"> gestellt und die OD wurde bestimmt und notiert. Sobald die abgelesenen OD-Werte 0.7 überschritten</w:t>
      </w:r>
      <w:r w:rsidR="00341CD4">
        <w:rPr>
          <w:lang w:val="de-CH"/>
        </w:rPr>
        <w:t xml:space="preserve"> haben</w:t>
      </w:r>
      <w:r>
        <w:rPr>
          <w:lang w:val="de-CH"/>
        </w:rPr>
        <w:t>,</w:t>
      </w:r>
      <w:r w:rsidRPr="00BF5CAC">
        <w:rPr>
          <w:lang w:val="de-CH"/>
        </w:rPr>
        <w:t xml:space="preserve"> </w:t>
      </w:r>
      <w:r>
        <w:rPr>
          <w:lang w:val="de-CH"/>
        </w:rPr>
        <w:t>wurde</w:t>
      </w:r>
      <w:r w:rsidRPr="00BF5CAC">
        <w:rPr>
          <w:lang w:val="de-CH"/>
        </w:rPr>
        <w:t xml:space="preserve"> die Probe mit </w:t>
      </w:r>
      <w:r>
        <w:rPr>
          <w:lang w:val="de-CH"/>
        </w:rPr>
        <w:t>destilliertem Wasser</w:t>
      </w:r>
      <w:r w:rsidRPr="00BF5CAC">
        <w:rPr>
          <w:lang w:val="de-CH"/>
        </w:rPr>
        <w:t xml:space="preserve"> verdünnt.</w:t>
      </w:r>
      <w:r>
        <w:rPr>
          <w:lang w:val="de-CH"/>
        </w:rPr>
        <w:t xml:space="preserve"> </w:t>
      </w:r>
      <w:r w:rsidRPr="00BF5CAC">
        <w:rPr>
          <w:lang w:val="de-CH"/>
        </w:rPr>
        <w:t xml:space="preserve">Die Verdünnungen </w:t>
      </w:r>
      <w:r w:rsidR="00341CD4">
        <w:rPr>
          <w:lang w:val="de-CH"/>
        </w:rPr>
        <w:t xml:space="preserve">lagen </w:t>
      </w:r>
      <w:r w:rsidRPr="00BF5CAC">
        <w:rPr>
          <w:lang w:val="de-CH"/>
        </w:rPr>
        <w:t>i</w:t>
      </w:r>
      <w:r>
        <w:rPr>
          <w:lang w:val="de-CH"/>
        </w:rPr>
        <w:t>n den durchgeführten</w:t>
      </w:r>
      <w:r w:rsidRPr="00BF5CAC">
        <w:rPr>
          <w:lang w:val="de-CH"/>
        </w:rPr>
        <w:t xml:space="preserve"> Versuch</w:t>
      </w:r>
      <w:r>
        <w:rPr>
          <w:lang w:val="de-CH"/>
        </w:rPr>
        <w:t>en</w:t>
      </w:r>
      <w:r w:rsidRPr="00BF5CAC">
        <w:rPr>
          <w:lang w:val="de-CH"/>
        </w:rPr>
        <w:t xml:space="preserve"> </w:t>
      </w:r>
      <w:r>
        <w:rPr>
          <w:lang w:val="de-CH"/>
        </w:rPr>
        <w:t>zwischen</w:t>
      </w:r>
      <w:r w:rsidRPr="00BF5CAC">
        <w:rPr>
          <w:lang w:val="de-CH"/>
        </w:rPr>
        <w:t xml:space="preserve"> 1:1 </w:t>
      </w:r>
      <w:r>
        <w:rPr>
          <w:lang w:val="de-CH"/>
        </w:rPr>
        <w:t xml:space="preserve">und </w:t>
      </w:r>
      <w:r w:rsidRPr="00BF5CAC">
        <w:rPr>
          <w:lang w:val="de-CH"/>
        </w:rPr>
        <w:t>1:</w:t>
      </w:r>
      <w:r>
        <w:rPr>
          <w:lang w:val="de-CH"/>
        </w:rPr>
        <w:t>20</w:t>
      </w:r>
      <w:r w:rsidRPr="00BF5CAC">
        <w:rPr>
          <w:lang w:val="de-CH"/>
        </w:rPr>
        <w:t>.</w:t>
      </w:r>
      <w:r>
        <w:rPr>
          <w:lang w:val="de-CH"/>
        </w:rPr>
        <w:t xml:space="preserve"> </w:t>
      </w:r>
    </w:p>
    <w:p w14:paraId="0186CA07" w14:textId="37E994FC" w:rsidR="00170163" w:rsidRDefault="00170163" w:rsidP="00170163">
      <w:pPr>
        <w:pStyle w:val="berschrift1"/>
      </w:pPr>
      <w:bookmarkStart w:id="129" w:name="_Toc525737899"/>
      <w:r w:rsidRPr="009945D5">
        <w:lastRenderedPageBreak/>
        <w:t>Ergebnisse</w:t>
      </w:r>
      <w:bookmarkEnd w:id="41"/>
      <w:bookmarkEnd w:id="42"/>
      <w:bookmarkEnd w:id="43"/>
      <w:bookmarkEnd w:id="44"/>
      <w:bookmarkEnd w:id="45"/>
      <w:bookmarkEnd w:id="46"/>
      <w:bookmarkEnd w:id="47"/>
      <w:bookmarkEnd w:id="48"/>
      <w:bookmarkEnd w:id="49"/>
      <w:bookmarkEnd w:id="50"/>
      <w:bookmarkEnd w:id="129"/>
      <w:r w:rsidR="002F52B1" w:rsidRPr="3ADA3192">
        <w:t xml:space="preserve"> </w:t>
      </w:r>
      <w:bookmarkEnd w:id="51"/>
    </w:p>
    <w:p w14:paraId="1CAD71F5" w14:textId="77777777" w:rsidR="00E26D44" w:rsidRDefault="00D03F2F" w:rsidP="00D03F2F">
      <w:pPr>
        <w:rPr>
          <w:lang w:val="de-CH"/>
        </w:rPr>
      </w:pPr>
      <w:r>
        <w:rPr>
          <w:lang w:val="de-CH"/>
        </w:rPr>
        <w:t xml:space="preserve">Es wurden für die 0. Position drei Messungen, 1. Position 13 Messungen und 2. Position 14 Messungen </w:t>
      </w:r>
      <w:r w:rsidR="000E5085">
        <w:rPr>
          <w:lang w:val="de-CH"/>
        </w:rPr>
        <w:t>durchgeführt, wobei Messungen 1 bis</w:t>
      </w:r>
      <w:r>
        <w:rPr>
          <w:lang w:val="de-CH"/>
        </w:rPr>
        <w:t xml:space="preserve"> 6 aufgrund </w:t>
      </w:r>
      <w:r w:rsidR="000E5085">
        <w:rPr>
          <w:lang w:val="de-CH"/>
        </w:rPr>
        <w:t>nicht vorhandener</w:t>
      </w:r>
      <w:r>
        <w:rPr>
          <w:lang w:val="de-CH"/>
        </w:rPr>
        <w:t xml:space="preserve"> Referenzbildern für die Auswertung </w:t>
      </w:r>
      <w:r w:rsidR="003209CB">
        <w:rPr>
          <w:lang w:val="de-CH"/>
        </w:rPr>
        <w:t>vernachlässigt</w:t>
      </w:r>
      <w:r>
        <w:rPr>
          <w:lang w:val="de-CH"/>
        </w:rPr>
        <w:t xml:space="preserve"> w</w:t>
      </w:r>
      <w:r w:rsidR="008A7839">
        <w:rPr>
          <w:lang w:val="de-CH"/>
        </w:rPr>
        <w:t>u</w:t>
      </w:r>
      <w:r>
        <w:rPr>
          <w:lang w:val="de-CH"/>
        </w:rPr>
        <w:t xml:space="preserve">rden. Dazu gehört 0. Position, die hierzu nicht weiter erwähnt wird. Des Weiteren wurde die </w:t>
      </w:r>
      <w:r w:rsidR="00D34102">
        <w:rPr>
          <w:lang w:val="de-CH"/>
        </w:rPr>
        <w:t>7. Messung (2.</w:t>
      </w:r>
      <w:r w:rsidR="6E377DF5" w:rsidRPr="6E377DF5">
        <w:rPr>
          <w:lang w:val="de-CH"/>
        </w:rPr>
        <w:t xml:space="preserve"> </w:t>
      </w:r>
      <w:r w:rsidR="00D34102">
        <w:rPr>
          <w:lang w:val="de-CH"/>
        </w:rPr>
        <w:t xml:space="preserve">Position) aufgrund schlechter Korrelation zwischen den Farbwerten und der OD-Messung sowie die </w:t>
      </w:r>
      <w:r>
        <w:rPr>
          <w:lang w:val="de-CH"/>
        </w:rPr>
        <w:t>9. Messung (2. Position) wegen unregelmässig erfassten Foto</w:t>
      </w:r>
      <w:r w:rsidR="00DE6DBF">
        <w:rPr>
          <w:lang w:val="de-CH"/>
        </w:rPr>
        <w:t xml:space="preserve">s in der Berechnung ausgelassen. </w:t>
      </w:r>
    </w:p>
    <w:p w14:paraId="198E6A6C" w14:textId="3841D85D" w:rsidR="00B04B1F" w:rsidRDefault="009C3AB2" w:rsidP="00D03F2F">
      <w:pPr>
        <w:rPr>
          <w:lang w:val="de-CH"/>
        </w:rPr>
      </w:pPr>
      <w:r w:rsidRPr="00FB1D9A">
        <w:rPr>
          <w:lang w:val="de-CH"/>
        </w:rPr>
        <w:t xml:space="preserve">Zusätzlich wurde nach intensiver Analyse mehrerer in Kapitel </w:t>
      </w:r>
      <w:r w:rsidR="00E06843" w:rsidRPr="00FB1D9A">
        <w:rPr>
          <w:lang w:val="de-CH"/>
        </w:rPr>
        <w:fldChar w:fldCharType="begin"/>
      </w:r>
      <w:r w:rsidR="00E06843" w:rsidRPr="00FB1D9A">
        <w:rPr>
          <w:lang w:val="de-CH"/>
        </w:rPr>
        <w:instrText xml:space="preserve"> REF _Ref525662887 \r \h </w:instrText>
      </w:r>
      <w:r w:rsidR="00CE62E0" w:rsidRPr="00FB1D9A">
        <w:rPr>
          <w:lang w:val="de-CH"/>
        </w:rPr>
        <w:instrText xml:space="preserve"> \* MERGEFORMAT </w:instrText>
      </w:r>
      <w:r w:rsidR="00E06843" w:rsidRPr="00FB1D9A">
        <w:rPr>
          <w:lang w:val="de-CH"/>
        </w:rPr>
      </w:r>
      <w:r w:rsidR="00E06843" w:rsidRPr="00FB1D9A">
        <w:rPr>
          <w:lang w:val="de-CH"/>
        </w:rPr>
        <w:fldChar w:fldCharType="separate"/>
      </w:r>
      <w:r w:rsidR="001B1D56">
        <w:rPr>
          <w:lang w:val="de-CH"/>
        </w:rPr>
        <w:t>2.3</w:t>
      </w:r>
      <w:r w:rsidR="00E06843" w:rsidRPr="00FB1D9A">
        <w:rPr>
          <w:lang w:val="de-CH"/>
        </w:rPr>
        <w:fldChar w:fldCharType="end"/>
      </w:r>
      <w:r w:rsidR="00E06843" w:rsidRPr="00FB1D9A">
        <w:rPr>
          <w:lang w:val="de-CH"/>
        </w:rPr>
        <w:t xml:space="preserve"> </w:t>
      </w:r>
      <w:r w:rsidRPr="00FB1D9A">
        <w:rPr>
          <w:lang w:val="de-CH"/>
        </w:rPr>
        <w:t>erläuterten Farbräume</w:t>
      </w:r>
      <w:r w:rsidR="00121683" w:rsidRPr="00FB1D9A">
        <w:rPr>
          <w:lang w:val="de-CH"/>
        </w:rPr>
        <w:t xml:space="preserve"> der </w:t>
      </w:r>
      <w:r w:rsidR="00EA1CC2" w:rsidRPr="00FB1D9A">
        <w:rPr>
          <w:lang w:val="de-CH"/>
        </w:rPr>
        <w:t xml:space="preserve">beste Farbraum für die Schüttelkolbenabbildungen ausgesucht. </w:t>
      </w:r>
      <w:r w:rsidR="00230110" w:rsidRPr="00FB1D9A">
        <w:rPr>
          <w:lang w:val="de-CH"/>
        </w:rPr>
        <w:t xml:space="preserve">Der </w:t>
      </w:r>
      <w:r w:rsidR="00BF28A6" w:rsidRPr="00FB1D9A">
        <w:rPr>
          <w:lang w:val="de-CH"/>
        </w:rPr>
        <w:t xml:space="preserve">RGB-Farbraum </w:t>
      </w:r>
      <w:r w:rsidR="00230110" w:rsidRPr="00FB1D9A">
        <w:rPr>
          <w:lang w:val="de-CH"/>
        </w:rPr>
        <w:t>eignet</w:t>
      </w:r>
      <w:r w:rsidR="001B1D56">
        <w:rPr>
          <w:lang w:val="de-CH"/>
        </w:rPr>
        <w:t>e</w:t>
      </w:r>
      <w:r w:rsidR="00230110" w:rsidRPr="00FB1D9A">
        <w:rPr>
          <w:lang w:val="de-CH"/>
        </w:rPr>
        <w:t xml:space="preserve"> sich </w:t>
      </w:r>
      <w:r w:rsidR="00BF28A6" w:rsidRPr="00FB1D9A">
        <w:rPr>
          <w:lang w:val="de-CH"/>
        </w:rPr>
        <w:t xml:space="preserve">am besten für </w:t>
      </w:r>
      <w:r w:rsidR="00E26D44" w:rsidRPr="00FB1D9A">
        <w:rPr>
          <w:lang w:val="de-CH"/>
        </w:rPr>
        <w:t xml:space="preserve">die in dieser </w:t>
      </w:r>
      <w:r w:rsidR="005A672E" w:rsidRPr="00FB1D9A">
        <w:rPr>
          <w:lang w:val="de-CH"/>
        </w:rPr>
        <w:t>Arbeit en</w:t>
      </w:r>
      <w:r w:rsidR="001B1D56">
        <w:rPr>
          <w:lang w:val="de-CH"/>
        </w:rPr>
        <w:t>twickelte bildbasierte</w:t>
      </w:r>
      <w:r w:rsidR="005A672E" w:rsidRPr="00FB1D9A">
        <w:rPr>
          <w:lang w:val="de-CH"/>
        </w:rPr>
        <w:t xml:space="preserve"> Me</w:t>
      </w:r>
      <w:r w:rsidR="00230110" w:rsidRPr="00FB1D9A">
        <w:rPr>
          <w:lang w:val="de-CH"/>
        </w:rPr>
        <w:t>thode</w:t>
      </w:r>
      <w:r w:rsidR="00CE62E0" w:rsidRPr="00FB1D9A">
        <w:rPr>
          <w:lang w:val="de-CH"/>
        </w:rPr>
        <w:t xml:space="preserve"> (Anhang B).</w:t>
      </w:r>
    </w:p>
    <w:p w14:paraId="536181AD" w14:textId="24730CF8" w:rsidR="3ADA3192" w:rsidRDefault="00390E8A" w:rsidP="00065122">
      <w:pPr>
        <w:pStyle w:val="berschrift2"/>
      </w:pPr>
      <w:bookmarkStart w:id="130" w:name="_Toc525737900"/>
      <w:r w:rsidRPr="00223E90">
        <w:t>Kultivierung</w:t>
      </w:r>
      <w:bookmarkEnd w:id="130"/>
    </w:p>
    <w:p w14:paraId="6AE1D1DB" w14:textId="17B1C8B8" w:rsidR="00E16D63" w:rsidRDefault="00E16D63" w:rsidP="00BE1511">
      <w:pPr>
        <w:rPr>
          <w:lang w:val="de-CH"/>
        </w:rPr>
      </w:pPr>
      <w:r>
        <w:fldChar w:fldCharType="begin"/>
      </w:r>
      <w:r>
        <w:instrText xml:space="preserve"> REF _Ref525547071 \h </w:instrText>
      </w:r>
      <w:r>
        <w:fldChar w:fldCharType="separate"/>
      </w:r>
      <w:r w:rsidR="001B1D56">
        <w:t xml:space="preserve">Abbildung </w:t>
      </w:r>
      <w:r w:rsidR="001B1D56">
        <w:rPr>
          <w:noProof/>
        </w:rPr>
        <w:t>7</w:t>
      </w:r>
      <w:r>
        <w:fldChar w:fldCharType="end"/>
      </w:r>
      <w:r>
        <w:t xml:space="preserve"> </w:t>
      </w:r>
      <w:r w:rsidR="00CF3E56">
        <w:rPr>
          <w:lang w:val="de-CH"/>
        </w:rPr>
        <w:t>stellt den Farbverlauf des YEPD-Mediums in einem 250 ml Schüttelkolben</w:t>
      </w:r>
      <w:r w:rsidR="00C958E0">
        <w:rPr>
          <w:lang w:val="de-CH"/>
        </w:rPr>
        <w:t xml:space="preserve"> der </w:t>
      </w:r>
      <w:r w:rsidR="00C958E0" w:rsidRPr="002A5A08">
        <w:rPr>
          <w:lang w:val="de-CH"/>
        </w:rPr>
        <w:t>ersten Position</w:t>
      </w:r>
      <w:r w:rsidR="00792419">
        <w:rPr>
          <w:lang w:val="de-CH"/>
        </w:rPr>
        <w:t xml:space="preserve"> dar (</w:t>
      </w:r>
      <w:r w:rsidR="00792419" w:rsidRPr="6E377DF5">
        <w:fldChar w:fldCharType="begin"/>
      </w:r>
      <w:r w:rsidR="00792419">
        <w:rPr>
          <w:lang w:val="de-CH"/>
        </w:rPr>
        <w:instrText xml:space="preserve"> REF _Ref524431647 \h </w:instrText>
      </w:r>
      <w:r w:rsidR="00792419" w:rsidRPr="6E377DF5">
        <w:rPr>
          <w:highlight w:val="yellow"/>
          <w:lang w:val="de-CH"/>
        </w:rPr>
        <w:fldChar w:fldCharType="separate"/>
      </w:r>
      <w:r w:rsidR="001B1D56">
        <w:t xml:space="preserve">Abbildung </w:t>
      </w:r>
      <w:r w:rsidR="001B1D56">
        <w:rPr>
          <w:noProof/>
        </w:rPr>
        <w:t>3</w:t>
      </w:r>
      <w:r w:rsidR="00792419" w:rsidRPr="6E377DF5">
        <w:fldChar w:fldCharType="end"/>
      </w:r>
      <w:r w:rsidR="00792419">
        <w:rPr>
          <w:lang w:val="de-CH"/>
        </w:rPr>
        <w:t>)</w:t>
      </w:r>
      <w:r w:rsidR="00CF3E56">
        <w:rPr>
          <w:lang w:val="de-CH"/>
        </w:rPr>
        <w:t>. Das erste Bild (Stunde 0) entspricht dem Zustand direkt nach der Hefezellimpfung und es folgen weitere Abbildungen der Kultivierungsstunden.</w:t>
      </w:r>
      <w:r w:rsidR="007F1325" w:rsidRPr="007F1325">
        <w:rPr>
          <w:lang w:val="de-CH"/>
        </w:rPr>
        <w:t xml:space="preserve"> </w:t>
      </w:r>
      <w:r w:rsidR="00C6787B">
        <w:rPr>
          <w:lang w:val="de-CH"/>
        </w:rPr>
        <w:t xml:space="preserve">Der unten ersichtliche </w:t>
      </w:r>
      <w:r w:rsidR="00A30772">
        <w:rPr>
          <w:lang w:val="de-CH"/>
        </w:rPr>
        <w:t>Mikroorganismus</w:t>
      </w:r>
      <w:r w:rsidR="007F1325" w:rsidRPr="00E30241">
        <w:rPr>
          <w:lang w:val="de-CH"/>
        </w:rPr>
        <w:t xml:space="preserve"> gehört </w:t>
      </w:r>
      <w:r w:rsidR="00D05775">
        <w:rPr>
          <w:lang w:val="de-CH"/>
        </w:rPr>
        <w:t xml:space="preserve">zu </w:t>
      </w:r>
      <w:r w:rsidR="007F1325" w:rsidRPr="00E30241">
        <w:rPr>
          <w:lang w:val="de-CH"/>
        </w:rPr>
        <w:t xml:space="preserve">dem Stamm H022 von </w:t>
      </w:r>
      <w:r w:rsidR="007F1325" w:rsidRPr="00223E90">
        <w:rPr>
          <w:i/>
          <w:iCs/>
          <w:lang w:val="de-CH"/>
        </w:rPr>
        <w:t>Saccharomyces cerevisiae</w:t>
      </w:r>
      <w:r w:rsidR="002F4DB1">
        <w:rPr>
          <w:i/>
          <w:iCs/>
          <w:lang w:val="de-CH"/>
        </w:rPr>
        <w:t xml:space="preserve">. </w:t>
      </w:r>
      <w:r w:rsidR="006B5B96">
        <w:rPr>
          <w:lang w:val="de-CH"/>
        </w:rPr>
        <w:t xml:space="preserve">Auf der untenstehenden Abbildungsfolge ist mit der Zeit eine Veränderung des verwendeten Mediums ersichtlich, welches sich durch die progressive Farbänderung auszeichnet: </w:t>
      </w:r>
      <w:r w:rsidR="005A2E65">
        <w:rPr>
          <w:lang w:val="de-CH"/>
        </w:rPr>
        <w:t>I</w:t>
      </w:r>
      <w:r w:rsidR="00CF3E56">
        <w:rPr>
          <w:lang w:val="de-CH"/>
        </w:rPr>
        <w:t>n der Anfangsstunde (</w:t>
      </w:r>
      <w:r w:rsidR="007325BA" w:rsidRPr="6E377DF5">
        <w:fldChar w:fldCharType="begin"/>
      </w:r>
      <w:r w:rsidR="007325BA">
        <w:rPr>
          <w:lang w:val="de-CH"/>
        </w:rPr>
        <w:instrText xml:space="preserve"> REF _Ref525547071 \h </w:instrText>
      </w:r>
      <w:r w:rsidR="007325BA" w:rsidRPr="6E377DF5">
        <w:rPr>
          <w:lang w:val="de-CH"/>
        </w:rPr>
        <w:fldChar w:fldCharType="separate"/>
      </w:r>
      <w:r w:rsidR="001B1D56">
        <w:t xml:space="preserve">Abbildung </w:t>
      </w:r>
      <w:r w:rsidR="001B1D56">
        <w:rPr>
          <w:noProof/>
        </w:rPr>
        <w:t>7</w:t>
      </w:r>
      <w:r w:rsidR="007325BA" w:rsidRPr="6E377DF5">
        <w:fldChar w:fldCharType="end"/>
      </w:r>
      <w:r w:rsidR="00B03DEF">
        <w:rPr>
          <w:lang w:val="de-CH"/>
        </w:rPr>
        <w:t xml:space="preserve">; Stunde 0) </w:t>
      </w:r>
      <w:r w:rsidR="005B22C7">
        <w:rPr>
          <w:lang w:val="de-CH"/>
        </w:rPr>
        <w:t xml:space="preserve">erkennt man </w:t>
      </w:r>
      <w:r w:rsidR="00415385">
        <w:rPr>
          <w:lang w:val="de-CH"/>
        </w:rPr>
        <w:t>ein</w:t>
      </w:r>
      <w:r w:rsidR="005B22C7">
        <w:rPr>
          <w:lang w:val="de-CH"/>
        </w:rPr>
        <w:t>en</w:t>
      </w:r>
      <w:r w:rsidR="00415385">
        <w:rPr>
          <w:lang w:val="de-CH"/>
        </w:rPr>
        <w:t xml:space="preserve"> dunkle</w:t>
      </w:r>
      <w:r w:rsidR="005B22C7">
        <w:rPr>
          <w:lang w:val="de-CH"/>
        </w:rPr>
        <w:t>n</w:t>
      </w:r>
      <w:r w:rsidR="00415385">
        <w:rPr>
          <w:lang w:val="de-CH"/>
        </w:rPr>
        <w:t xml:space="preserve"> Braunton und am </w:t>
      </w:r>
      <w:r w:rsidR="005B22C7">
        <w:rPr>
          <w:lang w:val="de-CH"/>
        </w:rPr>
        <w:t>Ende</w:t>
      </w:r>
      <w:r w:rsidR="00694DED">
        <w:rPr>
          <w:lang w:val="de-CH"/>
        </w:rPr>
        <w:t xml:space="preserve"> </w:t>
      </w:r>
      <w:r w:rsidR="00415385">
        <w:rPr>
          <w:lang w:val="de-CH"/>
        </w:rPr>
        <w:t>(</w:t>
      </w:r>
      <w:r w:rsidR="007325BA" w:rsidRPr="6E377DF5">
        <w:fldChar w:fldCharType="begin"/>
      </w:r>
      <w:r w:rsidR="007325BA">
        <w:rPr>
          <w:lang w:val="de-CH"/>
        </w:rPr>
        <w:instrText xml:space="preserve"> REF _Ref525547071 \h </w:instrText>
      </w:r>
      <w:r w:rsidR="007325BA" w:rsidRPr="6E377DF5">
        <w:rPr>
          <w:lang w:val="de-CH"/>
        </w:rPr>
        <w:fldChar w:fldCharType="separate"/>
      </w:r>
      <w:r w:rsidR="001B1D56">
        <w:t xml:space="preserve">Abbildung </w:t>
      </w:r>
      <w:r w:rsidR="001B1D56">
        <w:rPr>
          <w:noProof/>
        </w:rPr>
        <w:t>7</w:t>
      </w:r>
      <w:r w:rsidR="007325BA" w:rsidRPr="6E377DF5">
        <w:fldChar w:fldCharType="end"/>
      </w:r>
      <w:r w:rsidR="00B03DEF">
        <w:rPr>
          <w:lang w:val="de-CH"/>
        </w:rPr>
        <w:t xml:space="preserve">; </w:t>
      </w:r>
      <w:r w:rsidR="00415385">
        <w:rPr>
          <w:lang w:val="de-CH"/>
        </w:rPr>
        <w:t>Stunde 11)</w:t>
      </w:r>
      <w:r w:rsidR="00B03DEF">
        <w:rPr>
          <w:lang w:val="de-CH"/>
        </w:rPr>
        <w:t xml:space="preserve"> ein helle</w:t>
      </w:r>
      <w:r>
        <w:rPr>
          <w:lang w:val="de-CH"/>
        </w:rPr>
        <w:t>s Braun.</w:t>
      </w:r>
    </w:p>
    <w:p w14:paraId="6643D0BD" w14:textId="36FB6557" w:rsidR="00E16D63" w:rsidRDefault="00397C4C" w:rsidP="000F16D0">
      <w:pPr>
        <w:spacing w:before="480" w:after="240" w:line="288" w:lineRule="auto"/>
        <w:ind w:left="851" w:firstLine="567"/>
        <w:jc w:val="left"/>
        <w:rPr>
          <w:lang w:val="de-CH"/>
        </w:rPr>
      </w:pPr>
      <w:r>
        <w:rPr>
          <w:lang w:val="de-CH"/>
        </w:rPr>
        <w:br w:type="page"/>
      </w:r>
    </w:p>
    <w:p w14:paraId="1965E336" w14:textId="1701D707" w:rsidR="00CF3E56" w:rsidRDefault="001331AC" w:rsidP="00A1076C">
      <w:pPr>
        <w:rPr>
          <w:lang w:val="de-CH"/>
        </w:rPr>
      </w:pPr>
      <w:r>
        <w:rPr>
          <w:noProof/>
          <w:lang w:val="de-CH" w:eastAsia="de-CH"/>
        </w:rPr>
        <w:lastRenderedPageBreak/>
        <mc:AlternateContent>
          <mc:Choice Requires="wpg">
            <w:drawing>
              <wp:anchor distT="0" distB="0" distL="114300" distR="114300" simplePos="0" relativeHeight="251681792" behindDoc="0" locked="0" layoutInCell="1" allowOverlap="1" wp14:anchorId="3697BAEA" wp14:editId="6E64E56B">
                <wp:simplePos x="0" y="0"/>
                <wp:positionH relativeFrom="column">
                  <wp:posOffset>-6830694</wp:posOffset>
                </wp:positionH>
                <wp:positionV relativeFrom="paragraph">
                  <wp:posOffset>45085</wp:posOffset>
                </wp:positionV>
                <wp:extent cx="12608560" cy="5763895"/>
                <wp:effectExtent l="19050" t="19050" r="21590" b="27305"/>
                <wp:wrapNone/>
                <wp:docPr id="1" name="Gruppieren 1"/>
                <wp:cNvGraphicFramePr/>
                <a:graphic xmlns:a="http://schemas.openxmlformats.org/drawingml/2006/main">
                  <a:graphicData uri="http://schemas.microsoft.com/office/word/2010/wordprocessingGroup">
                    <wpg:wgp>
                      <wpg:cNvGrpSpPr/>
                      <wpg:grpSpPr>
                        <a:xfrm>
                          <a:off x="0" y="0"/>
                          <a:ext cx="12608560" cy="5763895"/>
                          <a:chOff x="0" y="0"/>
                          <a:chExt cx="12608560" cy="5763895"/>
                        </a:xfrm>
                      </wpg:grpSpPr>
                      <wpg:grpSp>
                        <wpg:cNvPr id="13" name="Gruppieren 13"/>
                        <wpg:cNvGrpSpPr/>
                        <wpg:grpSpPr>
                          <a:xfrm>
                            <a:off x="0" y="0"/>
                            <a:ext cx="12603480" cy="5393055"/>
                            <a:chOff x="0" y="0"/>
                            <a:chExt cx="12604056" cy="5393586"/>
                          </a:xfrm>
                        </wpg:grpSpPr>
                        <wpg:grpSp>
                          <wpg:cNvPr id="22" name="Gruppieren 22"/>
                          <wpg:cNvGrpSpPr/>
                          <wpg:grpSpPr>
                            <a:xfrm>
                              <a:off x="8761228" y="0"/>
                              <a:ext cx="1911350" cy="1433195"/>
                              <a:chOff x="0" y="0"/>
                              <a:chExt cx="1911350" cy="1433195"/>
                            </a:xfrm>
                          </wpg:grpSpPr>
                          <pic:pic xmlns:pic="http://schemas.openxmlformats.org/drawingml/2006/picture">
                            <pic:nvPicPr>
                              <pic:cNvPr id="23" name="Grafik 23"/>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7"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40697066" w14:textId="38AB9582" w:rsidR="001B1D56" w:rsidRPr="00F26920" w:rsidRDefault="001B1D56" w:rsidP="000011E6">
                                  <w:pPr>
                                    <w:jc w:val="center"/>
                                    <w:rPr>
                                      <w:lang w:val="de-CH"/>
                                    </w:rPr>
                                  </w:pPr>
                                  <w:r>
                                    <w:rPr>
                                      <w:lang w:val="de-CH"/>
                                    </w:rPr>
                                    <w:t>Stunde 1</w:t>
                                  </w:r>
                                </w:p>
                              </w:txbxContent>
                            </wps:txbx>
                            <wps:bodyPr rot="0" vert="horz" wrap="square" lIns="91440" tIns="45720" rIns="91440" bIns="45720" anchor="t" anchorCtr="0">
                              <a:noAutofit/>
                            </wps:bodyPr>
                          </wps:wsp>
                        </wpg:grpSp>
                        <wpg:grpSp>
                          <wpg:cNvPr id="56" name="Gruppieren 56"/>
                          <wpg:cNvGrpSpPr/>
                          <wpg:grpSpPr>
                            <a:xfrm>
                              <a:off x="10685721" y="0"/>
                              <a:ext cx="1907540" cy="1433195"/>
                              <a:chOff x="0" y="0"/>
                              <a:chExt cx="1907540" cy="1433195"/>
                            </a:xfrm>
                          </wpg:grpSpPr>
                          <pic:pic xmlns:pic="http://schemas.openxmlformats.org/drawingml/2006/picture">
                            <pic:nvPicPr>
                              <pic:cNvPr id="57" name="Grafik 5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58"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14:paraId="18DDE2E8" w14:textId="1B36B4B3" w:rsidR="001B1D56" w:rsidRPr="00F26920" w:rsidRDefault="001B1D56" w:rsidP="004B4782">
                                  <w:pPr>
                                    <w:jc w:val="center"/>
                                    <w:rPr>
                                      <w:lang w:val="de-CH"/>
                                    </w:rPr>
                                  </w:pPr>
                                  <w:r>
                                    <w:rPr>
                                      <w:lang w:val="de-CH"/>
                                    </w:rPr>
                                    <w:t>Stunde 2</w:t>
                                  </w:r>
                                </w:p>
                              </w:txbxContent>
                            </wps:txbx>
                            <wps:bodyPr rot="0" vert="horz" wrap="square" lIns="91440" tIns="45720" rIns="91440" bIns="45720" anchor="t" anchorCtr="0">
                              <a:noAutofit/>
                            </wps:bodyPr>
                          </wps:wsp>
                        </wpg:grpSp>
                        <wpg:grpSp>
                          <wpg:cNvPr id="59" name="Gruppieren 59"/>
                          <wpg:cNvGrpSpPr/>
                          <wpg:grpSpPr>
                            <a:xfrm>
                              <a:off x="6847367" y="1435395"/>
                              <a:ext cx="1915795" cy="1436370"/>
                              <a:chOff x="0" y="0"/>
                              <a:chExt cx="1915795" cy="1436370"/>
                            </a:xfrm>
                          </wpg:grpSpPr>
                          <pic:pic xmlns:pic="http://schemas.openxmlformats.org/drawingml/2006/picture">
                            <pic:nvPicPr>
                              <pic:cNvPr id="60" name="Grafik 60"/>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61"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14:paraId="44376121" w14:textId="23261644" w:rsidR="001B1D56" w:rsidRPr="00F26920" w:rsidRDefault="001B1D56" w:rsidP="004B4782">
                                  <w:pPr>
                                    <w:jc w:val="center"/>
                                    <w:rPr>
                                      <w:lang w:val="de-CH"/>
                                    </w:rPr>
                                  </w:pPr>
                                  <w:r>
                                    <w:rPr>
                                      <w:lang w:val="de-CH"/>
                                    </w:rPr>
                                    <w:t>Stunde 3</w:t>
                                  </w:r>
                                </w:p>
                              </w:txbxContent>
                            </wps:txbx>
                            <wps:bodyPr rot="0" vert="horz" wrap="square" lIns="91440" tIns="45720" rIns="91440" bIns="45720" anchor="t" anchorCtr="0">
                              <a:noAutofit/>
                            </wps:bodyPr>
                          </wps:wsp>
                        </wpg:grpSp>
                        <wpg:grpSp>
                          <wpg:cNvPr id="62" name="Gruppieren 62"/>
                          <wpg:cNvGrpSpPr/>
                          <wpg:grpSpPr>
                            <a:xfrm>
                              <a:off x="8771860" y="1435395"/>
                              <a:ext cx="1915160" cy="1436370"/>
                              <a:chOff x="0" y="0"/>
                              <a:chExt cx="1915160" cy="1436370"/>
                            </a:xfrm>
                          </wpg:grpSpPr>
                          <pic:pic xmlns:pic="http://schemas.openxmlformats.org/drawingml/2006/picture">
                            <pic:nvPicPr>
                              <pic:cNvPr id="63" name="Grafik 63"/>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192"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14:paraId="7FC077E6" w14:textId="7AB1936B" w:rsidR="001B1D56" w:rsidRPr="00F26920" w:rsidRDefault="001B1D56" w:rsidP="004B4782">
                                  <w:pPr>
                                    <w:jc w:val="center"/>
                                    <w:rPr>
                                      <w:lang w:val="de-CH"/>
                                    </w:rPr>
                                  </w:pPr>
                                  <w:r>
                                    <w:rPr>
                                      <w:lang w:val="de-CH"/>
                                    </w:rPr>
                                    <w:t>Stunde 4</w:t>
                                  </w:r>
                                </w:p>
                              </w:txbxContent>
                            </wps:txbx>
                            <wps:bodyPr rot="0" vert="horz" wrap="square" lIns="91440" tIns="45720" rIns="91440" bIns="45720" anchor="t" anchorCtr="0">
                              <a:noAutofit/>
                            </wps:bodyPr>
                          </wps:wsp>
                        </wpg:grpSp>
                        <wpg:grpSp>
                          <wpg:cNvPr id="193" name="Gruppieren 193"/>
                          <wpg:cNvGrpSpPr/>
                          <wpg:grpSpPr>
                            <a:xfrm>
                              <a:off x="10685721" y="1435395"/>
                              <a:ext cx="1918335" cy="1438275"/>
                              <a:chOff x="0" y="0"/>
                              <a:chExt cx="1918335" cy="1438275"/>
                            </a:xfrm>
                          </wpg:grpSpPr>
                          <pic:pic xmlns:pic="http://schemas.openxmlformats.org/drawingml/2006/picture">
                            <pic:nvPicPr>
                              <pic:cNvPr id="194" name="Grafik 194"/>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195"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14:paraId="1836BC18" w14:textId="2ECF65CB" w:rsidR="001B1D56" w:rsidRPr="00F26920" w:rsidRDefault="001B1D56" w:rsidP="004B4782">
                                  <w:pPr>
                                    <w:jc w:val="center"/>
                                    <w:rPr>
                                      <w:lang w:val="de-CH"/>
                                    </w:rPr>
                                  </w:pPr>
                                  <w:r>
                                    <w:rPr>
                                      <w:lang w:val="de-CH"/>
                                    </w:rPr>
                                    <w:t>Stunde 5</w:t>
                                  </w:r>
                                </w:p>
                              </w:txbxContent>
                            </wps:txbx>
                            <wps:bodyPr rot="0" vert="horz" wrap="square" lIns="91440" tIns="45720" rIns="91440" bIns="45720" anchor="t" anchorCtr="0">
                              <a:noAutofit/>
                            </wps:bodyPr>
                          </wps:wsp>
                        </wpg:grpSp>
                        <wpg:grpSp>
                          <wpg:cNvPr id="196" name="Gruppieren 196"/>
                          <wpg:cNvGrpSpPr/>
                          <wpg:grpSpPr>
                            <a:xfrm>
                              <a:off x="6847367" y="0"/>
                              <a:ext cx="1915795" cy="1436370"/>
                              <a:chOff x="0" y="0"/>
                              <a:chExt cx="1915795" cy="1436370"/>
                            </a:xfrm>
                          </wpg:grpSpPr>
                          <pic:pic xmlns:pic="http://schemas.openxmlformats.org/drawingml/2006/picture">
                            <pic:nvPicPr>
                              <pic:cNvPr id="197" name="Grafik 19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198"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081DC8F" w14:textId="77777777" w:rsidR="001B1D56" w:rsidRPr="00F26920" w:rsidRDefault="001B1D56" w:rsidP="00141F8A">
                                  <w:pPr>
                                    <w:jc w:val="center"/>
                                    <w:rPr>
                                      <w:lang w:val="de-CH"/>
                                    </w:rPr>
                                  </w:pPr>
                                  <w:r>
                                    <w:rPr>
                                      <w:lang w:val="de-CH"/>
                                    </w:rPr>
                                    <w:t>Stunde 0</w:t>
                                  </w:r>
                                </w:p>
                              </w:txbxContent>
                            </wps:txbx>
                            <wps:bodyPr rot="0" vert="horz" wrap="square" lIns="91440" tIns="45720" rIns="91440" bIns="45720" anchor="t" anchorCtr="0">
                              <a:noAutofit/>
                            </wps:bodyPr>
                          </wps:wsp>
                        </wpg:grpSp>
                        <wpg:grpSp>
                          <wpg:cNvPr id="199" name="Gruppieren 199"/>
                          <wpg:cNvGrpSpPr/>
                          <wpg:grpSpPr>
                            <a:xfrm>
                              <a:off x="6847367" y="2883802"/>
                              <a:ext cx="1918335" cy="1438275"/>
                              <a:chOff x="0" y="-8253"/>
                              <a:chExt cx="1918335" cy="1438275"/>
                            </a:xfrm>
                          </wpg:grpSpPr>
                          <pic:pic xmlns:pic="http://schemas.openxmlformats.org/drawingml/2006/picture">
                            <pic:nvPicPr>
                              <pic:cNvPr id="200" name="Grafik 200"/>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8253"/>
                                <a:ext cx="1918335" cy="1438275"/>
                              </a:xfrm>
                              <a:prstGeom prst="rect">
                                <a:avLst/>
                              </a:prstGeom>
                              <a:ln>
                                <a:solidFill>
                                  <a:schemeClr val="tx1"/>
                                </a:solidFill>
                              </a:ln>
                            </pic:spPr>
                          </pic:pic>
                          <wps:wsp>
                            <wps:cNvPr id="201" name="Textfeld 2"/>
                            <wps:cNvSpPr txBox="1">
                              <a:spLocks noChangeArrowheads="1"/>
                            </wps:cNvSpPr>
                            <wps:spPr bwMode="auto">
                              <a:xfrm>
                                <a:off x="616689" y="1031359"/>
                                <a:ext cx="765544" cy="352413"/>
                              </a:xfrm>
                              <a:prstGeom prst="rect">
                                <a:avLst/>
                              </a:prstGeom>
                              <a:solidFill>
                                <a:srgbClr val="FFFFFF"/>
                              </a:solidFill>
                              <a:ln w="9525">
                                <a:solidFill>
                                  <a:schemeClr val="tx1"/>
                                </a:solidFill>
                                <a:miter lim="800000"/>
                                <a:headEnd/>
                                <a:tailEnd/>
                              </a:ln>
                            </wps:spPr>
                            <wps:txbx>
                              <w:txbxContent>
                                <w:p w14:paraId="15FE1F1F" w14:textId="4E9A0BC1" w:rsidR="001B1D56" w:rsidRPr="00F26920" w:rsidRDefault="001B1D56" w:rsidP="00141F8A">
                                  <w:pPr>
                                    <w:jc w:val="center"/>
                                    <w:rPr>
                                      <w:lang w:val="de-CH"/>
                                    </w:rPr>
                                  </w:pPr>
                                  <w:r>
                                    <w:rPr>
                                      <w:lang w:val="de-CH"/>
                                    </w:rPr>
                                    <w:t>Stunde 6</w:t>
                                  </w:r>
                                </w:p>
                              </w:txbxContent>
                            </wps:txbx>
                            <wps:bodyPr rot="0" vert="horz" wrap="square" lIns="91440" tIns="45720" rIns="91440" bIns="45720" anchor="t" anchorCtr="0">
                              <a:noAutofit/>
                            </wps:bodyPr>
                          </wps:wsp>
                        </wpg:grpSp>
                        <wpg:grpSp>
                          <wpg:cNvPr id="202" name="Gruppieren 202"/>
                          <wpg:cNvGrpSpPr/>
                          <wpg:grpSpPr>
                            <a:xfrm>
                              <a:off x="8771860" y="2887662"/>
                              <a:ext cx="1918335" cy="1438275"/>
                              <a:chOff x="0" y="-4393"/>
                              <a:chExt cx="1918335" cy="1438275"/>
                            </a:xfrm>
                          </wpg:grpSpPr>
                          <pic:pic xmlns:pic="http://schemas.openxmlformats.org/drawingml/2006/picture">
                            <pic:nvPicPr>
                              <pic:cNvPr id="203" name="Grafik 203"/>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4" name="Textfeld 2"/>
                            <wps:cNvSpPr txBox="1">
                              <a:spLocks noChangeArrowheads="1"/>
                            </wps:cNvSpPr>
                            <wps:spPr bwMode="auto">
                              <a:xfrm>
                                <a:off x="595424" y="1031359"/>
                                <a:ext cx="765544" cy="352413"/>
                              </a:xfrm>
                              <a:prstGeom prst="rect">
                                <a:avLst/>
                              </a:prstGeom>
                              <a:solidFill>
                                <a:srgbClr val="FFFFFF"/>
                              </a:solidFill>
                              <a:ln w="9525">
                                <a:solidFill>
                                  <a:schemeClr val="tx1"/>
                                </a:solidFill>
                                <a:miter lim="800000"/>
                                <a:headEnd/>
                                <a:tailEnd/>
                              </a:ln>
                            </wps:spPr>
                            <wps:txbx>
                              <w:txbxContent>
                                <w:p w14:paraId="6E70097C" w14:textId="70DD4F81" w:rsidR="001B1D56" w:rsidRPr="00F26920" w:rsidRDefault="001B1D56" w:rsidP="00E972A9">
                                  <w:pPr>
                                    <w:jc w:val="center"/>
                                    <w:rPr>
                                      <w:lang w:val="de-CH"/>
                                    </w:rPr>
                                  </w:pPr>
                                  <w:r>
                                    <w:rPr>
                                      <w:lang w:val="de-CH"/>
                                    </w:rPr>
                                    <w:t>Stunde 7</w:t>
                                  </w:r>
                                </w:p>
                              </w:txbxContent>
                            </wps:txbx>
                            <wps:bodyPr rot="0" vert="horz" wrap="square" lIns="91440" tIns="45720" rIns="91440" bIns="45720" anchor="t" anchorCtr="0">
                              <a:noAutofit/>
                            </wps:bodyPr>
                          </wps:wsp>
                        </wpg:grpSp>
                        <wpg:grpSp>
                          <wpg:cNvPr id="205" name="Gruppieren 205"/>
                          <wpg:cNvGrpSpPr/>
                          <wpg:grpSpPr>
                            <a:xfrm>
                              <a:off x="10685721" y="2887662"/>
                              <a:ext cx="1918335" cy="1438275"/>
                              <a:chOff x="0" y="-4393"/>
                              <a:chExt cx="1918335" cy="1438275"/>
                            </a:xfrm>
                          </wpg:grpSpPr>
                          <pic:pic xmlns:pic="http://schemas.openxmlformats.org/drawingml/2006/picture">
                            <pic:nvPicPr>
                              <pic:cNvPr id="206" name="Grafik 206"/>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7" name="Textfeld 2"/>
                            <wps:cNvSpPr txBox="1">
                              <a:spLocks noChangeArrowheads="1"/>
                            </wps:cNvSpPr>
                            <wps:spPr bwMode="auto">
                              <a:xfrm>
                                <a:off x="563526" y="1020726"/>
                                <a:ext cx="765544" cy="352413"/>
                              </a:xfrm>
                              <a:prstGeom prst="rect">
                                <a:avLst/>
                              </a:prstGeom>
                              <a:solidFill>
                                <a:srgbClr val="FFFFFF"/>
                              </a:solidFill>
                              <a:ln w="9525">
                                <a:solidFill>
                                  <a:schemeClr val="tx1"/>
                                </a:solidFill>
                                <a:miter lim="800000"/>
                                <a:headEnd/>
                                <a:tailEnd/>
                              </a:ln>
                            </wps:spPr>
                            <wps:txbx>
                              <w:txbxContent>
                                <w:p w14:paraId="3C539592" w14:textId="2CE5873F" w:rsidR="001B1D56" w:rsidRPr="00F26920" w:rsidRDefault="001B1D56" w:rsidP="009F504E">
                                  <w:pPr>
                                    <w:jc w:val="center"/>
                                    <w:rPr>
                                      <w:lang w:val="de-CH"/>
                                    </w:rPr>
                                  </w:pPr>
                                  <w:r>
                                    <w:rPr>
                                      <w:lang w:val="de-CH"/>
                                    </w:rPr>
                                    <w:t>Stunde 8</w:t>
                                  </w:r>
                                </w:p>
                              </w:txbxContent>
                            </wps:txbx>
                            <wps:bodyPr rot="0" vert="horz" wrap="square" lIns="91440" tIns="45720" rIns="91440" bIns="45720" anchor="t" anchorCtr="0">
                              <a:noAutofit/>
                            </wps:bodyPr>
                          </wps:wsp>
                        </wpg:grpSp>
                        <wpg:grpSp>
                          <wpg:cNvPr id="208" name="Gruppieren 208"/>
                          <wpg:cNvGrpSpPr/>
                          <wpg:grpSpPr>
                            <a:xfrm>
                              <a:off x="1913860" y="2519916"/>
                              <a:ext cx="1911350" cy="1433195"/>
                              <a:chOff x="0" y="0"/>
                              <a:chExt cx="1911350" cy="1433195"/>
                            </a:xfrm>
                          </wpg:grpSpPr>
                          <pic:pic xmlns:pic="http://schemas.openxmlformats.org/drawingml/2006/picture">
                            <pic:nvPicPr>
                              <pic:cNvPr id="209" name="Grafik 209"/>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10"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E47AEFC" w14:textId="77777777" w:rsidR="001B1D56" w:rsidRPr="00F26920" w:rsidRDefault="001B1D56" w:rsidP="000011E6">
                                  <w:pPr>
                                    <w:jc w:val="center"/>
                                    <w:rPr>
                                      <w:lang w:val="de-CH"/>
                                    </w:rPr>
                                  </w:pPr>
                                  <w:r>
                                    <w:rPr>
                                      <w:lang w:val="de-CH"/>
                                    </w:rPr>
                                    <w:t>Stunde 1</w:t>
                                  </w:r>
                                </w:p>
                              </w:txbxContent>
                            </wps:txbx>
                            <wps:bodyPr rot="0" vert="horz" wrap="square" lIns="91440" tIns="45720" rIns="91440" bIns="45720" anchor="t" anchorCtr="0">
                              <a:noAutofit/>
                            </wps:bodyPr>
                          </wps:wsp>
                        </wpg:grpSp>
                        <wpg:grpSp>
                          <wpg:cNvPr id="211" name="Gruppieren 211"/>
                          <wpg:cNvGrpSpPr/>
                          <wpg:grpSpPr>
                            <a:xfrm>
                              <a:off x="3838353" y="2519916"/>
                              <a:ext cx="1907540" cy="1433195"/>
                              <a:chOff x="0" y="0"/>
                              <a:chExt cx="1907540" cy="1433195"/>
                            </a:xfrm>
                          </wpg:grpSpPr>
                          <pic:pic xmlns:pic="http://schemas.openxmlformats.org/drawingml/2006/picture">
                            <pic:nvPicPr>
                              <pic:cNvPr id="212" name="Grafik 212"/>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213"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14:paraId="3F10AD3F" w14:textId="77777777" w:rsidR="001B1D56" w:rsidRPr="00F26920" w:rsidRDefault="001B1D56" w:rsidP="004B4782">
                                  <w:pPr>
                                    <w:jc w:val="center"/>
                                    <w:rPr>
                                      <w:lang w:val="de-CH"/>
                                    </w:rPr>
                                  </w:pPr>
                                  <w:r>
                                    <w:rPr>
                                      <w:lang w:val="de-CH"/>
                                    </w:rPr>
                                    <w:t>Stunde 2</w:t>
                                  </w:r>
                                </w:p>
                              </w:txbxContent>
                            </wps:txbx>
                            <wps:bodyPr rot="0" vert="horz" wrap="square" lIns="91440" tIns="45720" rIns="91440" bIns="45720" anchor="t" anchorCtr="0">
                              <a:noAutofit/>
                            </wps:bodyPr>
                          </wps:wsp>
                        </wpg:grpSp>
                        <wpg:grpSp>
                          <wpg:cNvPr id="214" name="Gruppieren 214"/>
                          <wpg:cNvGrpSpPr/>
                          <wpg:grpSpPr>
                            <a:xfrm>
                              <a:off x="0" y="3955311"/>
                              <a:ext cx="1915795" cy="1436370"/>
                              <a:chOff x="0" y="0"/>
                              <a:chExt cx="1915795" cy="1436370"/>
                            </a:xfrm>
                          </wpg:grpSpPr>
                          <pic:pic xmlns:pic="http://schemas.openxmlformats.org/drawingml/2006/picture">
                            <pic:nvPicPr>
                              <pic:cNvPr id="215" name="Grafik 2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16"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14:paraId="7DD33076" w14:textId="77777777" w:rsidR="001B1D56" w:rsidRPr="00F26920" w:rsidRDefault="001B1D56" w:rsidP="004B4782">
                                  <w:pPr>
                                    <w:jc w:val="center"/>
                                    <w:rPr>
                                      <w:lang w:val="de-CH"/>
                                    </w:rPr>
                                  </w:pPr>
                                  <w:r>
                                    <w:rPr>
                                      <w:lang w:val="de-CH"/>
                                    </w:rPr>
                                    <w:t>Stunde 3</w:t>
                                  </w:r>
                                </w:p>
                              </w:txbxContent>
                            </wps:txbx>
                            <wps:bodyPr rot="0" vert="horz" wrap="square" lIns="91440" tIns="45720" rIns="91440" bIns="45720" anchor="t" anchorCtr="0">
                              <a:noAutofit/>
                            </wps:bodyPr>
                          </wps:wsp>
                        </wpg:grpSp>
                        <wpg:grpSp>
                          <wpg:cNvPr id="218" name="Gruppieren 218"/>
                          <wpg:cNvGrpSpPr/>
                          <wpg:grpSpPr>
                            <a:xfrm>
                              <a:off x="1924493" y="3955311"/>
                              <a:ext cx="1915160" cy="1436370"/>
                              <a:chOff x="0" y="0"/>
                              <a:chExt cx="1915160" cy="1436370"/>
                            </a:xfrm>
                          </wpg:grpSpPr>
                          <pic:pic xmlns:pic="http://schemas.openxmlformats.org/drawingml/2006/picture">
                            <pic:nvPicPr>
                              <pic:cNvPr id="219" name="Grafik 219"/>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220"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14:paraId="29F71242" w14:textId="77777777" w:rsidR="001B1D56" w:rsidRPr="00F26920" w:rsidRDefault="001B1D56" w:rsidP="004B4782">
                                  <w:pPr>
                                    <w:jc w:val="center"/>
                                    <w:rPr>
                                      <w:lang w:val="de-CH"/>
                                    </w:rPr>
                                  </w:pPr>
                                  <w:r>
                                    <w:rPr>
                                      <w:lang w:val="de-CH"/>
                                    </w:rPr>
                                    <w:t>Stunde 4</w:t>
                                  </w:r>
                                </w:p>
                              </w:txbxContent>
                            </wps:txbx>
                            <wps:bodyPr rot="0" vert="horz" wrap="square" lIns="91440" tIns="45720" rIns="91440" bIns="45720" anchor="t" anchorCtr="0">
                              <a:noAutofit/>
                            </wps:bodyPr>
                          </wps:wsp>
                        </wpg:grpSp>
                        <wpg:grpSp>
                          <wpg:cNvPr id="221" name="Gruppieren 221"/>
                          <wpg:cNvGrpSpPr/>
                          <wpg:grpSpPr>
                            <a:xfrm>
                              <a:off x="3838353" y="3955311"/>
                              <a:ext cx="1918335" cy="1438275"/>
                              <a:chOff x="0" y="0"/>
                              <a:chExt cx="1918335" cy="1438275"/>
                            </a:xfrm>
                          </wpg:grpSpPr>
                          <pic:pic xmlns:pic="http://schemas.openxmlformats.org/drawingml/2006/picture">
                            <pic:nvPicPr>
                              <pic:cNvPr id="222" name="Grafik 222"/>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223"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14:paraId="06843D54" w14:textId="77777777" w:rsidR="001B1D56" w:rsidRPr="00F26920" w:rsidRDefault="001B1D56" w:rsidP="004B4782">
                                  <w:pPr>
                                    <w:jc w:val="center"/>
                                    <w:rPr>
                                      <w:lang w:val="de-CH"/>
                                    </w:rPr>
                                  </w:pPr>
                                  <w:r>
                                    <w:rPr>
                                      <w:lang w:val="de-CH"/>
                                    </w:rPr>
                                    <w:t>Stunde 5</w:t>
                                  </w:r>
                                </w:p>
                              </w:txbxContent>
                            </wps:txbx>
                            <wps:bodyPr rot="0" vert="horz" wrap="square" lIns="91440" tIns="45720" rIns="91440" bIns="45720" anchor="t" anchorCtr="0">
                              <a:noAutofit/>
                            </wps:bodyPr>
                          </wps:wsp>
                        </wpg:grpSp>
                        <wpg:grpSp>
                          <wpg:cNvPr id="224" name="Gruppieren 224"/>
                          <wpg:cNvGrpSpPr/>
                          <wpg:grpSpPr>
                            <a:xfrm>
                              <a:off x="0" y="2519916"/>
                              <a:ext cx="1915795" cy="1436370"/>
                              <a:chOff x="0" y="0"/>
                              <a:chExt cx="1915795" cy="1436370"/>
                            </a:xfrm>
                          </wpg:grpSpPr>
                          <pic:pic xmlns:pic="http://schemas.openxmlformats.org/drawingml/2006/picture">
                            <pic:nvPicPr>
                              <pic:cNvPr id="225" name="Grafik 225"/>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26"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A3180B5" w14:textId="77777777" w:rsidR="001B1D56" w:rsidRPr="00F26920" w:rsidRDefault="001B1D56" w:rsidP="00141F8A">
                                  <w:pPr>
                                    <w:jc w:val="center"/>
                                    <w:rPr>
                                      <w:lang w:val="de-CH"/>
                                    </w:rPr>
                                  </w:pPr>
                                  <w:r>
                                    <w:rPr>
                                      <w:lang w:val="de-CH"/>
                                    </w:rPr>
                                    <w:t>Stunde 0</w:t>
                                  </w:r>
                                </w:p>
                              </w:txbxContent>
                            </wps:txbx>
                            <wps:bodyPr rot="0" vert="horz" wrap="square" lIns="91440" tIns="45720" rIns="91440" bIns="45720" anchor="t" anchorCtr="0">
                              <a:noAutofit/>
                            </wps:bodyPr>
                          </wps:wsp>
                        </wpg:grpSp>
                      </wpg:grpSp>
                      <wpg:grpSp>
                        <wpg:cNvPr id="227" name="Gruppieren 227"/>
                        <wpg:cNvGrpSpPr/>
                        <wpg:grpSpPr>
                          <a:xfrm>
                            <a:off x="6848475" y="4324350"/>
                            <a:ext cx="5760085" cy="1439545"/>
                            <a:chOff x="0" y="0"/>
                            <a:chExt cx="5760085" cy="1439545"/>
                          </a:xfrm>
                        </wpg:grpSpPr>
                        <wpg:grpSp>
                          <wpg:cNvPr id="228" name="Gruppieren 228"/>
                          <wpg:cNvGrpSpPr/>
                          <wpg:grpSpPr>
                            <a:xfrm>
                              <a:off x="0" y="0"/>
                              <a:ext cx="1918335" cy="1439545"/>
                              <a:chOff x="0" y="0"/>
                              <a:chExt cx="1918335" cy="1439545"/>
                            </a:xfrm>
                          </wpg:grpSpPr>
                          <pic:pic xmlns:pic="http://schemas.openxmlformats.org/drawingml/2006/picture">
                            <pic:nvPicPr>
                              <pic:cNvPr id="229" name="Grafik 229"/>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8335" cy="1439545"/>
                              </a:xfrm>
                              <a:prstGeom prst="rect">
                                <a:avLst/>
                              </a:prstGeom>
                              <a:ln>
                                <a:solidFill>
                                  <a:schemeClr val="tx1"/>
                                </a:solidFill>
                              </a:ln>
                            </pic:spPr>
                          </pic:pic>
                          <wps:wsp>
                            <wps:cNvPr id="230" name="Textfeld 2"/>
                            <wps:cNvSpPr txBox="1">
                              <a:spLocks noChangeArrowheads="1"/>
                            </wps:cNvSpPr>
                            <wps:spPr bwMode="auto">
                              <a:xfrm>
                                <a:off x="612251" y="1017767"/>
                                <a:ext cx="765509" cy="352378"/>
                              </a:xfrm>
                              <a:prstGeom prst="rect">
                                <a:avLst/>
                              </a:prstGeom>
                              <a:solidFill>
                                <a:srgbClr val="FFFFFF"/>
                              </a:solidFill>
                              <a:ln w="9525">
                                <a:solidFill>
                                  <a:schemeClr val="tx1"/>
                                </a:solidFill>
                                <a:miter lim="800000"/>
                                <a:headEnd/>
                                <a:tailEnd/>
                              </a:ln>
                            </wps:spPr>
                            <wps:txbx>
                              <w:txbxContent>
                                <w:p w14:paraId="491460FA" w14:textId="4EC991D7" w:rsidR="001B1D56" w:rsidRPr="00F26920" w:rsidRDefault="001B1D56" w:rsidP="00BA377B">
                                  <w:pPr>
                                    <w:jc w:val="center"/>
                                    <w:rPr>
                                      <w:lang w:val="de-CH"/>
                                    </w:rPr>
                                  </w:pPr>
                                  <w:r>
                                    <w:rPr>
                                      <w:lang w:val="de-CH"/>
                                    </w:rPr>
                                    <w:t>Stunde 9</w:t>
                                  </w:r>
                                </w:p>
                              </w:txbxContent>
                            </wps:txbx>
                            <wps:bodyPr rot="0" vert="horz" wrap="square" lIns="91440" tIns="45720" rIns="91440" bIns="45720" anchor="t" anchorCtr="0">
                              <a:noAutofit/>
                            </wps:bodyPr>
                          </wps:wsp>
                        </wpg:grpSp>
                        <wpg:grpSp>
                          <wpg:cNvPr id="231" name="Gruppieren 231"/>
                          <wpg:cNvGrpSpPr/>
                          <wpg:grpSpPr>
                            <a:xfrm>
                              <a:off x="1924216" y="0"/>
                              <a:ext cx="1919605" cy="1439545"/>
                              <a:chOff x="0" y="0"/>
                              <a:chExt cx="1919605" cy="1439545"/>
                            </a:xfrm>
                          </wpg:grpSpPr>
                          <pic:pic xmlns:pic="http://schemas.openxmlformats.org/drawingml/2006/picture">
                            <pic:nvPicPr>
                              <pic:cNvPr id="232" name="Grafik 232"/>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3" name="Textfeld 2"/>
                            <wps:cNvSpPr txBox="1">
                              <a:spLocks noChangeArrowheads="1"/>
                            </wps:cNvSpPr>
                            <wps:spPr bwMode="auto">
                              <a:xfrm>
                                <a:off x="492981" y="1017767"/>
                                <a:ext cx="920833" cy="349747"/>
                              </a:xfrm>
                              <a:prstGeom prst="rect">
                                <a:avLst/>
                              </a:prstGeom>
                              <a:solidFill>
                                <a:srgbClr val="FFFFFF"/>
                              </a:solidFill>
                              <a:ln w="9525">
                                <a:solidFill>
                                  <a:schemeClr val="tx1"/>
                                </a:solidFill>
                                <a:miter lim="800000"/>
                                <a:headEnd/>
                                <a:tailEnd/>
                              </a:ln>
                            </wps:spPr>
                            <wps:txbx>
                              <w:txbxContent>
                                <w:p w14:paraId="6509245C" w14:textId="77777777" w:rsidR="001B1D56" w:rsidRPr="00F26920" w:rsidRDefault="001B1D56" w:rsidP="00473E74">
                                  <w:pPr>
                                    <w:jc w:val="center"/>
                                    <w:rPr>
                                      <w:lang w:val="de-CH"/>
                                    </w:rPr>
                                  </w:pPr>
                                  <w:r>
                                    <w:rPr>
                                      <w:lang w:val="de-CH"/>
                                    </w:rPr>
                                    <w:t>Stunde 10</w:t>
                                  </w:r>
                                </w:p>
                              </w:txbxContent>
                            </wps:txbx>
                            <wps:bodyPr rot="0" vert="horz" wrap="square" lIns="91440" tIns="45720" rIns="91440" bIns="45720" anchor="t" anchorCtr="0">
                              <a:noAutofit/>
                            </wps:bodyPr>
                          </wps:wsp>
                        </wpg:grpSp>
                        <wpg:grpSp>
                          <wpg:cNvPr id="234" name="Gruppieren 234"/>
                          <wpg:cNvGrpSpPr/>
                          <wpg:grpSpPr>
                            <a:xfrm>
                              <a:off x="3840480" y="0"/>
                              <a:ext cx="1919605" cy="1439545"/>
                              <a:chOff x="0" y="0"/>
                              <a:chExt cx="1919605" cy="1439545"/>
                            </a:xfrm>
                          </wpg:grpSpPr>
                          <pic:pic xmlns:pic="http://schemas.openxmlformats.org/drawingml/2006/picture">
                            <pic:nvPicPr>
                              <pic:cNvPr id="235" name="Grafik 235"/>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6" name="Textfeld 2"/>
                            <wps:cNvSpPr txBox="1">
                              <a:spLocks noChangeArrowheads="1"/>
                            </wps:cNvSpPr>
                            <wps:spPr bwMode="auto">
                              <a:xfrm>
                                <a:off x="524786" y="1017767"/>
                                <a:ext cx="920833" cy="349747"/>
                              </a:xfrm>
                              <a:prstGeom prst="rect">
                                <a:avLst/>
                              </a:prstGeom>
                              <a:solidFill>
                                <a:srgbClr val="FFFFFF"/>
                              </a:solidFill>
                              <a:ln w="9525">
                                <a:solidFill>
                                  <a:schemeClr val="tx1"/>
                                </a:solidFill>
                                <a:miter lim="800000"/>
                                <a:headEnd/>
                                <a:tailEnd/>
                              </a:ln>
                            </wps:spPr>
                            <wps:txbx>
                              <w:txbxContent>
                                <w:p w14:paraId="620A1024" w14:textId="77777777" w:rsidR="001B1D56" w:rsidRPr="00F26920" w:rsidRDefault="001B1D56" w:rsidP="00CF3E56">
                                  <w:pPr>
                                    <w:jc w:val="center"/>
                                    <w:rPr>
                                      <w:lang w:val="de-CH"/>
                                    </w:rPr>
                                  </w:pPr>
                                  <w:r>
                                    <w:rPr>
                                      <w:lang w:val="de-CH"/>
                                    </w:rPr>
                                    <w:t>Stunde 11</w:t>
                                  </w:r>
                                </w:p>
                              </w:txbxContent>
                            </wps:txbx>
                            <wps:bodyPr rot="0" vert="horz" wrap="square" lIns="91440" tIns="45720" rIns="91440" bIns="45720" anchor="t" anchorCtr="0">
                              <a:noAutofit/>
                            </wps:bodyPr>
                          </wps:wsp>
                        </wpg:grpSp>
                      </wpg:grpSp>
                    </wpg:wgp>
                  </a:graphicData>
                </a:graphic>
              </wp:anchor>
            </w:drawing>
          </mc:Choice>
          <mc:Fallback>
            <w:pict>
              <v:group w14:anchorId="3697BAEA" id="Gruppieren 1" o:spid="_x0000_s1043" style="position:absolute;left:0;text-align:left;margin-left:-537.85pt;margin-top:3.55pt;width:992.8pt;height:453.85pt;z-index:251681792" coordsize="126085,57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">
                <v:group id="Gruppieren 13" o:spid="_x0000_s1044" style="position:absolute;width:126034;height:53930" coordsize="126040,5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uppieren 22" o:spid="_x0000_s1045" style="position:absolute;left:87612;width:19113;height:14331" coordsize="19113,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Grafik 23" o:spid="_x0000_s1046" type="#_x0000_t75" style="position:absolute;width:19113;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" stroked="t" strokecolor="black [3213]">
                      <v:imagedata r:id="rId35" o:title=""/>
                      <v:path arrowok="t"/>
                    </v:shape>
                    <v:shape id="Textfeld 2" o:spid="_x0000_s1047"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" strokecolor="black [3213]">
                      <v:textbox>
                        <w:txbxContent>
                          <w:p w14:paraId="40697066" w14:textId="38AB9582" w:rsidR="001B1D56" w:rsidRPr="00F26920" w:rsidRDefault="001B1D56" w:rsidP="000011E6">
                            <w:pPr>
                              <w:jc w:val="center"/>
                              <w:rPr>
                                <w:lang w:val="de-CH"/>
                              </w:rPr>
                            </w:pPr>
                            <w:r>
                              <w:rPr>
                                <w:lang w:val="de-CH"/>
                              </w:rPr>
                              <w:t>Stunde 1</w:t>
                            </w:r>
                          </w:p>
                        </w:txbxContent>
                      </v:textbox>
                    </v:shape>
                  </v:group>
                  <v:group id="Gruppieren 56" o:spid="_x0000_s1048" style="position:absolute;left:106857;width:19075;height:14331" coordsize="19075,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Grafik 57" o:spid="_x0000_s1049" type="#_x0000_t75" style="position:absolute;width:19075;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" stroked="t" strokecolor="black [3213]">
                      <v:imagedata r:id="rId36" o:title=""/>
                      <v:path arrowok="t"/>
                    </v:shape>
                    <v:shape id="Textfeld 2" o:spid="_x0000_s1050"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" strokecolor="black [3213]">
                      <v:textbox>
                        <w:txbxContent>
                          <w:p w14:paraId="18DDE2E8" w14:textId="1B36B4B3" w:rsidR="001B1D56" w:rsidRPr="00F26920" w:rsidRDefault="001B1D56" w:rsidP="004B4782">
                            <w:pPr>
                              <w:jc w:val="center"/>
                              <w:rPr>
                                <w:lang w:val="de-CH"/>
                              </w:rPr>
                            </w:pPr>
                            <w:r>
                              <w:rPr>
                                <w:lang w:val="de-CH"/>
                              </w:rPr>
                              <w:t>Stunde 2</w:t>
                            </w:r>
                          </w:p>
                        </w:txbxContent>
                      </v:textbox>
                    </v:shape>
                  </v:group>
                  <v:group id="Gruppieren 59" o:spid="_x0000_s1051" style="position:absolute;left:68473;top:14353;width:19158;height:14364"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Grafik 60" o:spid="_x0000_s1052"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" stroked="t" strokecolor="black [3213]">
                      <v:imagedata r:id="rId37" o:title=""/>
                      <v:path arrowok="t"/>
                    </v:shape>
                    <v:shape id="Textfeld 2" o:spid="_x0000_s1053" type="#_x0000_t202" style="position:absolute;left:6166;top:9994;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" strokecolor="black [3213]">
                      <v:textbox>
                        <w:txbxContent>
                          <w:p w14:paraId="44376121" w14:textId="23261644" w:rsidR="001B1D56" w:rsidRPr="00F26920" w:rsidRDefault="001B1D56" w:rsidP="004B4782">
                            <w:pPr>
                              <w:jc w:val="center"/>
                              <w:rPr>
                                <w:lang w:val="de-CH"/>
                              </w:rPr>
                            </w:pPr>
                            <w:r>
                              <w:rPr>
                                <w:lang w:val="de-CH"/>
                              </w:rPr>
                              <w:t>Stunde 3</w:t>
                            </w:r>
                          </w:p>
                        </w:txbxContent>
                      </v:textbox>
                    </v:shape>
                  </v:group>
                  <v:group id="Gruppieren 62" o:spid="_x0000_s1054" style="position:absolute;left:87718;top:14353;width:19152;height:14364" coordsize="19151,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Grafik 63" o:spid="_x0000_s1055" type="#_x0000_t75" style="position:absolute;width:19151;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" stroked="t" strokecolor="black [3213]">
                      <v:imagedata r:id="rId38" o:title=""/>
                      <v:path arrowok="t"/>
                    </v:shape>
                    <v:shape id="Textfeld 2" o:spid="_x0000_s1056" type="#_x0000_t202" style="position:absolute;left:5954;top:9781;width:765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" strokecolor="black [3213]">
                      <v:textbox>
                        <w:txbxContent>
                          <w:p w14:paraId="7FC077E6" w14:textId="7AB1936B" w:rsidR="001B1D56" w:rsidRPr="00F26920" w:rsidRDefault="001B1D56" w:rsidP="004B4782">
                            <w:pPr>
                              <w:jc w:val="center"/>
                              <w:rPr>
                                <w:lang w:val="de-CH"/>
                              </w:rPr>
                            </w:pPr>
                            <w:r>
                              <w:rPr>
                                <w:lang w:val="de-CH"/>
                              </w:rPr>
                              <w:t>Stunde 4</w:t>
                            </w:r>
                          </w:p>
                        </w:txbxContent>
                      </v:textbox>
                    </v:shape>
                  </v:group>
                  <v:group id="Gruppieren 193" o:spid="_x0000_s1057" style="position:absolute;left:106857;top:14353;width:19183;height:1438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Grafik 194" o:spid="_x0000_s1058" type="#_x0000_t75" style="position:absolute;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" stroked="t" strokecolor="black [3213]">
                      <v:imagedata r:id="rId39" o:title=""/>
                      <v:path arrowok="t"/>
                    </v:shape>
                    <v:shape id="Textfeld 2" o:spid="_x0000_s1059"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" strokecolor="black [3213]">
                      <v:textbox>
                        <w:txbxContent>
                          <w:p w14:paraId="1836BC18" w14:textId="2ECF65CB" w:rsidR="001B1D56" w:rsidRPr="00F26920" w:rsidRDefault="001B1D56" w:rsidP="004B4782">
                            <w:pPr>
                              <w:jc w:val="center"/>
                              <w:rPr>
                                <w:lang w:val="de-CH"/>
                              </w:rPr>
                            </w:pPr>
                            <w:r>
                              <w:rPr>
                                <w:lang w:val="de-CH"/>
                              </w:rPr>
                              <w:t>Stunde 5</w:t>
                            </w:r>
                          </w:p>
                        </w:txbxContent>
                      </v:textbox>
                    </v:shape>
                  </v:group>
                  <v:group id="Gruppieren 196" o:spid="_x0000_s1060" style="position:absolute;left:68473;width:19158;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Grafik 197" o:spid="_x0000_s1061"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" stroked="t" strokecolor="black [3213]">
                      <v:imagedata r:id="rId40" o:title=""/>
                      <v:path arrowok="t"/>
                    </v:shape>
                    <v:shape id="Textfeld 2" o:spid="_x0000_s1062"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" strokecolor="black [3213]">
                      <v:textbox>
                        <w:txbxContent>
                          <w:p w14:paraId="1081DC8F" w14:textId="77777777" w:rsidR="001B1D56" w:rsidRPr="00F26920" w:rsidRDefault="001B1D56" w:rsidP="00141F8A">
                            <w:pPr>
                              <w:jc w:val="center"/>
                              <w:rPr>
                                <w:lang w:val="de-CH"/>
                              </w:rPr>
                            </w:pPr>
                            <w:r>
                              <w:rPr>
                                <w:lang w:val="de-CH"/>
                              </w:rPr>
                              <w:t>Stunde 0</w:t>
                            </w:r>
                          </w:p>
                        </w:txbxContent>
                      </v:textbox>
                    </v:shape>
                  </v:group>
                  <v:group id="Gruppieren 199" o:spid="_x0000_s1063" style="position:absolute;left:68473;top:28838;width:19184;height:14382" coordorigin=",-82"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Grafik 200" o:spid="_x0000_s1064" type="#_x0000_t75" style="position:absolute;top:-82;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" stroked="t" strokecolor="black [3213]">
                      <v:imagedata r:id="rId41" o:title=""/>
                      <v:path arrowok="t"/>
                    </v:shape>
                    <v:shape id="Textfeld 2" o:spid="_x0000_s1065" type="#_x0000_t202" style="position:absolute;left:6166;top:10313;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" strokecolor="black [3213]">
                      <v:textbox>
                        <w:txbxContent>
                          <w:p w14:paraId="15FE1F1F" w14:textId="4E9A0BC1" w:rsidR="001B1D56" w:rsidRPr="00F26920" w:rsidRDefault="001B1D56" w:rsidP="00141F8A">
                            <w:pPr>
                              <w:jc w:val="center"/>
                              <w:rPr>
                                <w:lang w:val="de-CH"/>
                              </w:rPr>
                            </w:pPr>
                            <w:r>
                              <w:rPr>
                                <w:lang w:val="de-CH"/>
                              </w:rPr>
                              <w:t>Stunde 6</w:t>
                            </w:r>
                          </w:p>
                        </w:txbxContent>
                      </v:textbox>
                    </v:shape>
                  </v:group>
                  <v:group id="Gruppieren 202" o:spid="_x0000_s1066" style="position:absolute;left:87718;top:28876;width:19183;height:14383" coordorigin=",-4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Grafik 203" o:spid="_x0000_s1067" type="#_x0000_t75" style="position:absolute;top:-43;width:19183;height:1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" stroked="t" strokecolor="black [3213]">
                      <v:imagedata r:id="rId42" o:title=""/>
                      <v:path arrowok="t"/>
                    </v:shape>
                    <v:shape id="Textfeld 2" o:spid="_x0000_s1068" type="#_x0000_t202" style="position:absolute;left:5954;top:10313;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" strokecolor="black [3213]">
                      <v:textbox>
                        <w:txbxContent>
                          <w:p w14:paraId="6E70097C" w14:textId="70DD4F81" w:rsidR="001B1D56" w:rsidRPr="00F26920" w:rsidRDefault="001B1D56" w:rsidP="00E972A9">
                            <w:pPr>
                              <w:jc w:val="center"/>
                              <w:rPr>
                                <w:lang w:val="de-CH"/>
                              </w:rPr>
                            </w:pPr>
                            <w:r>
                              <w:rPr>
                                <w:lang w:val="de-CH"/>
                              </w:rPr>
                              <w:t>Stunde 7</w:t>
                            </w:r>
                          </w:p>
                        </w:txbxContent>
                      </v:textbox>
                    </v:shape>
                  </v:group>
                  <v:group id="Gruppieren 205" o:spid="_x0000_s1069" style="position:absolute;left:106857;top:28876;width:19183;height:14383" coordorigin=",-4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Grafik 206" o:spid="_x0000_s1070" type="#_x0000_t75" style="position:absolute;top:-43;width:19183;height:1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" stroked="t" strokecolor="black [3213]">
                      <v:imagedata r:id="rId43" o:title=""/>
                      <v:path arrowok="t"/>
                    </v:shape>
                    <v:shape id="Textfeld 2" o:spid="_x0000_s1071" type="#_x0000_t202" style="position:absolute;left:5635;top:10207;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" strokecolor="black [3213]">
                      <v:textbox>
                        <w:txbxContent>
                          <w:p w14:paraId="3C539592" w14:textId="2CE5873F" w:rsidR="001B1D56" w:rsidRPr="00F26920" w:rsidRDefault="001B1D56" w:rsidP="009F504E">
                            <w:pPr>
                              <w:jc w:val="center"/>
                              <w:rPr>
                                <w:lang w:val="de-CH"/>
                              </w:rPr>
                            </w:pPr>
                            <w:r>
                              <w:rPr>
                                <w:lang w:val="de-CH"/>
                              </w:rPr>
                              <w:t>Stunde 8</w:t>
                            </w:r>
                          </w:p>
                        </w:txbxContent>
                      </v:textbox>
                    </v:shape>
                  </v:group>
                  <v:group id="Gruppieren 208" o:spid="_x0000_s1072" style="position:absolute;left:19138;top:25199;width:19114;height:14332" coordsize="19113,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Grafik 209" o:spid="_x0000_s1073" type="#_x0000_t75" style="position:absolute;width:19113;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" stroked="t" strokecolor="black [3213]">
                      <v:imagedata r:id="rId35" o:title=""/>
                      <v:path arrowok="t"/>
                    </v:shape>
                    <v:shape id="Textfeld 2" o:spid="_x0000_s1074"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" strokecolor="black [3213]">
                      <v:textbox>
                        <w:txbxContent>
                          <w:p w14:paraId="1E47AEFC" w14:textId="77777777" w:rsidR="001B1D56" w:rsidRPr="00F26920" w:rsidRDefault="001B1D56" w:rsidP="000011E6">
                            <w:pPr>
                              <w:jc w:val="center"/>
                              <w:rPr>
                                <w:lang w:val="de-CH"/>
                              </w:rPr>
                            </w:pPr>
                            <w:r>
                              <w:rPr>
                                <w:lang w:val="de-CH"/>
                              </w:rPr>
                              <w:t>Stunde 1</w:t>
                            </w:r>
                          </w:p>
                        </w:txbxContent>
                      </v:textbox>
                    </v:shape>
                  </v:group>
                  <v:group id="Gruppieren 211" o:spid="_x0000_s1075" style="position:absolute;left:38383;top:25199;width:19075;height:14332" coordsize="19075,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Grafik 212" o:spid="_x0000_s1076" type="#_x0000_t75" style="position:absolute;width:19075;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" stroked="t" strokecolor="black [3213]">
                      <v:imagedata r:id="rId36" o:title=""/>
                      <v:path arrowok="t"/>
                    </v:shape>
                    <v:shape id="Textfeld 2" o:spid="_x0000_s1077"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" strokecolor="black [3213]">
                      <v:textbox>
                        <w:txbxContent>
                          <w:p w14:paraId="3F10AD3F" w14:textId="77777777" w:rsidR="001B1D56" w:rsidRPr="00F26920" w:rsidRDefault="001B1D56" w:rsidP="004B4782">
                            <w:pPr>
                              <w:jc w:val="center"/>
                              <w:rPr>
                                <w:lang w:val="de-CH"/>
                              </w:rPr>
                            </w:pPr>
                            <w:r>
                              <w:rPr>
                                <w:lang w:val="de-CH"/>
                              </w:rPr>
                              <w:t>Stunde 2</w:t>
                            </w:r>
                          </w:p>
                        </w:txbxContent>
                      </v:textbox>
                    </v:shape>
                  </v:group>
                  <v:group id="Gruppieren 214" o:spid="_x0000_s1078" style="position:absolute;top:39553;width:19157;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Grafik 215" o:spid="_x0000_s1079"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" stroked="t" strokecolor="black [3213]">
                      <v:imagedata r:id="rId37" o:title=""/>
                      <v:path arrowok="t"/>
                    </v:shape>
                    <v:shape id="Textfeld 2" o:spid="_x0000_s1080" type="#_x0000_t202" style="position:absolute;left:6166;top:9994;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" strokecolor="black [3213]">
                      <v:textbox>
                        <w:txbxContent>
                          <w:p w14:paraId="7DD33076" w14:textId="77777777" w:rsidR="001B1D56" w:rsidRPr="00F26920" w:rsidRDefault="001B1D56" w:rsidP="004B4782">
                            <w:pPr>
                              <w:jc w:val="center"/>
                              <w:rPr>
                                <w:lang w:val="de-CH"/>
                              </w:rPr>
                            </w:pPr>
                            <w:r>
                              <w:rPr>
                                <w:lang w:val="de-CH"/>
                              </w:rPr>
                              <w:t>Stunde 3</w:t>
                            </w:r>
                          </w:p>
                        </w:txbxContent>
                      </v:textbox>
                    </v:shape>
                  </v:group>
                  <v:group id="Gruppieren 218" o:spid="_x0000_s1081" style="position:absolute;left:19244;top:39553;width:19152;height:14363" coordsize="19151,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Grafik 219" o:spid="_x0000_s1082" type="#_x0000_t75" style="position:absolute;width:19151;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" stroked="t" strokecolor="black [3213]">
                      <v:imagedata r:id="rId38" o:title=""/>
                      <v:path arrowok="t"/>
                    </v:shape>
                    <v:shape id="Textfeld 2" o:spid="_x0000_s1083" type="#_x0000_t202" style="position:absolute;left:5954;top:9781;width:765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" strokecolor="black [3213]">
                      <v:textbox>
                        <w:txbxContent>
                          <w:p w14:paraId="29F71242" w14:textId="77777777" w:rsidR="001B1D56" w:rsidRPr="00F26920" w:rsidRDefault="001B1D56" w:rsidP="004B4782">
                            <w:pPr>
                              <w:jc w:val="center"/>
                              <w:rPr>
                                <w:lang w:val="de-CH"/>
                              </w:rPr>
                            </w:pPr>
                            <w:r>
                              <w:rPr>
                                <w:lang w:val="de-CH"/>
                              </w:rPr>
                              <w:t>Stunde 4</w:t>
                            </w:r>
                          </w:p>
                        </w:txbxContent>
                      </v:textbox>
                    </v:shape>
                  </v:group>
                  <v:group id="Gruppieren 221" o:spid="_x0000_s1084" style="position:absolute;left:38383;top:39553;width:19183;height:14382"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Grafik 222" o:spid="_x0000_s1085" type="#_x0000_t75" style="position:absolute;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" stroked="t" strokecolor="black [3213]">
                      <v:imagedata r:id="rId39" o:title=""/>
                      <v:path arrowok="t"/>
                    </v:shape>
                    <v:shape id="Textfeld 2" o:spid="_x0000_s1086"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" strokecolor="black [3213]">
                      <v:textbox>
                        <w:txbxContent>
                          <w:p w14:paraId="06843D54" w14:textId="77777777" w:rsidR="001B1D56" w:rsidRPr="00F26920" w:rsidRDefault="001B1D56" w:rsidP="004B4782">
                            <w:pPr>
                              <w:jc w:val="center"/>
                              <w:rPr>
                                <w:lang w:val="de-CH"/>
                              </w:rPr>
                            </w:pPr>
                            <w:r>
                              <w:rPr>
                                <w:lang w:val="de-CH"/>
                              </w:rPr>
                              <w:t>Stunde 5</w:t>
                            </w:r>
                          </w:p>
                        </w:txbxContent>
                      </v:textbox>
                    </v:shape>
                  </v:group>
                  <v:group id="Gruppieren 224" o:spid="_x0000_s1087" style="position:absolute;top:25199;width:19157;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Grafik 225" o:spid="_x0000_s1088"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" stroked="t" strokecolor="black [3213]">
                      <v:imagedata r:id="rId40" o:title=""/>
                      <v:path arrowok="t"/>
                    </v:shape>
                    <v:shape id="Textfeld 2" o:spid="_x0000_s1089"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" strokecolor="black [3213]">
                      <v:textbox>
                        <w:txbxContent>
                          <w:p w14:paraId="1A3180B5" w14:textId="77777777" w:rsidR="001B1D56" w:rsidRPr="00F26920" w:rsidRDefault="001B1D56" w:rsidP="00141F8A">
                            <w:pPr>
                              <w:jc w:val="center"/>
                              <w:rPr>
                                <w:lang w:val="de-CH"/>
                              </w:rPr>
                            </w:pPr>
                            <w:r>
                              <w:rPr>
                                <w:lang w:val="de-CH"/>
                              </w:rPr>
                              <w:t>Stunde 0</w:t>
                            </w:r>
                          </w:p>
                        </w:txbxContent>
                      </v:textbox>
                    </v:shape>
                  </v:group>
                </v:group>
                <v:group id="Gruppieren 227" o:spid="_x0000_s1090" style="position:absolute;left:68484;top:43243;width:57601;height:14395" coordsize="576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uppieren 228" o:spid="_x0000_s1091" style="position:absolute;width:19183;height:14395" coordsize="1918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Grafik 229" o:spid="_x0000_s1092" type="#_x0000_t75" style="position:absolute;width:1918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" stroked="t" strokecolor="black [3213]">
                      <v:imagedata r:id="rId44" o:title=""/>
                      <v:path arrowok="t"/>
                    </v:shape>
                    <v:shape id="Textfeld 2" o:spid="_x0000_s1093" type="#_x0000_t202" style="position:absolute;left:6122;top:10177;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" strokecolor="black [3213]">
                      <v:textbox>
                        <w:txbxContent>
                          <w:p w14:paraId="491460FA" w14:textId="4EC991D7" w:rsidR="001B1D56" w:rsidRPr="00F26920" w:rsidRDefault="001B1D56" w:rsidP="00BA377B">
                            <w:pPr>
                              <w:jc w:val="center"/>
                              <w:rPr>
                                <w:lang w:val="de-CH"/>
                              </w:rPr>
                            </w:pPr>
                            <w:r>
                              <w:rPr>
                                <w:lang w:val="de-CH"/>
                              </w:rPr>
                              <w:t>Stunde 9</w:t>
                            </w:r>
                          </w:p>
                        </w:txbxContent>
                      </v:textbox>
                    </v:shape>
                  </v:group>
                  <v:group id="Gruppieren 231" o:spid="_x0000_s1094" style="position:absolute;left:19242;width:19196;height:14395" coordsize="1919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fik 232" o:spid="_x0000_s1095"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" stroked="t" strokecolor="black [3213]">
                      <v:imagedata r:id="rId45" o:title=""/>
                      <v:path arrowok="t"/>
                    </v:shape>
                    <v:shape id="Textfeld 2" o:spid="_x0000_s1096" type="#_x0000_t202" style="position:absolute;left:4929;top:10177;width:920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" strokecolor="black [3213]">
                      <v:textbox>
                        <w:txbxContent>
                          <w:p w14:paraId="6509245C" w14:textId="77777777" w:rsidR="001B1D56" w:rsidRPr="00F26920" w:rsidRDefault="001B1D56" w:rsidP="00473E74">
                            <w:pPr>
                              <w:jc w:val="center"/>
                              <w:rPr>
                                <w:lang w:val="de-CH"/>
                              </w:rPr>
                            </w:pPr>
                            <w:r>
                              <w:rPr>
                                <w:lang w:val="de-CH"/>
                              </w:rPr>
                              <w:t>Stunde 10</w:t>
                            </w:r>
                          </w:p>
                        </w:txbxContent>
                      </v:textbox>
                    </v:shape>
                  </v:group>
                  <v:group id="Gruppieren 234" o:spid="_x0000_s1097" style="position:absolute;left:38404;width:19196;height:14395" coordsize="1919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Grafik 235" o:spid="_x0000_s1098"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" stroked="t" strokecolor="black [3213]">
                      <v:imagedata r:id="rId46" o:title=""/>
                      <v:path arrowok="t"/>
                    </v:shape>
                    <v:shape id="Textfeld 2" o:spid="_x0000_s1099" type="#_x0000_t202" style="position:absolute;left:5247;top:10177;width:920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H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AUSNAfEAAAA3AAAAA8A&#10;AAAAAAAAAAAAAAAABwIAAGRycy9kb3ducmV2LnhtbFBLBQYAAAAAAwADALcAAAD4AgAAAAA=&#10;" strokecolor="black [3213]">
                      <v:textbox>
                        <w:txbxContent>
                          <w:p w14:paraId="620A1024" w14:textId="77777777" w:rsidR="001B1D56" w:rsidRPr="00F26920" w:rsidRDefault="001B1D56" w:rsidP="00CF3E56">
                            <w:pPr>
                              <w:jc w:val="center"/>
                              <w:rPr>
                                <w:lang w:val="de-CH"/>
                              </w:rPr>
                            </w:pPr>
                            <w:r>
                              <w:rPr>
                                <w:lang w:val="de-CH"/>
                              </w:rPr>
                              <w:t>Stunde 11</w:t>
                            </w:r>
                          </w:p>
                        </w:txbxContent>
                      </v:textbox>
                    </v:shape>
                  </v:group>
                </v:group>
              </v:group>
            </w:pict>
          </mc:Fallback>
        </mc:AlternateContent>
      </w:r>
    </w:p>
    <w:p w14:paraId="2AF8D8EB" w14:textId="3B58A7F9" w:rsidR="006C5335" w:rsidRDefault="001331AC">
      <w:pPr>
        <w:spacing w:before="480" w:after="240" w:line="288" w:lineRule="auto"/>
        <w:ind w:left="851" w:firstLine="567"/>
        <w:jc w:val="left"/>
        <w:rPr>
          <w:lang w:val="de-CH"/>
        </w:rPr>
      </w:pPr>
      <w:r>
        <w:rPr>
          <w:noProof/>
          <w:lang w:val="de-CH" w:eastAsia="de-CH"/>
        </w:rPr>
        <mc:AlternateContent>
          <mc:Choice Requires="wps">
            <w:drawing>
              <wp:anchor distT="0" distB="0" distL="114300" distR="114300" simplePos="0" relativeHeight="251686912" behindDoc="0" locked="0" layoutInCell="1" allowOverlap="1" wp14:anchorId="0E663C17" wp14:editId="2FC2379A">
                <wp:simplePos x="0" y="0"/>
                <wp:positionH relativeFrom="column">
                  <wp:posOffset>32531</wp:posOffset>
                </wp:positionH>
                <wp:positionV relativeFrom="paragraph">
                  <wp:posOffset>5615647</wp:posOffset>
                </wp:positionV>
                <wp:extent cx="5744211" cy="635"/>
                <wp:effectExtent l="0" t="0" r="8890" b="0"/>
                <wp:wrapNone/>
                <wp:docPr id="10" name="Textfeld 10"/>
                <wp:cNvGraphicFramePr/>
                <a:graphic xmlns:a="http://schemas.openxmlformats.org/drawingml/2006/main">
                  <a:graphicData uri="http://schemas.microsoft.com/office/word/2010/wordprocessingShape">
                    <wps:wsp>
                      <wps:cNvSpPr txBox="1"/>
                      <wps:spPr>
                        <a:xfrm>
                          <a:off x="0" y="0"/>
                          <a:ext cx="5744211" cy="635"/>
                        </a:xfrm>
                        <a:prstGeom prst="rect">
                          <a:avLst/>
                        </a:prstGeom>
                        <a:solidFill>
                          <a:prstClr val="white"/>
                        </a:solidFill>
                        <a:ln>
                          <a:noFill/>
                        </a:ln>
                      </wps:spPr>
                      <wps:txbx>
                        <w:txbxContent>
                          <w:p w14:paraId="4A5B2726" w14:textId="7020AC1F" w:rsidR="001B1D56" w:rsidRPr="00BA7579" w:rsidRDefault="001B1D56" w:rsidP="001331AC">
                            <w:pPr>
                              <w:pStyle w:val="Beschriftung"/>
                              <w:rPr>
                                <w:noProof/>
                              </w:rPr>
                            </w:pPr>
                            <w:bookmarkStart w:id="131" w:name="_Ref525547071"/>
                            <w:bookmarkStart w:id="132" w:name="_Ref52506637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bookmarkEnd w:id="131"/>
                            <w:r>
                              <w:t xml:space="preserve">: </w:t>
                            </w:r>
                            <w:r w:rsidRPr="00716DA1">
                              <w:t>Darstellung de</w:t>
                            </w:r>
                            <w:r>
                              <w:t>s</w:t>
                            </w:r>
                            <w:r w:rsidRPr="00716DA1">
                              <w:t xml:space="preserve"> Versuchsverlauf</w:t>
                            </w:r>
                            <w:r>
                              <w:t>s</w:t>
                            </w:r>
                            <w:r w:rsidRPr="00716DA1">
                              <w:t xml:space="preserve"> Nr. </w:t>
                            </w:r>
                            <w:r w:rsidRPr="00C744AB">
                              <w:t>20</w:t>
                            </w:r>
                            <w:r w:rsidRPr="00716DA1">
                              <w:t>. Ein Schüttelkolben mit 250 mL YEPD-Medium wurde mit Hefezellen beimpft (Stunde 0) und 11 Stunden kultiviert. Der Verlauf stellt die Farbänderung de</w:t>
                            </w:r>
                            <w:r>
                              <w:t xml:space="preserve">r </w:t>
                            </w:r>
                            <w:r w:rsidRPr="00FB1D9A">
                              <w:t>Biomasse</w:t>
                            </w:r>
                            <w:r>
                              <w:t xml:space="preserve"> vom dunklen (Stunde 0) zum hellbraunen (Stunde 11) Farbton dar.</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63C17" id="Textfeld 10" o:spid="_x0000_s1100" type="#_x0000_t202" style="position:absolute;left:0;text-align:left;margin-left:2.55pt;margin-top:442.2pt;width:452.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" stroked="f">
                <v:textbox style="mso-fit-shape-to-text:t" inset="0,0,0,0">
                  <w:txbxContent>
                    <w:p w14:paraId="4A5B2726" w14:textId="7020AC1F" w:rsidR="001B1D56" w:rsidRPr="00BA7579" w:rsidRDefault="001B1D56" w:rsidP="001331AC">
                      <w:pPr>
                        <w:pStyle w:val="Beschriftung"/>
                        <w:rPr>
                          <w:noProof/>
                        </w:rPr>
                      </w:pPr>
                      <w:bookmarkStart w:id="133" w:name="_Ref525547071"/>
                      <w:bookmarkStart w:id="134" w:name="_Ref525066379"/>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bookmarkEnd w:id="133"/>
                      <w:r>
                        <w:t xml:space="preserve">: </w:t>
                      </w:r>
                      <w:r w:rsidRPr="00716DA1">
                        <w:t>Darstellung de</w:t>
                      </w:r>
                      <w:r>
                        <w:t>s</w:t>
                      </w:r>
                      <w:r w:rsidRPr="00716DA1">
                        <w:t xml:space="preserve"> Versuchsverlauf</w:t>
                      </w:r>
                      <w:r>
                        <w:t>s</w:t>
                      </w:r>
                      <w:r w:rsidRPr="00716DA1">
                        <w:t xml:space="preserve"> Nr. </w:t>
                      </w:r>
                      <w:r w:rsidRPr="00C744AB">
                        <w:t>20</w:t>
                      </w:r>
                      <w:r w:rsidRPr="00716DA1">
                        <w:t>. Ein Schüttelkolben mit 250 mL YEPD-Medium wurde mit Hefezellen beimpft (Stunde 0) und 11 Stunden kultiviert. Der Verlauf stellt die Farbänderung de</w:t>
                      </w:r>
                      <w:r>
                        <w:t xml:space="preserve">r </w:t>
                      </w:r>
                      <w:r w:rsidRPr="00FB1D9A">
                        <w:t>Biomasse</w:t>
                      </w:r>
                      <w:r>
                        <w:t xml:space="preserve"> vom dunklen (Stunde 0) zum hellbraunen (Stunde 11) Farbton dar.</w:t>
                      </w:r>
                      <w:bookmarkEnd w:id="134"/>
                    </w:p>
                  </w:txbxContent>
                </v:textbox>
              </v:shape>
            </w:pict>
          </mc:Fallback>
        </mc:AlternateContent>
      </w:r>
      <w:r w:rsidR="003102A5">
        <w:rPr>
          <w:lang w:val="de-CH"/>
        </w:rPr>
        <w:br w:type="page"/>
      </w:r>
    </w:p>
    <w:p w14:paraId="20E434B7" w14:textId="605D63B8" w:rsidR="002F53F8" w:rsidRDefault="00C500C1" w:rsidP="00065122">
      <w:pPr>
        <w:pStyle w:val="berschrift2"/>
      </w:pPr>
      <w:bookmarkStart w:id="135" w:name="_Toc525737901"/>
      <w:r>
        <w:lastRenderedPageBreak/>
        <w:t>RGB-Farbwerte</w:t>
      </w:r>
      <w:bookmarkEnd w:id="135"/>
    </w:p>
    <w:p w14:paraId="163F2F1A" w14:textId="4051F3B4" w:rsidR="003F64E6" w:rsidRDefault="00E03E1E" w:rsidP="00C83E0A">
      <w:pPr>
        <w:rPr>
          <w:lang w:val="de-CH"/>
        </w:rPr>
      </w:pPr>
      <w:r>
        <w:rPr>
          <w:lang w:val="de-CH"/>
        </w:rPr>
        <w:t xml:space="preserve">Bei der folgenden </w:t>
      </w:r>
      <w:r w:rsidR="00891ED5">
        <w:rPr>
          <w:lang w:val="de-CH"/>
        </w:rPr>
        <w:fldChar w:fldCharType="begin"/>
      </w:r>
      <w:r w:rsidR="00891ED5">
        <w:rPr>
          <w:lang w:val="de-CH"/>
        </w:rPr>
        <w:instrText xml:space="preserve"> REF _Ref524893583 \h </w:instrText>
      </w:r>
      <w:r w:rsidR="00891ED5">
        <w:rPr>
          <w:lang w:val="de-CH"/>
        </w:rPr>
      </w:r>
      <w:r w:rsidR="00891ED5">
        <w:rPr>
          <w:lang w:val="de-CH"/>
        </w:rPr>
        <w:fldChar w:fldCharType="separate"/>
      </w:r>
      <w:r w:rsidR="001B1D56">
        <w:t xml:space="preserve">Tabelle </w:t>
      </w:r>
      <w:r w:rsidR="001B1D56">
        <w:rPr>
          <w:noProof/>
        </w:rPr>
        <w:t>2</w:t>
      </w:r>
      <w:r w:rsidR="00891ED5">
        <w:rPr>
          <w:lang w:val="de-CH"/>
        </w:rPr>
        <w:fldChar w:fldCharType="end"/>
      </w:r>
      <w:r>
        <w:rPr>
          <w:lang w:val="de-CH"/>
        </w:rPr>
        <w:t xml:space="preserve"> handelt es sich um </w:t>
      </w:r>
      <w:r w:rsidR="00353FD1">
        <w:rPr>
          <w:lang w:val="de-CH"/>
        </w:rPr>
        <w:t>Ergebnisse des RGB-Farbraums</w:t>
      </w:r>
      <w:r>
        <w:rPr>
          <w:lang w:val="de-CH"/>
        </w:rPr>
        <w:t xml:space="preserve"> der </w:t>
      </w:r>
      <w:r w:rsidRPr="00E03E1E">
        <w:rPr>
          <w:lang w:val="de-CH"/>
        </w:rPr>
        <w:t>10.</w:t>
      </w:r>
      <w:r>
        <w:rPr>
          <w:lang w:val="de-CH"/>
        </w:rPr>
        <w:t xml:space="preserve"> Messung. </w:t>
      </w:r>
      <w:r w:rsidR="00292AFD">
        <w:rPr>
          <w:lang w:val="de-CH"/>
        </w:rPr>
        <w:t>Zu</w:t>
      </w:r>
      <w:r>
        <w:rPr>
          <w:lang w:val="de-CH"/>
        </w:rPr>
        <w:t xml:space="preserve"> allen entsprechenden Farbwerte</w:t>
      </w:r>
      <w:r w:rsidR="001B1D56">
        <w:rPr>
          <w:lang w:val="de-CH"/>
        </w:rPr>
        <w:t>n</w:t>
      </w:r>
      <w:r>
        <w:rPr>
          <w:lang w:val="de-CH"/>
        </w:rPr>
        <w:t xml:space="preserve"> Rot, Grün und Blau </w:t>
      </w:r>
      <w:r w:rsidR="00292AFD">
        <w:rPr>
          <w:lang w:val="de-CH"/>
        </w:rPr>
        <w:t xml:space="preserve">sind die Mittelwerte </w:t>
      </w:r>
      <w:r>
        <w:rPr>
          <w:lang w:val="de-CH"/>
        </w:rPr>
        <w:t xml:space="preserve">dargestellt. </w:t>
      </w:r>
      <w:r w:rsidR="001B1D56">
        <w:rPr>
          <w:lang w:val="de-CH"/>
        </w:rPr>
        <w:t xml:space="preserve">Zur Biomassenbestimmung wurden </w:t>
      </w:r>
      <w:r>
        <w:rPr>
          <w:lang w:val="de-CH"/>
        </w:rPr>
        <w:t xml:space="preserve">Schüttelkolbenaufnahmen jeweils viermal durchgeführt. Es ist ersichtlich, dass im Verlauf des Versuches sich die Farbwerte verändern, wobei eine Farbwerterhöhung in </w:t>
      </w:r>
      <w:r w:rsidR="00AA22E8">
        <w:rPr>
          <w:lang w:val="de-CH"/>
        </w:rPr>
        <w:t>allen Farbanteilen</w:t>
      </w:r>
      <w:r>
        <w:rPr>
          <w:lang w:val="de-CH"/>
        </w:rPr>
        <w:t xml:space="preserve"> erkennbar ist. </w:t>
      </w:r>
      <w:r w:rsidR="00425DAC">
        <w:rPr>
          <w:lang w:val="de-CH"/>
        </w:rPr>
        <w:t>Rot taucht in diesen Abbildungen während der ganzen Kultivierung am meisten auf, da hohe durchschnittliche Farbwerte von 128 bis zu 180 nachgewiesen werden k</w:t>
      </w:r>
      <w:r w:rsidR="00CE62E0">
        <w:rPr>
          <w:lang w:val="de-CH"/>
        </w:rPr>
        <w:t>önnen</w:t>
      </w:r>
      <w:r w:rsidR="00425DAC">
        <w:rPr>
          <w:lang w:val="de-CH"/>
        </w:rPr>
        <w:t>. Weiter</w:t>
      </w:r>
      <w:r w:rsidR="00346CE9">
        <w:rPr>
          <w:lang w:val="de-CH"/>
        </w:rPr>
        <w:t xml:space="preserve"> ist</w:t>
      </w:r>
      <w:r w:rsidR="00425DAC">
        <w:rPr>
          <w:lang w:val="de-CH"/>
        </w:rPr>
        <w:t xml:space="preserve"> die grösste </w:t>
      </w:r>
      <w:r w:rsidR="00A931D1">
        <w:rPr>
          <w:lang w:val="de-CH"/>
        </w:rPr>
        <w:t xml:space="preserve">Farbwerterhöhung </w:t>
      </w:r>
      <w:r w:rsidR="00425DAC">
        <w:rPr>
          <w:lang w:val="de-CH"/>
        </w:rPr>
        <w:t>im durchschnittliche</w:t>
      </w:r>
      <w:r w:rsidR="00346CE9">
        <w:rPr>
          <w:lang w:val="de-CH"/>
        </w:rPr>
        <w:t>n</w:t>
      </w:r>
      <w:r w:rsidR="00A931D1">
        <w:rPr>
          <w:lang w:val="de-CH"/>
        </w:rPr>
        <w:t xml:space="preserve"> Grünanteil</w:t>
      </w:r>
      <w:r w:rsidR="00425DAC">
        <w:rPr>
          <w:lang w:val="de-CH"/>
        </w:rPr>
        <w:t xml:space="preserve"> gemäss </w:t>
      </w:r>
      <w:r w:rsidR="00425DAC">
        <w:rPr>
          <w:lang w:val="de-CH"/>
        </w:rPr>
        <w:fldChar w:fldCharType="begin"/>
      </w:r>
      <w:r w:rsidR="00425DAC">
        <w:rPr>
          <w:lang w:val="de-CH"/>
        </w:rPr>
        <w:instrText xml:space="preserve"> REF _Ref524893583 \h </w:instrText>
      </w:r>
      <w:r w:rsidR="00425DAC">
        <w:rPr>
          <w:lang w:val="de-CH"/>
        </w:rPr>
      </w:r>
      <w:r w:rsidR="00425DAC">
        <w:rPr>
          <w:lang w:val="de-CH"/>
        </w:rPr>
        <w:fldChar w:fldCharType="separate"/>
      </w:r>
      <w:r w:rsidR="001B1D56">
        <w:t xml:space="preserve">Tabelle </w:t>
      </w:r>
      <w:r w:rsidR="001B1D56">
        <w:rPr>
          <w:noProof/>
        </w:rPr>
        <w:t>2</w:t>
      </w:r>
      <w:r w:rsidR="00425DAC">
        <w:rPr>
          <w:lang w:val="de-CH"/>
        </w:rPr>
        <w:fldChar w:fldCharType="end"/>
      </w:r>
      <w:r w:rsidR="00425DAC">
        <w:rPr>
          <w:lang w:val="de-CH"/>
        </w:rPr>
        <w:t xml:space="preserve"> </w:t>
      </w:r>
      <w:r w:rsidR="00346CE9">
        <w:rPr>
          <w:lang w:val="de-CH"/>
        </w:rPr>
        <w:t>zu erkennen.</w:t>
      </w:r>
      <w:r w:rsidR="00425DAC">
        <w:rPr>
          <w:lang w:val="de-CH"/>
        </w:rPr>
        <w:t xml:space="preserve"> </w:t>
      </w:r>
    </w:p>
    <w:p w14:paraId="41FCEB45" w14:textId="52053699" w:rsidR="00CF522A" w:rsidRDefault="00CF522A" w:rsidP="00065122">
      <w:pPr>
        <w:pStyle w:val="Beschriftung"/>
        <w:keepNext/>
        <w:spacing w:before="160"/>
      </w:pPr>
      <w:bookmarkStart w:id="136" w:name="_Ref524893583"/>
      <w:r>
        <w:t xml:space="preserve">Tabelle </w:t>
      </w:r>
      <w:r w:rsidR="00C55D23">
        <w:rPr>
          <w:noProof/>
        </w:rPr>
        <w:fldChar w:fldCharType="begin"/>
      </w:r>
      <w:r w:rsidR="00C55D23">
        <w:rPr>
          <w:noProof/>
        </w:rPr>
        <w:instrText xml:space="preserve"> SEQ Tabelle \* ARABIC </w:instrText>
      </w:r>
      <w:r w:rsidR="00C55D23">
        <w:rPr>
          <w:noProof/>
        </w:rPr>
        <w:fldChar w:fldCharType="separate"/>
      </w:r>
      <w:r w:rsidR="001B1D56">
        <w:rPr>
          <w:noProof/>
        </w:rPr>
        <w:t>2</w:t>
      </w:r>
      <w:r w:rsidR="00C55D23">
        <w:rPr>
          <w:noProof/>
        </w:rPr>
        <w:fldChar w:fldCharType="end"/>
      </w:r>
      <w:bookmarkEnd w:id="136"/>
      <w:r>
        <w:t xml:space="preserve">: Tabellarische Darstellung der RGB-Farbwerte von der </w:t>
      </w:r>
      <w:r w:rsidRPr="002A5A08">
        <w:t>10.</w:t>
      </w:r>
      <w:r>
        <w:t xml:space="preserve"> Messung. Eine Farbwerterhöhung ist </w:t>
      </w:r>
      <w:r w:rsidR="00425DAC">
        <w:t xml:space="preserve">in </w:t>
      </w:r>
      <w:r w:rsidR="00666843">
        <w:t>den</w:t>
      </w:r>
      <w:r w:rsidR="0018291A">
        <w:t xml:space="preserve"> </w:t>
      </w:r>
      <w:r>
        <w:t xml:space="preserve">Farben </w:t>
      </w:r>
      <w:r w:rsidR="0018291A">
        <w:t>Rot</w:t>
      </w:r>
      <w:r w:rsidR="001B1D56">
        <w:t xml:space="preserve">, </w:t>
      </w:r>
      <w:r w:rsidR="0018291A">
        <w:t xml:space="preserve">Grün </w:t>
      </w:r>
      <w:r w:rsidR="001B1D56">
        <w:t xml:space="preserve">und </w:t>
      </w:r>
      <w:r w:rsidR="0018291A">
        <w:t xml:space="preserve">Blau </w:t>
      </w:r>
      <w:r w:rsidR="001B1D56">
        <w:t>der Messung</w:t>
      </w:r>
      <w:r>
        <w:t xml:space="preserve"> 10 </w:t>
      </w:r>
      <w:r w:rsidR="0018291A">
        <w:t>ersichtlich.</w:t>
      </w:r>
      <w:r w:rsidR="00CC6A8B">
        <w:t xml:space="preserve"> Zur Be</w:t>
      </w:r>
      <w:r w:rsidR="00014FA9">
        <w:t xml:space="preserve">stimmung </w:t>
      </w:r>
      <w:r w:rsidR="00CC6A8B">
        <w:t xml:space="preserve">des durchschnittlichen Farbwertanteils </w:t>
      </w:r>
      <w:r w:rsidR="001A0E6D">
        <w:t xml:space="preserve">wird </w:t>
      </w:r>
      <w:r w:rsidR="00014FA9">
        <w:t xml:space="preserve">mittels der </w:t>
      </w:r>
      <w:r w:rsidR="001A0E6D">
        <w:t xml:space="preserve">Software MATLAB </w:t>
      </w:r>
      <w:r w:rsidR="001B1D56">
        <w:t xml:space="preserve">ein </w:t>
      </w:r>
      <w:r w:rsidR="00666843" w:rsidRPr="002A5A08">
        <w:t>bestimmter Algorithmus</w:t>
      </w:r>
      <w:r w:rsidR="00666843">
        <w:t xml:space="preserve"> </w:t>
      </w:r>
      <w:r w:rsidR="001B1D56">
        <w:t>erarbeitet</w:t>
      </w:r>
      <w:r w:rsidR="00EE2EEE">
        <w:t xml:space="preserve"> und berechnet. </w:t>
      </w:r>
    </w:p>
    <w:tbl>
      <w:tblPr>
        <w:tblStyle w:val="EinfacheTabelle2"/>
        <w:tblW w:w="9179" w:type="dxa"/>
        <w:jc w:val="center"/>
        <w:tblInd w:w="0" w:type="dxa"/>
        <w:tblLook w:val="04A0" w:firstRow="1" w:lastRow="0" w:firstColumn="1" w:lastColumn="0" w:noHBand="0" w:noVBand="1"/>
      </w:tblPr>
      <w:tblGrid>
        <w:gridCol w:w="1613"/>
        <w:gridCol w:w="2522"/>
        <w:gridCol w:w="2522"/>
        <w:gridCol w:w="2522"/>
      </w:tblGrid>
      <w:tr w:rsidR="00F1482E" w14:paraId="212247AF" w14:textId="7C0A6F3E" w:rsidTr="00F7526B">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529006A9" w14:textId="3D719E29" w:rsidR="00F1482E" w:rsidRDefault="00F1482E" w:rsidP="00F7526B">
            <w:pPr>
              <w:jc w:val="center"/>
              <w:rPr>
                <w:lang w:val="de-CH"/>
              </w:rPr>
            </w:pPr>
            <w:r>
              <w:t>Kultivierungsstunde</w:t>
            </w:r>
          </w:p>
        </w:tc>
        <w:tc>
          <w:tcPr>
            <w:tcW w:w="2522" w:type="dxa"/>
            <w:vAlign w:val="center"/>
          </w:tcPr>
          <w:p w14:paraId="7A5C56CF" w14:textId="551CD09A"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Rotanteil</w:t>
            </w:r>
          </w:p>
        </w:tc>
        <w:tc>
          <w:tcPr>
            <w:tcW w:w="2522" w:type="dxa"/>
            <w:vAlign w:val="center"/>
          </w:tcPr>
          <w:p w14:paraId="437B4619" w14:textId="32760857"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Grünanteil</w:t>
            </w:r>
          </w:p>
        </w:tc>
        <w:tc>
          <w:tcPr>
            <w:tcW w:w="2522" w:type="dxa"/>
            <w:vAlign w:val="center"/>
          </w:tcPr>
          <w:p w14:paraId="6B3D1382" w14:textId="1FBF37E6"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Blauanteil</w:t>
            </w:r>
          </w:p>
        </w:tc>
      </w:tr>
      <w:tr w:rsidR="00F1482E" w14:paraId="342C6084" w14:textId="40F1E006" w:rsidTr="00F7526B">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65E2D9E7" w14:textId="700B28F9" w:rsidR="00F1482E" w:rsidRDefault="00F1482E" w:rsidP="00F7526B">
            <w:pPr>
              <w:jc w:val="center"/>
            </w:pPr>
            <w:r>
              <w:t>0.</w:t>
            </w:r>
          </w:p>
        </w:tc>
        <w:tc>
          <w:tcPr>
            <w:tcW w:w="2522" w:type="dxa"/>
            <w:vAlign w:val="center"/>
          </w:tcPr>
          <w:p w14:paraId="4ACE6063" w14:textId="561A3536"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A67FD8">
              <w:t>128.9742</w:t>
            </w:r>
          </w:p>
        </w:tc>
        <w:tc>
          <w:tcPr>
            <w:tcW w:w="2522" w:type="dxa"/>
            <w:vAlign w:val="center"/>
          </w:tcPr>
          <w:p w14:paraId="6A549E43" w14:textId="7596CDA3"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403EA7">
              <w:t>88.8755</w:t>
            </w:r>
          </w:p>
        </w:tc>
        <w:tc>
          <w:tcPr>
            <w:tcW w:w="2522" w:type="dxa"/>
            <w:vAlign w:val="center"/>
          </w:tcPr>
          <w:p w14:paraId="4B486A8C" w14:textId="40D78E9F"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403EA7">
              <w:t>29.7426</w:t>
            </w:r>
          </w:p>
        </w:tc>
      </w:tr>
      <w:tr w:rsidR="00F1482E" w14:paraId="4A9F495A" w14:textId="27BD3784" w:rsidTr="00F7526B">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62A7F222" w14:textId="19F38B1F" w:rsidR="00F1482E" w:rsidRDefault="00F1482E" w:rsidP="00F7526B">
            <w:pPr>
              <w:jc w:val="center"/>
            </w:pPr>
            <w:r>
              <w:t>1.</w:t>
            </w:r>
          </w:p>
        </w:tc>
        <w:tc>
          <w:tcPr>
            <w:tcW w:w="2522" w:type="dxa"/>
            <w:vAlign w:val="center"/>
          </w:tcPr>
          <w:p w14:paraId="6000F717" w14:textId="785C917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403EA7">
              <w:t>120.7062</w:t>
            </w:r>
          </w:p>
        </w:tc>
        <w:tc>
          <w:tcPr>
            <w:tcW w:w="2522" w:type="dxa"/>
            <w:vAlign w:val="center"/>
          </w:tcPr>
          <w:p w14:paraId="2014070C" w14:textId="312E132E"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403EA7">
              <w:t>79.6012</w:t>
            </w:r>
          </w:p>
        </w:tc>
        <w:tc>
          <w:tcPr>
            <w:tcW w:w="2522" w:type="dxa"/>
            <w:vAlign w:val="center"/>
          </w:tcPr>
          <w:p w14:paraId="3B5F1B18" w14:textId="5BA0B90A"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6300B1">
              <w:t>23.0408</w:t>
            </w:r>
          </w:p>
        </w:tc>
      </w:tr>
      <w:tr w:rsidR="00F1482E" w14:paraId="0F94F752" w14:textId="2B6D7482" w:rsidTr="00F7526B">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2B9F68BB" w14:textId="60E0AC0D" w:rsidR="00F1482E" w:rsidRDefault="00F1482E" w:rsidP="00F7526B">
            <w:pPr>
              <w:jc w:val="center"/>
            </w:pPr>
            <w:r>
              <w:t>2</w:t>
            </w:r>
          </w:p>
        </w:tc>
        <w:tc>
          <w:tcPr>
            <w:tcW w:w="2522" w:type="dxa"/>
            <w:vAlign w:val="center"/>
          </w:tcPr>
          <w:p w14:paraId="1D81A3A7" w14:textId="63632243"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129.9038</w:t>
            </w:r>
          </w:p>
        </w:tc>
        <w:tc>
          <w:tcPr>
            <w:tcW w:w="2522" w:type="dxa"/>
            <w:vAlign w:val="center"/>
          </w:tcPr>
          <w:p w14:paraId="11700FB8" w14:textId="019815EF"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86.4826</w:t>
            </w:r>
          </w:p>
        </w:tc>
        <w:tc>
          <w:tcPr>
            <w:tcW w:w="2522" w:type="dxa"/>
            <w:vAlign w:val="center"/>
          </w:tcPr>
          <w:p w14:paraId="1317B55A" w14:textId="3405E56A"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25.3612</w:t>
            </w:r>
          </w:p>
        </w:tc>
      </w:tr>
      <w:tr w:rsidR="00F1482E" w14:paraId="35E43DFB" w14:textId="21679BFA" w:rsidTr="00F7526B">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3B24B5F4" w14:textId="7A8CF42D" w:rsidR="00F1482E" w:rsidRDefault="00F1482E" w:rsidP="00F7526B">
            <w:pPr>
              <w:jc w:val="center"/>
              <w:rPr>
                <w:lang w:val="de-CH"/>
              </w:rPr>
            </w:pPr>
            <w:r>
              <w:t>3.</w:t>
            </w:r>
          </w:p>
        </w:tc>
        <w:tc>
          <w:tcPr>
            <w:tcW w:w="2522" w:type="dxa"/>
            <w:vAlign w:val="center"/>
          </w:tcPr>
          <w:p w14:paraId="0A652005" w14:textId="13E15C9C"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0C262D">
              <w:t>134.5130</w:t>
            </w:r>
          </w:p>
        </w:tc>
        <w:tc>
          <w:tcPr>
            <w:tcW w:w="2522" w:type="dxa"/>
            <w:vAlign w:val="center"/>
          </w:tcPr>
          <w:p w14:paraId="648A1324" w14:textId="432442B4"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00BB2">
              <w:t>93.9892</w:t>
            </w:r>
          </w:p>
        </w:tc>
        <w:tc>
          <w:tcPr>
            <w:tcW w:w="2522" w:type="dxa"/>
            <w:vAlign w:val="center"/>
          </w:tcPr>
          <w:p w14:paraId="200D362E" w14:textId="076CD572"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00BB2">
              <w:rPr>
                <w:lang w:val="de-CH"/>
              </w:rPr>
              <w:t>35.1580</w:t>
            </w:r>
          </w:p>
        </w:tc>
      </w:tr>
      <w:tr w:rsidR="00F1482E" w14:paraId="365A22DA" w14:textId="72655404" w:rsidTr="00F7526B">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136EC7FD" w14:textId="33E451E3" w:rsidR="00F1482E" w:rsidRDefault="00F1482E" w:rsidP="00F7526B">
            <w:pPr>
              <w:jc w:val="center"/>
            </w:pPr>
            <w:r>
              <w:t>4.</w:t>
            </w:r>
          </w:p>
        </w:tc>
        <w:tc>
          <w:tcPr>
            <w:tcW w:w="2522" w:type="dxa"/>
            <w:vAlign w:val="center"/>
          </w:tcPr>
          <w:p w14:paraId="1BFAF923" w14:textId="5457D6F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100BB2">
              <w:t>137.0369</w:t>
            </w:r>
          </w:p>
        </w:tc>
        <w:tc>
          <w:tcPr>
            <w:tcW w:w="2522" w:type="dxa"/>
            <w:vAlign w:val="center"/>
          </w:tcPr>
          <w:p w14:paraId="063462BC" w14:textId="3122DB0D"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100BB2">
              <w:t>95.9377</w:t>
            </w:r>
          </w:p>
        </w:tc>
        <w:tc>
          <w:tcPr>
            <w:tcW w:w="2522" w:type="dxa"/>
            <w:vAlign w:val="center"/>
          </w:tcPr>
          <w:p w14:paraId="22BC8C2B" w14:textId="24EDBFD6"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3C4892">
              <w:t>32.6538</w:t>
            </w:r>
          </w:p>
        </w:tc>
      </w:tr>
      <w:tr w:rsidR="00F1482E" w14:paraId="094AD954" w14:textId="100BADE0" w:rsidTr="00F7526B">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20C1BD9C" w14:textId="28FE0A46" w:rsidR="00F1482E" w:rsidRDefault="00F1482E" w:rsidP="00F7526B">
            <w:pPr>
              <w:jc w:val="center"/>
            </w:pPr>
            <w:r>
              <w:t>5.</w:t>
            </w:r>
          </w:p>
        </w:tc>
        <w:tc>
          <w:tcPr>
            <w:tcW w:w="2522" w:type="dxa"/>
            <w:vAlign w:val="center"/>
          </w:tcPr>
          <w:p w14:paraId="4393C77D" w14:textId="13D6A96D"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3C4892">
              <w:t>146.2650</w:t>
            </w:r>
          </w:p>
        </w:tc>
        <w:tc>
          <w:tcPr>
            <w:tcW w:w="2522" w:type="dxa"/>
            <w:vAlign w:val="center"/>
          </w:tcPr>
          <w:p w14:paraId="1758DAA2" w14:textId="218A69F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3C4892">
              <w:t>105.7380</w:t>
            </w:r>
          </w:p>
        </w:tc>
        <w:tc>
          <w:tcPr>
            <w:tcW w:w="2522" w:type="dxa"/>
            <w:vAlign w:val="center"/>
          </w:tcPr>
          <w:p w14:paraId="46C8329F" w14:textId="149E49A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287B60">
              <w:t>47.6235</w:t>
            </w:r>
          </w:p>
        </w:tc>
      </w:tr>
      <w:tr w:rsidR="00F1482E" w14:paraId="21A87CDC" w14:textId="604C0FE1" w:rsidTr="00F7526B">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43C4B436" w14:textId="19B93566" w:rsidR="00F1482E" w:rsidRDefault="00F1482E" w:rsidP="00F7526B">
            <w:pPr>
              <w:jc w:val="center"/>
            </w:pPr>
            <w:r>
              <w:t>6.</w:t>
            </w:r>
          </w:p>
        </w:tc>
        <w:tc>
          <w:tcPr>
            <w:tcW w:w="2522" w:type="dxa"/>
            <w:vAlign w:val="center"/>
          </w:tcPr>
          <w:p w14:paraId="6C42668A" w14:textId="05706560"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287B60">
              <w:t>157.9262</w:t>
            </w:r>
          </w:p>
        </w:tc>
        <w:tc>
          <w:tcPr>
            <w:tcW w:w="2522" w:type="dxa"/>
            <w:vAlign w:val="center"/>
          </w:tcPr>
          <w:p w14:paraId="4A649DB0" w14:textId="04A1370B"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287B60">
              <w:t>123.2855</w:t>
            </w:r>
          </w:p>
        </w:tc>
        <w:tc>
          <w:tcPr>
            <w:tcW w:w="2522" w:type="dxa"/>
            <w:vAlign w:val="center"/>
          </w:tcPr>
          <w:p w14:paraId="110255F6" w14:textId="04BE91A4"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114C7">
              <w:t>68.5245</w:t>
            </w:r>
          </w:p>
        </w:tc>
      </w:tr>
      <w:tr w:rsidR="00F1482E" w14:paraId="47988DC9" w14:textId="25A93F86" w:rsidTr="00F7526B">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102A93AA" w14:textId="70C74BBC" w:rsidR="00F1482E" w:rsidRDefault="00F1482E" w:rsidP="00F7526B">
            <w:pPr>
              <w:jc w:val="center"/>
              <w:rPr>
                <w:lang w:val="de-CH"/>
              </w:rPr>
            </w:pPr>
            <w:r>
              <w:t>7.</w:t>
            </w:r>
          </w:p>
        </w:tc>
        <w:tc>
          <w:tcPr>
            <w:tcW w:w="2522" w:type="dxa"/>
            <w:vAlign w:val="center"/>
          </w:tcPr>
          <w:p w14:paraId="4C6F8D31" w14:textId="39924514"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t>165.1218</w:t>
            </w:r>
          </w:p>
        </w:tc>
        <w:tc>
          <w:tcPr>
            <w:tcW w:w="2522" w:type="dxa"/>
            <w:vAlign w:val="center"/>
          </w:tcPr>
          <w:p w14:paraId="6E885F9F" w14:textId="161BA8A3"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t>129.3160</w:t>
            </w:r>
          </w:p>
        </w:tc>
        <w:tc>
          <w:tcPr>
            <w:tcW w:w="2522" w:type="dxa"/>
            <w:vAlign w:val="center"/>
          </w:tcPr>
          <w:p w14:paraId="00C95A44" w14:textId="2AB8CFE3"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rPr>
                <w:lang w:val="de-CH"/>
              </w:rPr>
              <w:t>70.4797</w:t>
            </w:r>
          </w:p>
        </w:tc>
      </w:tr>
      <w:tr w:rsidR="00F1482E" w14:paraId="7845F152" w14:textId="269A8B67" w:rsidTr="00F7526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0A1263A7" w14:textId="11AB8714" w:rsidR="00F1482E" w:rsidRDefault="00F1482E" w:rsidP="00F7526B">
            <w:pPr>
              <w:jc w:val="center"/>
            </w:pPr>
            <w:r>
              <w:t>8.</w:t>
            </w:r>
          </w:p>
        </w:tc>
        <w:tc>
          <w:tcPr>
            <w:tcW w:w="2522" w:type="dxa"/>
            <w:vAlign w:val="center"/>
          </w:tcPr>
          <w:p w14:paraId="7E85A274" w14:textId="30C944E8"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171.0481</w:t>
            </w:r>
          </w:p>
        </w:tc>
        <w:tc>
          <w:tcPr>
            <w:tcW w:w="2522" w:type="dxa"/>
            <w:vAlign w:val="center"/>
          </w:tcPr>
          <w:p w14:paraId="67B64376" w14:textId="7382BC1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130.1351</w:t>
            </w:r>
          </w:p>
        </w:tc>
        <w:tc>
          <w:tcPr>
            <w:tcW w:w="2522" w:type="dxa"/>
            <w:vAlign w:val="center"/>
          </w:tcPr>
          <w:p w14:paraId="5646E181" w14:textId="154325E4"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57.6018</w:t>
            </w:r>
          </w:p>
        </w:tc>
      </w:tr>
      <w:tr w:rsidR="00F1482E" w14:paraId="12344BBE" w14:textId="7B67153C" w:rsidTr="00F7526B">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73917999" w14:textId="62FCF14B" w:rsidR="00F1482E" w:rsidRDefault="00F1482E" w:rsidP="00F7526B">
            <w:pPr>
              <w:jc w:val="center"/>
            </w:pPr>
            <w:r>
              <w:t>9.</w:t>
            </w:r>
          </w:p>
        </w:tc>
        <w:tc>
          <w:tcPr>
            <w:tcW w:w="2522" w:type="dxa"/>
            <w:vAlign w:val="center"/>
          </w:tcPr>
          <w:p w14:paraId="2EF2D36D" w14:textId="6B4F25EB"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164.0638</w:t>
            </w:r>
          </w:p>
        </w:tc>
        <w:tc>
          <w:tcPr>
            <w:tcW w:w="2522" w:type="dxa"/>
            <w:vAlign w:val="center"/>
          </w:tcPr>
          <w:p w14:paraId="34A5C55B" w14:textId="1FFE3EF0"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127.1806</w:t>
            </w:r>
          </w:p>
        </w:tc>
        <w:tc>
          <w:tcPr>
            <w:tcW w:w="2522" w:type="dxa"/>
            <w:vAlign w:val="center"/>
          </w:tcPr>
          <w:p w14:paraId="5690F5D8" w14:textId="3DAE6E61"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62.3408</w:t>
            </w:r>
          </w:p>
        </w:tc>
      </w:tr>
      <w:tr w:rsidR="00F1482E" w14:paraId="3C5C3CA4" w14:textId="18F33BE5" w:rsidTr="00F7526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5607FADB" w14:textId="1A375FB6" w:rsidR="00F1482E" w:rsidRDefault="00F1482E" w:rsidP="00F7526B">
            <w:pPr>
              <w:jc w:val="center"/>
            </w:pPr>
            <w:r>
              <w:t>10.</w:t>
            </w:r>
          </w:p>
        </w:tc>
        <w:tc>
          <w:tcPr>
            <w:tcW w:w="2522" w:type="dxa"/>
            <w:vAlign w:val="center"/>
          </w:tcPr>
          <w:p w14:paraId="0B2F9454" w14:textId="0894DFB8"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180.2803</w:t>
            </w:r>
          </w:p>
        </w:tc>
        <w:tc>
          <w:tcPr>
            <w:tcW w:w="2522" w:type="dxa"/>
            <w:vAlign w:val="center"/>
          </w:tcPr>
          <w:p w14:paraId="3B5A1C27" w14:textId="2032639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144.1107</w:t>
            </w:r>
          </w:p>
        </w:tc>
        <w:tc>
          <w:tcPr>
            <w:tcW w:w="2522" w:type="dxa"/>
            <w:vAlign w:val="center"/>
          </w:tcPr>
          <w:p w14:paraId="0AF6E282" w14:textId="7E2C3F80"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70.0860</w:t>
            </w:r>
          </w:p>
        </w:tc>
      </w:tr>
      <w:tr w:rsidR="00F1482E" w14:paraId="410B6F18" w14:textId="081A2556" w:rsidTr="00F7526B">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428442DE" w14:textId="1E0940E8" w:rsidR="00F1482E" w:rsidRDefault="00F1482E" w:rsidP="00F7526B">
            <w:pPr>
              <w:jc w:val="center"/>
              <w:rPr>
                <w:lang w:val="de-CH"/>
              </w:rPr>
            </w:pPr>
            <w:r>
              <w:t>11.</w:t>
            </w:r>
          </w:p>
        </w:tc>
        <w:tc>
          <w:tcPr>
            <w:tcW w:w="2522" w:type="dxa"/>
            <w:vAlign w:val="center"/>
          </w:tcPr>
          <w:p w14:paraId="670624B3" w14:textId="3F39C57F"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8E2E4D">
              <w:t>178.5277</w:t>
            </w:r>
          </w:p>
        </w:tc>
        <w:tc>
          <w:tcPr>
            <w:tcW w:w="2522" w:type="dxa"/>
            <w:vAlign w:val="center"/>
          </w:tcPr>
          <w:p w14:paraId="71BAD000" w14:textId="5737AD88"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145.5060</w:t>
            </w:r>
          </w:p>
        </w:tc>
        <w:tc>
          <w:tcPr>
            <w:tcW w:w="2522" w:type="dxa"/>
            <w:vAlign w:val="center"/>
          </w:tcPr>
          <w:p w14:paraId="26CA7C33" w14:textId="7F5DDB1C"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70.5666</w:t>
            </w:r>
          </w:p>
        </w:tc>
      </w:tr>
    </w:tbl>
    <w:p w14:paraId="67331D37" w14:textId="77777777" w:rsidR="009C65DE" w:rsidRDefault="009C65DE" w:rsidP="00715F22">
      <w:pPr>
        <w:keepNext/>
        <w:rPr>
          <w:lang w:val="de-CH"/>
        </w:rPr>
      </w:pPr>
    </w:p>
    <w:p w14:paraId="7C84EA88" w14:textId="77777777" w:rsidR="009C65DE" w:rsidRDefault="009C65DE">
      <w:pPr>
        <w:spacing w:before="480" w:after="240" w:line="288" w:lineRule="auto"/>
        <w:ind w:left="851" w:firstLine="567"/>
        <w:jc w:val="left"/>
        <w:rPr>
          <w:lang w:val="de-CH"/>
        </w:rPr>
      </w:pPr>
      <w:r>
        <w:rPr>
          <w:lang w:val="de-CH"/>
        </w:rPr>
        <w:br w:type="page"/>
      </w:r>
    </w:p>
    <w:p w14:paraId="6D6ED852" w14:textId="2EF4B307" w:rsidR="003C2D3A" w:rsidRPr="00AE3838" w:rsidRDefault="009B3B4E" w:rsidP="00715F22">
      <w:pPr>
        <w:keepNext/>
        <w:rPr>
          <w:lang w:val="de-CH"/>
        </w:rPr>
      </w:pPr>
      <w:r w:rsidRPr="00AE3838">
        <w:rPr>
          <w:lang w:val="de-CH"/>
        </w:rPr>
        <w:t xml:space="preserve">Die ermittelten </w:t>
      </w:r>
      <w:r w:rsidR="00016185" w:rsidRPr="00AE3838">
        <w:rPr>
          <w:lang w:val="de-CH"/>
        </w:rPr>
        <w:t xml:space="preserve">durchschnittlichen </w:t>
      </w:r>
      <w:r w:rsidRPr="00AE3838">
        <w:rPr>
          <w:lang w:val="de-CH"/>
        </w:rPr>
        <w:t xml:space="preserve">Farbwerte der </w:t>
      </w:r>
      <w:r w:rsidR="00016185" w:rsidRPr="00AE3838">
        <w:rPr>
          <w:lang w:val="de-CH"/>
        </w:rPr>
        <w:t xml:space="preserve">10. </w:t>
      </w:r>
      <w:r w:rsidR="00C404E8" w:rsidRPr="00AE3838">
        <w:rPr>
          <w:lang w:val="de-CH"/>
        </w:rPr>
        <w:t xml:space="preserve">Hefekultivierung </w:t>
      </w:r>
      <w:r w:rsidR="00E12CE8" w:rsidRPr="00AE3838">
        <w:rPr>
          <w:lang w:val="de-CH"/>
        </w:rPr>
        <w:t xml:space="preserve">sind in der </w:t>
      </w:r>
      <w:r w:rsidR="008C6B3A" w:rsidRPr="00AE3838">
        <w:rPr>
          <w:lang w:val="de-CH"/>
        </w:rPr>
        <w:fldChar w:fldCharType="begin"/>
      </w:r>
      <w:r w:rsidR="008C6B3A" w:rsidRPr="00AE3838">
        <w:rPr>
          <w:lang w:val="de-CH"/>
        </w:rPr>
        <w:instrText xml:space="preserve"> REF _Ref525589743 \h </w:instrText>
      </w:r>
      <w:r w:rsidR="00715F22">
        <w:rPr>
          <w:lang w:val="de-CH"/>
        </w:rPr>
        <w:instrText xml:space="preserve"> \* MERGEFORMAT </w:instrText>
      </w:r>
      <w:r w:rsidR="008C6B3A" w:rsidRPr="00AE3838">
        <w:rPr>
          <w:lang w:val="de-CH"/>
        </w:rPr>
      </w:r>
      <w:r w:rsidR="008C6B3A" w:rsidRPr="00AE3838">
        <w:rPr>
          <w:lang w:val="de-CH"/>
        </w:rPr>
        <w:fldChar w:fldCharType="separate"/>
      </w:r>
      <w:r w:rsidR="001B1D56" w:rsidRPr="001B1D56">
        <w:rPr>
          <w:lang w:val="de-CH"/>
        </w:rPr>
        <w:t xml:space="preserve">Abbildung </w:t>
      </w:r>
      <w:r w:rsidR="001B1D56" w:rsidRPr="001B1D56">
        <w:rPr>
          <w:noProof/>
          <w:lang w:val="de-CH"/>
        </w:rPr>
        <w:t>8</w:t>
      </w:r>
      <w:r w:rsidR="008C6B3A" w:rsidRPr="00AE3838">
        <w:rPr>
          <w:lang w:val="de-CH"/>
        </w:rPr>
        <w:fldChar w:fldCharType="end"/>
      </w:r>
      <w:r w:rsidR="00A10B74" w:rsidRPr="00AE3838">
        <w:rPr>
          <w:lang w:val="de-CH"/>
        </w:rPr>
        <w:t xml:space="preserve"> </w:t>
      </w:r>
      <w:r w:rsidR="00E12CE8" w:rsidRPr="00AE3838">
        <w:rPr>
          <w:lang w:val="de-CH"/>
        </w:rPr>
        <w:t>als rote Kreuze zusammengefasst.</w:t>
      </w:r>
      <w:r w:rsidR="007A520C" w:rsidRPr="00AE3838">
        <w:rPr>
          <w:lang w:val="de-CH"/>
        </w:rPr>
        <w:t xml:space="preserve"> </w:t>
      </w:r>
      <w:r w:rsidR="003C2D3A" w:rsidRPr="00AE3838">
        <w:rPr>
          <w:lang w:val="de-CH"/>
        </w:rPr>
        <w:t>Die oberste Abbildung stellt den durchschnittlichen Rotfarbanteil der Fotos während der Kultivierung. Weiter stellt die mittlere Abbildung den durch</w:t>
      </w:r>
      <w:r w:rsidR="003C2D3A" w:rsidRPr="00AE3838">
        <w:rPr>
          <w:lang w:val="de-CH"/>
        </w:rPr>
        <w:lastRenderedPageBreak/>
        <w:t>schnittlichen Grünfarbanteil dar, wobei die unterste Ab</w:t>
      </w:r>
      <w:r w:rsidR="004942F2" w:rsidRPr="00AE3838">
        <w:rPr>
          <w:lang w:val="de-CH"/>
        </w:rPr>
        <w:t>bildung den durchschnittlichen Blauf</w:t>
      </w:r>
      <w:r w:rsidR="003C2D3A" w:rsidRPr="00AE3838">
        <w:rPr>
          <w:lang w:val="de-CH"/>
        </w:rPr>
        <w:t xml:space="preserve">arbanteil aller in diesem Versuch erfassten Fotos dar. Aus allen Abbildungen geht hervor, dass das Zellwachstum bis zur vierten Stunde konstant bleibt. Danach </w:t>
      </w:r>
      <w:r w:rsidR="00254BD8" w:rsidRPr="00AE3838">
        <w:rPr>
          <w:lang w:val="de-CH"/>
        </w:rPr>
        <w:t>erhöhen sich die Farbwerte bis zur 7. Stunde regelmässig und zeigen ungleiche Entwicklungen bis zum Ende der Kultivierung. Im Vergleich dazu dient die OD-Datenpunkte, welche in gelbe Sterne auf jeder Abbildung zu sehen ist. Diese zeigt ebenfalls eine stetige Entwicklung ab der vierten Stunde auf, wobei die OD-Datensätze um das zehnfache vervielfältigt wurden (</w:t>
      </w:r>
      <w:r w:rsidR="00E1518C" w:rsidRPr="00E1518C">
        <w:rPr>
          <w:lang w:val="de-CH"/>
        </w:rPr>
        <w:t>Anhang B</w:t>
      </w:r>
      <w:r w:rsidR="00254BD8" w:rsidRPr="00AE3838">
        <w:rPr>
          <w:lang w:val="de-CH"/>
        </w:rPr>
        <w:t>).</w:t>
      </w:r>
    </w:p>
    <w:p w14:paraId="761723E2" w14:textId="77777777" w:rsidR="00E02D39" w:rsidRDefault="00CA61D8" w:rsidP="00CA61D8">
      <w:pPr>
        <w:keepNext/>
        <w:jc w:val="center"/>
      </w:pPr>
      <w:r w:rsidRPr="007877DA">
        <w:rPr>
          <w:noProof/>
          <w:lang w:val="de-CH" w:eastAsia="de-CH"/>
        </w:rPr>
        <w:drawing>
          <wp:inline distT="0" distB="0" distL="0" distR="0" wp14:anchorId="5D694EE4" wp14:editId="57483460">
            <wp:extent cx="5133340" cy="446649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496" t="1997" r="5359" b="5743"/>
                    <a:stretch/>
                  </pic:blipFill>
                  <pic:spPr bwMode="auto">
                    <a:xfrm>
                      <a:off x="0" y="0"/>
                      <a:ext cx="5135404" cy="4468289"/>
                    </a:xfrm>
                    <a:prstGeom prst="rect">
                      <a:avLst/>
                    </a:prstGeom>
                    <a:ln>
                      <a:noFill/>
                    </a:ln>
                    <a:extLst>
                      <a:ext uri="{53640926-AAD7-44D8-BBD7-CCE9431645EC}">
                        <a14:shadowObscured xmlns:a14="http://schemas.microsoft.com/office/drawing/2010/main"/>
                      </a:ext>
                    </a:extLst>
                  </pic:spPr>
                </pic:pic>
              </a:graphicData>
            </a:graphic>
          </wp:inline>
        </w:drawing>
      </w:r>
    </w:p>
    <w:p w14:paraId="51CF2F5E" w14:textId="1B1ED7D9" w:rsidR="00E02D39" w:rsidRDefault="00E02D39" w:rsidP="00122898">
      <w:pPr>
        <w:pStyle w:val="Beschriftung"/>
      </w:pPr>
      <w:bookmarkStart w:id="137" w:name="_Ref525589743"/>
      <w:r>
        <w:t xml:space="preserve">Abbildung </w:t>
      </w:r>
      <w:r w:rsidR="0018713D">
        <w:rPr>
          <w:noProof/>
        </w:rPr>
        <w:fldChar w:fldCharType="begin"/>
      </w:r>
      <w:r w:rsidR="0018713D">
        <w:rPr>
          <w:noProof/>
        </w:rPr>
        <w:instrText xml:space="preserve"> SEQ Abbildung \* ARABIC </w:instrText>
      </w:r>
      <w:r w:rsidR="0018713D">
        <w:rPr>
          <w:noProof/>
        </w:rPr>
        <w:fldChar w:fldCharType="separate"/>
      </w:r>
      <w:r w:rsidR="001B1D56">
        <w:rPr>
          <w:noProof/>
        </w:rPr>
        <w:t>8</w:t>
      </w:r>
      <w:r w:rsidR="0018713D">
        <w:rPr>
          <w:noProof/>
        </w:rPr>
        <w:fldChar w:fldCharType="end"/>
      </w:r>
      <w:bookmarkEnd w:id="137"/>
      <w:r>
        <w:t>:</w:t>
      </w:r>
      <w:r w:rsidRPr="00E02D39">
        <w:t xml:space="preserve"> </w:t>
      </w:r>
      <w:r w:rsidRPr="004D2940">
        <w:t>Darstellung der RGB-Farbwerte der Messung Nr. 10. Es werden in der x-Achse die Zeit und in der y-Achse die unterschiedlichen R-, G-, B-Anteile dargestellt. Dabei stellen die roten Kreuze Farbwerte und die gelben Sternchen die OD-Messung dar.</w:t>
      </w:r>
    </w:p>
    <w:p w14:paraId="49788AA5" w14:textId="6F998317" w:rsidR="005A057A" w:rsidRPr="00153B4F" w:rsidRDefault="00D7578C" w:rsidP="00065122">
      <w:pPr>
        <w:pStyle w:val="berschrift2"/>
      </w:pPr>
      <w:bookmarkStart w:id="138" w:name="_Ref525674219"/>
      <w:bookmarkStart w:id="139" w:name="_Ref525735083"/>
      <w:bookmarkStart w:id="140" w:name="_Ref525735105"/>
      <w:bookmarkStart w:id="141" w:name="_Toc525737902"/>
      <w:r w:rsidRPr="00153B4F">
        <w:t>Referenzbilder</w:t>
      </w:r>
      <w:bookmarkEnd w:id="138"/>
      <w:bookmarkEnd w:id="139"/>
      <w:bookmarkEnd w:id="140"/>
      <w:bookmarkEnd w:id="141"/>
    </w:p>
    <w:p w14:paraId="07F5F8CC" w14:textId="2CE59EAB" w:rsidR="00571884" w:rsidRPr="00796030" w:rsidRDefault="00571884" w:rsidP="00571884">
      <w:pPr>
        <w:rPr>
          <w:lang w:val="de-CH"/>
        </w:rPr>
      </w:pPr>
      <w:r>
        <w:rPr>
          <w:lang w:val="de-CH"/>
        </w:rPr>
        <w:t>Zur Identifizierung des Lichteinflusses</w:t>
      </w:r>
      <w:r w:rsidR="00AF5193">
        <w:t xml:space="preserve"> wurden</w:t>
      </w:r>
      <w:r>
        <w:rPr>
          <w:lang w:val="de-CH"/>
        </w:rPr>
        <w:t xml:space="preserve"> Referenzbilder zum gleichen Zeitpunkt erfasst (</w:t>
      </w:r>
      <w:r>
        <w:rPr>
          <w:lang w:val="de-CH"/>
        </w:rPr>
        <w:fldChar w:fldCharType="begin"/>
      </w:r>
      <w:r>
        <w:rPr>
          <w:lang w:val="de-CH"/>
        </w:rPr>
        <w:instrText xml:space="preserve"> REF _Ref525131515 \h </w:instrText>
      </w:r>
      <w:r>
        <w:rPr>
          <w:lang w:val="de-CH"/>
        </w:rPr>
      </w:r>
      <w:r>
        <w:rPr>
          <w:lang w:val="de-CH"/>
        </w:rPr>
        <w:fldChar w:fldCharType="separate"/>
      </w:r>
      <w:r w:rsidR="001B1D56">
        <w:t xml:space="preserve">Abbildung </w:t>
      </w:r>
      <w:r w:rsidR="001B1D56">
        <w:rPr>
          <w:noProof/>
        </w:rPr>
        <w:t>9</w:t>
      </w:r>
      <w:r>
        <w:rPr>
          <w:lang w:val="de-CH"/>
        </w:rPr>
        <w:fldChar w:fldCharType="end"/>
      </w:r>
      <w:r w:rsidR="00AB286E">
        <w:rPr>
          <w:lang w:val="de-CH"/>
        </w:rPr>
        <w:t xml:space="preserve">), welche </w:t>
      </w:r>
      <w:r>
        <w:rPr>
          <w:lang w:val="de-CH"/>
        </w:rPr>
        <w:t>gemäss dem entwickelten Algorithmus analysiert</w:t>
      </w:r>
      <w:r w:rsidR="008032A6">
        <w:rPr>
          <w:lang w:val="de-CH"/>
        </w:rPr>
        <w:t xml:space="preserve"> wurden</w:t>
      </w:r>
      <w:r w:rsidR="005E27C8">
        <w:rPr>
          <w:lang w:val="de-CH"/>
        </w:rPr>
        <w:t xml:space="preserve"> (Anhang B)</w:t>
      </w:r>
      <w:r>
        <w:rPr>
          <w:lang w:val="de-CH"/>
        </w:rPr>
        <w:t>. Die durchschnittlichen RGB-Farbwerte wurden</w:t>
      </w:r>
      <w:r w:rsidR="005E27C8">
        <w:rPr>
          <w:lang w:val="de-CH"/>
        </w:rPr>
        <w:t xml:space="preserve"> im Referenzbild </w:t>
      </w:r>
      <w:r>
        <w:rPr>
          <w:lang w:val="de-CH"/>
        </w:rPr>
        <w:t>während der</w:t>
      </w:r>
      <w:r w:rsidR="008032A6">
        <w:rPr>
          <w:lang w:val="de-CH"/>
        </w:rPr>
        <w:t xml:space="preserve"> Kultivierungszeit bestimmt. </w:t>
      </w:r>
    </w:p>
    <w:p w14:paraId="2BC724D9" w14:textId="77777777" w:rsidR="00CD5876" w:rsidRDefault="0032408C" w:rsidP="00CD5876">
      <w:pPr>
        <w:keepNext/>
        <w:jc w:val="center"/>
      </w:pPr>
      <w:r>
        <w:rPr>
          <w:noProof/>
          <w:lang w:val="de-CH" w:eastAsia="de-CH"/>
        </w:rPr>
        <w:lastRenderedPageBreak/>
        <w:drawing>
          <wp:inline distT="0" distB="0" distL="0" distR="0" wp14:anchorId="073C9110" wp14:editId="7EB9AF9E">
            <wp:extent cx="2971129" cy="2230017"/>
            <wp:effectExtent l="12700" t="12700" r="13970" b="1841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BEBA8EAE-BF5A-486C-A8C5-ECC9F3942E4B}">
                          <a14:imgProps xmlns:a14="http://schemas.microsoft.com/office/drawing/2010/main">
                            <a14:imgLayer r:embed="rId49">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7896" cy="2242602"/>
                    </a:xfrm>
                    <a:prstGeom prst="rect">
                      <a:avLst/>
                    </a:prstGeom>
                    <a:noFill/>
                    <a:ln>
                      <a:solidFill>
                        <a:schemeClr val="tx1"/>
                      </a:solidFill>
                    </a:ln>
                  </pic:spPr>
                </pic:pic>
              </a:graphicData>
            </a:graphic>
          </wp:inline>
        </w:drawing>
      </w:r>
    </w:p>
    <w:p w14:paraId="27861D97" w14:textId="048BB2AB" w:rsidR="00355E8C" w:rsidRDefault="00CD5876" w:rsidP="00355E8C">
      <w:pPr>
        <w:pStyle w:val="Beschriftung"/>
        <w:jc w:val="center"/>
      </w:pPr>
      <w:bookmarkStart w:id="142" w:name="_Ref525131515"/>
      <w:r>
        <w:t xml:space="preserve">Abbildung </w:t>
      </w:r>
      <w:r w:rsidR="0018713D">
        <w:rPr>
          <w:noProof/>
        </w:rPr>
        <w:fldChar w:fldCharType="begin"/>
      </w:r>
      <w:r w:rsidR="0018713D">
        <w:rPr>
          <w:noProof/>
        </w:rPr>
        <w:instrText xml:space="preserve"> SEQ Abbildung \* ARABIC </w:instrText>
      </w:r>
      <w:r w:rsidR="0018713D">
        <w:rPr>
          <w:noProof/>
        </w:rPr>
        <w:fldChar w:fldCharType="separate"/>
      </w:r>
      <w:r w:rsidR="001B1D56">
        <w:rPr>
          <w:noProof/>
        </w:rPr>
        <w:t>9</w:t>
      </w:r>
      <w:r w:rsidR="0018713D">
        <w:rPr>
          <w:noProof/>
        </w:rPr>
        <w:fldChar w:fldCharType="end"/>
      </w:r>
      <w:bookmarkEnd w:id="142"/>
      <w:r>
        <w:t>:</w:t>
      </w:r>
      <w:r w:rsidRPr="00CD5876">
        <w:t xml:space="preserve"> </w:t>
      </w:r>
      <w:r w:rsidRPr="002B0062">
        <w:t>Referenzbild des 20. Versuchs als Chara</w:t>
      </w:r>
      <w:r>
        <w:t>k</w:t>
      </w:r>
      <w:r w:rsidRPr="002B0062">
        <w:t>terisierung des Lichteinflusses.</w:t>
      </w:r>
    </w:p>
    <w:p w14:paraId="2CF8C070" w14:textId="3CC84FCB" w:rsidR="00DB5415" w:rsidRPr="00796030" w:rsidRDefault="00DB5415" w:rsidP="00DB5415">
      <w:pPr>
        <w:rPr>
          <w:lang w:val="de-CH"/>
        </w:rPr>
      </w:pPr>
      <w:r>
        <w:rPr>
          <w:lang w:val="de-CH"/>
        </w:rPr>
        <w:t xml:space="preserve">In </w:t>
      </w:r>
      <w:r w:rsidR="009C65DE">
        <w:rPr>
          <w:lang w:val="de-CH"/>
        </w:rPr>
        <w:fldChar w:fldCharType="begin"/>
      </w:r>
      <w:r w:rsidR="009C65DE">
        <w:rPr>
          <w:lang w:val="de-CH"/>
        </w:rPr>
        <w:instrText xml:space="preserve"> REF _Ref525584483 \h </w:instrText>
      </w:r>
      <w:r w:rsidR="009C65DE">
        <w:rPr>
          <w:lang w:val="de-CH"/>
        </w:rPr>
      </w:r>
      <w:r w:rsidR="009C65DE">
        <w:rPr>
          <w:lang w:val="de-CH"/>
        </w:rPr>
        <w:fldChar w:fldCharType="separate"/>
      </w:r>
      <w:r w:rsidR="009C65DE">
        <w:t xml:space="preserve">Abbildung </w:t>
      </w:r>
      <w:r w:rsidR="009C65DE">
        <w:rPr>
          <w:noProof/>
        </w:rPr>
        <w:t>10</w:t>
      </w:r>
      <w:r w:rsidR="009C65DE">
        <w:rPr>
          <w:lang w:val="de-CH"/>
        </w:rPr>
        <w:fldChar w:fldCharType="end"/>
      </w:r>
      <w:r w:rsidR="009C65DE">
        <w:rPr>
          <w:lang w:val="de-CH"/>
        </w:rPr>
        <w:t xml:space="preserve"> </w:t>
      </w:r>
      <w:r>
        <w:rPr>
          <w:lang w:val="de-CH"/>
        </w:rPr>
        <w:t xml:space="preserve">sind Rot-, Grün- und Blauanteile im Verlauf der Zeit dargestellt. Als Vergleich dazu dient der gemessene OD-Wert, der ebenfalls in der </w:t>
      </w:r>
      <w:r>
        <w:rPr>
          <w:lang w:val="de-CH"/>
        </w:rPr>
        <w:fldChar w:fldCharType="begin"/>
      </w:r>
      <w:r>
        <w:rPr>
          <w:lang w:val="de-CH"/>
        </w:rPr>
        <w:instrText xml:space="preserve"> REF _Ref525584483 \h </w:instrText>
      </w:r>
      <w:r>
        <w:rPr>
          <w:lang w:val="de-CH"/>
        </w:rPr>
      </w:r>
      <w:r>
        <w:rPr>
          <w:lang w:val="de-CH"/>
        </w:rPr>
        <w:fldChar w:fldCharType="separate"/>
      </w:r>
      <w:r w:rsidR="001B1D56">
        <w:t xml:space="preserve">Abbildung </w:t>
      </w:r>
      <w:r w:rsidR="001B1D56">
        <w:rPr>
          <w:noProof/>
        </w:rPr>
        <w:t>10</w:t>
      </w:r>
      <w:r>
        <w:rPr>
          <w:lang w:val="de-CH"/>
        </w:rPr>
        <w:fldChar w:fldCharType="end"/>
      </w:r>
      <w:r>
        <w:rPr>
          <w:lang w:val="de-CH"/>
        </w:rPr>
        <w:t xml:space="preserve"> als exponentielle Entwicklung dargestellt ist. Ersichtlich ist ein konstanter Rot-, Grün- und Blau-Farbwert während 11 Stunden. Um den Lichtein</w:t>
      </w:r>
      <w:bookmarkStart w:id="143" w:name="_GoBack"/>
      <w:bookmarkEnd w:id="143"/>
      <w:r>
        <w:rPr>
          <w:lang w:val="de-CH"/>
        </w:rPr>
        <w:t>fluss zu korrigieren, wurden die RGB-Mittelwerte der Schüttelkolbenabbildungen durch die RGB-Mittelwerte der Referenzbilder dividiert. Im Buch</w:t>
      </w:r>
      <w:r>
        <w:rPr>
          <w:lang w:val="de-CH"/>
        </w:rPr>
        <w:fldChar w:fldCharType="begin"/>
      </w:r>
      <w:r>
        <w:rPr>
          <w:lang w:val="de-CH"/>
        </w:rPr>
        <w:instrText xml:space="preserve"> ADDIN ZOTERO_ITEM CSL_CITATION {"citationID":"oRDwmG97","properties":{"formattedCitation":"(J\\uc0\\u228{}hne, 2013)","plainCitation":"(Jähne, 2013)","noteIndex":0},"citationItems":[{"id":258,"uris":["http://zotero.org/groups/2213247/items/94PGCE6S"],"uri":["http://zotero.org/groups/2213247/items/94PGCE6S"],"itemData":{"id":258,"type":"book","title":"Digital Image Processing","publisher":"Springer Science &amp; Business Media","number-of-pages":"560","source":"Google Books","abstract":"Since the first edition of this book was published in 1986 it has found its way to many desks and classrooms. The fourth edition has bee completely revised and expanded to reflect the development of the field. The presentation and the selection of materials is guided by the needs of a researcher who wants to apply image processing techniques in his or her field. In this sense the book offers an integral view of image processing from image acquisition to the extraction of of the data of interest. The discussion of the general concepts is supplemented with examples from applications on PC-based image processing systems and ready-to-use implementations of important algorithms. The CD-ROM contains examples, images as well as exercises for selfstudy along with a hand-on version of the image processing software heurisko.","ISBN":"978-3-662-03477-4","note":"Google-Books-ID: _SPyCAAAQBAJ","language":"en","author":[{"family":"Jähne","given":"Bernd"}],"issued":{"date-parts":[["2013",3,9]]}}}],"schema":"https://github.com/citation-style-language/schema/raw/master/csl-citation.json"} </w:instrText>
      </w:r>
      <w:r>
        <w:rPr>
          <w:lang w:val="de-CH"/>
        </w:rPr>
        <w:fldChar w:fldCharType="separate"/>
      </w:r>
      <w:r>
        <w:rPr>
          <w:rFonts w:cs="Arial"/>
        </w:rPr>
        <w:t xml:space="preserve"> von </w:t>
      </w:r>
      <w:r w:rsidRPr="006B60BE">
        <w:rPr>
          <w:rFonts w:cs="Arial"/>
        </w:rPr>
        <w:t>Jä</w:t>
      </w:r>
      <w:r>
        <w:rPr>
          <w:rFonts w:cs="Arial"/>
        </w:rPr>
        <w:t>hne, B.</w:t>
      </w:r>
      <w:r w:rsidRPr="006B60BE">
        <w:rPr>
          <w:rFonts w:cs="Arial"/>
        </w:rPr>
        <w:t xml:space="preserve"> </w:t>
      </w:r>
      <w:r>
        <w:rPr>
          <w:rFonts w:cs="Arial"/>
        </w:rPr>
        <w:t>(</w:t>
      </w:r>
      <w:r w:rsidRPr="006B60BE">
        <w:rPr>
          <w:rFonts w:cs="Arial"/>
        </w:rPr>
        <w:t>2013)</w:t>
      </w:r>
      <w:r>
        <w:rPr>
          <w:lang w:val="de-CH"/>
        </w:rPr>
        <w:fldChar w:fldCharType="end"/>
      </w:r>
      <w:r>
        <w:rPr>
          <w:lang w:val="de-CH"/>
        </w:rPr>
        <w:t xml:space="preserve">, </w:t>
      </w:r>
      <w:r w:rsidRPr="00796030">
        <w:rPr>
          <w:i/>
          <w:lang w:val="de-CH"/>
        </w:rPr>
        <w:t>Digital Image Process</w:t>
      </w:r>
      <w:r>
        <w:rPr>
          <w:i/>
          <w:lang w:val="de-CH"/>
        </w:rPr>
        <w:t>ing</w:t>
      </w:r>
      <w:r>
        <w:rPr>
          <w:lang w:val="de-CH"/>
        </w:rPr>
        <w:t xml:space="preserve"> wurde eine Methode beschrieben um ungleiche Lichtverhältnisse zu Korrigieren. Die Methode wurde kaum beschrieben, jedoch basiert auf die Division zwischen den Versuchsbilder mit den Referenzbilder. Dazu wurde eine Konstante multipliziert, welche den normalisierten Wert wieder als Integerzahl (Datentyp) transformiert wird. Die in dieser Arbeit entwickelte Methode für die Lichtberücksichtigung, wurde für weitere Berechnungen mit normalisierten Werten gearbeitet.</w:t>
      </w:r>
    </w:p>
    <w:p w14:paraId="07A701B2" w14:textId="77777777" w:rsidR="00DB5415" w:rsidRPr="00DB5415" w:rsidRDefault="00DB5415" w:rsidP="00DB5415"/>
    <w:p w14:paraId="488D8AC2" w14:textId="69B15563" w:rsidR="002F7C9B" w:rsidRDefault="00F67E53" w:rsidP="008C6B3A">
      <w:pPr>
        <w:keepNext/>
        <w:jc w:val="center"/>
      </w:pPr>
      <w:r w:rsidRPr="00F67E53">
        <w:rPr>
          <w:noProof/>
          <w:lang w:val="de-CH" w:eastAsia="de-CH"/>
        </w:rPr>
        <w:lastRenderedPageBreak/>
        <w:drawing>
          <wp:inline distT="0" distB="0" distL="0" distR="0" wp14:anchorId="3DA60579" wp14:editId="6C3B135E">
            <wp:extent cx="5124583" cy="4545623"/>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218" t="1972" r="4709" b="5295"/>
                    <a:stretch/>
                  </pic:blipFill>
                  <pic:spPr bwMode="auto">
                    <a:xfrm>
                      <a:off x="0" y="0"/>
                      <a:ext cx="5150107" cy="4568263"/>
                    </a:xfrm>
                    <a:prstGeom prst="rect">
                      <a:avLst/>
                    </a:prstGeom>
                    <a:ln>
                      <a:noFill/>
                    </a:ln>
                    <a:extLst>
                      <a:ext uri="{53640926-AAD7-44D8-BBD7-CCE9431645EC}">
                        <a14:shadowObscured xmlns:a14="http://schemas.microsoft.com/office/drawing/2010/main"/>
                      </a:ext>
                    </a:extLst>
                  </pic:spPr>
                </pic:pic>
              </a:graphicData>
            </a:graphic>
          </wp:inline>
        </w:drawing>
      </w:r>
    </w:p>
    <w:p w14:paraId="44B44AC4" w14:textId="70179854" w:rsidR="002F7C9B" w:rsidRPr="002F7C9B" w:rsidRDefault="002F7C9B" w:rsidP="008C6B3A">
      <w:pPr>
        <w:pStyle w:val="Beschriftung"/>
      </w:pPr>
      <w:bookmarkStart w:id="144" w:name="_Ref525584483"/>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1B1D56">
        <w:rPr>
          <w:noProof/>
        </w:rPr>
        <w:t>10</w:t>
      </w:r>
      <w:r w:rsidR="00C05C5C">
        <w:rPr>
          <w:noProof/>
        </w:rPr>
        <w:fldChar w:fldCharType="end"/>
      </w:r>
      <w:bookmarkEnd w:id="144"/>
      <w:r>
        <w:t>:</w:t>
      </w:r>
      <w:r w:rsidRPr="002F7C9B">
        <w:t xml:space="preserve"> </w:t>
      </w:r>
      <w:r>
        <w:t xml:space="preserve">Darstellung der Rot-, Grün- und Blauanteil des Referenzbildes durch Zeitverlauf von der Versuchsflasche Nr. 20. Die roten Kreuze repräsentieren die Farbwerte. Gleichzeitig wurden die OD-Werte </w:t>
      </w:r>
      <w:r w:rsidR="004B3BEA">
        <w:t>in</w:t>
      </w:r>
      <w:r w:rsidR="00F80097">
        <w:t xml:space="preserve"> der Abbildung um das </w:t>
      </w:r>
      <w:r w:rsidR="004F2DCD">
        <w:t xml:space="preserve">10-Fache erhöht, welche </w:t>
      </w:r>
      <w:r w:rsidR="006B4470">
        <w:t>in</w:t>
      </w:r>
      <w:r w:rsidR="004F2DCD">
        <w:t xml:space="preserve"> </w:t>
      </w:r>
      <w:r>
        <w:t>gelbe</w:t>
      </w:r>
      <w:r w:rsidR="005E27C8">
        <w:t>n</w:t>
      </w:r>
      <w:r w:rsidR="004B3BEA">
        <w:t xml:space="preserve"> </w:t>
      </w:r>
      <w:r w:rsidR="00FB1D9A">
        <w:t>Sternen</w:t>
      </w:r>
      <w:r>
        <w:t xml:space="preserve"> </w:t>
      </w:r>
      <w:r w:rsidR="006B4470">
        <w:t>dargestellt sind</w:t>
      </w:r>
      <w:r w:rsidR="004B3BEA">
        <w:t>.</w:t>
      </w:r>
    </w:p>
    <w:p w14:paraId="4E65E0E6" w14:textId="483786B3" w:rsidR="007F1973" w:rsidRDefault="00F258BA" w:rsidP="00065122">
      <w:pPr>
        <w:pStyle w:val="berschrift2"/>
      </w:pPr>
      <w:bookmarkStart w:id="145" w:name="_Ref525548614"/>
      <w:bookmarkStart w:id="146" w:name="_Ref525639816"/>
      <w:bookmarkStart w:id="147" w:name="_Toc525737903"/>
      <w:r>
        <w:t>K</w:t>
      </w:r>
      <w:r w:rsidR="00403A53">
        <w:t>orrelation</w:t>
      </w:r>
      <w:r w:rsidR="00C11481">
        <w:t>s</w:t>
      </w:r>
      <w:r w:rsidR="00C42E34">
        <w:t>analyse</w:t>
      </w:r>
      <w:bookmarkEnd w:id="145"/>
      <w:bookmarkEnd w:id="146"/>
      <w:bookmarkEnd w:id="147"/>
    </w:p>
    <w:p w14:paraId="2C3E3CDC" w14:textId="10046EA8" w:rsidR="008174C6" w:rsidRDefault="00451C89" w:rsidP="00451C89">
      <w:pPr>
        <w:rPr>
          <w:lang w:val="de-CH" w:eastAsia="de-DE"/>
        </w:rPr>
      </w:pPr>
      <w:bookmarkStart w:id="148" w:name="_Ref525130724"/>
      <w:r>
        <w:rPr>
          <w:lang w:val="de-CH" w:eastAsia="de-DE"/>
        </w:rPr>
        <w:t>Die OD-Messung ermöglicht eine Korrelationsanalyse zwischen Bi</w:t>
      </w:r>
      <w:r w:rsidR="00E639C2">
        <w:rPr>
          <w:lang w:val="de-CH" w:eastAsia="de-DE"/>
        </w:rPr>
        <w:t>ldfarbwerte</w:t>
      </w:r>
      <w:r w:rsidR="00E1518C">
        <w:rPr>
          <w:lang w:val="de-CH" w:eastAsia="de-DE"/>
        </w:rPr>
        <w:t>n</w:t>
      </w:r>
      <w:r w:rsidR="00E639C2">
        <w:rPr>
          <w:lang w:val="de-CH" w:eastAsia="de-DE"/>
        </w:rPr>
        <w:t xml:space="preserve"> und OD-Werte</w:t>
      </w:r>
      <w:r w:rsidR="00E1518C">
        <w:rPr>
          <w:lang w:val="de-CH" w:eastAsia="de-DE"/>
        </w:rPr>
        <w:t>n</w:t>
      </w:r>
      <w:r w:rsidR="00E639C2">
        <w:rPr>
          <w:lang w:val="de-CH" w:eastAsia="de-DE"/>
        </w:rPr>
        <w:t>, dabei wurden die</w:t>
      </w:r>
      <w:r>
        <w:rPr>
          <w:lang w:val="de-CH" w:eastAsia="de-DE"/>
        </w:rPr>
        <w:t xml:space="preserve"> Korrelationskoeffizienten nach Pearson ermittelt (siehe Kapitel </w:t>
      </w:r>
      <w:r>
        <w:rPr>
          <w:lang w:val="de-CH" w:eastAsia="de-DE"/>
        </w:rPr>
        <w:fldChar w:fldCharType="begin"/>
      </w:r>
      <w:r>
        <w:rPr>
          <w:lang w:val="de-CH" w:eastAsia="de-DE"/>
        </w:rPr>
        <w:instrText xml:space="preserve"> REF _Ref525129748 \r \h </w:instrText>
      </w:r>
      <w:r>
        <w:rPr>
          <w:lang w:val="de-CH" w:eastAsia="de-DE"/>
        </w:rPr>
      </w:r>
      <w:r>
        <w:rPr>
          <w:lang w:val="de-CH" w:eastAsia="de-DE"/>
        </w:rPr>
        <w:fldChar w:fldCharType="separate"/>
      </w:r>
      <w:r w:rsidR="001B1D56">
        <w:rPr>
          <w:lang w:val="de-CH" w:eastAsia="de-DE"/>
        </w:rPr>
        <w:t>2.4</w:t>
      </w:r>
      <w:r>
        <w:rPr>
          <w:lang w:val="de-CH" w:eastAsia="de-DE"/>
        </w:rPr>
        <w:fldChar w:fldCharType="end"/>
      </w:r>
      <w:r>
        <w:rPr>
          <w:lang w:val="de-CH" w:eastAsia="de-DE"/>
        </w:rPr>
        <w:t xml:space="preserve">). In </w:t>
      </w:r>
      <w:r w:rsidR="00B67205">
        <w:rPr>
          <w:lang w:val="de-CH" w:eastAsia="de-DE"/>
        </w:rPr>
        <w:fldChar w:fldCharType="begin"/>
      </w:r>
      <w:r w:rsidR="00B67205">
        <w:rPr>
          <w:lang w:val="de-CH" w:eastAsia="de-DE"/>
        </w:rPr>
        <w:instrText xml:space="preserve"> REF _Ref525547199 \h </w:instrText>
      </w:r>
      <w:r w:rsidR="00B67205">
        <w:rPr>
          <w:lang w:val="de-CH" w:eastAsia="de-DE"/>
        </w:rPr>
      </w:r>
      <w:r w:rsidR="00B67205">
        <w:rPr>
          <w:lang w:val="de-CH" w:eastAsia="de-DE"/>
        </w:rPr>
        <w:fldChar w:fldCharType="separate"/>
      </w:r>
      <w:r w:rsidR="001B1D56" w:rsidRPr="00582863">
        <w:rPr>
          <w:lang w:val="de-CH"/>
        </w:rPr>
        <w:t xml:space="preserve">Tabelle </w:t>
      </w:r>
      <w:r w:rsidR="001B1D56">
        <w:rPr>
          <w:noProof/>
          <w:lang w:val="de-CH"/>
        </w:rPr>
        <w:t>3</w:t>
      </w:r>
      <w:r w:rsidR="00B67205">
        <w:rPr>
          <w:lang w:val="de-CH" w:eastAsia="de-DE"/>
        </w:rPr>
        <w:fldChar w:fldCharType="end"/>
      </w:r>
      <w:r w:rsidR="0064300E">
        <w:rPr>
          <w:lang w:val="de-CH" w:eastAsia="de-DE"/>
        </w:rPr>
        <w:t xml:space="preserve"> </w:t>
      </w:r>
      <w:r>
        <w:rPr>
          <w:lang w:val="de-CH" w:eastAsia="de-DE"/>
        </w:rPr>
        <w:t>sind Mittelwerte und Standardabweichungen de</w:t>
      </w:r>
      <w:r w:rsidR="00E1518C">
        <w:rPr>
          <w:lang w:val="de-CH" w:eastAsia="de-DE"/>
        </w:rPr>
        <w:t>r</w:t>
      </w:r>
      <w:r>
        <w:rPr>
          <w:lang w:val="de-CH" w:eastAsia="de-DE"/>
        </w:rPr>
        <w:t xml:space="preserve"> Korrelationskoeffizienten zwischen den Bildfarbwerten und OD-Werten</w:t>
      </w:r>
      <w:r w:rsidR="003A5AD6">
        <w:rPr>
          <w:lang w:val="de-CH" w:eastAsia="de-DE"/>
        </w:rPr>
        <w:t xml:space="preserve"> </w:t>
      </w:r>
      <w:r w:rsidR="00156BB8">
        <w:rPr>
          <w:lang w:val="de-CH" w:eastAsia="de-DE"/>
        </w:rPr>
        <w:t>ersichtlich</w:t>
      </w:r>
      <w:r>
        <w:rPr>
          <w:lang w:val="de-CH" w:eastAsia="de-DE"/>
        </w:rPr>
        <w:t xml:space="preserve">. Die Messungen wurden gemäss dem Bildaufnahmesystem (siehe Kapitel 3.4) durchgeführt, </w:t>
      </w:r>
      <w:r w:rsidR="00156BB8">
        <w:rPr>
          <w:lang w:val="de-CH" w:eastAsia="de-DE"/>
        </w:rPr>
        <w:t xml:space="preserve">dabei wurden für die </w:t>
      </w:r>
      <w:r w:rsidR="00E1518C">
        <w:rPr>
          <w:lang w:val="de-CH" w:eastAsia="de-DE"/>
        </w:rPr>
        <w:t xml:space="preserve">abschliessende </w:t>
      </w:r>
      <w:r w:rsidR="00156BB8">
        <w:rPr>
          <w:lang w:val="de-CH" w:eastAsia="de-DE"/>
        </w:rPr>
        <w:t>Auswertung jeweils</w:t>
      </w:r>
      <w:r w:rsidR="00E1518C">
        <w:rPr>
          <w:lang w:val="de-CH" w:eastAsia="de-DE"/>
        </w:rPr>
        <w:t xml:space="preserve"> </w:t>
      </w:r>
      <w:r w:rsidR="00156BB8">
        <w:rPr>
          <w:lang w:val="de-CH" w:eastAsia="de-DE"/>
        </w:rPr>
        <w:t xml:space="preserve">10 </w:t>
      </w:r>
      <w:r w:rsidR="00E1518C">
        <w:rPr>
          <w:lang w:val="de-CH" w:eastAsia="de-DE"/>
        </w:rPr>
        <w:t>Messungen der Position 1 und 2 ausgewählt</w:t>
      </w:r>
      <w:r>
        <w:rPr>
          <w:lang w:val="de-CH" w:eastAsia="de-DE"/>
        </w:rPr>
        <w:t xml:space="preserve">. Alle drei </w:t>
      </w:r>
      <w:r w:rsidR="00E1518C">
        <w:rPr>
          <w:lang w:val="de-CH" w:eastAsia="de-DE"/>
        </w:rPr>
        <w:t xml:space="preserve">primären </w:t>
      </w:r>
      <w:r>
        <w:rPr>
          <w:lang w:val="de-CH" w:eastAsia="de-DE"/>
        </w:rPr>
        <w:t xml:space="preserve">Grundfarben (Rot, Grün und Blau) wurden mit der Korrelationsanalyse getestet. Zuerst wurden Farbwerte ohne </w:t>
      </w:r>
      <w:r w:rsidRPr="00E1518C">
        <w:rPr>
          <w:highlight w:val="cyan"/>
          <w:lang w:val="de-CH" w:eastAsia="de-DE"/>
        </w:rPr>
        <w:t>Lichtberücksichtigung</w:t>
      </w:r>
      <w:r>
        <w:rPr>
          <w:lang w:val="de-CH" w:eastAsia="de-DE"/>
        </w:rPr>
        <w:t xml:space="preserve"> mit den OD-Werten korreliert, wobei in der Position 1 der Korrelationskoeffizient zwischen dem Blauanteil und dem OD-Werte am höchsten liegt. </w:t>
      </w:r>
      <w:r w:rsidR="00E7683D">
        <w:rPr>
          <w:lang w:val="de-CH" w:eastAsia="de-DE"/>
        </w:rPr>
        <w:t>Dem hinzu</w:t>
      </w:r>
      <w:r>
        <w:rPr>
          <w:lang w:val="de-CH" w:eastAsia="de-DE"/>
        </w:rPr>
        <w:t xml:space="preserve"> </w:t>
      </w:r>
      <w:r w:rsidR="00E7683D">
        <w:rPr>
          <w:lang w:val="de-CH" w:eastAsia="de-DE"/>
        </w:rPr>
        <w:t>ist</w:t>
      </w:r>
      <w:r>
        <w:rPr>
          <w:lang w:val="de-CH" w:eastAsia="de-DE"/>
        </w:rPr>
        <w:t xml:space="preserve"> der Korrelationskoeffizient zwischen dem Grünanateil und den OD-Werten sehr hoch </w:t>
      </w:r>
      <w:r w:rsidR="007D56EF">
        <w:rPr>
          <w:lang w:val="de-CH" w:eastAsia="de-DE"/>
        </w:rPr>
        <w:t>und hat eine kleine Standardabweichung</w:t>
      </w:r>
      <w:r>
        <w:rPr>
          <w:lang w:val="de-CH" w:eastAsia="de-DE"/>
        </w:rPr>
        <w:t xml:space="preserve">. Durch die Berücksichtigung von den Lichtverhältnissen mittels den Referenzfarbwerten (siehe Kapitel 4.3) ist eine Verbesserung der Korrelationskoeffizienten von circa 2% für alle </w:t>
      </w:r>
      <w:r w:rsidR="00E1518C">
        <w:rPr>
          <w:lang w:val="de-CH" w:eastAsia="de-DE"/>
        </w:rPr>
        <w:t>den</w:t>
      </w:r>
      <w:r>
        <w:rPr>
          <w:lang w:val="de-CH" w:eastAsia="de-DE"/>
        </w:rPr>
        <w:t xml:space="preserve"> Farbanteile</w:t>
      </w:r>
      <w:r w:rsidR="00E1518C">
        <w:rPr>
          <w:lang w:val="de-CH" w:eastAsia="de-DE"/>
        </w:rPr>
        <w:t>n</w:t>
      </w:r>
      <w:r>
        <w:rPr>
          <w:lang w:val="de-CH" w:eastAsia="de-DE"/>
        </w:rPr>
        <w:t xml:space="preserve"> erkennbar. Der höchste Korrelationswert mit </w:t>
      </w:r>
      <w:r w:rsidR="00E1518C">
        <w:rPr>
          <w:lang w:val="de-CH" w:eastAsia="de-DE"/>
        </w:rPr>
        <w:t>dieser</w:t>
      </w:r>
      <w:r>
        <w:rPr>
          <w:lang w:val="de-CH" w:eastAsia="de-DE"/>
        </w:rPr>
        <w:t xml:space="preserve"> Lichtberücksichtigung zwischen </w:t>
      </w:r>
      <w:r w:rsidR="00E1518C">
        <w:rPr>
          <w:lang w:val="de-CH" w:eastAsia="de-DE"/>
        </w:rPr>
        <w:t xml:space="preserve">dem </w:t>
      </w:r>
      <w:r>
        <w:rPr>
          <w:lang w:val="de-CH" w:eastAsia="de-DE"/>
        </w:rPr>
        <w:t>Grünanteil und OD-Werte</w:t>
      </w:r>
      <w:r w:rsidR="008174C6">
        <w:rPr>
          <w:lang w:val="de-CH" w:eastAsia="de-DE"/>
        </w:rPr>
        <w:t>n</w:t>
      </w:r>
      <w:r>
        <w:rPr>
          <w:lang w:val="de-CH" w:eastAsia="de-DE"/>
        </w:rPr>
        <w:t xml:space="preserve"> ist 0.9416 </w:t>
      </w:r>
      <w:r>
        <w:rPr>
          <w:lang w:val="de-CH"/>
        </w:rPr>
        <w:sym w:font="Symbol" w:char="F0B1"/>
      </w:r>
      <w:r>
        <w:rPr>
          <w:lang w:val="de-CH"/>
        </w:rPr>
        <w:t xml:space="preserve"> 0.0357. </w:t>
      </w:r>
      <w:r>
        <w:rPr>
          <w:lang w:val="de-CH"/>
        </w:rPr>
        <w:lastRenderedPageBreak/>
        <w:t xml:space="preserve">Bei Position 2 wurden höhere Korrelationskoeffizienten zwischen Rotanteil resp. </w:t>
      </w:r>
      <w:r>
        <w:rPr>
          <w:lang w:val="de-CH" w:eastAsia="de-DE"/>
        </w:rPr>
        <w:t xml:space="preserve">Grünanteil und OD-Werten nachgewiesen. </w:t>
      </w:r>
      <w:r w:rsidR="008174C6">
        <w:rPr>
          <w:lang w:val="de-CH" w:eastAsia="de-DE"/>
        </w:rPr>
        <w:t xml:space="preserve">Somit hat die Berücksichtigung der Lichtverhältnisse für den </w:t>
      </w:r>
      <w:r w:rsidR="008174C6">
        <w:rPr>
          <w:lang w:val="de-CH"/>
        </w:rPr>
        <w:t xml:space="preserve">Korrelationskoeffizienten zwischen </w:t>
      </w:r>
      <w:r w:rsidR="008174C6">
        <w:rPr>
          <w:lang w:val="de-CH" w:eastAsia="de-DE"/>
        </w:rPr>
        <w:t>Grünanteil und OD-Werte keinen relevanten Einfluss</w:t>
      </w:r>
      <w:r>
        <w:rPr>
          <w:lang w:val="de-CH" w:eastAsia="de-DE"/>
        </w:rPr>
        <w:t xml:space="preserve">. </w:t>
      </w:r>
      <w:r w:rsidR="008174C6" w:rsidRPr="0019388A">
        <w:rPr>
          <w:lang w:val="de-CH" w:eastAsia="de-DE"/>
        </w:rPr>
        <w:t>Weiter wird d</w:t>
      </w:r>
      <w:r w:rsidRPr="0019388A">
        <w:rPr>
          <w:lang w:val="de-CH" w:eastAsia="de-DE"/>
        </w:rPr>
        <w:t xml:space="preserve">er Korrelationskoeffizient zwischen Rotanteil und OD-Werte mit </w:t>
      </w:r>
      <w:r w:rsidR="008174C6" w:rsidRPr="0019388A">
        <w:rPr>
          <w:lang w:val="de-CH" w:eastAsia="de-DE"/>
        </w:rPr>
        <w:t xml:space="preserve">der Einberechnung des Lichteinflusses </w:t>
      </w:r>
      <w:r w:rsidR="00984087" w:rsidRPr="0019388A">
        <w:rPr>
          <w:lang w:val="de-CH" w:eastAsia="de-DE"/>
        </w:rPr>
        <w:t>gesenkt</w:t>
      </w:r>
      <w:r w:rsidRPr="0019388A">
        <w:rPr>
          <w:lang w:val="de-CH" w:eastAsia="de-DE"/>
        </w:rPr>
        <w:t>.</w:t>
      </w:r>
      <w:r>
        <w:rPr>
          <w:lang w:val="de-CH" w:eastAsia="de-DE"/>
        </w:rPr>
        <w:t xml:space="preserve"> </w:t>
      </w:r>
      <w:r w:rsidR="008174C6" w:rsidRPr="0019388A">
        <w:rPr>
          <w:lang w:val="de-CH" w:eastAsia="de-DE"/>
        </w:rPr>
        <w:t xml:space="preserve">Schlussendlich lässt sich feststellen, dass mittels dieser Korrelationsanalyse die höchsten Werte im Grünanteil mit einem Mittelwert und Standardabweichung von </w:t>
      </w:r>
      <w:r w:rsidR="008174C6" w:rsidRPr="0019388A">
        <w:rPr>
          <w:lang w:val="de-CH"/>
        </w:rPr>
        <w:t xml:space="preserve">0.9481 </w:t>
      </w:r>
      <w:r w:rsidR="008174C6" w:rsidRPr="0019388A">
        <w:rPr>
          <w:lang w:val="de-CH"/>
        </w:rPr>
        <w:sym w:font="Symbol" w:char="F0B1"/>
      </w:r>
      <w:r w:rsidR="008174C6" w:rsidRPr="0019388A">
        <w:rPr>
          <w:lang w:val="de-CH"/>
        </w:rPr>
        <w:t xml:space="preserve"> 0.0156 liegen.</w:t>
      </w:r>
      <w:r w:rsidR="008174C6">
        <w:rPr>
          <w:lang w:val="de-CH"/>
        </w:rPr>
        <w:t xml:space="preserve"> </w:t>
      </w:r>
    </w:p>
    <w:p w14:paraId="20AE8C9F" w14:textId="57D478DF" w:rsidR="008A6A60" w:rsidRPr="00582863" w:rsidRDefault="008A6A60" w:rsidP="00065122">
      <w:pPr>
        <w:pStyle w:val="Beschriftung"/>
        <w:keepNext/>
        <w:spacing w:before="160"/>
        <w:rPr>
          <w:lang w:val="de-CH"/>
        </w:rPr>
      </w:pPr>
      <w:bookmarkStart w:id="149" w:name="_Ref525547199"/>
      <w:r w:rsidRPr="00582863">
        <w:rPr>
          <w:lang w:val="de-CH"/>
        </w:rPr>
        <w:t xml:space="preserve">Tabelle </w:t>
      </w:r>
      <w:r w:rsidRPr="00582863">
        <w:rPr>
          <w:lang w:val="de-CH"/>
        </w:rPr>
        <w:fldChar w:fldCharType="begin"/>
      </w:r>
      <w:r w:rsidRPr="00582863">
        <w:rPr>
          <w:lang w:val="de-CH"/>
        </w:rPr>
        <w:instrText xml:space="preserve"> SEQ Tabelle \* ARABIC </w:instrText>
      </w:r>
      <w:r w:rsidRPr="00582863">
        <w:rPr>
          <w:lang w:val="de-CH"/>
        </w:rPr>
        <w:fldChar w:fldCharType="separate"/>
      </w:r>
      <w:r w:rsidR="001B1D56">
        <w:rPr>
          <w:noProof/>
          <w:lang w:val="de-CH"/>
        </w:rPr>
        <w:t>3</w:t>
      </w:r>
      <w:r w:rsidRPr="00582863">
        <w:rPr>
          <w:lang w:val="de-CH"/>
        </w:rPr>
        <w:fldChar w:fldCharType="end"/>
      </w:r>
      <w:bookmarkEnd w:id="148"/>
      <w:bookmarkEnd w:id="149"/>
      <w:r w:rsidRPr="00582863">
        <w:rPr>
          <w:lang w:val="de-CH"/>
        </w:rPr>
        <w:t xml:space="preserve">: </w:t>
      </w:r>
      <w:r w:rsidR="0035122C">
        <w:rPr>
          <w:lang w:val="de-CH"/>
        </w:rPr>
        <w:t xml:space="preserve">Tabellarische Darstellung der Mittelwerte und </w:t>
      </w:r>
      <w:r w:rsidR="00D74378">
        <w:rPr>
          <w:lang w:val="de-CH"/>
        </w:rPr>
        <w:t xml:space="preserve">der </w:t>
      </w:r>
      <w:r w:rsidR="0035122C">
        <w:rPr>
          <w:lang w:val="de-CH"/>
        </w:rPr>
        <w:t xml:space="preserve">Standardabweichungen von Korrelationskoeffizienten zwischen den Rot-, Grün- und Blaubildfarbwerte und den OD-Werten. Die Tabelle ist gemäss dem Bildaufnahmesystem durchgeführt worden (Position 1 und Position 2, siehe Abschnitt 3.4). Zwei Korrelationskoeffizienten wurden ermittelt. </w:t>
      </w:r>
      <w:r w:rsidR="008174C6">
        <w:rPr>
          <w:lang w:val="de-CH"/>
        </w:rPr>
        <w:t>Zuerst</w:t>
      </w:r>
      <w:r w:rsidR="0035122C">
        <w:rPr>
          <w:lang w:val="de-CH"/>
        </w:rPr>
        <w:t xml:space="preserve"> wurden die Lichtverhältnisse nicht berücksichtigt</w:t>
      </w:r>
      <w:r w:rsidR="008174C6">
        <w:rPr>
          <w:lang w:val="de-CH"/>
        </w:rPr>
        <w:t xml:space="preserve"> und danach</w:t>
      </w:r>
      <w:r w:rsidR="0035122C">
        <w:rPr>
          <w:lang w:val="de-CH"/>
        </w:rPr>
        <w:t xml:space="preserve"> wurden die Lichtverhältnisse gemäss den Referenzbildern </w:t>
      </w:r>
      <w:r w:rsidR="008174C6">
        <w:rPr>
          <w:lang w:val="de-CH"/>
        </w:rPr>
        <w:t>berechnet</w:t>
      </w:r>
      <w:r w:rsidR="0035122C">
        <w:rPr>
          <w:lang w:val="de-CH"/>
        </w:rPr>
        <w:t xml:space="preserve"> (siehe Kapitel 4.3).</w:t>
      </w:r>
    </w:p>
    <w:tbl>
      <w:tblPr>
        <w:tblStyle w:val="EinfacheTabelle2"/>
        <w:tblW w:w="0" w:type="auto"/>
        <w:tblInd w:w="0" w:type="dxa"/>
        <w:tblLook w:val="04A0" w:firstRow="1" w:lastRow="0" w:firstColumn="1" w:lastColumn="0" w:noHBand="0" w:noVBand="1"/>
      </w:tblPr>
      <w:tblGrid>
        <w:gridCol w:w="2977"/>
        <w:gridCol w:w="1985"/>
        <w:gridCol w:w="2126"/>
        <w:gridCol w:w="1974"/>
      </w:tblGrid>
      <w:tr w:rsidR="0007139F" w14:paraId="467151CD" w14:textId="77777777" w:rsidTr="00832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EE8B118" w14:textId="297E1F9B" w:rsidR="0007139F" w:rsidRDefault="00C7602E" w:rsidP="00E15CCF">
            <w:pPr>
              <w:jc w:val="center"/>
              <w:rPr>
                <w:lang w:val="de-CH"/>
              </w:rPr>
            </w:pPr>
            <w:r>
              <w:t xml:space="preserve">Position 1 </w:t>
            </w:r>
            <w:r w:rsidRPr="00E245DC">
              <w:rPr>
                <w:b w:val="0"/>
              </w:rPr>
              <w:t>(</w:t>
            </w:r>
            <w:r w:rsidR="000A1176" w:rsidRPr="00E245DC">
              <w:fldChar w:fldCharType="begin"/>
            </w:r>
            <w:r w:rsidR="000A1176" w:rsidRPr="00E245DC">
              <w:rPr>
                <w:b w:val="0"/>
              </w:rPr>
              <w:instrText xml:space="preserve"> REF _Ref524431647 \h </w:instrText>
            </w:r>
            <w:r w:rsidR="00E245DC">
              <w:rPr>
                <w:b w:val="0"/>
              </w:rPr>
              <w:instrText xml:space="preserve"> \* MERGEFORMAT </w:instrText>
            </w:r>
            <w:r w:rsidR="000A1176" w:rsidRPr="00E245DC">
              <w:fldChar w:fldCharType="separate"/>
            </w:r>
            <w:r w:rsidR="001B1D56" w:rsidRPr="001B1D56">
              <w:rPr>
                <w:b w:val="0"/>
              </w:rPr>
              <w:t xml:space="preserve">Abbildung </w:t>
            </w:r>
            <w:r w:rsidR="001B1D56" w:rsidRPr="001B1D56">
              <w:rPr>
                <w:b w:val="0"/>
                <w:noProof/>
              </w:rPr>
              <w:t>3</w:t>
            </w:r>
            <w:r w:rsidR="000A1176" w:rsidRPr="00E245DC">
              <w:fldChar w:fldCharType="end"/>
            </w:r>
            <w:r w:rsidR="000A1176" w:rsidRPr="00E245DC">
              <w:rPr>
                <w:b w:val="0"/>
              </w:rPr>
              <w:t>)</w:t>
            </w:r>
          </w:p>
        </w:tc>
        <w:tc>
          <w:tcPr>
            <w:tcW w:w="1985" w:type="dxa"/>
          </w:tcPr>
          <w:p w14:paraId="5FDEA807" w14:textId="06B0929F" w:rsidR="0007139F" w:rsidRDefault="00764CF8" w:rsidP="00E15CCF">
            <w:pPr>
              <w:jc w:val="center"/>
              <w:cnfStyle w:val="100000000000" w:firstRow="1" w:lastRow="0" w:firstColumn="0" w:lastColumn="0" w:oddVBand="0" w:evenVBand="0" w:oddHBand="0" w:evenHBand="0" w:firstRowFirstColumn="0" w:firstRowLastColumn="0" w:lastRowFirstColumn="0" w:lastRowLastColumn="0"/>
              <w:rPr>
                <w:lang w:val="de-CH"/>
              </w:rPr>
            </w:pPr>
            <w:r>
              <w:t>Rot</w:t>
            </w:r>
            <w:r w:rsidR="002527DE">
              <w:t>anteil</w:t>
            </w:r>
            <w:r w:rsidR="00285B96">
              <w:t xml:space="preserve"> und OD-Wert</w:t>
            </w:r>
          </w:p>
        </w:tc>
        <w:tc>
          <w:tcPr>
            <w:tcW w:w="2126" w:type="dxa"/>
          </w:tcPr>
          <w:p w14:paraId="7BE10B3A" w14:textId="67DC0A36" w:rsidR="0007139F" w:rsidRDefault="002527DE" w:rsidP="00E15CCF">
            <w:pPr>
              <w:jc w:val="center"/>
              <w:cnfStyle w:val="100000000000" w:firstRow="1" w:lastRow="0" w:firstColumn="0" w:lastColumn="0" w:oddVBand="0" w:evenVBand="0" w:oddHBand="0" w:evenHBand="0" w:firstRowFirstColumn="0" w:firstRowLastColumn="0" w:lastRowFirstColumn="0" w:lastRowLastColumn="0"/>
              <w:rPr>
                <w:lang w:val="de-CH"/>
              </w:rPr>
            </w:pPr>
            <w:r>
              <w:t>G</w:t>
            </w:r>
            <w:r w:rsidR="00764CF8">
              <w:t>rün</w:t>
            </w:r>
            <w:r w:rsidR="009A00F2">
              <w:t>anteil</w:t>
            </w:r>
            <w:r w:rsidR="00285B96">
              <w:t xml:space="preserve"> und OD-Wert</w:t>
            </w:r>
          </w:p>
        </w:tc>
        <w:tc>
          <w:tcPr>
            <w:tcW w:w="1974" w:type="dxa"/>
          </w:tcPr>
          <w:p w14:paraId="2C5CF7EE" w14:textId="77777777" w:rsidR="00285B96" w:rsidRDefault="00764CF8" w:rsidP="00E15CCF">
            <w:pPr>
              <w:jc w:val="center"/>
              <w:cnfStyle w:val="100000000000" w:firstRow="1" w:lastRow="0" w:firstColumn="0" w:lastColumn="0" w:oddVBand="0" w:evenVBand="0" w:oddHBand="0" w:evenHBand="0" w:firstRowFirstColumn="0" w:firstRowLastColumn="0" w:lastRowFirstColumn="0" w:lastRowLastColumn="0"/>
            </w:pPr>
            <w:r>
              <w:t>Blau</w:t>
            </w:r>
            <w:r w:rsidR="009A00F2">
              <w:t>anteil</w:t>
            </w:r>
            <w:r w:rsidR="00285B96">
              <w:t xml:space="preserve"> und </w:t>
            </w:r>
          </w:p>
          <w:p w14:paraId="0378A57D" w14:textId="12171A82" w:rsidR="0007139F" w:rsidRDefault="00285B96" w:rsidP="00285B96">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r>
      <w:tr w:rsidR="0007139F" w14:paraId="7AED4BBE" w14:textId="77777777" w:rsidTr="007E4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45BF174" w14:textId="6B5B0E0B" w:rsidR="0007139F" w:rsidRPr="00E245DC" w:rsidRDefault="00C7602E" w:rsidP="00E15CCF">
            <w:pPr>
              <w:jc w:val="center"/>
              <w:rPr>
                <w:b w:val="0"/>
                <w:lang w:val="de-CH"/>
              </w:rPr>
            </w:pPr>
            <w:r w:rsidRPr="00E245DC">
              <w:rPr>
                <w:b w:val="0"/>
              </w:rPr>
              <w:t>Korrelationskoeffizient ohne Lichtberücksichtigung</w:t>
            </w:r>
          </w:p>
        </w:tc>
        <w:tc>
          <w:tcPr>
            <w:tcW w:w="1985" w:type="dxa"/>
            <w:vAlign w:val="center"/>
          </w:tcPr>
          <w:p w14:paraId="564AA9A9" w14:textId="25BD53CF"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8775A3">
              <w:rPr>
                <w:lang w:val="de-CH"/>
              </w:rPr>
              <w:t>0.8710</w:t>
            </w:r>
            <w:r>
              <w:rPr>
                <w:lang w:val="de-CH"/>
              </w:rPr>
              <w:t xml:space="preserve"> </w:t>
            </w:r>
            <w:r>
              <w:rPr>
                <w:lang w:val="de-CH"/>
              </w:rPr>
              <w:sym w:font="Symbol" w:char="F0B1"/>
            </w:r>
            <w:r>
              <w:rPr>
                <w:lang w:val="de-CH"/>
              </w:rPr>
              <w:t xml:space="preserve"> 0.0647</w:t>
            </w:r>
          </w:p>
        </w:tc>
        <w:tc>
          <w:tcPr>
            <w:tcW w:w="2126" w:type="dxa"/>
            <w:vAlign w:val="center"/>
          </w:tcPr>
          <w:p w14:paraId="095B8CEB" w14:textId="4047EB9F"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0.9204 </w:t>
            </w:r>
            <w:r>
              <w:rPr>
                <w:lang w:val="de-CH"/>
              </w:rPr>
              <w:sym w:font="Symbol" w:char="F0B1"/>
            </w:r>
            <w:r>
              <w:rPr>
                <w:lang w:val="de-CH"/>
              </w:rPr>
              <w:t xml:space="preserve"> 0.0357</w:t>
            </w:r>
          </w:p>
        </w:tc>
        <w:tc>
          <w:tcPr>
            <w:tcW w:w="1974" w:type="dxa"/>
            <w:vAlign w:val="center"/>
          </w:tcPr>
          <w:p w14:paraId="1839C2A7" w14:textId="6F399947"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0.9247 </w:t>
            </w:r>
            <w:r>
              <w:rPr>
                <w:lang w:val="de-CH"/>
              </w:rPr>
              <w:sym w:font="Symbol" w:char="F0B1"/>
            </w:r>
            <w:r>
              <w:rPr>
                <w:lang w:val="de-CH"/>
              </w:rPr>
              <w:t xml:space="preserve"> 0.0481</w:t>
            </w:r>
          </w:p>
        </w:tc>
      </w:tr>
      <w:tr w:rsidR="0007139F" w14:paraId="3ACD74E2" w14:textId="77777777" w:rsidTr="007E498C">
        <w:tc>
          <w:tcPr>
            <w:cnfStyle w:val="001000000000" w:firstRow="0" w:lastRow="0" w:firstColumn="1" w:lastColumn="0" w:oddVBand="0" w:evenVBand="0" w:oddHBand="0" w:evenHBand="0" w:firstRowFirstColumn="0" w:firstRowLastColumn="0" w:lastRowFirstColumn="0" w:lastRowLastColumn="0"/>
            <w:tcW w:w="2977" w:type="dxa"/>
          </w:tcPr>
          <w:p w14:paraId="7C7FB85F" w14:textId="4865E00C" w:rsidR="0007139F" w:rsidRPr="00E245DC" w:rsidRDefault="000A1176" w:rsidP="00E15CCF">
            <w:pPr>
              <w:jc w:val="center"/>
              <w:rPr>
                <w:b w:val="0"/>
                <w:lang w:val="de-CH"/>
              </w:rPr>
            </w:pPr>
            <w:r w:rsidRPr="00E245DC">
              <w:rPr>
                <w:b w:val="0"/>
              </w:rPr>
              <w:t>Korrelationskoeffizient mit Lichtberücksichtigung</w:t>
            </w:r>
          </w:p>
        </w:tc>
        <w:tc>
          <w:tcPr>
            <w:tcW w:w="1985" w:type="dxa"/>
            <w:vAlign w:val="center"/>
          </w:tcPr>
          <w:p w14:paraId="4AD11A8F" w14:textId="57E3EE4E"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0.8945 </w:t>
            </w:r>
            <w:r>
              <w:rPr>
                <w:lang w:val="de-CH"/>
              </w:rPr>
              <w:sym w:font="Symbol" w:char="F0B1"/>
            </w:r>
            <w:r>
              <w:rPr>
                <w:lang w:val="de-CH"/>
              </w:rPr>
              <w:t xml:space="preserve"> 0.0520</w:t>
            </w:r>
          </w:p>
        </w:tc>
        <w:tc>
          <w:tcPr>
            <w:tcW w:w="2126" w:type="dxa"/>
            <w:vAlign w:val="center"/>
          </w:tcPr>
          <w:p w14:paraId="52F4B824" w14:textId="16A1F552"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0.9416 </w:t>
            </w:r>
            <w:r>
              <w:rPr>
                <w:lang w:val="de-CH"/>
              </w:rPr>
              <w:sym w:font="Symbol" w:char="F0B1"/>
            </w:r>
            <w:r>
              <w:rPr>
                <w:lang w:val="de-CH"/>
              </w:rPr>
              <w:t xml:space="preserve"> 0.0166</w:t>
            </w:r>
          </w:p>
        </w:tc>
        <w:tc>
          <w:tcPr>
            <w:tcW w:w="1974" w:type="dxa"/>
            <w:vAlign w:val="center"/>
          </w:tcPr>
          <w:p w14:paraId="11490EE7" w14:textId="48B54BD7"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0.9414 </w:t>
            </w:r>
            <w:r>
              <w:rPr>
                <w:lang w:val="de-CH"/>
              </w:rPr>
              <w:sym w:font="Symbol" w:char="F0B1"/>
            </w:r>
            <w:r>
              <w:rPr>
                <w:lang w:val="de-CH"/>
              </w:rPr>
              <w:t xml:space="preserve"> 0.0443</w:t>
            </w:r>
          </w:p>
        </w:tc>
      </w:tr>
      <w:tr w:rsidR="0007139F" w14:paraId="67464E8E" w14:textId="77777777" w:rsidTr="00832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09C815" w14:textId="1AC4DD09" w:rsidR="0007139F" w:rsidRDefault="000A1176" w:rsidP="00E15CCF">
            <w:pPr>
              <w:jc w:val="center"/>
              <w:rPr>
                <w:lang w:val="de-CH"/>
              </w:rPr>
            </w:pPr>
            <w:r>
              <w:t>Position</w:t>
            </w:r>
            <w:r w:rsidR="00EF3CAC">
              <w:t xml:space="preserve"> 2 </w:t>
            </w:r>
            <w:r w:rsidR="00EF3CAC" w:rsidRPr="00E245DC">
              <w:rPr>
                <w:b w:val="0"/>
              </w:rPr>
              <w:t>(</w:t>
            </w:r>
            <w:r w:rsidR="00EF3CAC" w:rsidRPr="00E245DC">
              <w:fldChar w:fldCharType="begin"/>
            </w:r>
            <w:r w:rsidR="00EF3CAC" w:rsidRPr="00E245DC">
              <w:rPr>
                <w:b w:val="0"/>
              </w:rPr>
              <w:instrText xml:space="preserve"> REF _Ref524431647 \h </w:instrText>
            </w:r>
            <w:r w:rsidR="00E245DC" w:rsidRPr="00E245DC">
              <w:rPr>
                <w:b w:val="0"/>
              </w:rPr>
              <w:instrText xml:space="preserve"> \* MERGEFORMAT </w:instrText>
            </w:r>
            <w:r w:rsidR="00EF3CAC" w:rsidRPr="00E245DC">
              <w:fldChar w:fldCharType="separate"/>
            </w:r>
            <w:r w:rsidR="001B1D56" w:rsidRPr="001B1D56">
              <w:rPr>
                <w:b w:val="0"/>
              </w:rPr>
              <w:t xml:space="preserve">Abbildung </w:t>
            </w:r>
            <w:r w:rsidR="001B1D56" w:rsidRPr="001B1D56">
              <w:rPr>
                <w:b w:val="0"/>
                <w:noProof/>
              </w:rPr>
              <w:t>3</w:t>
            </w:r>
            <w:r w:rsidR="00EF3CAC" w:rsidRPr="00E245DC">
              <w:fldChar w:fldCharType="end"/>
            </w:r>
            <w:r w:rsidR="00EF3CAC" w:rsidRPr="00E245DC">
              <w:rPr>
                <w:b w:val="0"/>
              </w:rPr>
              <w:t>)</w:t>
            </w:r>
          </w:p>
        </w:tc>
        <w:tc>
          <w:tcPr>
            <w:tcW w:w="1985" w:type="dxa"/>
          </w:tcPr>
          <w:p w14:paraId="4D4DC07E" w14:textId="566C5EFF" w:rsidR="0007139F"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Rotanteil</w:t>
            </w:r>
            <w:r w:rsidR="00285B96" w:rsidRPr="00285B96">
              <w:rPr>
                <w:b/>
              </w:rPr>
              <w:t xml:space="preserve"> und OD-Wert</w:t>
            </w:r>
          </w:p>
        </w:tc>
        <w:tc>
          <w:tcPr>
            <w:tcW w:w="2126" w:type="dxa"/>
          </w:tcPr>
          <w:p w14:paraId="3ADE8D25" w14:textId="046FF398" w:rsidR="0007139F"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Grünanteil</w:t>
            </w:r>
            <w:r w:rsidR="00285B96" w:rsidRPr="00285B96">
              <w:rPr>
                <w:b/>
              </w:rPr>
              <w:t xml:space="preserve"> und OD-Wert</w:t>
            </w:r>
          </w:p>
        </w:tc>
        <w:tc>
          <w:tcPr>
            <w:tcW w:w="1974" w:type="dxa"/>
          </w:tcPr>
          <w:p w14:paraId="3CDEEFDF" w14:textId="77777777" w:rsidR="00285B96"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rPr>
            </w:pPr>
            <w:r w:rsidRPr="00285B96">
              <w:rPr>
                <w:b/>
              </w:rPr>
              <w:t>Blauanteil</w:t>
            </w:r>
            <w:r w:rsidR="00285B96" w:rsidRPr="00285B96">
              <w:rPr>
                <w:b/>
              </w:rPr>
              <w:t xml:space="preserve"> und </w:t>
            </w:r>
          </w:p>
          <w:p w14:paraId="06D9A973" w14:textId="2A8D888C" w:rsidR="0007139F" w:rsidRPr="00285B96" w:rsidRDefault="00285B96" w:rsidP="00285B96">
            <w:pPr>
              <w:spacing w:before="0"/>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OD-Wert</w:t>
            </w:r>
          </w:p>
        </w:tc>
      </w:tr>
      <w:tr w:rsidR="00EF3CAC" w14:paraId="31C5DB87" w14:textId="77777777" w:rsidTr="007E498C">
        <w:tc>
          <w:tcPr>
            <w:cnfStyle w:val="001000000000" w:firstRow="0" w:lastRow="0" w:firstColumn="1" w:lastColumn="0" w:oddVBand="0" w:evenVBand="0" w:oddHBand="0" w:evenHBand="0" w:firstRowFirstColumn="0" w:firstRowLastColumn="0" w:lastRowFirstColumn="0" w:lastRowLastColumn="0"/>
            <w:tcW w:w="2977" w:type="dxa"/>
          </w:tcPr>
          <w:p w14:paraId="00040007" w14:textId="2E8D6921" w:rsidR="00EF3CAC" w:rsidRPr="00E245DC" w:rsidRDefault="00EF3CAC" w:rsidP="00E15CCF">
            <w:pPr>
              <w:jc w:val="center"/>
              <w:rPr>
                <w:b w:val="0"/>
              </w:rPr>
            </w:pPr>
            <w:r w:rsidRPr="00E245DC">
              <w:rPr>
                <w:b w:val="0"/>
              </w:rPr>
              <w:t>Korrelationskoeffizient ohne Lichtberücksichtigung</w:t>
            </w:r>
          </w:p>
        </w:tc>
        <w:tc>
          <w:tcPr>
            <w:tcW w:w="1985" w:type="dxa"/>
            <w:vAlign w:val="center"/>
          </w:tcPr>
          <w:p w14:paraId="3481B9F3" w14:textId="33BD4229"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8753EC">
              <w:rPr>
                <w:lang w:val="de-CH"/>
              </w:rPr>
              <w:t>0.9314</w:t>
            </w:r>
            <w:r>
              <w:rPr>
                <w:lang w:val="de-CH"/>
              </w:rPr>
              <w:t xml:space="preserve"> </w:t>
            </w:r>
            <w:r>
              <w:rPr>
                <w:lang w:val="de-CH"/>
              </w:rPr>
              <w:sym w:font="Symbol" w:char="F0B1"/>
            </w:r>
            <w:r>
              <w:rPr>
                <w:lang w:val="de-CH"/>
              </w:rPr>
              <w:t xml:space="preserve"> </w:t>
            </w:r>
            <w:r w:rsidRPr="00807BBE">
              <w:rPr>
                <w:lang w:val="de-CH"/>
              </w:rPr>
              <w:t>0.0243</w:t>
            </w:r>
          </w:p>
        </w:tc>
        <w:tc>
          <w:tcPr>
            <w:tcW w:w="2126" w:type="dxa"/>
            <w:vAlign w:val="center"/>
          </w:tcPr>
          <w:p w14:paraId="6FC77BF6" w14:textId="61935312"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F43B2A">
              <w:rPr>
                <w:lang w:val="de-CH"/>
              </w:rPr>
              <w:t>0.9480</w:t>
            </w:r>
            <w:r>
              <w:rPr>
                <w:lang w:val="de-CH"/>
              </w:rPr>
              <w:t xml:space="preserve"> </w:t>
            </w:r>
            <w:r>
              <w:rPr>
                <w:lang w:val="de-CH"/>
              </w:rPr>
              <w:sym w:font="Symbol" w:char="F0B1"/>
            </w:r>
            <w:r>
              <w:rPr>
                <w:lang w:val="de-CH"/>
              </w:rPr>
              <w:t xml:space="preserve"> </w:t>
            </w:r>
            <w:r w:rsidRPr="00886402">
              <w:rPr>
                <w:lang w:val="de-CH"/>
              </w:rPr>
              <w:t>0.0147</w:t>
            </w:r>
          </w:p>
        </w:tc>
        <w:tc>
          <w:tcPr>
            <w:tcW w:w="1974" w:type="dxa"/>
            <w:vAlign w:val="center"/>
          </w:tcPr>
          <w:p w14:paraId="52EB8E7B" w14:textId="49FEDD08"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440BD4">
              <w:rPr>
                <w:lang w:val="de-CH"/>
              </w:rPr>
              <w:t>0.8835</w:t>
            </w:r>
            <w:r>
              <w:rPr>
                <w:lang w:val="de-CH"/>
              </w:rPr>
              <w:t xml:space="preserve"> </w:t>
            </w:r>
            <w:r>
              <w:rPr>
                <w:lang w:val="de-CH"/>
              </w:rPr>
              <w:sym w:font="Symbol" w:char="F0B1"/>
            </w:r>
            <w:r>
              <w:rPr>
                <w:lang w:val="de-CH"/>
              </w:rPr>
              <w:t xml:space="preserve"> 0.2158</w:t>
            </w:r>
          </w:p>
        </w:tc>
      </w:tr>
      <w:tr w:rsidR="00EF3CAC" w14:paraId="077595F5" w14:textId="77777777" w:rsidTr="007E4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BF377AA" w14:textId="4B9FAD28" w:rsidR="00EF3CAC" w:rsidRPr="00E245DC" w:rsidRDefault="00EF3CAC" w:rsidP="00E15CCF">
            <w:pPr>
              <w:jc w:val="center"/>
              <w:rPr>
                <w:b w:val="0"/>
              </w:rPr>
            </w:pPr>
            <w:r w:rsidRPr="00E245DC">
              <w:rPr>
                <w:b w:val="0"/>
              </w:rPr>
              <w:t>Korrelationskoeffizient mit Lichtberücksichtigung</w:t>
            </w:r>
          </w:p>
        </w:tc>
        <w:tc>
          <w:tcPr>
            <w:tcW w:w="1985" w:type="dxa"/>
            <w:vAlign w:val="center"/>
          </w:tcPr>
          <w:p w14:paraId="7642AFA3" w14:textId="7BC34AEA"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0.9260 </w:t>
            </w:r>
            <w:r>
              <w:rPr>
                <w:lang w:val="de-CH"/>
              </w:rPr>
              <w:sym w:font="Symbol" w:char="F0B1"/>
            </w:r>
            <w:r>
              <w:rPr>
                <w:lang w:val="de-CH"/>
              </w:rPr>
              <w:t xml:space="preserve"> 0.0189</w:t>
            </w:r>
          </w:p>
        </w:tc>
        <w:tc>
          <w:tcPr>
            <w:tcW w:w="2126" w:type="dxa"/>
            <w:vAlign w:val="center"/>
          </w:tcPr>
          <w:p w14:paraId="7758FC38" w14:textId="2F23E0CA"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1C438C">
              <w:rPr>
                <w:lang w:val="de-CH"/>
              </w:rPr>
              <w:t>0.9481</w:t>
            </w:r>
            <w:r>
              <w:rPr>
                <w:lang w:val="de-CH"/>
              </w:rPr>
              <w:t xml:space="preserve"> </w:t>
            </w:r>
            <w:r>
              <w:rPr>
                <w:lang w:val="de-CH"/>
              </w:rPr>
              <w:sym w:font="Symbol" w:char="F0B1"/>
            </w:r>
            <w:r>
              <w:rPr>
                <w:lang w:val="de-CH"/>
              </w:rPr>
              <w:t xml:space="preserve"> </w:t>
            </w:r>
            <w:r w:rsidRPr="00BD2A31">
              <w:rPr>
                <w:lang w:val="de-CH"/>
              </w:rPr>
              <w:t>0.0156</w:t>
            </w:r>
          </w:p>
        </w:tc>
        <w:tc>
          <w:tcPr>
            <w:tcW w:w="1974" w:type="dxa"/>
            <w:vAlign w:val="center"/>
          </w:tcPr>
          <w:p w14:paraId="2BD0E1DD" w14:textId="605E23E0"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474F00">
              <w:rPr>
                <w:lang w:val="de-CH"/>
              </w:rPr>
              <w:t>0.8940</w:t>
            </w:r>
            <w:r>
              <w:rPr>
                <w:lang w:val="de-CH"/>
              </w:rPr>
              <w:t xml:space="preserve"> </w:t>
            </w:r>
            <w:r>
              <w:rPr>
                <w:lang w:val="de-CH"/>
              </w:rPr>
              <w:sym w:font="Symbol" w:char="F0B1"/>
            </w:r>
            <w:r>
              <w:rPr>
                <w:lang w:val="de-CH"/>
              </w:rPr>
              <w:t xml:space="preserve">  </w:t>
            </w:r>
            <w:r w:rsidRPr="00926097">
              <w:rPr>
                <w:lang w:val="de-CH"/>
              </w:rPr>
              <w:t>0.1823</w:t>
            </w:r>
          </w:p>
        </w:tc>
      </w:tr>
    </w:tbl>
    <w:p w14:paraId="047E3EF3" w14:textId="59A8C838" w:rsidR="003923F5" w:rsidRDefault="003923F5" w:rsidP="003923F5">
      <w:pPr>
        <w:rPr>
          <w:lang w:val="de-CH"/>
        </w:rPr>
      </w:pPr>
      <w:bookmarkStart w:id="150" w:name="_Ref525137290"/>
      <w:r>
        <w:rPr>
          <w:lang w:val="de-CH"/>
        </w:rPr>
        <w:t xml:space="preserve">Eine Korrelationsanalyse wurde </w:t>
      </w:r>
      <w:r w:rsidR="00BA23BC">
        <w:rPr>
          <w:lang w:val="de-CH"/>
        </w:rPr>
        <w:t xml:space="preserve">ebenfalls </w:t>
      </w:r>
      <w:r>
        <w:rPr>
          <w:lang w:val="de-CH"/>
        </w:rPr>
        <w:t>zwischen den Referenzbildern und den OD-Werten durchgeführt. Für Position 1 und 2 wurden</w:t>
      </w:r>
      <w:r w:rsidR="00BA23BC">
        <w:rPr>
          <w:lang w:val="de-CH"/>
        </w:rPr>
        <w:t xml:space="preserve"> die</w:t>
      </w:r>
      <w:r>
        <w:rPr>
          <w:lang w:val="de-CH"/>
        </w:rPr>
        <w:t xml:space="preserve"> Mittelwert</w:t>
      </w:r>
      <w:r w:rsidR="00BA23BC">
        <w:rPr>
          <w:lang w:val="de-CH"/>
        </w:rPr>
        <w:t>e</w:t>
      </w:r>
      <w:r>
        <w:rPr>
          <w:lang w:val="de-CH"/>
        </w:rPr>
        <w:t xml:space="preserve"> und die Standardabweichung</w:t>
      </w:r>
      <w:r w:rsidR="00BA23BC">
        <w:rPr>
          <w:lang w:val="de-CH"/>
        </w:rPr>
        <w:t>en</w:t>
      </w:r>
      <w:r>
        <w:rPr>
          <w:lang w:val="de-CH"/>
        </w:rPr>
        <w:t xml:space="preserve"> de</w:t>
      </w:r>
      <w:r w:rsidR="00BA23BC">
        <w:rPr>
          <w:lang w:val="de-CH"/>
        </w:rPr>
        <w:t>r</w:t>
      </w:r>
      <w:r>
        <w:rPr>
          <w:lang w:val="de-CH"/>
        </w:rPr>
        <w:t xml:space="preserve"> Korrelationskoeffizienten </w:t>
      </w:r>
      <w:r w:rsidR="00BA23BC">
        <w:rPr>
          <w:lang w:val="de-CH"/>
        </w:rPr>
        <w:t>der ausgewählten</w:t>
      </w:r>
      <w:r>
        <w:rPr>
          <w:lang w:val="de-CH"/>
        </w:rPr>
        <w:t xml:space="preserve"> 10 </w:t>
      </w:r>
      <w:r w:rsidR="00BA23BC">
        <w:rPr>
          <w:lang w:val="de-CH"/>
        </w:rPr>
        <w:t>Messungen</w:t>
      </w:r>
      <w:r>
        <w:rPr>
          <w:lang w:val="de-CH"/>
        </w:rPr>
        <w:t xml:space="preserve"> bestimmt. In </w:t>
      </w:r>
      <w:r w:rsidR="00B67205">
        <w:rPr>
          <w:lang w:val="de-CH"/>
        </w:rPr>
        <w:fldChar w:fldCharType="begin"/>
      </w:r>
      <w:r w:rsidR="00B67205">
        <w:rPr>
          <w:lang w:val="de-CH"/>
        </w:rPr>
        <w:instrText xml:space="preserve"> REF _Ref525547225 \h </w:instrText>
      </w:r>
      <w:r w:rsidR="00B67205">
        <w:rPr>
          <w:lang w:val="de-CH"/>
        </w:rPr>
      </w:r>
      <w:r w:rsidR="00B67205">
        <w:rPr>
          <w:lang w:val="de-CH"/>
        </w:rPr>
        <w:fldChar w:fldCharType="separate"/>
      </w:r>
      <w:r w:rsidR="001B1D56">
        <w:t xml:space="preserve">Tabelle </w:t>
      </w:r>
      <w:r w:rsidR="001B1D56">
        <w:rPr>
          <w:noProof/>
        </w:rPr>
        <w:t>4</w:t>
      </w:r>
      <w:r w:rsidR="00B67205">
        <w:rPr>
          <w:lang w:val="de-CH"/>
        </w:rPr>
        <w:fldChar w:fldCharType="end"/>
      </w:r>
      <w:r w:rsidR="00B67205">
        <w:rPr>
          <w:lang w:val="de-CH"/>
        </w:rPr>
        <w:t xml:space="preserve"> </w:t>
      </w:r>
      <w:r>
        <w:rPr>
          <w:lang w:val="de-CH"/>
        </w:rPr>
        <w:t xml:space="preserve">sind die Korrelationskoeffizienten dargestellt. Allgemein liegt der Korrelationswert zwischen -0.0687 </w:t>
      </w:r>
      <w:r>
        <w:rPr>
          <w:lang w:val="de-CH"/>
        </w:rPr>
        <w:sym w:font="Symbol" w:char="F0B1"/>
      </w:r>
      <w:r>
        <w:rPr>
          <w:lang w:val="de-CH"/>
        </w:rPr>
        <w:t xml:space="preserve"> 0.2239 und 0.0908 </w:t>
      </w:r>
      <w:r>
        <w:rPr>
          <w:lang w:val="de-CH"/>
        </w:rPr>
        <w:sym w:font="Symbol" w:char="F0B1"/>
      </w:r>
      <w:r>
        <w:rPr>
          <w:lang w:val="de-CH"/>
        </w:rPr>
        <w:t xml:space="preserve"> 0.1072</w:t>
      </w:r>
      <w:r w:rsidR="00BA23BC">
        <w:rPr>
          <w:lang w:val="de-CH"/>
        </w:rPr>
        <w:t xml:space="preserve"> vor</w:t>
      </w:r>
      <w:r>
        <w:rPr>
          <w:lang w:val="de-CH"/>
        </w:rPr>
        <w:t xml:space="preserve">, wobei kein linearer Zusammenhang </w:t>
      </w:r>
      <w:r w:rsidR="002947D9">
        <w:rPr>
          <w:lang w:val="de-CH"/>
        </w:rPr>
        <w:t>ersichtlich ist</w:t>
      </w:r>
      <w:r>
        <w:rPr>
          <w:lang w:val="de-CH"/>
        </w:rPr>
        <w:t xml:space="preserve">. </w:t>
      </w:r>
    </w:p>
    <w:p w14:paraId="47E63CE2" w14:textId="33EA3BDF" w:rsidR="0004568A" w:rsidRDefault="0004568A" w:rsidP="00065122">
      <w:pPr>
        <w:pStyle w:val="Beschriftung"/>
        <w:keepNext/>
        <w:spacing w:before="160"/>
      </w:pPr>
      <w:bookmarkStart w:id="151" w:name="_Ref525547225"/>
      <w:r>
        <w:t xml:space="preserve">Tabelle </w:t>
      </w:r>
      <w:r w:rsidR="0018713D">
        <w:rPr>
          <w:noProof/>
        </w:rPr>
        <w:fldChar w:fldCharType="begin"/>
      </w:r>
      <w:r w:rsidR="0018713D">
        <w:rPr>
          <w:noProof/>
        </w:rPr>
        <w:instrText xml:space="preserve"> SEQ Tabelle \* ARABIC </w:instrText>
      </w:r>
      <w:r w:rsidR="0018713D">
        <w:rPr>
          <w:noProof/>
        </w:rPr>
        <w:fldChar w:fldCharType="separate"/>
      </w:r>
      <w:r w:rsidR="001B1D56">
        <w:rPr>
          <w:noProof/>
        </w:rPr>
        <w:t>4</w:t>
      </w:r>
      <w:r w:rsidR="0018713D">
        <w:rPr>
          <w:noProof/>
        </w:rPr>
        <w:fldChar w:fldCharType="end"/>
      </w:r>
      <w:bookmarkEnd w:id="150"/>
      <w:bookmarkEnd w:id="151"/>
      <w:r>
        <w:t>: Tabellarische Darstellung de</w:t>
      </w:r>
      <w:r w:rsidR="004A7225">
        <w:t>r</w:t>
      </w:r>
      <w:r>
        <w:t xml:space="preserve"> Mittelwerte und </w:t>
      </w:r>
      <w:r>
        <w:rPr>
          <w:lang w:val="de-CH"/>
        </w:rPr>
        <w:t xml:space="preserve">Standardabweichungen von den </w:t>
      </w:r>
      <w:r w:rsidRPr="00582863">
        <w:rPr>
          <w:lang w:val="de-CH"/>
        </w:rPr>
        <w:t>Korrelationskoeffizienten zwischen d</w:t>
      </w:r>
      <w:r w:rsidR="00BA23BC">
        <w:rPr>
          <w:lang w:val="de-CH"/>
        </w:rPr>
        <w:t>en</w:t>
      </w:r>
      <w:r>
        <w:rPr>
          <w:lang w:val="de-CH"/>
        </w:rPr>
        <w:t xml:space="preserve"> Rot-, Grün- und Blaub</w:t>
      </w:r>
      <w:r w:rsidRPr="00582863">
        <w:rPr>
          <w:lang w:val="de-CH"/>
        </w:rPr>
        <w:t>ildfarbwerte</w:t>
      </w:r>
      <w:r w:rsidR="00BA23BC">
        <w:rPr>
          <w:lang w:val="de-CH"/>
        </w:rPr>
        <w:t>n</w:t>
      </w:r>
      <w:r w:rsidRPr="00582863">
        <w:rPr>
          <w:lang w:val="de-CH"/>
        </w:rPr>
        <w:t xml:space="preserve"> </w:t>
      </w:r>
      <w:r w:rsidR="00BA23BC">
        <w:rPr>
          <w:lang w:val="de-CH"/>
        </w:rPr>
        <w:t xml:space="preserve">der </w:t>
      </w:r>
      <w:r w:rsidR="00DA2D35">
        <w:rPr>
          <w:lang w:val="de-CH"/>
        </w:rPr>
        <w:t xml:space="preserve">Referenzbilder </w:t>
      </w:r>
      <w:r w:rsidRPr="00582863">
        <w:rPr>
          <w:lang w:val="de-CH"/>
        </w:rPr>
        <w:t>und die OD-Werte</w:t>
      </w:r>
      <w:r w:rsidR="00724D73">
        <w:rPr>
          <w:lang w:val="de-CH"/>
        </w:rPr>
        <w:t xml:space="preserve">. </w:t>
      </w:r>
      <w:r w:rsidR="00724D73" w:rsidRPr="00582863">
        <w:rPr>
          <w:lang w:val="de-CH"/>
        </w:rPr>
        <w:t>Die Tabelle ist gemäss d</w:t>
      </w:r>
      <w:r w:rsidR="00BA23BC">
        <w:rPr>
          <w:lang w:val="de-CH"/>
        </w:rPr>
        <w:t>em</w:t>
      </w:r>
      <w:r w:rsidR="00724D73" w:rsidRPr="00582863">
        <w:rPr>
          <w:lang w:val="de-CH"/>
        </w:rPr>
        <w:t xml:space="preserve"> </w:t>
      </w:r>
      <w:r w:rsidR="00724D73">
        <w:rPr>
          <w:lang w:val="de-CH"/>
        </w:rPr>
        <w:t>Bildaufnahmesystem aufgeteilt (Position 1 und Position 2, siehe Abschnitt 3.4).</w:t>
      </w:r>
    </w:p>
    <w:tbl>
      <w:tblPr>
        <w:tblStyle w:val="EinfacheTabelle2"/>
        <w:tblW w:w="0" w:type="auto"/>
        <w:tblInd w:w="5" w:type="dxa"/>
        <w:tblLook w:val="04A0" w:firstRow="1" w:lastRow="0" w:firstColumn="1" w:lastColumn="0" w:noHBand="0" w:noVBand="1"/>
      </w:tblPr>
      <w:tblGrid>
        <w:gridCol w:w="2547"/>
        <w:gridCol w:w="2268"/>
        <w:gridCol w:w="2268"/>
        <w:gridCol w:w="1979"/>
      </w:tblGrid>
      <w:tr w:rsidR="00F73193" w14:paraId="1CCF7E5A" w14:textId="77777777" w:rsidTr="00533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1F8C17" w14:textId="51922939" w:rsidR="00F73193" w:rsidRDefault="00F73193" w:rsidP="00822DE2">
            <w:pPr>
              <w:rPr>
                <w:lang w:val="de-CH"/>
              </w:rPr>
            </w:pPr>
            <w:r>
              <w:t>Position 1</w:t>
            </w:r>
          </w:p>
        </w:tc>
        <w:tc>
          <w:tcPr>
            <w:tcW w:w="2268" w:type="dxa"/>
          </w:tcPr>
          <w:p w14:paraId="694855C5" w14:textId="77777777" w:rsidR="0053344F" w:rsidRDefault="00F73193" w:rsidP="008D4DF2">
            <w:pPr>
              <w:jc w:val="center"/>
              <w:cnfStyle w:val="100000000000" w:firstRow="1" w:lastRow="0" w:firstColumn="0" w:lastColumn="0" w:oddVBand="0" w:evenVBand="0" w:oddHBand="0" w:evenHBand="0" w:firstRowFirstColumn="0" w:firstRowLastColumn="0" w:lastRowFirstColumn="0" w:lastRowLastColumn="0"/>
            </w:pPr>
            <w:r>
              <w:t>Rotanteil un</w:t>
            </w:r>
            <w:r w:rsidR="0053344F">
              <w:t>d</w:t>
            </w:r>
          </w:p>
          <w:p w14:paraId="614E4DE2" w14:textId="2699AD18" w:rsidR="00F73193" w:rsidRDefault="00F73193" w:rsidP="008D4DF2">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2268" w:type="dxa"/>
          </w:tcPr>
          <w:p w14:paraId="1BB87572" w14:textId="1980E03E" w:rsidR="0053344F" w:rsidRDefault="00F73193" w:rsidP="008D4DF2">
            <w:pPr>
              <w:jc w:val="center"/>
              <w:cnfStyle w:val="100000000000" w:firstRow="1" w:lastRow="0" w:firstColumn="0" w:lastColumn="0" w:oddVBand="0" w:evenVBand="0" w:oddHBand="0" w:evenHBand="0" w:firstRowFirstColumn="0" w:firstRowLastColumn="0" w:lastRowFirstColumn="0" w:lastRowLastColumn="0"/>
            </w:pPr>
            <w:r>
              <w:t>Grünanteil und</w:t>
            </w:r>
          </w:p>
          <w:p w14:paraId="140EB6F0" w14:textId="3719023E" w:rsidR="00F73193" w:rsidRDefault="00F73193" w:rsidP="008D4DF2">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1979" w:type="dxa"/>
          </w:tcPr>
          <w:p w14:paraId="59272BE4" w14:textId="77777777" w:rsidR="0053344F" w:rsidRDefault="00F73193" w:rsidP="0053344F">
            <w:pPr>
              <w:jc w:val="center"/>
              <w:cnfStyle w:val="100000000000" w:firstRow="1" w:lastRow="0" w:firstColumn="0" w:lastColumn="0" w:oddVBand="0" w:evenVBand="0" w:oddHBand="0" w:evenHBand="0" w:firstRowFirstColumn="0" w:firstRowLastColumn="0" w:lastRowFirstColumn="0" w:lastRowLastColumn="0"/>
            </w:pPr>
            <w:r>
              <w:t xml:space="preserve">Blauanteil </w:t>
            </w:r>
            <w:r w:rsidR="0053344F">
              <w:t>und</w:t>
            </w:r>
          </w:p>
          <w:p w14:paraId="138CD4E1" w14:textId="729A6774" w:rsidR="00F73193" w:rsidRPr="0053344F" w:rsidRDefault="00F73193" w:rsidP="0053344F">
            <w:pPr>
              <w:spacing w:before="0"/>
              <w:jc w:val="center"/>
              <w:cnfStyle w:val="100000000000" w:firstRow="1" w:lastRow="0" w:firstColumn="0" w:lastColumn="0" w:oddVBand="0" w:evenVBand="0" w:oddHBand="0" w:evenHBand="0" w:firstRowFirstColumn="0" w:firstRowLastColumn="0" w:lastRowFirstColumn="0" w:lastRowLastColumn="0"/>
            </w:pPr>
            <w:r>
              <w:t>OD-Wert</w:t>
            </w:r>
          </w:p>
        </w:tc>
      </w:tr>
      <w:tr w:rsidR="00F73193" w14:paraId="0E251A07" w14:textId="77777777" w:rsidTr="00533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2F0887" w14:textId="1AD85663" w:rsidR="00F73193" w:rsidRPr="0053344F" w:rsidRDefault="00F73193" w:rsidP="00822DE2">
            <w:pPr>
              <w:rPr>
                <w:b w:val="0"/>
                <w:lang w:val="de-CH"/>
              </w:rPr>
            </w:pPr>
            <w:r w:rsidRPr="0053344F">
              <w:rPr>
                <w:b w:val="0"/>
              </w:rPr>
              <w:t>Korrelationskoeffizient</w:t>
            </w:r>
          </w:p>
        </w:tc>
        <w:tc>
          <w:tcPr>
            <w:tcW w:w="2268" w:type="dxa"/>
          </w:tcPr>
          <w:p w14:paraId="2A6707F9" w14:textId="77639D3F"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EC0E12">
              <w:rPr>
                <w:lang w:val="de-CH"/>
              </w:rPr>
              <w:t>-0.0095</w:t>
            </w:r>
            <w:r>
              <w:rPr>
                <w:lang w:val="de-CH"/>
              </w:rPr>
              <w:t xml:space="preserve"> </w:t>
            </w:r>
            <w:r>
              <w:rPr>
                <w:lang w:val="de-CH"/>
              </w:rPr>
              <w:sym w:font="Symbol" w:char="F0B1"/>
            </w:r>
            <w:r>
              <w:rPr>
                <w:lang w:val="de-CH"/>
              </w:rPr>
              <w:t xml:space="preserve"> 0.1794</w:t>
            </w:r>
          </w:p>
        </w:tc>
        <w:tc>
          <w:tcPr>
            <w:tcW w:w="2268" w:type="dxa"/>
          </w:tcPr>
          <w:p w14:paraId="4DA9A8A2" w14:textId="7FEA92ED"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024648">
              <w:rPr>
                <w:lang w:val="de-CH"/>
              </w:rPr>
              <w:t>-0.0523</w:t>
            </w:r>
            <w:r>
              <w:rPr>
                <w:lang w:val="de-CH"/>
              </w:rPr>
              <w:t xml:space="preserve"> </w:t>
            </w:r>
            <w:r>
              <w:rPr>
                <w:lang w:val="de-CH"/>
              </w:rPr>
              <w:sym w:font="Symbol" w:char="F0B1"/>
            </w:r>
            <w:r>
              <w:rPr>
                <w:lang w:val="de-CH"/>
              </w:rPr>
              <w:t xml:space="preserve"> </w:t>
            </w:r>
            <w:r w:rsidRPr="002D4783">
              <w:rPr>
                <w:lang w:val="de-CH"/>
              </w:rPr>
              <w:t>0.1868</w:t>
            </w:r>
          </w:p>
        </w:tc>
        <w:tc>
          <w:tcPr>
            <w:tcW w:w="1979" w:type="dxa"/>
          </w:tcPr>
          <w:p w14:paraId="00B72C24" w14:textId="44FA266A"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6C7317">
              <w:rPr>
                <w:lang w:val="de-CH"/>
              </w:rPr>
              <w:t>-0.0687</w:t>
            </w:r>
            <w:r>
              <w:rPr>
                <w:lang w:val="de-CH"/>
              </w:rPr>
              <w:t xml:space="preserve"> </w:t>
            </w:r>
            <w:r>
              <w:rPr>
                <w:lang w:val="de-CH"/>
              </w:rPr>
              <w:sym w:font="Symbol" w:char="F0B1"/>
            </w:r>
            <w:r>
              <w:rPr>
                <w:lang w:val="de-CH"/>
              </w:rPr>
              <w:t xml:space="preserve"> 0.2239</w:t>
            </w:r>
          </w:p>
        </w:tc>
      </w:tr>
      <w:tr w:rsidR="0053344F" w14:paraId="5F943AD0" w14:textId="77777777" w:rsidTr="0053344F">
        <w:tc>
          <w:tcPr>
            <w:cnfStyle w:val="001000000000" w:firstRow="0" w:lastRow="0" w:firstColumn="1" w:lastColumn="0" w:oddVBand="0" w:evenVBand="0" w:oddHBand="0" w:evenHBand="0" w:firstRowFirstColumn="0" w:firstRowLastColumn="0" w:lastRowFirstColumn="0" w:lastRowLastColumn="0"/>
            <w:tcW w:w="2547" w:type="dxa"/>
          </w:tcPr>
          <w:p w14:paraId="406433D2" w14:textId="111088EF" w:rsidR="0053344F" w:rsidRDefault="0053344F" w:rsidP="0053344F">
            <w:pPr>
              <w:rPr>
                <w:lang w:val="de-CH"/>
              </w:rPr>
            </w:pPr>
            <w:r>
              <w:lastRenderedPageBreak/>
              <w:t>Position 2</w:t>
            </w:r>
          </w:p>
        </w:tc>
        <w:tc>
          <w:tcPr>
            <w:tcW w:w="2268" w:type="dxa"/>
          </w:tcPr>
          <w:p w14:paraId="56F3E609" w14:textId="77777777" w:rsidR="0053344F" w:rsidRPr="0053344F" w:rsidRDefault="0053344F" w:rsidP="008D4DF2">
            <w:pPr>
              <w:jc w:val="center"/>
              <w:cnfStyle w:val="000000000000" w:firstRow="0" w:lastRow="0" w:firstColumn="0" w:lastColumn="0" w:oddVBand="0" w:evenVBand="0" w:oddHBand="0" w:evenHBand="0" w:firstRowFirstColumn="0" w:firstRowLastColumn="0" w:lastRowFirstColumn="0" w:lastRowLastColumn="0"/>
              <w:rPr>
                <w:b/>
              </w:rPr>
            </w:pPr>
            <w:r w:rsidRPr="0053344F">
              <w:rPr>
                <w:b/>
              </w:rPr>
              <w:t>Rotanteil und</w:t>
            </w:r>
          </w:p>
          <w:p w14:paraId="5F24C3E2" w14:textId="7484F567" w:rsidR="0053344F" w:rsidRPr="0053344F" w:rsidRDefault="0053344F" w:rsidP="008D4DF2">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2268" w:type="dxa"/>
          </w:tcPr>
          <w:p w14:paraId="6A1E3736" w14:textId="2BC757D2" w:rsidR="0053344F" w:rsidRPr="0053344F" w:rsidRDefault="0053344F" w:rsidP="008D4DF2">
            <w:pPr>
              <w:jc w:val="center"/>
              <w:cnfStyle w:val="000000000000" w:firstRow="0" w:lastRow="0" w:firstColumn="0" w:lastColumn="0" w:oddVBand="0" w:evenVBand="0" w:oddHBand="0" w:evenHBand="0" w:firstRowFirstColumn="0" w:firstRowLastColumn="0" w:lastRowFirstColumn="0" w:lastRowLastColumn="0"/>
              <w:rPr>
                <w:b/>
              </w:rPr>
            </w:pPr>
            <w:r w:rsidRPr="0053344F">
              <w:rPr>
                <w:b/>
              </w:rPr>
              <w:t>Grünanteil und</w:t>
            </w:r>
          </w:p>
          <w:p w14:paraId="207BAD4A" w14:textId="331D86FE" w:rsidR="0053344F" w:rsidRPr="0053344F" w:rsidRDefault="0053344F" w:rsidP="008D4DF2">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1979" w:type="dxa"/>
          </w:tcPr>
          <w:p w14:paraId="5DB22F4E" w14:textId="77777777" w:rsidR="0053344F" w:rsidRPr="0053344F" w:rsidRDefault="0053344F" w:rsidP="0053344F">
            <w:pPr>
              <w:jc w:val="center"/>
              <w:cnfStyle w:val="000000000000" w:firstRow="0" w:lastRow="0" w:firstColumn="0" w:lastColumn="0" w:oddVBand="0" w:evenVBand="0" w:oddHBand="0" w:evenHBand="0" w:firstRowFirstColumn="0" w:firstRowLastColumn="0" w:lastRowFirstColumn="0" w:lastRowLastColumn="0"/>
              <w:rPr>
                <w:b/>
              </w:rPr>
            </w:pPr>
            <w:r w:rsidRPr="0053344F">
              <w:rPr>
                <w:b/>
              </w:rPr>
              <w:t>Blauanteil und</w:t>
            </w:r>
          </w:p>
          <w:p w14:paraId="43B3B0D9" w14:textId="49E43B7E" w:rsidR="0053344F" w:rsidRPr="0053344F" w:rsidRDefault="0053344F" w:rsidP="0053344F">
            <w:pPr>
              <w:spacing w:before="0"/>
              <w:jc w:val="center"/>
              <w:cnfStyle w:val="000000000000" w:firstRow="0" w:lastRow="0" w:firstColumn="0" w:lastColumn="0" w:oddVBand="0" w:evenVBand="0" w:oddHBand="0" w:evenHBand="0" w:firstRowFirstColumn="0" w:firstRowLastColumn="0" w:lastRowFirstColumn="0" w:lastRowLastColumn="0"/>
              <w:rPr>
                <w:b/>
              </w:rPr>
            </w:pPr>
            <w:r w:rsidRPr="0053344F">
              <w:rPr>
                <w:b/>
              </w:rPr>
              <w:t>OD-Wert</w:t>
            </w:r>
          </w:p>
        </w:tc>
      </w:tr>
      <w:tr w:rsidR="0053344F" w14:paraId="767BD807" w14:textId="77777777" w:rsidTr="00533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4A1306D" w14:textId="2D44C66A" w:rsidR="0053344F" w:rsidRPr="0053344F" w:rsidRDefault="0053344F" w:rsidP="0053344F">
            <w:pPr>
              <w:rPr>
                <w:b w:val="0"/>
                <w:lang w:val="de-CH"/>
              </w:rPr>
            </w:pPr>
            <w:r w:rsidRPr="0053344F">
              <w:rPr>
                <w:b w:val="0"/>
              </w:rPr>
              <w:t>Korrelationskoeffizient</w:t>
            </w:r>
          </w:p>
        </w:tc>
        <w:tc>
          <w:tcPr>
            <w:tcW w:w="2268" w:type="dxa"/>
          </w:tcPr>
          <w:p w14:paraId="46CBB0E5" w14:textId="6EA80743"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0.0272 </w:t>
            </w:r>
            <w:r>
              <w:rPr>
                <w:lang w:val="de-CH"/>
              </w:rPr>
              <w:sym w:font="Symbol" w:char="F0B1"/>
            </w:r>
            <w:r>
              <w:rPr>
                <w:lang w:val="de-CH"/>
              </w:rPr>
              <w:t xml:space="preserve"> 0.1443</w:t>
            </w:r>
          </w:p>
        </w:tc>
        <w:tc>
          <w:tcPr>
            <w:tcW w:w="2268" w:type="dxa"/>
          </w:tcPr>
          <w:p w14:paraId="0F4E1F3B" w14:textId="58BA3C75"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-0.0309 </w:t>
            </w:r>
            <w:r>
              <w:rPr>
                <w:lang w:val="de-CH"/>
              </w:rPr>
              <w:sym w:font="Symbol" w:char="F0B1"/>
            </w:r>
            <w:r>
              <w:rPr>
                <w:lang w:val="de-CH"/>
              </w:rPr>
              <w:t xml:space="preserve"> 0.1064</w:t>
            </w:r>
          </w:p>
        </w:tc>
        <w:tc>
          <w:tcPr>
            <w:tcW w:w="1979" w:type="dxa"/>
          </w:tcPr>
          <w:p w14:paraId="4310CC56" w14:textId="674E9B2F"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sidRPr="001615FF">
              <w:rPr>
                <w:lang w:val="de-CH"/>
              </w:rPr>
              <w:t>0.0908</w:t>
            </w:r>
            <w:r>
              <w:rPr>
                <w:lang w:val="de-CH"/>
              </w:rPr>
              <w:t xml:space="preserve"> </w:t>
            </w:r>
            <w:r>
              <w:rPr>
                <w:lang w:val="de-CH"/>
              </w:rPr>
              <w:sym w:font="Symbol" w:char="F0B1"/>
            </w:r>
            <w:r>
              <w:rPr>
                <w:lang w:val="de-CH"/>
              </w:rPr>
              <w:t xml:space="preserve"> 0.1072</w:t>
            </w:r>
          </w:p>
        </w:tc>
      </w:tr>
    </w:tbl>
    <w:p w14:paraId="75B45BE0" w14:textId="0D1B3F23" w:rsidR="004854DC" w:rsidRDefault="007B1B94" w:rsidP="004854DC">
      <w:r>
        <w:t xml:space="preserve">Weiter wurden die Korrelationen </w:t>
      </w:r>
      <w:r w:rsidR="00BA23BC">
        <w:t>innerhalb der einzelnen primären Farbanteilen</w:t>
      </w:r>
      <w:r>
        <w:t xml:space="preserve"> </w:t>
      </w:r>
      <w:r w:rsidR="005B5D4B">
        <w:t>analysiert</w:t>
      </w:r>
      <w:r w:rsidR="00BA23BC">
        <w:t xml:space="preserve"> und in</w:t>
      </w:r>
      <w:r w:rsidR="005B5D4B">
        <w:t xml:space="preserve"> </w:t>
      </w:r>
      <w:r w:rsidR="00D176FF">
        <w:fldChar w:fldCharType="begin"/>
      </w:r>
      <w:r w:rsidR="00D176FF">
        <w:instrText xml:space="preserve"> REF _Ref525673047 \h </w:instrText>
      </w:r>
      <w:r w:rsidR="00D176FF">
        <w:fldChar w:fldCharType="separate"/>
      </w:r>
      <w:r w:rsidR="001B1D56">
        <w:t xml:space="preserve">Tabelle </w:t>
      </w:r>
      <w:r w:rsidR="001B1D56">
        <w:rPr>
          <w:noProof/>
        </w:rPr>
        <w:t>5</w:t>
      </w:r>
      <w:r w:rsidR="00D176FF">
        <w:fldChar w:fldCharType="end"/>
      </w:r>
      <w:r w:rsidR="00065122">
        <w:t xml:space="preserve"> </w:t>
      </w:r>
      <w:r w:rsidR="00BA23BC">
        <w:t xml:space="preserve">berechnet. Die Güte dieser Koeffizienten entnehmen wir Kapitel </w:t>
      </w:r>
      <w:r w:rsidR="00BA23BC">
        <w:fldChar w:fldCharType="begin"/>
      </w:r>
      <w:r w:rsidR="00BA23BC">
        <w:instrText xml:space="preserve"> REF _Ref525731500 \r \h </w:instrText>
      </w:r>
      <w:r w:rsidR="00BA23BC">
        <w:fldChar w:fldCharType="separate"/>
      </w:r>
      <w:r w:rsidR="001B1D56">
        <w:t>2.4</w:t>
      </w:r>
      <w:r w:rsidR="00BA23BC">
        <w:fldChar w:fldCharType="end"/>
      </w:r>
      <w:r w:rsidR="00BA23BC">
        <w:t xml:space="preserve"> und es wurde die eine </w:t>
      </w:r>
      <w:r w:rsidR="00065122">
        <w:t>stake Korrelation zwischen</w:t>
      </w:r>
      <w:r w:rsidR="00BA23BC">
        <w:t xml:space="preserve"> dem</w:t>
      </w:r>
      <w:r w:rsidR="00065122">
        <w:t xml:space="preserve"> Rot- und Grünanteil </w:t>
      </w:r>
      <w:r w:rsidR="00140AB0">
        <w:t>(</w:t>
      </w:r>
      <w:r w:rsidR="00140AB0" w:rsidRPr="0022799C">
        <w:t>0.9839</w:t>
      </w:r>
      <w:r w:rsidR="00140AB0">
        <w:t xml:space="preserve"> ± </w:t>
      </w:r>
      <w:r w:rsidR="00140AB0" w:rsidRPr="003F12A3">
        <w:t>0.0127</w:t>
      </w:r>
      <w:r w:rsidR="00140AB0">
        <w:t xml:space="preserve">) </w:t>
      </w:r>
      <w:r w:rsidR="00065122">
        <w:t>ermittelt.</w:t>
      </w:r>
    </w:p>
    <w:p w14:paraId="3046D66B" w14:textId="61198FB7" w:rsidR="005B5D4B" w:rsidRDefault="005B5D4B" w:rsidP="00065122">
      <w:pPr>
        <w:pStyle w:val="Beschriftung"/>
        <w:keepNext/>
        <w:spacing w:before="160"/>
      </w:pPr>
      <w:bookmarkStart w:id="152" w:name="_Ref525673047"/>
      <w:r>
        <w:t xml:space="preserve">Tabelle </w:t>
      </w:r>
      <w:r w:rsidR="000436C5">
        <w:rPr>
          <w:noProof/>
        </w:rPr>
        <w:fldChar w:fldCharType="begin"/>
      </w:r>
      <w:r w:rsidR="000436C5">
        <w:rPr>
          <w:noProof/>
        </w:rPr>
        <w:instrText xml:space="preserve"> SEQ Tabelle \* ARABIC </w:instrText>
      </w:r>
      <w:r w:rsidR="000436C5">
        <w:rPr>
          <w:noProof/>
        </w:rPr>
        <w:fldChar w:fldCharType="separate"/>
      </w:r>
      <w:r w:rsidR="001B1D56">
        <w:rPr>
          <w:noProof/>
        </w:rPr>
        <w:t>5</w:t>
      </w:r>
      <w:r w:rsidR="000436C5">
        <w:rPr>
          <w:noProof/>
        </w:rPr>
        <w:fldChar w:fldCharType="end"/>
      </w:r>
      <w:bookmarkEnd w:id="152"/>
      <w:r>
        <w:t xml:space="preserve">: </w:t>
      </w:r>
      <w:r w:rsidR="00DD25EB">
        <w:t>Tabellarische Darstellung der Korrelationswerte zwischen</w:t>
      </w:r>
      <w:r w:rsidR="008619DA">
        <w:t xml:space="preserve"> Rot-, Grün-, Blauanteile. Mittelwert und Standardabweichung wurde von 20 Messungen bestimmt. </w:t>
      </w:r>
    </w:p>
    <w:tbl>
      <w:tblPr>
        <w:tblStyle w:val="EinfacheTabelle2"/>
        <w:tblW w:w="0" w:type="auto"/>
        <w:tblInd w:w="5" w:type="dxa"/>
        <w:tblLook w:val="04A0" w:firstRow="1" w:lastRow="0" w:firstColumn="1" w:lastColumn="0" w:noHBand="0" w:noVBand="1"/>
      </w:tblPr>
      <w:tblGrid>
        <w:gridCol w:w="2405"/>
        <w:gridCol w:w="2693"/>
        <w:gridCol w:w="2127"/>
        <w:gridCol w:w="1837"/>
      </w:tblGrid>
      <w:tr w:rsidR="00E04739" w14:paraId="533453D7" w14:textId="77777777" w:rsidTr="005B5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A12FE3E" w14:textId="77777777" w:rsidR="00E04739" w:rsidRDefault="00E04739" w:rsidP="00DD25EB">
            <w:pPr>
              <w:jc w:val="center"/>
            </w:pPr>
          </w:p>
        </w:tc>
        <w:tc>
          <w:tcPr>
            <w:tcW w:w="2693" w:type="dxa"/>
            <w:vAlign w:val="center"/>
          </w:tcPr>
          <w:p w14:paraId="77C54E31" w14:textId="78AD1C5D" w:rsidR="00BD3D9B" w:rsidRDefault="00BD3D9B"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E04739">
              <w:t xml:space="preserve"> und</w:t>
            </w:r>
          </w:p>
          <w:p w14:paraId="75B080B0" w14:textId="641AEB64" w:rsidR="00E04739" w:rsidRDefault="00E04739"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Grünanteil</w:t>
            </w:r>
          </w:p>
        </w:tc>
        <w:tc>
          <w:tcPr>
            <w:tcW w:w="2127" w:type="dxa"/>
            <w:vAlign w:val="center"/>
          </w:tcPr>
          <w:p w14:paraId="59DF321E" w14:textId="2426176B" w:rsidR="00BD3D9B" w:rsidRDefault="00FB6843"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BD3D9B">
              <w:t>-</w:t>
            </w:r>
            <w:r w:rsidR="00E04739">
              <w:t xml:space="preserve"> und</w:t>
            </w:r>
          </w:p>
          <w:p w14:paraId="0F45DCEC" w14:textId="67559919" w:rsidR="00E04739" w:rsidRDefault="00FB6843"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c>
          <w:tcPr>
            <w:tcW w:w="1837" w:type="dxa"/>
            <w:vAlign w:val="center"/>
          </w:tcPr>
          <w:p w14:paraId="2972010D" w14:textId="645D329E" w:rsidR="00BD3D9B" w:rsidRDefault="00FB6843"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Grün- und</w:t>
            </w:r>
          </w:p>
          <w:p w14:paraId="0638FC51" w14:textId="6292812A" w:rsidR="00E04739" w:rsidRDefault="00FB6843"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r>
      <w:tr w:rsidR="00E04739" w14:paraId="6534A0AA" w14:textId="77777777" w:rsidTr="005B5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9814396" w14:textId="0D1E727D" w:rsidR="00E04739" w:rsidRDefault="00BD3D9B" w:rsidP="00DD25EB">
            <w:pPr>
              <w:jc w:val="center"/>
            </w:pPr>
            <w:r w:rsidRPr="0053344F">
              <w:rPr>
                <w:b w:val="0"/>
              </w:rPr>
              <w:t>Korrelationskoeffizient</w:t>
            </w:r>
          </w:p>
        </w:tc>
        <w:tc>
          <w:tcPr>
            <w:tcW w:w="2693" w:type="dxa"/>
            <w:vAlign w:val="center"/>
          </w:tcPr>
          <w:p w14:paraId="0F0A9B3A" w14:textId="6602071A" w:rsidR="00E04739" w:rsidRDefault="0022799C" w:rsidP="00DD25EB">
            <w:pPr>
              <w:jc w:val="center"/>
              <w:cnfStyle w:val="000000100000" w:firstRow="0" w:lastRow="0" w:firstColumn="0" w:lastColumn="0" w:oddVBand="0" w:evenVBand="0" w:oddHBand="1" w:evenHBand="0" w:firstRowFirstColumn="0" w:firstRowLastColumn="0" w:lastRowFirstColumn="0" w:lastRowLastColumn="0"/>
            </w:pPr>
            <w:r w:rsidRPr="0022799C">
              <w:t>0.9839</w:t>
            </w:r>
            <w:r>
              <w:t xml:space="preserve"> ±</w:t>
            </w:r>
            <w:r w:rsidR="003F12A3">
              <w:t xml:space="preserve"> </w:t>
            </w:r>
            <w:r w:rsidR="003F12A3" w:rsidRPr="003F12A3">
              <w:t>0.0127</w:t>
            </w:r>
          </w:p>
        </w:tc>
        <w:tc>
          <w:tcPr>
            <w:tcW w:w="2127" w:type="dxa"/>
            <w:vAlign w:val="center"/>
          </w:tcPr>
          <w:p w14:paraId="24F1A95C" w14:textId="7B34FFB9" w:rsidR="00E04739" w:rsidRDefault="003F12A3" w:rsidP="00DD25EB">
            <w:pPr>
              <w:jc w:val="center"/>
              <w:cnfStyle w:val="000000100000" w:firstRow="0" w:lastRow="0" w:firstColumn="0" w:lastColumn="0" w:oddVBand="0" w:evenVBand="0" w:oddHBand="1" w:evenHBand="0" w:firstRowFirstColumn="0" w:firstRowLastColumn="0" w:lastRowFirstColumn="0" w:lastRowLastColumn="0"/>
            </w:pPr>
            <w:r w:rsidRPr="003F12A3">
              <w:t>0.8974</w:t>
            </w:r>
            <w:r>
              <w:t xml:space="preserve"> ± </w:t>
            </w:r>
            <w:r w:rsidR="00621E95" w:rsidRPr="00621E95">
              <w:t>0.0887</w:t>
            </w:r>
          </w:p>
        </w:tc>
        <w:tc>
          <w:tcPr>
            <w:tcW w:w="1837" w:type="dxa"/>
            <w:vAlign w:val="center"/>
          </w:tcPr>
          <w:p w14:paraId="65FAE51E" w14:textId="61330B3E" w:rsidR="00E04739" w:rsidRDefault="00621E95" w:rsidP="00DD25EB">
            <w:pPr>
              <w:jc w:val="center"/>
              <w:cnfStyle w:val="000000100000" w:firstRow="0" w:lastRow="0" w:firstColumn="0" w:lastColumn="0" w:oddVBand="0" w:evenVBand="0" w:oddHBand="1" w:evenHBand="0" w:firstRowFirstColumn="0" w:firstRowLastColumn="0" w:lastRowFirstColumn="0" w:lastRowLastColumn="0"/>
            </w:pPr>
            <w:r w:rsidRPr="00621E95">
              <w:t>0.9299</w:t>
            </w:r>
            <w:r>
              <w:t xml:space="preserve"> ± </w:t>
            </w:r>
            <w:r w:rsidR="00F95634" w:rsidRPr="00F95634">
              <w:t>0.0932</w:t>
            </w:r>
          </w:p>
        </w:tc>
      </w:tr>
    </w:tbl>
    <w:p w14:paraId="0D75FCBE" w14:textId="4DB4F5B5" w:rsidR="009217DA" w:rsidRDefault="5FB2977E" w:rsidP="00065122">
      <w:pPr>
        <w:pStyle w:val="berschrift2"/>
      </w:pPr>
      <w:bookmarkStart w:id="153" w:name="_Ref525721250"/>
      <w:bookmarkStart w:id="154" w:name="_Toc525737904"/>
      <w:r>
        <w:t>Funktionaler</w:t>
      </w:r>
      <w:r w:rsidR="00A10B74">
        <w:t xml:space="preserve"> Zusammenhang</w:t>
      </w:r>
      <w:bookmarkEnd w:id="153"/>
      <w:bookmarkEnd w:id="154"/>
    </w:p>
    <w:p w14:paraId="6E88F57F" w14:textId="3AD43225" w:rsidR="008E44BF" w:rsidRDefault="00CD1C4E" w:rsidP="00AF5193">
      <w:pPr>
        <w:rPr>
          <w:lang w:val="de-CH"/>
        </w:rPr>
      </w:pPr>
      <w:r w:rsidRPr="0075127A">
        <w:rPr>
          <w:lang w:val="de-CH"/>
        </w:rPr>
        <w:t xml:space="preserve">Nachdem der Zusammenhang </w:t>
      </w:r>
      <w:r w:rsidR="003C32E1" w:rsidRPr="0075127A">
        <w:rPr>
          <w:lang w:val="de-CH"/>
        </w:rPr>
        <w:t>zwischen Farbwerte</w:t>
      </w:r>
      <w:r w:rsidR="00F4494C" w:rsidRPr="0075127A">
        <w:rPr>
          <w:lang w:val="de-CH"/>
        </w:rPr>
        <w:t xml:space="preserve"> und OD-</w:t>
      </w:r>
      <w:r w:rsidR="0033737D">
        <w:rPr>
          <w:lang w:val="de-CH"/>
        </w:rPr>
        <w:t>Messwerte</w:t>
      </w:r>
      <w:r w:rsidR="00365A7C" w:rsidRPr="0075127A">
        <w:rPr>
          <w:lang w:val="de-CH"/>
        </w:rPr>
        <w:t xml:space="preserve"> mittels Korrelation</w:t>
      </w:r>
      <w:r w:rsidR="00034ABB" w:rsidRPr="0075127A">
        <w:rPr>
          <w:lang w:val="de-CH"/>
        </w:rPr>
        <w:t>s</w:t>
      </w:r>
      <w:r w:rsidR="00365A7C" w:rsidRPr="0075127A">
        <w:rPr>
          <w:lang w:val="de-CH"/>
        </w:rPr>
        <w:t>analyse</w:t>
      </w:r>
      <w:r w:rsidR="003C32E1" w:rsidRPr="0075127A">
        <w:rPr>
          <w:lang w:val="de-CH"/>
        </w:rPr>
        <w:t xml:space="preserve"> </w:t>
      </w:r>
      <w:r w:rsidRPr="0075127A">
        <w:rPr>
          <w:lang w:val="de-CH"/>
        </w:rPr>
        <w:t xml:space="preserve">überprüft wurde, </w:t>
      </w:r>
      <w:r w:rsidR="0069389F">
        <w:rPr>
          <w:lang w:val="de-CH"/>
        </w:rPr>
        <w:t>wurde</w:t>
      </w:r>
      <w:r w:rsidR="00865E87" w:rsidRPr="0075127A">
        <w:rPr>
          <w:lang w:val="de-CH"/>
        </w:rPr>
        <w:t xml:space="preserve"> </w:t>
      </w:r>
      <w:r w:rsidR="00865E87">
        <w:rPr>
          <w:lang w:val="de-CH"/>
        </w:rPr>
        <w:t xml:space="preserve">jeweils </w:t>
      </w:r>
      <w:r w:rsidR="00865E87" w:rsidRPr="0075127A">
        <w:rPr>
          <w:lang w:val="de-CH"/>
        </w:rPr>
        <w:t xml:space="preserve">mittels linearer Regression der funktionale Zusammenhang </w:t>
      </w:r>
      <w:r w:rsidR="00865E87">
        <w:rPr>
          <w:lang w:val="de-CH"/>
        </w:rPr>
        <w:t>über die</w:t>
      </w:r>
      <w:r w:rsidR="00865E87" w:rsidRPr="0075127A">
        <w:rPr>
          <w:lang w:val="de-CH"/>
        </w:rPr>
        <w:t xml:space="preserve"> Zeit bestimmt </w:t>
      </w:r>
      <w:r w:rsidR="00034ABB" w:rsidRPr="0075127A">
        <w:rPr>
          <w:lang w:val="de-CH"/>
        </w:rPr>
        <w:t>(siehe Kapitel 3.5)</w:t>
      </w:r>
      <w:r w:rsidR="002001EB" w:rsidRPr="0075127A">
        <w:rPr>
          <w:lang w:val="de-CH"/>
        </w:rPr>
        <w:t xml:space="preserve">. </w:t>
      </w:r>
      <w:r w:rsidR="00865E87">
        <w:rPr>
          <w:lang w:val="de-CH"/>
        </w:rPr>
        <w:t xml:space="preserve">Um </w:t>
      </w:r>
      <w:r w:rsidR="00FC4877">
        <w:rPr>
          <w:lang w:val="de-CH"/>
        </w:rPr>
        <w:t>d</w:t>
      </w:r>
      <w:r w:rsidR="00607B61" w:rsidRPr="0075127A">
        <w:rPr>
          <w:lang w:val="de-CH"/>
        </w:rPr>
        <w:t>e</w:t>
      </w:r>
      <w:r w:rsidR="00FC4877">
        <w:rPr>
          <w:lang w:val="de-CH"/>
        </w:rPr>
        <w:t>n</w:t>
      </w:r>
      <w:r w:rsidR="00607B61" w:rsidRPr="0075127A">
        <w:rPr>
          <w:lang w:val="de-CH"/>
        </w:rPr>
        <w:t xml:space="preserve"> </w:t>
      </w:r>
      <w:r w:rsidR="00FC4877">
        <w:rPr>
          <w:lang w:val="de-CH"/>
        </w:rPr>
        <w:t>f</w:t>
      </w:r>
      <w:r w:rsidR="00607B61" w:rsidRPr="0075127A">
        <w:rPr>
          <w:lang w:val="de-CH"/>
        </w:rPr>
        <w:t>unktionale</w:t>
      </w:r>
      <w:r w:rsidR="00FC4877">
        <w:rPr>
          <w:lang w:val="de-CH"/>
        </w:rPr>
        <w:t>n</w:t>
      </w:r>
      <w:r w:rsidR="00607B61" w:rsidRPr="0075127A">
        <w:rPr>
          <w:lang w:val="de-CH"/>
        </w:rPr>
        <w:t xml:space="preserve"> Zusammenhang zwische</w:t>
      </w:r>
      <w:r w:rsidR="005204FC" w:rsidRPr="0075127A">
        <w:rPr>
          <w:lang w:val="de-CH"/>
        </w:rPr>
        <w:t>n</w:t>
      </w:r>
      <w:r w:rsidR="00607B61" w:rsidRPr="0075127A">
        <w:rPr>
          <w:lang w:val="de-CH"/>
        </w:rPr>
        <w:t xml:space="preserve"> OD-</w:t>
      </w:r>
      <w:r w:rsidR="00FB594A">
        <w:rPr>
          <w:lang w:val="de-CH"/>
        </w:rPr>
        <w:t>Messwerten</w:t>
      </w:r>
      <w:r w:rsidR="00607B61" w:rsidRPr="0075127A">
        <w:rPr>
          <w:lang w:val="de-CH"/>
        </w:rPr>
        <w:t xml:space="preserve"> und</w:t>
      </w:r>
      <w:r w:rsidR="006F6A34" w:rsidRPr="0075127A">
        <w:rPr>
          <w:lang w:val="de-CH"/>
        </w:rPr>
        <w:t xml:space="preserve"> Zeit </w:t>
      </w:r>
      <w:r w:rsidR="00C2793F">
        <w:rPr>
          <w:lang w:val="de-CH"/>
        </w:rPr>
        <w:t xml:space="preserve">zu ermitteln, </w:t>
      </w:r>
      <w:r w:rsidR="00512AA4" w:rsidDel="002C1CA1">
        <w:rPr>
          <w:lang w:val="de-CH"/>
        </w:rPr>
        <w:t>wurden</w:t>
      </w:r>
      <w:r w:rsidR="00512AA4">
        <w:rPr>
          <w:lang w:val="de-CH"/>
        </w:rPr>
        <w:t xml:space="preserve"> die Messwerte logarithmiert</w:t>
      </w:r>
      <w:r w:rsidR="00236968" w:rsidRPr="0075127A">
        <w:rPr>
          <w:lang w:val="de-CH"/>
        </w:rPr>
        <w:t xml:space="preserve"> </w:t>
      </w:r>
      <w:r w:rsidR="00563772">
        <w:rPr>
          <w:lang w:val="de-CH"/>
        </w:rPr>
        <w:t xml:space="preserve">und </w:t>
      </w:r>
      <w:r w:rsidR="00D06DC2">
        <w:rPr>
          <w:lang w:val="de-CH"/>
        </w:rPr>
        <w:t xml:space="preserve">eine lineare Regression </w:t>
      </w:r>
      <w:r w:rsidR="00C87F84">
        <w:rPr>
          <w:lang w:val="de-CH"/>
        </w:rPr>
        <w:t xml:space="preserve">ist </w:t>
      </w:r>
      <w:r w:rsidR="00D06DC2">
        <w:rPr>
          <w:lang w:val="de-CH"/>
        </w:rPr>
        <w:t>durchgeführt</w:t>
      </w:r>
      <w:r w:rsidR="00C87F84">
        <w:rPr>
          <w:lang w:val="de-CH"/>
        </w:rPr>
        <w:t xml:space="preserve"> worden</w:t>
      </w:r>
      <w:r w:rsidR="00D06DC2">
        <w:rPr>
          <w:lang w:val="de-CH"/>
        </w:rPr>
        <w:t xml:space="preserve">. </w:t>
      </w:r>
      <w:r w:rsidR="002D26D0">
        <w:rPr>
          <w:lang w:val="de-CH"/>
        </w:rPr>
        <w:t>Folgende</w:t>
      </w:r>
      <w:r w:rsidR="00236968" w:rsidRPr="0075127A">
        <w:rPr>
          <w:lang w:val="de-CH"/>
        </w:rPr>
        <w:t xml:space="preserve"> </w:t>
      </w:r>
      <w:r w:rsidR="006C5DB2">
        <w:rPr>
          <w:lang w:val="de-CH"/>
        </w:rPr>
        <w:t>exponentielle</w:t>
      </w:r>
      <w:r w:rsidR="008E44BF">
        <w:rPr>
          <w:lang w:val="de-CH"/>
        </w:rPr>
        <w:t xml:space="preserve"> </w:t>
      </w:r>
      <w:r w:rsidR="00236968" w:rsidRPr="0075127A">
        <w:rPr>
          <w:lang w:val="de-CH"/>
        </w:rPr>
        <w:t xml:space="preserve">Funktion </w:t>
      </w:r>
      <w:r w:rsidR="002D26D0">
        <w:rPr>
          <w:lang w:val="de-CH"/>
        </w:rPr>
        <w:t xml:space="preserve">wurde </w:t>
      </w:r>
      <w:r w:rsidR="00236968" w:rsidRPr="0075127A">
        <w:rPr>
          <w:lang w:val="de-CH"/>
        </w:rPr>
        <w:t>bestimmt</w:t>
      </w:r>
      <w:r w:rsidR="002D26D0">
        <w:rPr>
          <w:lang w:val="de-CH"/>
        </w:rPr>
        <w:t>:</w:t>
      </w:r>
    </w:p>
    <w:p w14:paraId="4F2DBFEB" w14:textId="46AF1BCA" w:rsidR="00BA5372" w:rsidRDefault="00BA5372" w:rsidP="00BA5372">
      <w:pPr>
        <w:pStyle w:val="Beschriftung"/>
        <w:keepNext/>
        <w:jc w:val="center"/>
      </w:pPr>
      <w:r>
        <w:t xml:space="preserve">Formel </w:t>
      </w:r>
      <w:r w:rsidR="008F1F77">
        <w:rPr>
          <w:noProof/>
        </w:rPr>
        <w:fldChar w:fldCharType="begin"/>
      </w:r>
      <w:r w:rsidR="008F1F77">
        <w:rPr>
          <w:noProof/>
        </w:rPr>
        <w:instrText xml:space="preserve"> SEQ Formel \* ARABIC </w:instrText>
      </w:r>
      <w:r w:rsidR="008F1F77">
        <w:rPr>
          <w:noProof/>
        </w:rPr>
        <w:fldChar w:fldCharType="separate"/>
      </w:r>
      <w:r w:rsidR="001B1D56">
        <w:rPr>
          <w:noProof/>
        </w:rPr>
        <w:t>3</w:t>
      </w:r>
      <w:r w:rsidR="008F1F77">
        <w:rPr>
          <w:noProof/>
        </w:rPr>
        <w:fldChar w:fldCharType="end"/>
      </w:r>
      <w:r w:rsidR="00931058">
        <w:t xml:space="preserve">: </w:t>
      </w:r>
      <w:r w:rsidR="0080594A">
        <w:t>Exponentielle</w:t>
      </w:r>
      <w:r w:rsidR="00931058">
        <w:t xml:space="preserve"> Funktion</w:t>
      </w:r>
      <w:r w:rsidR="00901330">
        <w:t>,</w:t>
      </w:r>
      <w:r w:rsidR="00931058">
        <w:t xml:space="preserve"> die den </w:t>
      </w:r>
      <w:r w:rsidR="00CA354E">
        <w:t>z</w:t>
      </w:r>
      <w:r w:rsidR="00D11404">
        <w:t>eitlichen</w:t>
      </w:r>
      <w:r w:rsidR="00CA354E">
        <w:t xml:space="preserve"> V</w:t>
      </w:r>
      <w:r w:rsidR="00293921">
        <w:t>erlauf</w:t>
      </w:r>
      <w:r w:rsidR="00931058">
        <w:t xml:space="preserve"> von OD-</w:t>
      </w:r>
      <w:r w:rsidR="00FC7D5D">
        <w:t>Werten</w:t>
      </w:r>
      <w:r w:rsidR="00931058">
        <w:t xml:space="preserve"> </w:t>
      </w:r>
      <w:r w:rsidR="007C769E">
        <w:t>beschreibt.</w:t>
      </w:r>
    </w:p>
    <w:p w14:paraId="2F85BBFC" w14:textId="1E95A934" w:rsidR="00CB4603" w:rsidRDefault="00515591" w:rsidP="008E44BF">
      <w:pPr>
        <w:jc w:val="center"/>
        <w:rPr>
          <w:rFonts w:ascii="Times New Roman" w:hAnsi="Times New Roman" w:cs="Times New Roman"/>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D700E4">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Pr>
          <w:rFonts w:ascii="Times New Roman" w:hAnsi="Times New Roman" w:cs="Times New Roman"/>
          <w:i/>
          <w:sz w:val="24"/>
          <w:lang w:val="de-CH"/>
        </w:rPr>
        <w:t>e</w:t>
      </w:r>
      <w:r w:rsidR="007A3D05" w:rsidRPr="006630E5">
        <w:rPr>
          <w:rFonts w:ascii="Times New Roman" w:hAnsi="Times New Roman" w:cs="Times New Roman"/>
          <w:i/>
          <w:sz w:val="24"/>
          <w:lang w:val="de-CH"/>
        </w:rPr>
        <w:t xml:space="preserve"> </w:t>
      </w:r>
      <w:r w:rsidRPr="00D700E4">
        <w:rPr>
          <w:rFonts w:ascii="Times New Roman" w:hAnsi="Times New Roman" w:cs="Times New Roman"/>
          <w:i/>
          <w:sz w:val="28"/>
          <w:vertAlign w:val="superscript"/>
          <w:lang w:val="de-CH"/>
        </w:rPr>
        <w:t>b</w:t>
      </w:r>
      <w:r w:rsidRPr="0075127A">
        <w:rPr>
          <w:rFonts w:ascii="Times New Roman" w:hAnsi="Times New Roman" w:cs="Times New Roman"/>
          <w:sz w:val="28"/>
          <w:vertAlign w:val="superscript"/>
          <w:lang w:val="de-CH"/>
        </w:rPr>
        <w:t xml:space="preserve"> + </w:t>
      </w:r>
      <w:r w:rsidRPr="00D700E4">
        <w:rPr>
          <w:rFonts w:ascii="Times New Roman" w:hAnsi="Times New Roman" w:cs="Times New Roman"/>
          <w:i/>
          <w:sz w:val="28"/>
          <w:vertAlign w:val="superscript"/>
          <w:lang w:val="de-CH"/>
        </w:rPr>
        <w:t>at</w:t>
      </w:r>
    </w:p>
    <w:p w14:paraId="2B0E26CD" w14:textId="5E8ED790" w:rsidR="00FF1B9F" w:rsidRPr="002014AC" w:rsidRDefault="008F1735" w:rsidP="002014AC">
      <w:pPr>
        <w:spacing w:before="0"/>
        <w:rPr>
          <w:lang w:val="de-CH"/>
        </w:rPr>
      </w:pPr>
      <w:r w:rsidRPr="0075127A">
        <w:rPr>
          <w:lang w:val="de-CH"/>
        </w:rPr>
        <w:t>Insgesamt</w:t>
      </w:r>
      <w:r w:rsidR="003257E8" w:rsidRPr="0075127A">
        <w:rPr>
          <w:lang w:val="de-CH"/>
        </w:rPr>
        <w:t xml:space="preserve"> wurden </w:t>
      </w:r>
      <w:r w:rsidR="00DC6ED8" w:rsidRPr="0075127A">
        <w:rPr>
          <w:lang w:val="de-CH"/>
        </w:rPr>
        <w:t xml:space="preserve">die Terme </w:t>
      </w:r>
      <w:r w:rsidR="002B28E6" w:rsidRPr="00933862">
        <w:rPr>
          <w:rFonts w:ascii="Times New Roman" w:hAnsi="Times New Roman" w:cs="Times New Roman"/>
          <w:i/>
          <w:lang w:val="de-CH"/>
        </w:rPr>
        <w:t xml:space="preserve">b </w:t>
      </w:r>
      <w:r w:rsidR="00DC6ED8" w:rsidRPr="0075127A">
        <w:rPr>
          <w:lang w:val="de-CH"/>
        </w:rPr>
        <w:t>und</w:t>
      </w:r>
      <w:r w:rsidR="00DC6ED8" w:rsidRPr="0075127A">
        <w:rPr>
          <w:rFonts w:ascii="Times New Roman" w:hAnsi="Times New Roman" w:cs="Times New Roman"/>
          <w:sz w:val="24"/>
          <w:lang w:val="de-CH"/>
        </w:rPr>
        <w:t xml:space="preserve"> </w:t>
      </w:r>
      <w:r w:rsidR="002B28E6" w:rsidRPr="00933862">
        <w:rPr>
          <w:rFonts w:ascii="Times New Roman" w:hAnsi="Times New Roman" w:cs="Times New Roman"/>
          <w:i/>
          <w:sz w:val="24"/>
          <w:lang w:val="de-CH"/>
        </w:rPr>
        <w:t>a</w:t>
      </w:r>
      <w:r w:rsidR="00DC6ED8" w:rsidRPr="00933862">
        <w:rPr>
          <w:lang w:val="de-CH"/>
        </w:rPr>
        <w:t xml:space="preserve"> </w:t>
      </w:r>
      <w:r w:rsidR="00DC6ED8" w:rsidRPr="0075127A">
        <w:rPr>
          <w:lang w:val="de-CH"/>
        </w:rPr>
        <w:t>von 27 Messungen</w:t>
      </w:r>
      <w:r w:rsidR="000D2244">
        <w:rPr>
          <w:lang w:val="de-CH"/>
        </w:rPr>
        <w:t xml:space="preserve">, wobei </w:t>
      </w:r>
      <w:r w:rsidR="00404D9C">
        <w:rPr>
          <w:lang w:val="de-CH"/>
        </w:rPr>
        <w:t>Versuch 1A und 1B nicht berücksichtigt wurden,</w:t>
      </w:r>
      <w:r w:rsidR="00DC6ED8" w:rsidRPr="0075127A">
        <w:rPr>
          <w:lang w:val="de-CH"/>
        </w:rPr>
        <w:t xml:space="preserve"> </w:t>
      </w:r>
      <w:r w:rsidR="00A9491C" w:rsidRPr="0075127A">
        <w:rPr>
          <w:lang w:val="de-CH"/>
        </w:rPr>
        <w:t>berechnet</w:t>
      </w:r>
      <w:r w:rsidR="003257E8" w:rsidRPr="0075127A">
        <w:rPr>
          <w:lang w:val="de-CH"/>
        </w:rPr>
        <w:t xml:space="preserve"> </w:t>
      </w:r>
      <w:r w:rsidR="003257E8" w:rsidRPr="00C169D0">
        <w:rPr>
          <w:lang w:val="de-CH"/>
        </w:rPr>
        <w:t>(siehe Anhang</w:t>
      </w:r>
      <w:r w:rsidR="00C169D0">
        <w:rPr>
          <w:lang w:val="de-CH"/>
        </w:rPr>
        <w:t xml:space="preserve"> A, </w:t>
      </w:r>
      <w:r w:rsidR="00C169D0">
        <w:rPr>
          <w:lang w:val="de-CH"/>
        </w:rPr>
        <w:fldChar w:fldCharType="begin"/>
      </w:r>
      <w:r w:rsidR="00C169D0">
        <w:rPr>
          <w:lang w:val="de-CH"/>
        </w:rPr>
        <w:instrText xml:space="preserve"> REF _Ref525481875 \h </w:instrText>
      </w:r>
      <w:r w:rsidR="00C169D0">
        <w:rPr>
          <w:lang w:val="de-CH"/>
        </w:rPr>
      </w:r>
      <w:r w:rsidR="00C169D0">
        <w:rPr>
          <w:lang w:val="de-CH"/>
        </w:rPr>
        <w:fldChar w:fldCharType="separate"/>
      </w:r>
      <w:r w:rsidR="001B1D56">
        <w:t xml:space="preserve">Tabelle </w:t>
      </w:r>
      <w:r w:rsidR="001B1D56">
        <w:rPr>
          <w:noProof/>
        </w:rPr>
        <w:t>8</w:t>
      </w:r>
      <w:r w:rsidR="00C169D0">
        <w:rPr>
          <w:lang w:val="de-CH"/>
        </w:rPr>
        <w:fldChar w:fldCharType="end"/>
      </w:r>
      <w:r w:rsidR="003257E8" w:rsidRPr="00C169D0">
        <w:rPr>
          <w:lang w:val="de-CH"/>
        </w:rPr>
        <w:t>)</w:t>
      </w:r>
      <w:r w:rsidR="00A9491C" w:rsidRPr="00C169D0">
        <w:rPr>
          <w:lang w:val="de-CH"/>
        </w:rPr>
        <w:t>.</w:t>
      </w:r>
      <w:r w:rsidR="00A9491C" w:rsidRPr="0075127A">
        <w:rPr>
          <w:lang w:val="de-CH"/>
        </w:rPr>
        <w:t xml:space="preserve"> </w:t>
      </w:r>
      <w:r w:rsidR="00B97B09" w:rsidRPr="0075127A">
        <w:rPr>
          <w:lang w:val="de-CH"/>
        </w:rPr>
        <w:t xml:space="preserve">Der Mittelwert und die Standardabweichung für die zwei Terme wurde bestimmt und </w:t>
      </w:r>
      <w:r w:rsidR="00C974D6" w:rsidRPr="0075127A">
        <w:rPr>
          <w:lang w:val="de-CH"/>
        </w:rPr>
        <w:t xml:space="preserve">zwischen OD-Werte und Zeit wurde </w:t>
      </w:r>
      <w:r w:rsidR="009456C2" w:rsidRPr="0075127A">
        <w:rPr>
          <w:lang w:val="de-CH"/>
        </w:rPr>
        <w:t xml:space="preserve">anschliessender funktionale </w:t>
      </w:r>
      <w:r w:rsidR="00CB4A2F">
        <w:rPr>
          <w:lang w:val="de-CH"/>
        </w:rPr>
        <w:t>Funktion</w:t>
      </w:r>
      <w:r w:rsidR="009456C2" w:rsidRPr="0075127A">
        <w:rPr>
          <w:lang w:val="de-CH"/>
        </w:rPr>
        <w:t xml:space="preserve"> </w:t>
      </w:r>
      <w:r w:rsidR="0075127A" w:rsidRPr="0075127A">
        <w:rPr>
          <w:lang w:val="de-CH"/>
        </w:rPr>
        <w:t>ermittelt</w:t>
      </w:r>
      <w:r w:rsidR="00274898">
        <w:rPr>
          <w:lang w:val="de-CH"/>
        </w:rPr>
        <w:t xml:space="preserve">: </w:t>
      </w:r>
      <w:r w:rsidR="00AF5193">
        <w:rPr>
          <w:lang w:val="de-CH"/>
        </w:rPr>
        <w:t xml:space="preserve"> </w:t>
      </w:r>
    </w:p>
    <w:p w14:paraId="23AFBE74" w14:textId="1508EA61" w:rsidR="002014AC" w:rsidRPr="00B224EC" w:rsidRDefault="00FF1B9F" w:rsidP="00B224EC">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sidR="001B1D56">
        <w:rPr>
          <w:noProof/>
        </w:rPr>
        <w:t>4</w:t>
      </w:r>
      <w:r w:rsidR="00D1457B">
        <w:rPr>
          <w:noProof/>
        </w:rPr>
        <w:fldChar w:fldCharType="end"/>
      </w:r>
      <w:r>
        <w:t xml:space="preserve">: </w:t>
      </w:r>
      <w:r w:rsidR="00BA23BC" w:rsidRPr="00C40FB5">
        <w:t>Funktion</w:t>
      </w:r>
      <w:r w:rsidR="00BA23BC">
        <w:t>,</w:t>
      </w:r>
      <w:r w:rsidR="00775B48">
        <w:t xml:space="preserve"> die </w:t>
      </w:r>
      <w:r w:rsidR="0082028C">
        <w:t xml:space="preserve">den </w:t>
      </w:r>
      <w:r w:rsidR="00770D83">
        <w:t>zeitliche</w:t>
      </w:r>
      <w:r w:rsidR="0082028C">
        <w:t>n</w:t>
      </w:r>
      <w:r w:rsidR="00770D83">
        <w:t xml:space="preserve"> Verlauf von OD</w:t>
      </w:r>
      <w:r w:rsidR="0082028C">
        <w:t>-Werte beschreibt. Der</w:t>
      </w:r>
      <w:r w:rsidR="00B224EC">
        <w:t xml:space="preserve"> Term</w:t>
      </w:r>
      <w:r w:rsidR="000A16AF">
        <w:t xml:space="preserve"> </w:t>
      </w:r>
      <w:r w:rsidR="002014AC" w:rsidRPr="002014AC">
        <w:rPr>
          <w:rFonts w:ascii="Times New Roman" w:hAnsi="Times New Roman" w:cs="Times New Roman"/>
          <w:i/>
          <w:sz w:val="22"/>
          <w:lang w:val="de-CH"/>
        </w:rPr>
        <w:t xml:space="preserve">e </w:t>
      </w:r>
      <w:r w:rsidR="002014AC" w:rsidRPr="002014AC">
        <w:rPr>
          <w:rFonts w:ascii="Times New Roman" w:hAnsi="Times New Roman" w:cs="Times New Roman"/>
          <w:i/>
          <w:sz w:val="24"/>
          <w:vertAlign w:val="superscript"/>
          <w:lang w:val="de-CH"/>
        </w:rPr>
        <w:t>b</w:t>
      </w:r>
      <w:r w:rsidR="002014AC">
        <w:rPr>
          <w:rFonts w:ascii="Times New Roman" w:hAnsi="Times New Roman" w:cs="Times New Roman"/>
          <w:sz w:val="24"/>
          <w:lang w:val="de-CH"/>
        </w:rPr>
        <w:t xml:space="preserve"> </w:t>
      </w:r>
      <w:r w:rsidR="00B224EC">
        <w:t>entspricht</w:t>
      </w:r>
      <w:r w:rsidR="002014AC" w:rsidRPr="002014AC">
        <w:rPr>
          <w:sz w:val="24"/>
        </w:rPr>
        <w:t xml:space="preserve"> </w:t>
      </w:r>
      <w:r w:rsidR="002014AC" w:rsidRPr="002014AC">
        <w:rPr>
          <w:rFonts w:ascii="Times New Roman" w:hAnsi="Times New Roman" w:cs="Times New Roman"/>
          <w:i/>
          <w:sz w:val="22"/>
          <w:lang w:val="de-CH"/>
        </w:rPr>
        <w:t>e</w:t>
      </w:r>
      <w:r w:rsidR="002014AC" w:rsidRPr="002014AC">
        <w:rPr>
          <w:i/>
          <w:sz w:val="24"/>
          <w:lang w:val="de-CH"/>
        </w:rPr>
        <w:t xml:space="preserve"> </w:t>
      </w:r>
      <w:r w:rsidR="002014AC" w:rsidRPr="002014AC">
        <w:rPr>
          <w:sz w:val="24"/>
          <w:szCs w:val="24"/>
          <w:vertAlign w:val="superscript"/>
          <w:lang w:val="de-CH"/>
        </w:rPr>
        <w:t>(-1.5061 ± 0.4617)</w:t>
      </w:r>
      <w:r w:rsidR="002014AC">
        <w:rPr>
          <w:sz w:val="24"/>
          <w:szCs w:val="24"/>
          <w:lang w:val="de-CH"/>
        </w:rPr>
        <w:t xml:space="preserve"> </w:t>
      </w:r>
      <w:r w:rsidR="002014AC" w:rsidRPr="002014AC">
        <w:t>und</w:t>
      </w:r>
      <w:r w:rsidR="002014AC">
        <w:t xml:space="preserve"> </w:t>
      </w:r>
      <w:r w:rsidR="007809C7">
        <w:t>der</w:t>
      </w:r>
      <w:r w:rsidR="00B224EC">
        <w:t xml:space="preserve"> Term </w:t>
      </w:r>
      <w:r w:rsidR="002014AC" w:rsidRPr="002014AC">
        <w:rPr>
          <w:rFonts w:ascii="Times New Roman" w:hAnsi="Times New Roman" w:cs="Times New Roman"/>
          <w:i/>
          <w:sz w:val="22"/>
          <w:lang w:val="de-CH"/>
        </w:rPr>
        <w:t xml:space="preserve">e </w:t>
      </w:r>
      <w:r w:rsidR="002014AC">
        <w:rPr>
          <w:rFonts w:ascii="Times New Roman" w:hAnsi="Times New Roman" w:cs="Times New Roman"/>
          <w:i/>
          <w:sz w:val="24"/>
          <w:vertAlign w:val="superscript"/>
          <w:lang w:val="de-CH"/>
        </w:rPr>
        <w:t>at</w:t>
      </w:r>
      <w:r w:rsidR="002014AC">
        <w:rPr>
          <w:rFonts w:ascii="Times New Roman" w:hAnsi="Times New Roman" w:cs="Times New Roman"/>
          <w:sz w:val="24"/>
          <w:lang w:val="de-CH"/>
        </w:rPr>
        <w:t xml:space="preserve"> </w:t>
      </w:r>
      <w:r w:rsidR="00B224EC">
        <w:rPr>
          <w:lang w:val="de-CH"/>
        </w:rPr>
        <w:t>entspricht</w:t>
      </w:r>
      <w:r w:rsidR="002014AC" w:rsidRPr="002014AC">
        <w:rPr>
          <w:sz w:val="24"/>
        </w:rPr>
        <w:t xml:space="preserve"> </w:t>
      </w:r>
      <w:r w:rsidR="002014AC" w:rsidRPr="002014AC">
        <w:rPr>
          <w:rFonts w:ascii="Times New Roman" w:hAnsi="Times New Roman" w:cs="Times New Roman"/>
          <w:i/>
          <w:sz w:val="22"/>
          <w:lang w:val="de-CH"/>
        </w:rPr>
        <w:t>e</w:t>
      </w:r>
      <w:r w:rsidR="002014AC" w:rsidRPr="002014AC">
        <w:rPr>
          <w:i/>
          <w:sz w:val="24"/>
          <w:lang w:val="de-CH"/>
        </w:rPr>
        <w:t xml:space="preserve"> </w:t>
      </w:r>
      <w:r w:rsidR="002014AC">
        <w:rPr>
          <w:sz w:val="24"/>
          <w:szCs w:val="24"/>
          <w:vertAlign w:val="superscript"/>
          <w:lang w:val="de-CH"/>
        </w:rPr>
        <w:t xml:space="preserve">(0.3457 ± 0.0320) </w:t>
      </w:r>
      <w:r w:rsidR="002014AC">
        <w:rPr>
          <w:i/>
          <w:sz w:val="24"/>
          <w:szCs w:val="24"/>
          <w:vertAlign w:val="superscript"/>
          <w:lang w:val="de-CH"/>
        </w:rPr>
        <w:t>t</w:t>
      </w:r>
      <w:r w:rsidR="00B224EC" w:rsidRPr="00142B6E">
        <w:rPr>
          <w:szCs w:val="24"/>
          <w:lang w:val="de-CH"/>
        </w:rPr>
        <w:t>.</w:t>
      </w:r>
    </w:p>
    <w:p w14:paraId="41AF5158" w14:textId="6AC88E76" w:rsidR="00236968" w:rsidRDefault="00274898" w:rsidP="00544199">
      <w:pPr>
        <w:spacing w:before="0"/>
        <w:jc w:val="center"/>
        <w:rPr>
          <w:rFonts w:ascii="Times New Roman" w:hAnsi="Times New Roman" w:cs="Times New Roman"/>
          <w:sz w:val="32"/>
          <w:vertAlign w:val="superscript"/>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 xml:space="preserve">e </w:t>
      </w:r>
      <w:r w:rsidR="000F2A5B">
        <w:rPr>
          <w:rFonts w:ascii="Times New Roman" w:hAnsi="Times New Roman" w:cs="Times New Roman"/>
          <w:sz w:val="32"/>
          <w:vertAlign w:val="superscript"/>
          <w:lang w:val="de-CH"/>
        </w:rPr>
        <w:t>(-1.</w:t>
      </w:r>
      <w:r w:rsidR="000F3113">
        <w:rPr>
          <w:rFonts w:ascii="Times New Roman" w:hAnsi="Times New Roman" w:cs="Times New Roman"/>
          <w:sz w:val="32"/>
          <w:vertAlign w:val="superscript"/>
          <w:lang w:val="de-CH"/>
        </w:rPr>
        <w:t>5061 ± 0.4617)</w:t>
      </w:r>
      <w:r w:rsidR="000F2A5B">
        <w:rPr>
          <w:rFonts w:ascii="Times New Roman" w:hAnsi="Times New Roman" w:cs="Times New Roman"/>
          <w:sz w:val="32"/>
          <w:vertAlign w:val="superscript"/>
          <w:lang w:val="de-CH"/>
        </w:rPr>
        <w:t xml:space="preserve"> + (0.3457 ± 0.0320</w:t>
      </w:r>
      <w:r w:rsidRPr="00D72C7B">
        <w:rPr>
          <w:rFonts w:ascii="Times New Roman" w:hAnsi="Times New Roman" w:cs="Times New Roman"/>
          <w:sz w:val="32"/>
          <w:vertAlign w:val="superscript"/>
          <w:lang w:val="de-CH"/>
        </w:rPr>
        <w:t>)</w:t>
      </w:r>
      <w:r w:rsidRPr="002E57FD">
        <w:rPr>
          <w:rFonts w:ascii="Times New Roman" w:hAnsi="Times New Roman" w:cs="Times New Roman"/>
          <w:i/>
          <w:sz w:val="32"/>
          <w:vertAlign w:val="superscript"/>
          <w:lang w:val="de-CH"/>
        </w:rPr>
        <w:t xml:space="preserve"> t</w:t>
      </w:r>
    </w:p>
    <w:p w14:paraId="6F7D9AF6" w14:textId="4E7A93EF" w:rsidR="00FF7724" w:rsidRDefault="00D31FA1" w:rsidP="00B442F1">
      <w:pPr>
        <w:rPr>
          <w:lang w:val="de-CH"/>
        </w:rPr>
      </w:pPr>
      <w:r>
        <w:rPr>
          <w:lang w:val="de-CH"/>
        </w:rPr>
        <w:t xml:space="preserve">In </w:t>
      </w:r>
      <w:r w:rsidR="00075040">
        <w:rPr>
          <w:lang w:val="de-CH"/>
        </w:rPr>
        <w:fldChar w:fldCharType="begin"/>
      </w:r>
      <w:r w:rsidR="00075040">
        <w:rPr>
          <w:lang w:val="de-CH"/>
        </w:rPr>
        <w:instrText xml:space="preserve"> REF _Ref525573004 \h </w:instrText>
      </w:r>
      <w:r w:rsidR="00075040">
        <w:rPr>
          <w:lang w:val="de-CH"/>
        </w:rPr>
      </w:r>
      <w:r w:rsidR="00075040">
        <w:rPr>
          <w:lang w:val="de-CH"/>
        </w:rPr>
        <w:fldChar w:fldCharType="separate"/>
      </w:r>
      <w:r w:rsidR="001B1D56">
        <w:t xml:space="preserve">Abbildung </w:t>
      </w:r>
      <w:r w:rsidR="001B1D56">
        <w:rPr>
          <w:noProof/>
        </w:rPr>
        <w:t>11</w:t>
      </w:r>
      <w:r w:rsidR="00075040">
        <w:rPr>
          <w:lang w:val="de-CH"/>
        </w:rPr>
        <w:fldChar w:fldCharType="end"/>
      </w:r>
      <w:r w:rsidR="00545A58">
        <w:rPr>
          <w:lang w:val="de-CH"/>
        </w:rPr>
        <w:t xml:space="preserve"> wurde</w:t>
      </w:r>
      <w:r w:rsidR="007809C7">
        <w:rPr>
          <w:lang w:val="de-CH"/>
        </w:rPr>
        <w:t>n</w:t>
      </w:r>
      <w:r w:rsidR="00545A58">
        <w:rPr>
          <w:lang w:val="de-CH"/>
        </w:rPr>
        <w:t xml:space="preserve"> </w:t>
      </w:r>
      <w:r w:rsidR="007809C7">
        <w:rPr>
          <w:lang w:val="de-CH"/>
        </w:rPr>
        <w:t>die</w:t>
      </w:r>
      <w:r w:rsidR="00545A58">
        <w:rPr>
          <w:lang w:val="de-CH"/>
        </w:rPr>
        <w:t xml:space="preserve"> OD-</w:t>
      </w:r>
      <w:r w:rsidR="005E5E56">
        <w:rPr>
          <w:lang w:val="de-CH"/>
        </w:rPr>
        <w:t>Werte</w:t>
      </w:r>
      <w:r w:rsidR="00545A58">
        <w:rPr>
          <w:lang w:val="de-CH"/>
        </w:rPr>
        <w:t xml:space="preserve"> als Graphik dargestellt.</w:t>
      </w:r>
      <w:r w:rsidR="007809C7">
        <w:rPr>
          <w:lang w:val="de-CH"/>
        </w:rPr>
        <w:t xml:space="preserve"> </w:t>
      </w:r>
      <w:r w:rsidR="00FF7724" w:rsidRPr="005E503F">
        <w:rPr>
          <w:lang w:val="de-CH"/>
        </w:rPr>
        <w:t>Dabei wurde die oben erwähnte logarithmische Funktion über die Zeit angewendet. Es ist ersichtlich, dass ein OD-Wert von 20 in circa 13 Stunden erreicht ist.</w:t>
      </w:r>
      <w:r w:rsidR="00FF7724">
        <w:rPr>
          <w:lang w:val="de-CH"/>
        </w:rPr>
        <w:t xml:space="preserve"> </w:t>
      </w:r>
    </w:p>
    <w:p w14:paraId="3D5F39AD" w14:textId="77777777" w:rsidR="00075040" w:rsidRDefault="00075040" w:rsidP="00075040">
      <w:pPr>
        <w:keepNext/>
        <w:jc w:val="center"/>
      </w:pPr>
      <w:r w:rsidRPr="00075040">
        <w:rPr>
          <w:noProof/>
          <w:lang w:val="de-CH" w:eastAsia="de-CH"/>
        </w:rPr>
        <w:lastRenderedPageBreak/>
        <w:drawing>
          <wp:inline distT="0" distB="0" distL="0" distR="0" wp14:anchorId="4F9F5B13" wp14:editId="24B5D3DD">
            <wp:extent cx="4544060" cy="333228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2223"/>
                    <a:stretch/>
                  </pic:blipFill>
                  <pic:spPr bwMode="auto">
                    <a:xfrm>
                      <a:off x="0" y="0"/>
                      <a:ext cx="4565711" cy="3348162"/>
                    </a:xfrm>
                    <a:prstGeom prst="rect">
                      <a:avLst/>
                    </a:prstGeom>
                    <a:ln>
                      <a:noFill/>
                    </a:ln>
                    <a:extLst>
                      <a:ext uri="{53640926-AAD7-44D8-BBD7-CCE9431645EC}">
                        <a14:shadowObscured xmlns:a14="http://schemas.microsoft.com/office/drawing/2010/main"/>
                      </a:ext>
                    </a:extLst>
                  </pic:spPr>
                </pic:pic>
              </a:graphicData>
            </a:graphic>
          </wp:inline>
        </w:drawing>
      </w:r>
    </w:p>
    <w:p w14:paraId="33478E4C" w14:textId="7A5FFFD8" w:rsidR="00CF040F" w:rsidRPr="00431207" w:rsidRDefault="00075040" w:rsidP="00431207">
      <w:pPr>
        <w:pStyle w:val="Beschriftung"/>
        <w:jc w:val="center"/>
        <w:rPr>
          <w:lang w:val="de-CH"/>
        </w:rPr>
      </w:pPr>
      <w:bookmarkStart w:id="155" w:name="_Ref525573004"/>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1B1D56">
        <w:rPr>
          <w:noProof/>
        </w:rPr>
        <w:t>11</w:t>
      </w:r>
      <w:r w:rsidR="00C05C5C">
        <w:rPr>
          <w:noProof/>
        </w:rPr>
        <w:fldChar w:fldCharType="end"/>
      </w:r>
      <w:bookmarkEnd w:id="155"/>
      <w:r>
        <w:t>: Graphische Darstellung der zeitliche</w:t>
      </w:r>
      <w:r w:rsidR="00FF7724">
        <w:t>n</w:t>
      </w:r>
      <w:r>
        <w:t xml:space="preserve"> OD-Funktion.</w:t>
      </w:r>
      <w:r w:rsidR="00FF7724">
        <w:t xml:space="preserve"> </w:t>
      </w:r>
      <w:r w:rsidR="00FF7724" w:rsidRPr="00FF7724">
        <w:rPr>
          <w:highlight w:val="cyan"/>
        </w:rPr>
        <w:t xml:space="preserve">In </w:t>
      </w:r>
      <w:commentRangeStart w:id="156"/>
      <w:r w:rsidR="00FF7724" w:rsidRPr="00FF7724">
        <w:rPr>
          <w:highlight w:val="cyan"/>
        </w:rPr>
        <w:t>der</w:t>
      </w:r>
      <w:commentRangeEnd w:id="156"/>
      <w:r w:rsidR="005E503F">
        <w:rPr>
          <w:rStyle w:val="Kommentarzeichen"/>
          <w:bCs w:val="0"/>
        </w:rPr>
        <w:commentReference w:id="156"/>
      </w:r>
      <w:r w:rsidR="00FF7724" w:rsidRPr="00FF7724">
        <w:rPr>
          <w:highlight w:val="cyan"/>
        </w:rPr>
        <w:t xml:space="preserve"> x-Achse ist die Zeit dargestellt und in der Y-Achse sind OD-Werte in logarithmierte Funktion aufgelistet. Es ist eine exponentielle Entwicklung ersichtlich.</w:t>
      </w:r>
    </w:p>
    <w:p w14:paraId="24852C42" w14:textId="7E1F6093" w:rsidR="00B51D6C" w:rsidRDefault="00AA414E" w:rsidP="00CB4603">
      <w:pPr>
        <w:rPr>
          <w:lang w:val="de-CH"/>
        </w:rPr>
      </w:pPr>
      <w:r>
        <w:rPr>
          <w:lang w:val="de-CH"/>
        </w:rPr>
        <w:t>Gemäss den Ergebnissen</w:t>
      </w:r>
      <w:r w:rsidR="00D56E14">
        <w:rPr>
          <w:lang w:val="de-CH"/>
        </w:rPr>
        <w:t xml:space="preserve"> der Korrelat</w:t>
      </w:r>
      <w:r w:rsidR="00312C4A">
        <w:rPr>
          <w:lang w:val="de-CH"/>
        </w:rPr>
        <w:t xml:space="preserve">ionsanalyse (siehe Kapitel </w:t>
      </w:r>
      <w:r w:rsidR="00312C4A">
        <w:rPr>
          <w:lang w:val="de-CH"/>
        </w:rPr>
        <w:fldChar w:fldCharType="begin"/>
      </w:r>
      <w:r w:rsidR="00312C4A">
        <w:rPr>
          <w:lang w:val="de-CH"/>
        </w:rPr>
        <w:instrText xml:space="preserve"> REF _Ref525548614 \r \h </w:instrText>
      </w:r>
      <w:r w:rsidR="00312C4A">
        <w:rPr>
          <w:lang w:val="de-CH"/>
        </w:rPr>
      </w:r>
      <w:r w:rsidR="00312C4A">
        <w:rPr>
          <w:lang w:val="de-CH"/>
        </w:rPr>
        <w:fldChar w:fldCharType="separate"/>
      </w:r>
      <w:r w:rsidR="001B1D56">
        <w:rPr>
          <w:lang w:val="de-CH"/>
        </w:rPr>
        <w:t>4.4</w:t>
      </w:r>
      <w:r w:rsidR="00312C4A">
        <w:rPr>
          <w:lang w:val="de-CH"/>
        </w:rPr>
        <w:fldChar w:fldCharType="end"/>
      </w:r>
      <w:r w:rsidR="006F7079">
        <w:rPr>
          <w:lang w:val="de-CH"/>
        </w:rPr>
        <w:t>), wurde</w:t>
      </w:r>
      <w:r w:rsidR="00361714">
        <w:rPr>
          <w:lang w:val="de-CH"/>
        </w:rPr>
        <w:t xml:space="preserve"> d</w:t>
      </w:r>
      <w:r w:rsidR="002B4161">
        <w:rPr>
          <w:lang w:val="de-CH"/>
        </w:rPr>
        <w:t>er</w:t>
      </w:r>
      <w:r w:rsidR="00361714">
        <w:rPr>
          <w:lang w:val="de-CH"/>
        </w:rPr>
        <w:t xml:space="preserve"> höchste </w:t>
      </w:r>
      <w:r w:rsidR="00BE7AE6">
        <w:rPr>
          <w:lang w:val="de-CH"/>
        </w:rPr>
        <w:t xml:space="preserve">Korrelationswert zwischen </w:t>
      </w:r>
      <w:r w:rsidR="00364E0D">
        <w:rPr>
          <w:lang w:val="de-CH"/>
        </w:rPr>
        <w:t>den</w:t>
      </w:r>
      <w:r w:rsidR="00CE5CF1">
        <w:rPr>
          <w:lang w:val="de-CH"/>
        </w:rPr>
        <w:t xml:space="preserve"> </w:t>
      </w:r>
      <w:r w:rsidR="00BE7AE6">
        <w:rPr>
          <w:lang w:val="de-CH" w:eastAsia="de-DE"/>
        </w:rPr>
        <w:t xml:space="preserve">Grünanteil und </w:t>
      </w:r>
      <w:r w:rsidR="00C3443B">
        <w:rPr>
          <w:lang w:val="de-CH" w:eastAsia="de-DE"/>
        </w:rPr>
        <w:t xml:space="preserve">den </w:t>
      </w:r>
      <w:r w:rsidR="00BE7AE6">
        <w:rPr>
          <w:lang w:val="de-CH" w:eastAsia="de-DE"/>
        </w:rPr>
        <w:t>OD-Werte</w:t>
      </w:r>
      <w:r w:rsidR="00CE5CF1">
        <w:rPr>
          <w:lang w:val="de-CH" w:eastAsia="de-DE"/>
        </w:rPr>
        <w:t>n</w:t>
      </w:r>
      <w:r w:rsidR="00050353">
        <w:rPr>
          <w:lang w:val="de-CH" w:eastAsia="de-DE"/>
        </w:rPr>
        <w:t xml:space="preserve"> bestimmt</w:t>
      </w:r>
      <w:r w:rsidR="00BE7AE6">
        <w:rPr>
          <w:lang w:val="de-CH" w:eastAsia="de-DE"/>
        </w:rPr>
        <w:t xml:space="preserve">. Somit wurde </w:t>
      </w:r>
      <w:r w:rsidR="006F7079">
        <w:rPr>
          <w:lang w:val="de-CH"/>
        </w:rPr>
        <w:t xml:space="preserve">der funktionale Zusammenhang zwischen </w:t>
      </w:r>
      <w:r>
        <w:rPr>
          <w:lang w:val="de-CH"/>
        </w:rPr>
        <w:t>d</w:t>
      </w:r>
      <w:r w:rsidR="00CE5CF1">
        <w:rPr>
          <w:lang w:val="de-CH"/>
        </w:rPr>
        <w:t>em</w:t>
      </w:r>
      <w:r>
        <w:rPr>
          <w:lang w:val="de-CH"/>
        </w:rPr>
        <w:t xml:space="preserve"> Grünanteil</w:t>
      </w:r>
      <w:r w:rsidR="00AD5D3B">
        <w:rPr>
          <w:lang w:val="de-CH"/>
        </w:rPr>
        <w:t xml:space="preserve"> der Bildf</w:t>
      </w:r>
      <w:r w:rsidR="00E67DCA">
        <w:rPr>
          <w:lang w:val="de-CH"/>
        </w:rPr>
        <w:t>arbwerte</w:t>
      </w:r>
      <w:r w:rsidR="00A4190C">
        <w:rPr>
          <w:lang w:val="de-CH"/>
        </w:rPr>
        <w:t xml:space="preserve"> und der Zeit </w:t>
      </w:r>
      <w:r w:rsidR="0045724C">
        <w:rPr>
          <w:lang w:val="de-CH"/>
        </w:rPr>
        <w:t>gleich wie bei</w:t>
      </w:r>
      <w:r w:rsidR="00A93EC7">
        <w:rPr>
          <w:lang w:val="de-CH"/>
        </w:rPr>
        <w:t xml:space="preserve"> OD-Messungen und Zeit </w:t>
      </w:r>
      <w:r w:rsidR="00A4190C">
        <w:rPr>
          <w:lang w:val="de-CH"/>
        </w:rPr>
        <w:t>bestimmt:</w:t>
      </w:r>
    </w:p>
    <w:p w14:paraId="1F333DBE" w14:textId="1C158437" w:rsidR="00DA68E7" w:rsidRDefault="00DA68E7" w:rsidP="00142B6E">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sidR="001B1D56">
        <w:rPr>
          <w:noProof/>
        </w:rPr>
        <w:t>5</w:t>
      </w:r>
      <w:r w:rsidR="00D1457B">
        <w:rPr>
          <w:noProof/>
        </w:rPr>
        <w:fldChar w:fldCharType="end"/>
      </w:r>
      <w:r w:rsidR="0045724C">
        <w:t xml:space="preserve">: </w:t>
      </w:r>
      <w:r w:rsidR="00FF7724" w:rsidRPr="00C40FB5">
        <w:t>Funktion,</w:t>
      </w:r>
      <w:r w:rsidR="00FF7724">
        <w:t xml:space="preserve"> w</w:t>
      </w:r>
      <w:r w:rsidR="0045724C">
        <w:t>elche</w:t>
      </w:r>
      <w:r w:rsidR="00FF7724">
        <w:t xml:space="preserve"> </w:t>
      </w:r>
      <w:r w:rsidR="0045724C">
        <w:t>den</w:t>
      </w:r>
      <w:r>
        <w:t xml:space="preserve"> zeitliche</w:t>
      </w:r>
      <w:r w:rsidR="00D670C4">
        <w:t>n Verlauf de</w:t>
      </w:r>
      <w:r w:rsidR="00FF7724">
        <w:t>r</w:t>
      </w:r>
      <w:r w:rsidR="006C4B3F">
        <w:t xml:space="preserve"> Farbwert</w:t>
      </w:r>
      <w:r w:rsidR="00D670C4">
        <w:t>e beschreib</w:t>
      </w:r>
      <w:r w:rsidR="00FF7724">
        <w:t>en</w:t>
      </w:r>
      <w:r w:rsidR="00D670C4">
        <w:t>. Der</w:t>
      </w:r>
      <w:r>
        <w:t xml:space="preserve"> Term </w:t>
      </w:r>
      <w:r w:rsidRPr="002014AC">
        <w:rPr>
          <w:rFonts w:ascii="Times New Roman" w:hAnsi="Times New Roman" w:cs="Times New Roman"/>
          <w:i/>
          <w:sz w:val="22"/>
          <w:lang w:val="de-CH"/>
        </w:rPr>
        <w:t xml:space="preserve">e </w:t>
      </w:r>
      <w:r w:rsidRPr="002014AC">
        <w:rPr>
          <w:rFonts w:ascii="Times New Roman" w:hAnsi="Times New Roman" w:cs="Times New Roman"/>
          <w:i/>
          <w:sz w:val="24"/>
          <w:vertAlign w:val="superscript"/>
          <w:lang w:val="de-CH"/>
        </w:rPr>
        <w:t>b</w:t>
      </w:r>
      <w:r>
        <w:rPr>
          <w:rFonts w:ascii="Times New Roman" w:hAnsi="Times New Roman" w:cs="Times New Roman"/>
          <w:sz w:val="24"/>
          <w:lang w:val="de-CH"/>
        </w:rPr>
        <w:t xml:space="preserve"> </w:t>
      </w:r>
      <w: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sidR="006C4B3F">
        <w:rPr>
          <w:sz w:val="24"/>
          <w:szCs w:val="24"/>
          <w:vertAlign w:val="superscript"/>
          <w:lang w:val="de-CH"/>
        </w:rPr>
        <w:t>(-</w:t>
      </w:r>
      <w:r w:rsidRPr="002014AC">
        <w:rPr>
          <w:sz w:val="24"/>
          <w:szCs w:val="24"/>
          <w:vertAlign w:val="superscript"/>
          <w:lang w:val="de-CH"/>
        </w:rPr>
        <w:t>1.</w:t>
      </w:r>
      <w:r w:rsidR="006C4B3F">
        <w:rPr>
          <w:sz w:val="24"/>
          <w:szCs w:val="24"/>
          <w:vertAlign w:val="superscript"/>
          <w:lang w:val="de-CH"/>
        </w:rPr>
        <w:t>1453 ± 1.3640</w:t>
      </w:r>
      <w:r w:rsidRPr="002014AC">
        <w:rPr>
          <w:sz w:val="24"/>
          <w:szCs w:val="24"/>
          <w:vertAlign w:val="superscript"/>
          <w:lang w:val="de-CH"/>
        </w:rPr>
        <w:t>)</w:t>
      </w:r>
      <w:r>
        <w:rPr>
          <w:sz w:val="24"/>
          <w:szCs w:val="24"/>
          <w:lang w:val="de-CH"/>
        </w:rPr>
        <w:t xml:space="preserve"> </w:t>
      </w:r>
      <w:r w:rsidRPr="002014AC">
        <w:t>und</w:t>
      </w:r>
      <w:r w:rsidR="00D670C4">
        <w:t xml:space="preserve"> der</w:t>
      </w:r>
      <w:r>
        <w:t xml:space="preserve"> Term </w:t>
      </w:r>
      <w:r w:rsidRPr="002014AC">
        <w:rPr>
          <w:rFonts w:ascii="Times New Roman" w:hAnsi="Times New Roman" w:cs="Times New Roman"/>
          <w:i/>
          <w:sz w:val="22"/>
          <w:lang w:val="de-CH"/>
        </w:rPr>
        <w:t xml:space="preserve">e </w:t>
      </w:r>
      <w:r>
        <w:rPr>
          <w:rFonts w:ascii="Times New Roman" w:hAnsi="Times New Roman" w:cs="Times New Roman"/>
          <w:i/>
          <w:sz w:val="24"/>
          <w:vertAlign w:val="superscript"/>
          <w:lang w:val="de-CH"/>
        </w:rPr>
        <w:t>at</w:t>
      </w:r>
      <w:r>
        <w:rPr>
          <w:rFonts w:ascii="Times New Roman" w:hAnsi="Times New Roman" w:cs="Times New Roman"/>
          <w:sz w:val="24"/>
          <w:lang w:val="de-CH"/>
        </w:rPr>
        <w:t xml:space="preserve"> </w:t>
      </w:r>
      <w:r>
        <w:rPr>
          <w:lang w:val="de-CH"/>
        </w:rP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Pr>
          <w:sz w:val="24"/>
          <w:szCs w:val="24"/>
          <w:vertAlign w:val="superscript"/>
          <w:lang w:val="de-CH"/>
        </w:rPr>
        <w:t>(0.</w:t>
      </w:r>
      <w:r w:rsidR="00142B6E">
        <w:rPr>
          <w:sz w:val="24"/>
          <w:szCs w:val="24"/>
          <w:vertAlign w:val="superscript"/>
          <w:lang w:val="de-CH"/>
        </w:rPr>
        <w:t>0830 ± 0.0208</w:t>
      </w:r>
      <w:r>
        <w:rPr>
          <w:sz w:val="24"/>
          <w:szCs w:val="24"/>
          <w:vertAlign w:val="superscript"/>
          <w:lang w:val="de-CH"/>
        </w:rPr>
        <w:t xml:space="preserve">) </w:t>
      </w:r>
      <w:r>
        <w:rPr>
          <w:i/>
          <w:sz w:val="24"/>
          <w:szCs w:val="24"/>
          <w:vertAlign w:val="superscript"/>
          <w:lang w:val="de-CH"/>
        </w:rPr>
        <w:t>t</w:t>
      </w:r>
      <w:r w:rsidRPr="00142B6E">
        <w:rPr>
          <w:szCs w:val="18"/>
          <w:lang w:val="de-CH"/>
        </w:rPr>
        <w:t>.</w:t>
      </w:r>
    </w:p>
    <w:p w14:paraId="717DD7FE" w14:textId="04810960" w:rsidR="00E70ADC" w:rsidRDefault="00087118" w:rsidP="0094612A">
      <w:pPr>
        <w:jc w:val="center"/>
        <w:rPr>
          <w:rFonts w:ascii="Times New Roman" w:hAnsi="Times New Roman" w:cs="Times New Roman"/>
          <w:i/>
          <w:sz w:val="32"/>
          <w:vertAlign w:val="superscript"/>
          <w:lang w:val="de-CH"/>
        </w:rPr>
      </w:pPr>
      <w:r w:rsidRPr="00DA68E7">
        <w:rPr>
          <w:rFonts w:ascii="Times New Roman" w:hAnsi="Times New Roman" w:cs="Times New Roman"/>
          <w:i/>
          <w:lang w:val="de-CH"/>
        </w:rPr>
        <w:t>Farbwert</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e</w:t>
      </w:r>
      <w:r w:rsidRPr="0075127A">
        <w:rPr>
          <w:rFonts w:ascii="Times New Roman" w:hAnsi="Times New Roman" w:cs="Times New Roman"/>
          <w:sz w:val="24"/>
          <w:lang w:val="de-CH"/>
        </w:rPr>
        <w:t xml:space="preserve"> </w:t>
      </w:r>
      <w:r w:rsidRPr="00D72C7B">
        <w:rPr>
          <w:rFonts w:ascii="Times New Roman" w:hAnsi="Times New Roman" w:cs="Times New Roman"/>
          <w:sz w:val="32"/>
          <w:vertAlign w:val="superscript"/>
          <w:lang w:val="de-CH"/>
        </w:rPr>
        <w:t>(</w:t>
      </w:r>
      <w:r w:rsidR="006F136B" w:rsidRPr="00D72C7B">
        <w:rPr>
          <w:rFonts w:ascii="Times New Roman" w:hAnsi="Times New Roman" w:cs="Times New Roman"/>
          <w:sz w:val="32"/>
          <w:vertAlign w:val="superscript"/>
          <w:lang w:val="de-CH"/>
        </w:rPr>
        <w:t xml:space="preserve">-1.1453 ± </w:t>
      </w:r>
      <w:r w:rsidR="00D72C7B" w:rsidRPr="00D72C7B">
        <w:rPr>
          <w:rFonts w:ascii="Times New Roman" w:hAnsi="Times New Roman" w:cs="Times New Roman"/>
          <w:sz w:val="32"/>
          <w:vertAlign w:val="superscript"/>
          <w:lang w:val="de-CH"/>
        </w:rPr>
        <w:t>1.3640</w:t>
      </w:r>
      <w:r w:rsidRPr="00D72C7B">
        <w:rPr>
          <w:rFonts w:ascii="Times New Roman" w:hAnsi="Times New Roman" w:cs="Times New Roman"/>
          <w:sz w:val="32"/>
          <w:vertAlign w:val="superscript"/>
          <w:lang w:val="de-CH"/>
        </w:rPr>
        <w:t>) + (</w:t>
      </w:r>
      <w:r w:rsidR="008516C5" w:rsidRPr="00D72C7B">
        <w:rPr>
          <w:rFonts w:ascii="Times New Roman" w:hAnsi="Times New Roman" w:cs="Times New Roman"/>
          <w:sz w:val="32"/>
          <w:vertAlign w:val="superscript"/>
          <w:lang w:val="de-CH"/>
        </w:rPr>
        <w:t>0.0830 ± 0.0208</w:t>
      </w:r>
      <w:r w:rsidRPr="00D72C7B">
        <w:rPr>
          <w:rFonts w:ascii="Times New Roman" w:hAnsi="Times New Roman" w:cs="Times New Roman"/>
          <w:sz w:val="32"/>
          <w:vertAlign w:val="superscript"/>
          <w:lang w:val="de-CH"/>
        </w:rPr>
        <w:t>)</w:t>
      </w:r>
      <w:r w:rsidR="00D72C7B">
        <w:rPr>
          <w:rFonts w:ascii="Times New Roman" w:hAnsi="Times New Roman" w:cs="Times New Roman"/>
          <w:sz w:val="32"/>
          <w:vertAlign w:val="superscript"/>
          <w:lang w:val="de-CH"/>
        </w:rPr>
        <w:t xml:space="preserve"> </w:t>
      </w:r>
      <w:r w:rsidRPr="002E57FD">
        <w:rPr>
          <w:rFonts w:ascii="Times New Roman" w:hAnsi="Times New Roman" w:cs="Times New Roman"/>
          <w:i/>
          <w:sz w:val="32"/>
          <w:vertAlign w:val="superscript"/>
          <w:lang w:val="de-CH"/>
        </w:rPr>
        <w:t>t</w:t>
      </w:r>
    </w:p>
    <w:p w14:paraId="048E831C" w14:textId="7E89768C" w:rsidR="00142B6E" w:rsidRPr="00142B6E" w:rsidRDefault="00FF7724" w:rsidP="00142B6E">
      <w:pPr>
        <w:rPr>
          <w:lang w:val="de-CH"/>
        </w:rPr>
      </w:pPr>
      <w:r w:rsidRPr="005E503F">
        <w:rPr>
          <w:lang w:val="de-CH"/>
        </w:rPr>
        <w:t>Als Vergleich zur OD-Funktion</w:t>
      </w:r>
      <w:r w:rsidR="00005E81">
        <w:rPr>
          <w:lang w:val="de-CH"/>
        </w:rPr>
        <w:t xml:space="preserve"> wurde das </w:t>
      </w:r>
      <w:commentRangeStart w:id="157"/>
      <w:r w:rsidR="00005E81" w:rsidRPr="00FF7724">
        <w:rPr>
          <w:highlight w:val="cyan"/>
          <w:lang w:val="de-CH"/>
        </w:rPr>
        <w:t>Modell</w:t>
      </w:r>
      <w:commentRangeEnd w:id="157"/>
      <w:r w:rsidRPr="00FF7724">
        <w:rPr>
          <w:rStyle w:val="Kommentarzeichen"/>
          <w:highlight w:val="cyan"/>
        </w:rPr>
        <w:commentReference w:id="157"/>
      </w:r>
      <w:r w:rsidR="00005E81">
        <w:rPr>
          <w:lang w:val="de-CH"/>
        </w:rPr>
        <w:t xml:space="preserve">, </w:t>
      </w:r>
      <w:r w:rsidR="00EA34D6">
        <w:rPr>
          <w:lang w:val="de-CH"/>
        </w:rPr>
        <w:t>welches</w:t>
      </w:r>
      <w:r w:rsidR="00005E81">
        <w:rPr>
          <w:lang w:val="de-CH"/>
        </w:rPr>
        <w:t xml:space="preserve"> spezifisch </w:t>
      </w:r>
      <w:r w:rsidR="00EA34D6">
        <w:rPr>
          <w:lang w:val="de-CH"/>
        </w:rPr>
        <w:t xml:space="preserve">den </w:t>
      </w:r>
      <w:r w:rsidRPr="005E503F">
        <w:rPr>
          <w:lang w:val="de-CH"/>
        </w:rPr>
        <w:t>grünen durchschnittlichen Farbwert</w:t>
      </w:r>
      <w:r>
        <w:rPr>
          <w:lang w:val="de-CH"/>
        </w:rPr>
        <w:t xml:space="preserve"> </w:t>
      </w:r>
      <w:r w:rsidR="00D409A7">
        <w:rPr>
          <w:lang w:val="de-CH"/>
        </w:rPr>
        <w:t xml:space="preserve">beschreibt, in </w:t>
      </w:r>
      <w:r w:rsidR="00D409A7">
        <w:rPr>
          <w:lang w:val="de-CH"/>
        </w:rPr>
        <w:fldChar w:fldCharType="begin"/>
      </w:r>
      <w:r w:rsidR="00D409A7">
        <w:rPr>
          <w:lang w:val="de-CH"/>
        </w:rPr>
        <w:instrText xml:space="preserve"> REF _Ref525587442 \h </w:instrText>
      </w:r>
      <w:r w:rsidR="00D409A7">
        <w:rPr>
          <w:lang w:val="de-CH"/>
        </w:rPr>
      </w:r>
      <w:r w:rsidR="00D409A7">
        <w:rPr>
          <w:lang w:val="de-CH"/>
        </w:rPr>
        <w:fldChar w:fldCharType="separate"/>
      </w:r>
      <w:r w:rsidR="001B1D56">
        <w:t xml:space="preserve">Abbildung </w:t>
      </w:r>
      <w:r w:rsidR="001B1D56">
        <w:rPr>
          <w:noProof/>
        </w:rPr>
        <w:t>12</w:t>
      </w:r>
      <w:r w:rsidR="00D409A7">
        <w:rPr>
          <w:lang w:val="de-CH"/>
        </w:rPr>
        <w:fldChar w:fldCharType="end"/>
      </w:r>
      <w:r w:rsidR="006405E3">
        <w:rPr>
          <w:lang w:val="de-CH"/>
        </w:rPr>
        <w:t xml:space="preserve"> dargestellt.</w:t>
      </w:r>
      <w:r w:rsidR="00924982">
        <w:rPr>
          <w:lang w:val="de-CH"/>
        </w:rPr>
        <w:t xml:space="preserve"> </w:t>
      </w:r>
    </w:p>
    <w:p w14:paraId="122C301B" w14:textId="77777777" w:rsidR="0094612A" w:rsidRDefault="0094612A" w:rsidP="0094612A">
      <w:pPr>
        <w:keepNext/>
        <w:jc w:val="center"/>
      </w:pPr>
      <w:r w:rsidRPr="0094612A">
        <w:rPr>
          <w:noProof/>
          <w:lang w:val="de-CH" w:eastAsia="de-CH"/>
        </w:rPr>
        <w:lastRenderedPageBreak/>
        <w:drawing>
          <wp:inline distT="0" distB="0" distL="0" distR="0" wp14:anchorId="3D55A341" wp14:editId="4952497B">
            <wp:extent cx="5107939" cy="3754316"/>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2001"/>
                    <a:stretch/>
                  </pic:blipFill>
                  <pic:spPr bwMode="auto">
                    <a:xfrm>
                      <a:off x="0" y="0"/>
                      <a:ext cx="5171794" cy="3801249"/>
                    </a:xfrm>
                    <a:prstGeom prst="rect">
                      <a:avLst/>
                    </a:prstGeom>
                    <a:ln>
                      <a:noFill/>
                    </a:ln>
                    <a:extLst>
                      <a:ext uri="{53640926-AAD7-44D8-BBD7-CCE9431645EC}">
                        <a14:shadowObscured xmlns:a14="http://schemas.microsoft.com/office/drawing/2010/main"/>
                      </a:ext>
                    </a:extLst>
                  </pic:spPr>
                </pic:pic>
              </a:graphicData>
            </a:graphic>
          </wp:inline>
        </w:drawing>
      </w:r>
    </w:p>
    <w:p w14:paraId="7D751A69" w14:textId="0E741D9A" w:rsidR="00E70ADC" w:rsidRDefault="0094612A" w:rsidP="0094612A">
      <w:pPr>
        <w:pStyle w:val="Beschriftung"/>
      </w:pPr>
      <w:bookmarkStart w:id="158" w:name="_Ref525587442"/>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1B1D56">
        <w:rPr>
          <w:noProof/>
        </w:rPr>
        <w:t>12</w:t>
      </w:r>
      <w:r w:rsidR="00C05C5C">
        <w:rPr>
          <w:noProof/>
        </w:rPr>
        <w:fldChar w:fldCharType="end"/>
      </w:r>
      <w:bookmarkEnd w:id="158"/>
      <w:r>
        <w:t>: Graphische Darstellung der zeitliche</w:t>
      </w:r>
      <w:r w:rsidR="00EA34D6">
        <w:t>n</w:t>
      </w:r>
      <w:r>
        <w:t xml:space="preserve"> Farbwert-Funktion. </w:t>
      </w:r>
      <w:r w:rsidR="00A164DF">
        <w:t>Dabei wu</w:t>
      </w:r>
      <w:r>
        <w:t xml:space="preserve">rde </w:t>
      </w:r>
      <w:r w:rsidR="00A164DF">
        <w:t>spezifisch der</w:t>
      </w:r>
      <w:r>
        <w:t xml:space="preserve"> Grünanteil </w:t>
      </w:r>
      <w:r w:rsidR="001C2DAA">
        <w:t>im Verlauf</w:t>
      </w:r>
      <w:r w:rsidR="00A164DF">
        <w:t>t</w:t>
      </w:r>
      <w:r w:rsidR="001C2DAA">
        <w:t xml:space="preserve"> der Zeit </w:t>
      </w:r>
      <w:r>
        <w:t>dargestellt.</w:t>
      </w:r>
    </w:p>
    <w:p w14:paraId="0DCD622E" w14:textId="3F099635" w:rsidR="00B521AB" w:rsidRPr="002D5279" w:rsidRDefault="00637E91" w:rsidP="00B521AB">
      <w:r>
        <w:t>Um ein</w:t>
      </w:r>
      <w:r w:rsidR="00876F38">
        <w:t>en</w:t>
      </w:r>
      <w:r>
        <w:t xml:space="preserve"> </w:t>
      </w:r>
      <w:r w:rsidR="007561B7">
        <w:t>Faktor</w:t>
      </w:r>
      <w:r w:rsidR="00876F38">
        <w:t xml:space="preserve"> zwischen den</w:t>
      </w:r>
      <w:r>
        <w:t xml:space="preserve"> OD-Werte</w:t>
      </w:r>
      <w:r w:rsidR="00876F38">
        <w:t>n</w:t>
      </w:r>
      <w:r>
        <w:t xml:space="preserve"> un</w:t>
      </w:r>
      <w:r w:rsidR="001C41A7">
        <w:t xml:space="preserve">d </w:t>
      </w:r>
      <w:r w:rsidR="00876F38">
        <w:t xml:space="preserve">den </w:t>
      </w:r>
      <w:r w:rsidR="001C41A7">
        <w:t>Farbwerte</w:t>
      </w:r>
      <w:r w:rsidR="00876F38">
        <w:t>n</w:t>
      </w:r>
      <w:r w:rsidR="001C41A7">
        <w:t xml:space="preserve"> zu bestimmen</w:t>
      </w:r>
      <w:r w:rsidR="004808E5">
        <w:t xml:space="preserve">, </w:t>
      </w:r>
      <w:r w:rsidR="00876F38">
        <w:t>wurde</w:t>
      </w:r>
      <w:r w:rsidR="007561B7">
        <w:t xml:space="preserve"> </w:t>
      </w:r>
      <w:r w:rsidR="00225388">
        <w:t>das</w:t>
      </w:r>
      <w:r w:rsidR="00834DAE">
        <w:t xml:space="preserve"> Verhältnis zwischen</w:t>
      </w:r>
      <w:r w:rsidR="004808E5">
        <w:t xml:space="preserve"> </w:t>
      </w:r>
      <w:r w:rsidR="00876F38">
        <w:t>dem</w:t>
      </w:r>
      <w:r>
        <w:t xml:space="preserve"> </w:t>
      </w:r>
      <w:r w:rsidR="00E42957">
        <w:t>Term</w:t>
      </w:r>
      <w:r w:rsidR="001C41A7">
        <w:t xml:space="preserve"> </w:t>
      </w:r>
      <w:r w:rsidR="001C41A7" w:rsidRPr="00933862">
        <w:rPr>
          <w:rFonts w:ascii="Times New Roman" w:hAnsi="Times New Roman" w:cs="Times New Roman"/>
          <w:i/>
          <w:sz w:val="24"/>
          <w:lang w:val="de-CH"/>
        </w:rPr>
        <w:t>a</w:t>
      </w:r>
      <w:r w:rsidR="00F1453D" w:rsidRPr="00933862">
        <w:rPr>
          <w:rFonts w:ascii="Times New Roman" w:hAnsi="Times New Roman" w:cs="Times New Roman"/>
          <w:i/>
          <w:sz w:val="24"/>
          <w:lang w:val="de-CH"/>
        </w:rPr>
        <w:t xml:space="preserve"> </w:t>
      </w:r>
      <w:r w:rsidR="00F1453D" w:rsidRPr="00F1453D">
        <w:rPr>
          <w:lang w:val="de-CH"/>
        </w:rPr>
        <w:t>von</w:t>
      </w:r>
      <w:r w:rsidR="00F1453D">
        <w:rPr>
          <w:lang w:val="de-CH"/>
        </w:rPr>
        <w:t xml:space="preserve"> OD</w:t>
      </w:r>
      <w:r w:rsidR="00876F38">
        <w:rPr>
          <w:lang w:val="de-CH"/>
        </w:rPr>
        <w:t>s</w:t>
      </w:r>
      <w:r w:rsidR="00F1453D">
        <w:rPr>
          <w:lang w:val="de-CH"/>
        </w:rPr>
        <w:t xml:space="preserve"> und </w:t>
      </w:r>
      <w:r w:rsidR="00876F38">
        <w:rPr>
          <w:lang w:val="de-CH"/>
        </w:rPr>
        <w:t xml:space="preserve">der </w:t>
      </w:r>
      <w:r w:rsidR="00F1453D">
        <w:rPr>
          <w:lang w:val="de-CH"/>
        </w:rPr>
        <w:t>Farbwert berechnet</w:t>
      </w:r>
      <w:r w:rsidR="00225388">
        <w:rPr>
          <w:lang w:val="de-CH"/>
        </w:rPr>
        <w:t>. Der ermittelte</w:t>
      </w:r>
      <w:r w:rsidR="00F1453D">
        <w:rPr>
          <w:lang w:val="de-CH"/>
        </w:rPr>
        <w:t xml:space="preserve"> Mittelwert </w:t>
      </w:r>
      <w:r w:rsidR="00225388">
        <w:rPr>
          <w:lang w:val="de-CH"/>
        </w:rPr>
        <w:t>beträgt</w:t>
      </w:r>
      <w:r w:rsidR="008027CD">
        <w:rPr>
          <w:lang w:val="de-CH"/>
        </w:rPr>
        <w:t xml:space="preserve"> </w:t>
      </w:r>
      <w:r w:rsidR="008027CD" w:rsidRPr="00864F48">
        <w:t>4.6037 ±</w:t>
      </w:r>
      <w:r w:rsidR="000343E4" w:rsidRPr="00864F48">
        <w:t xml:space="preserve"> 1.4061</w:t>
      </w:r>
      <w:r w:rsidR="00F1453D">
        <w:rPr>
          <w:lang w:val="de-CH"/>
        </w:rPr>
        <w:t xml:space="preserve">. </w:t>
      </w:r>
      <w:r w:rsidR="00E42957">
        <w:rPr>
          <w:lang w:val="de-CH"/>
        </w:rPr>
        <w:t xml:space="preserve">In </w:t>
      </w:r>
      <w:r w:rsidR="00903F63">
        <w:rPr>
          <w:lang w:val="de-CH"/>
        </w:rPr>
        <w:fldChar w:fldCharType="begin"/>
      </w:r>
      <w:r w:rsidR="00903F63">
        <w:rPr>
          <w:lang w:val="de-CH"/>
        </w:rPr>
        <w:instrText xml:space="preserve"> REF _Ref525591493 \h </w:instrText>
      </w:r>
      <w:r w:rsidR="00903F63">
        <w:rPr>
          <w:lang w:val="de-CH"/>
        </w:rPr>
        <w:fldChar w:fldCharType="separate"/>
      </w:r>
      <w:r w:rsidR="001B1D56">
        <w:rPr>
          <w:b/>
          <w:bCs/>
        </w:rPr>
        <w:t>Fehler! Verweisquelle konnte nicht gefunden werden.</w:t>
      </w:r>
      <w:r w:rsidR="00903F63">
        <w:rPr>
          <w:lang w:val="de-CH"/>
        </w:rPr>
        <w:fldChar w:fldCharType="end"/>
      </w:r>
      <w:r w:rsidR="00903F63">
        <w:rPr>
          <w:lang w:val="de-CH"/>
        </w:rPr>
        <w:t xml:space="preserve"> </w:t>
      </w:r>
      <w:r w:rsidR="002D5279">
        <w:rPr>
          <w:lang w:val="de-CH"/>
        </w:rPr>
        <w:t xml:space="preserve">wurden die Terme der OD-Werte und der Farbwerte in eine zeitlich exponentielle Funktion dargestellt. Der Verhältnisfaktor wurde durch die Multiplikation mit dem berechneten Term </w:t>
      </w:r>
      <w:r w:rsidR="002D5279" w:rsidRPr="00933862">
        <w:rPr>
          <w:rFonts w:ascii="Times New Roman" w:hAnsi="Times New Roman" w:cs="Times New Roman"/>
          <w:i/>
          <w:sz w:val="24"/>
          <w:lang w:val="de-CH"/>
        </w:rPr>
        <w:t xml:space="preserve">a </w:t>
      </w:r>
      <w:r w:rsidR="002D5279" w:rsidRPr="003A789A">
        <w:t>des</w:t>
      </w:r>
      <w:r w:rsidR="002D5279">
        <w:t xml:space="preserve"> Grünfarbwertes überprüft. Für d</w:t>
      </w:r>
      <w:r w:rsidR="00FF7724">
        <w:t>ie</w:t>
      </w:r>
      <w:r w:rsidR="002D5279">
        <w:t xml:space="preserve"> OD ist die Funktion </w:t>
      </w:r>
      <w:r w:rsidR="002D5279" w:rsidRPr="00565127">
        <w:rPr>
          <w:rFonts w:ascii="Times New Roman" w:hAnsi="Times New Roman" w:cs="Times New Roman"/>
          <w:i/>
        </w:rPr>
        <w:t>OD</w:t>
      </w:r>
      <w:r w:rsidR="002D5279" w:rsidRPr="00565127">
        <w:rPr>
          <w:rFonts w:ascii="Times New Roman" w:hAnsi="Times New Roman" w:cs="Times New Roman"/>
        </w:rPr>
        <w:t>(</w:t>
      </w:r>
      <w:r w:rsidR="002D5279" w:rsidRPr="00565127">
        <w:rPr>
          <w:rFonts w:ascii="Times New Roman" w:hAnsi="Times New Roman" w:cs="Times New Roman"/>
          <w:i/>
        </w:rPr>
        <w:t>t</w:t>
      </w:r>
      <w:r w:rsidR="002D5279" w:rsidRPr="00565127">
        <w:rPr>
          <w:rFonts w:ascii="Times New Roman" w:hAnsi="Times New Roman" w:cs="Times New Roman"/>
        </w:rPr>
        <w:t>)</w:t>
      </w:r>
      <w:r w:rsidR="002D5279">
        <w:t xml:space="preserve"> </w:t>
      </w:r>
      <w:r w:rsidR="002D5279" w:rsidRPr="00565127">
        <w:rPr>
          <w:rFonts w:ascii="Times New Roman" w:hAnsi="Times New Roman" w:cs="Times New Roman"/>
        </w:rPr>
        <w:t>=</w:t>
      </w:r>
      <w:r w:rsidR="002D5279" w:rsidRPr="00565127">
        <w:rPr>
          <w:rFonts w:ascii="Times New Roman" w:hAnsi="Times New Roman" w:cs="Times New Roman"/>
          <w:i/>
          <w:sz w:val="24"/>
          <w:lang w:val="de-CH"/>
        </w:rPr>
        <w:t xml:space="preserve"> </w:t>
      </w:r>
      <w:r w:rsidR="002D5279" w:rsidRPr="000A16AF">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0.3457</w:t>
      </w:r>
      <w:r w:rsidR="003F74DA">
        <w:rPr>
          <w:rFonts w:ascii="Times New Roman" w:hAnsi="Times New Roman" w:cs="Times New Roman"/>
          <w:sz w:val="28"/>
          <w:vertAlign w:val="superscript"/>
          <w:lang w:val="de-CH"/>
        </w:rPr>
        <w:t xml:space="preserve"> </w:t>
      </w:r>
      <w:r w:rsidR="002D5279" w:rsidRPr="00B521AB">
        <w:rPr>
          <w:rFonts w:ascii="Times New Roman" w:hAnsi="Times New Roman" w:cs="Times New Roman"/>
          <w:i/>
          <w:sz w:val="32"/>
          <w:vertAlign w:val="superscript"/>
          <w:lang w:val="de-CH"/>
        </w:rPr>
        <w:t>t</w:t>
      </w:r>
      <w:r w:rsidR="002D5279">
        <w:rPr>
          <w:lang w:val="de-CH"/>
        </w:rPr>
        <w:t xml:space="preserve"> dargestellt und für den Farbwert ist die Funktion </w:t>
      </w:r>
      <w:r w:rsidR="002D5279" w:rsidRPr="00565127">
        <w:rPr>
          <w:rFonts w:ascii="Times New Roman" w:hAnsi="Times New Roman" w:cs="Times New Roman"/>
          <w:i/>
          <w:lang w:val="de-CH"/>
        </w:rPr>
        <w:t>Farbwert</w:t>
      </w:r>
      <w:r w:rsidR="002D5279" w:rsidRPr="00565127">
        <w:rPr>
          <w:rFonts w:ascii="Times New Roman" w:hAnsi="Times New Roman" w:cs="Times New Roman"/>
          <w:lang w:val="de-CH"/>
        </w:rPr>
        <w:t>(</w:t>
      </w:r>
      <w:r w:rsidR="002D5279" w:rsidRPr="00565127">
        <w:rPr>
          <w:rFonts w:ascii="Times New Roman" w:hAnsi="Times New Roman" w:cs="Times New Roman"/>
          <w:i/>
          <w:lang w:val="de-CH"/>
        </w:rPr>
        <w:t>t</w:t>
      </w:r>
      <w:r w:rsidR="002D5279" w:rsidRPr="00565127">
        <w:rPr>
          <w:rFonts w:ascii="Times New Roman" w:hAnsi="Times New Roman" w:cs="Times New Roman"/>
          <w:lang w:val="de-CH"/>
        </w:rPr>
        <w:t>) =</w:t>
      </w:r>
      <w:r w:rsidR="002D5279">
        <w:rPr>
          <w:lang w:val="de-CH"/>
        </w:rPr>
        <w:t xml:space="preserve"> </w:t>
      </w:r>
      <w:r w:rsidR="002D5279" w:rsidRPr="000A16AF">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4.6037*0.0830</w:t>
      </w:r>
      <w:r w:rsidR="003F74DA">
        <w:rPr>
          <w:rFonts w:ascii="Times New Roman" w:hAnsi="Times New Roman" w:cs="Times New Roman"/>
          <w:sz w:val="28"/>
          <w:vertAlign w:val="superscript"/>
          <w:lang w:val="de-CH"/>
        </w:rPr>
        <w:t xml:space="preserve"> </w:t>
      </w:r>
      <w:r w:rsidR="002D5279" w:rsidRPr="00B521AB">
        <w:rPr>
          <w:rFonts w:ascii="Times New Roman" w:hAnsi="Times New Roman" w:cs="Times New Roman"/>
          <w:i/>
          <w:sz w:val="32"/>
          <w:vertAlign w:val="superscript"/>
          <w:lang w:val="de-CH"/>
        </w:rPr>
        <w:t>t</w:t>
      </w:r>
      <w:r w:rsidR="002D5279" w:rsidRPr="00BF2CB9">
        <w:rPr>
          <w:rFonts w:ascii="Times New Roman" w:hAnsi="Times New Roman" w:cs="Times New Roman"/>
          <w:i/>
          <w:sz w:val="32"/>
          <w:lang w:val="de-CH"/>
        </w:rPr>
        <w:t xml:space="preserve"> </w:t>
      </w:r>
      <w:r w:rsidR="002D5279">
        <w:rPr>
          <w:lang w:val="de-CH"/>
        </w:rPr>
        <w:t xml:space="preserve">dargestellt. </w:t>
      </w:r>
      <w:r w:rsidR="00FF7724" w:rsidRPr="00C40FB5">
        <w:rPr>
          <w:lang w:val="de-CH"/>
        </w:rPr>
        <w:t>Ersichtlich ist ein ähnlicher Verlauf der zwei Funktionen. Somit kann d</w:t>
      </w:r>
      <w:r w:rsidR="002D5279" w:rsidRPr="00C40FB5">
        <w:rPr>
          <w:lang w:val="de-CH"/>
        </w:rPr>
        <w:t xml:space="preserve">ie Farbwertfunktion mit der </w:t>
      </w:r>
      <w:r w:rsidR="00FF7724" w:rsidRPr="00C40FB5">
        <w:rPr>
          <w:lang w:val="de-CH"/>
        </w:rPr>
        <w:t>Einberechnung</w:t>
      </w:r>
      <w:r w:rsidR="002D5279" w:rsidRPr="00C40FB5">
        <w:rPr>
          <w:lang w:val="de-CH"/>
        </w:rPr>
        <w:t xml:space="preserve"> des Verhältnisfaktors eine Näherung der OD-Funktion sein</w:t>
      </w:r>
      <w:r w:rsidR="00FF7724" w:rsidRPr="00C40FB5">
        <w:rPr>
          <w:lang w:val="de-CH"/>
        </w:rPr>
        <w:t xml:space="preserve"> und</w:t>
      </w:r>
      <w:r w:rsidR="00FF7724">
        <w:rPr>
          <w:lang w:val="de-CH"/>
        </w:rPr>
        <w:t xml:space="preserve"> </w:t>
      </w:r>
    </w:p>
    <w:p w14:paraId="177D14B6" w14:textId="77777777" w:rsidR="002A78A1" w:rsidRDefault="002A78A1" w:rsidP="002A78A1">
      <w:pPr>
        <w:keepNext/>
      </w:pPr>
      <w:r w:rsidRPr="002A78A1">
        <w:rPr>
          <w:noProof/>
          <w:lang w:val="de-CH" w:eastAsia="de-CH"/>
        </w:rPr>
        <w:lastRenderedPageBreak/>
        <w:drawing>
          <wp:inline distT="0" distB="0" distL="0" distR="0" wp14:anchorId="5AF96B58" wp14:editId="6830A260">
            <wp:extent cx="5760720" cy="366639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3269"/>
                    <a:stretch/>
                  </pic:blipFill>
                  <pic:spPr bwMode="auto">
                    <a:xfrm>
                      <a:off x="0" y="0"/>
                      <a:ext cx="5760720" cy="3666393"/>
                    </a:xfrm>
                    <a:prstGeom prst="rect">
                      <a:avLst/>
                    </a:prstGeom>
                    <a:ln>
                      <a:noFill/>
                    </a:ln>
                    <a:extLst>
                      <a:ext uri="{53640926-AAD7-44D8-BBD7-CCE9431645EC}">
                        <a14:shadowObscured xmlns:a14="http://schemas.microsoft.com/office/drawing/2010/main"/>
                      </a:ext>
                    </a:extLst>
                  </pic:spPr>
                </pic:pic>
              </a:graphicData>
            </a:graphic>
          </wp:inline>
        </w:drawing>
      </w:r>
    </w:p>
    <w:p w14:paraId="773D29D5" w14:textId="74B98DC0" w:rsidR="002A78A1" w:rsidRDefault="002A78A1" w:rsidP="002A78A1">
      <w:pPr>
        <w:pStyle w:val="Beschriftung"/>
        <w:rPr>
          <w:rFonts w:cs="Arial"/>
          <w:lang w:val="de-CH"/>
        </w:rPr>
      </w:pPr>
      <w:bookmarkStart w:id="159" w:name="_Ref525731605"/>
      <w:r>
        <w:t xml:space="preserve">Abbildung </w:t>
      </w:r>
      <w:r w:rsidR="000B362C">
        <w:rPr>
          <w:noProof/>
        </w:rPr>
        <w:fldChar w:fldCharType="begin"/>
      </w:r>
      <w:r w:rsidR="000B362C">
        <w:rPr>
          <w:noProof/>
        </w:rPr>
        <w:instrText xml:space="preserve"> SEQ Abbildung \* ARABIC </w:instrText>
      </w:r>
      <w:r w:rsidR="000B362C">
        <w:rPr>
          <w:noProof/>
        </w:rPr>
        <w:fldChar w:fldCharType="separate"/>
      </w:r>
      <w:r w:rsidR="001B1D56">
        <w:rPr>
          <w:noProof/>
        </w:rPr>
        <w:t>13</w:t>
      </w:r>
      <w:r w:rsidR="000B362C">
        <w:rPr>
          <w:noProof/>
        </w:rPr>
        <w:fldChar w:fldCharType="end"/>
      </w:r>
      <w:bookmarkEnd w:id="159"/>
      <w:r>
        <w:t>: Graphische Darstellung de</w:t>
      </w:r>
      <w:r w:rsidR="00AA22A2">
        <w:t>s</w:t>
      </w:r>
      <w:r>
        <w:t xml:space="preserve"> </w:t>
      </w:r>
      <w:r w:rsidRPr="00912499">
        <w:rPr>
          <w:rFonts w:ascii="Times New Roman" w:hAnsi="Times New Roman" w:cs="Times New Roman"/>
          <w:i/>
          <w:sz w:val="20"/>
          <w:lang w:val="de-CH"/>
        </w:rPr>
        <w:t xml:space="preserve">e </w:t>
      </w:r>
      <w:r w:rsidRPr="00912499">
        <w:rPr>
          <w:rFonts w:ascii="Times New Roman" w:hAnsi="Times New Roman" w:cs="Times New Roman"/>
          <w:i/>
          <w:sz w:val="20"/>
          <w:vertAlign w:val="superscript"/>
          <w:lang w:val="de-CH"/>
        </w:rPr>
        <w:t>at</w:t>
      </w:r>
      <w:r>
        <w:rPr>
          <w:rFonts w:ascii="Times New Roman" w:hAnsi="Times New Roman" w:cs="Times New Roman"/>
          <w:i/>
          <w:sz w:val="20"/>
          <w:lang w:val="de-CH"/>
        </w:rPr>
        <w:t xml:space="preserve"> </w:t>
      </w:r>
      <w:r>
        <w:rPr>
          <w:rFonts w:cs="Arial"/>
          <w:lang w:val="de-CH"/>
        </w:rPr>
        <w:t xml:space="preserve">Term </w:t>
      </w:r>
      <w:r w:rsidR="00B13A04">
        <w:rPr>
          <w:rFonts w:cs="Arial"/>
          <w:lang w:val="de-CH"/>
        </w:rPr>
        <w:t>der</w:t>
      </w:r>
      <w:r>
        <w:rPr>
          <w:rFonts w:cs="Arial"/>
          <w:lang w:val="de-CH"/>
        </w:rPr>
        <w:t xml:space="preserve"> OD-Messung und </w:t>
      </w:r>
      <w:r w:rsidR="00B13A04">
        <w:rPr>
          <w:rFonts w:cs="Arial"/>
          <w:lang w:val="de-CH"/>
        </w:rPr>
        <w:t xml:space="preserve">des </w:t>
      </w:r>
      <w:r>
        <w:rPr>
          <w:rFonts w:cs="Arial"/>
          <w:lang w:val="de-CH"/>
        </w:rPr>
        <w:t>Grünfarbwert. Die X-Achse zeigt d</w:t>
      </w:r>
      <w:r w:rsidR="00AA22A2">
        <w:rPr>
          <w:rFonts w:cs="Arial"/>
          <w:lang w:val="de-CH"/>
        </w:rPr>
        <w:t>en</w:t>
      </w:r>
      <w:r>
        <w:rPr>
          <w:rFonts w:cs="Arial"/>
          <w:lang w:val="de-CH"/>
        </w:rPr>
        <w:t xml:space="preserve"> Zeitverlauf, die Y-Achse links entspricht d</w:t>
      </w:r>
      <w:r w:rsidR="00B13A04">
        <w:rPr>
          <w:rFonts w:cs="Arial"/>
          <w:lang w:val="de-CH"/>
        </w:rPr>
        <w:t>ie</w:t>
      </w:r>
      <w:r>
        <w:rPr>
          <w:rFonts w:cs="Arial"/>
          <w:lang w:val="de-CH"/>
        </w:rPr>
        <w:t xml:space="preserve"> OD-Werte und die Y-Achse rechts entspricht d</w:t>
      </w:r>
      <w:r w:rsidR="00CB684B">
        <w:rPr>
          <w:rFonts w:cs="Arial"/>
          <w:lang w:val="de-CH"/>
        </w:rPr>
        <w:t>ie</w:t>
      </w:r>
      <w:r>
        <w:rPr>
          <w:rFonts w:cs="Arial"/>
          <w:lang w:val="de-CH"/>
        </w:rPr>
        <w:t xml:space="preserve"> Farbwerte.</w:t>
      </w:r>
    </w:p>
    <w:p w14:paraId="57C0B0AE" w14:textId="77777777" w:rsidR="00431207" w:rsidRPr="00431207" w:rsidRDefault="00431207" w:rsidP="00431207">
      <w:pPr>
        <w:rPr>
          <w:lang w:val="de-CH"/>
        </w:rPr>
      </w:pPr>
    </w:p>
    <w:p w14:paraId="2B010F70" w14:textId="48345C24" w:rsidR="00170163" w:rsidRDefault="00170163" w:rsidP="00170163">
      <w:pPr>
        <w:pStyle w:val="berschrift1"/>
      </w:pPr>
      <w:bookmarkStart w:id="160" w:name="_Toc522536137"/>
      <w:bookmarkStart w:id="161" w:name="_Toc522538110"/>
      <w:bookmarkStart w:id="162" w:name="_Toc524420967"/>
      <w:bookmarkStart w:id="163" w:name="_Toc525737905"/>
      <w:r>
        <w:lastRenderedPageBreak/>
        <w:t>Diskussion</w:t>
      </w:r>
      <w:bookmarkEnd w:id="52"/>
      <w:bookmarkEnd w:id="53"/>
      <w:bookmarkEnd w:id="54"/>
      <w:bookmarkEnd w:id="55"/>
      <w:bookmarkEnd w:id="56"/>
      <w:bookmarkEnd w:id="57"/>
      <w:bookmarkEnd w:id="58"/>
      <w:bookmarkEnd w:id="59"/>
      <w:bookmarkEnd w:id="60"/>
      <w:bookmarkEnd w:id="61"/>
      <w:bookmarkEnd w:id="62"/>
      <w:bookmarkEnd w:id="160"/>
      <w:bookmarkEnd w:id="161"/>
      <w:bookmarkEnd w:id="162"/>
      <w:bookmarkEnd w:id="163"/>
    </w:p>
    <w:p w14:paraId="43A3D808" w14:textId="5F2EE5BB" w:rsidR="00C16555" w:rsidRDefault="00C16555" w:rsidP="002F52B1">
      <w:pPr>
        <w:rPr>
          <w:lang w:val="de-CH"/>
        </w:rPr>
      </w:pPr>
      <w:r>
        <w:rPr>
          <w:lang w:val="de-CH"/>
        </w:rPr>
        <w:t>Eine Methode zur Biomassenbestimmung von Handy-Fotos wurde in MATLAB generiert</w:t>
      </w:r>
      <w:r w:rsidR="00C919BA">
        <w:rPr>
          <w:lang w:val="de-CH"/>
        </w:rPr>
        <w:t xml:space="preserve">. Hierbei konnte ein bildbasiertes Verfahren entwickelt werden, um die Farbentwicklung der Biomasse </w:t>
      </w:r>
      <w:r w:rsidR="003A03A5">
        <w:rPr>
          <w:lang w:val="de-CH"/>
        </w:rPr>
        <w:t>zu ermitteln</w:t>
      </w:r>
      <w:r w:rsidR="00C919BA">
        <w:rPr>
          <w:lang w:val="de-CH"/>
        </w:rPr>
        <w:t xml:space="preserve">. </w:t>
      </w:r>
    </w:p>
    <w:p w14:paraId="09ECDE2C" w14:textId="5BA3D68C" w:rsidR="003671B4" w:rsidRDefault="001A12F6" w:rsidP="002F52B1">
      <w:pPr>
        <w:rPr>
          <w:lang w:val="de-CH"/>
        </w:rPr>
      </w:pPr>
      <w:r w:rsidRPr="001A12F6">
        <w:rPr>
          <w:lang w:val="de-CH"/>
        </w:rPr>
        <w:t>Die Farbveränderung</w:t>
      </w:r>
      <w:r w:rsidR="008C35C5">
        <w:rPr>
          <w:lang w:val="de-CH"/>
        </w:rPr>
        <w:t xml:space="preserve"> vo</w:t>
      </w:r>
      <w:r w:rsidR="000B362C">
        <w:rPr>
          <w:lang w:val="de-CH"/>
        </w:rPr>
        <w:t xml:space="preserve">m </w:t>
      </w:r>
      <w:r w:rsidR="008C35C5">
        <w:rPr>
          <w:lang w:val="de-CH"/>
        </w:rPr>
        <w:t>Schütte</w:t>
      </w:r>
      <w:r w:rsidR="00A76CBD">
        <w:rPr>
          <w:lang w:val="de-CH"/>
        </w:rPr>
        <w:t>lkolbenmedium</w:t>
      </w:r>
      <w:r w:rsidRPr="001A12F6">
        <w:rPr>
          <w:lang w:val="de-CH"/>
        </w:rPr>
        <w:t xml:space="preserve"> ist in der </w:t>
      </w:r>
      <w:r w:rsidR="007D0191">
        <w:rPr>
          <w:lang w:val="de-CH"/>
        </w:rPr>
        <w:fldChar w:fldCharType="begin"/>
      </w:r>
      <w:r w:rsidR="007D0191">
        <w:rPr>
          <w:lang w:val="de-CH"/>
        </w:rPr>
        <w:instrText xml:space="preserve"> REF _Ref525589743 \h </w:instrText>
      </w:r>
      <w:r w:rsidR="007D0191">
        <w:rPr>
          <w:lang w:val="de-CH"/>
        </w:rPr>
      </w:r>
      <w:r w:rsidR="007D0191">
        <w:rPr>
          <w:lang w:val="de-CH"/>
        </w:rPr>
        <w:fldChar w:fldCharType="separate"/>
      </w:r>
      <w:r w:rsidR="001B1D56">
        <w:t xml:space="preserve">Abbildung </w:t>
      </w:r>
      <w:r w:rsidR="001B1D56">
        <w:rPr>
          <w:noProof/>
        </w:rPr>
        <w:t>8</w:t>
      </w:r>
      <w:r w:rsidR="007D0191">
        <w:rPr>
          <w:lang w:val="de-CH"/>
        </w:rPr>
        <w:fldChar w:fldCharType="end"/>
      </w:r>
      <w:r w:rsidR="007D0191">
        <w:rPr>
          <w:lang w:val="de-CH"/>
        </w:rPr>
        <w:t xml:space="preserve"> </w:t>
      </w:r>
      <w:r>
        <w:rPr>
          <w:lang w:val="de-CH"/>
        </w:rPr>
        <w:t>er</w:t>
      </w:r>
      <w:r w:rsidR="00661428">
        <w:rPr>
          <w:lang w:val="de-CH"/>
        </w:rPr>
        <w:t xml:space="preserve">sichtlich. In diesen Fotos kann man den </w:t>
      </w:r>
      <w:r w:rsidR="0058393E">
        <w:rPr>
          <w:lang w:val="de-CH"/>
        </w:rPr>
        <w:t>Zusammenhang zu den in der Theorie beschriebenen Farb</w:t>
      </w:r>
      <w:r w:rsidR="00474B93">
        <w:rPr>
          <w:lang w:val="de-CH"/>
        </w:rPr>
        <w:t>en</w:t>
      </w:r>
      <w:r w:rsidR="0058393E">
        <w:rPr>
          <w:lang w:val="de-CH"/>
        </w:rPr>
        <w:t xml:space="preserve"> (</w:t>
      </w:r>
      <w:r w:rsidR="0058393E">
        <w:rPr>
          <w:lang w:val="de-CH"/>
        </w:rPr>
        <w:fldChar w:fldCharType="begin"/>
      </w:r>
      <w:r w:rsidR="0058393E">
        <w:rPr>
          <w:lang w:val="de-CH"/>
        </w:rPr>
        <w:instrText xml:space="preserve"> REF _Ref524369875 \h </w:instrText>
      </w:r>
      <w:r w:rsidR="0058393E">
        <w:rPr>
          <w:lang w:val="de-CH"/>
        </w:rPr>
      </w:r>
      <w:r w:rsidR="0058393E">
        <w:rPr>
          <w:lang w:val="de-CH"/>
        </w:rPr>
        <w:fldChar w:fldCharType="separate"/>
      </w:r>
      <w:r w:rsidR="001B1D56">
        <w:t xml:space="preserve">Abbildung </w:t>
      </w:r>
      <w:r w:rsidR="001B1D56">
        <w:rPr>
          <w:noProof/>
        </w:rPr>
        <w:t>2</w:t>
      </w:r>
      <w:r w:rsidR="0058393E">
        <w:rPr>
          <w:lang w:val="de-CH"/>
        </w:rPr>
        <w:fldChar w:fldCharType="end"/>
      </w:r>
      <w:r w:rsidR="0058393E">
        <w:rPr>
          <w:lang w:val="de-CH"/>
        </w:rPr>
        <w:t>) erkennen</w:t>
      </w:r>
      <w:r w:rsidR="00C05EE4">
        <w:rPr>
          <w:lang w:val="de-CH"/>
        </w:rPr>
        <w:t>, wo</w:t>
      </w:r>
      <w:r w:rsidR="0058393E">
        <w:rPr>
          <w:lang w:val="de-CH"/>
        </w:rPr>
        <w:t xml:space="preserve"> </w:t>
      </w:r>
      <w:r w:rsidR="00FC1E2C">
        <w:rPr>
          <w:lang w:val="de-CH"/>
        </w:rPr>
        <w:t>die unterschiedlichen Nuancen der braunen Farbe in die drei</w:t>
      </w:r>
      <w:r w:rsidR="00C16555">
        <w:rPr>
          <w:lang w:val="de-CH"/>
        </w:rPr>
        <w:t xml:space="preserve"> primären</w:t>
      </w:r>
      <w:r w:rsidR="00FC1E2C">
        <w:rPr>
          <w:lang w:val="de-CH"/>
        </w:rPr>
        <w:t xml:space="preserve"> Grundfarb</w:t>
      </w:r>
      <w:r w:rsidR="0006023F">
        <w:rPr>
          <w:lang w:val="de-CH"/>
        </w:rPr>
        <w:t>werten</w:t>
      </w:r>
      <w:r w:rsidR="00FC1E2C">
        <w:rPr>
          <w:lang w:val="de-CH"/>
        </w:rPr>
        <w:t xml:space="preserve"> </w:t>
      </w:r>
      <w:r w:rsidR="00C919BA">
        <w:rPr>
          <w:lang w:val="de-CH"/>
        </w:rPr>
        <w:t>R</w:t>
      </w:r>
      <w:r w:rsidR="00FC1E2C">
        <w:rPr>
          <w:lang w:val="de-CH"/>
        </w:rPr>
        <w:t>ot, Grün und Blau aufgetrennt werden</w:t>
      </w:r>
      <w:r w:rsidR="00F80B2D">
        <w:rPr>
          <w:lang w:val="de-CH"/>
        </w:rPr>
        <w:t xml:space="preserve"> </w:t>
      </w:r>
      <w:r w:rsidR="00181537">
        <w:rPr>
          <w:lang w:val="de-CH"/>
        </w:rPr>
        <w:t xml:space="preserve">(Kapitel </w:t>
      </w:r>
      <w:r w:rsidR="00181537">
        <w:rPr>
          <w:lang w:val="de-CH"/>
        </w:rPr>
        <w:fldChar w:fldCharType="begin"/>
      </w:r>
      <w:r w:rsidR="00181537">
        <w:rPr>
          <w:lang w:val="de-CH"/>
        </w:rPr>
        <w:instrText xml:space="preserve"> REF _Ref525557959 \r \h </w:instrText>
      </w:r>
      <w:r w:rsidR="00181537">
        <w:rPr>
          <w:lang w:val="de-CH"/>
        </w:rPr>
      </w:r>
      <w:r w:rsidR="00181537">
        <w:rPr>
          <w:lang w:val="de-CH"/>
        </w:rPr>
        <w:fldChar w:fldCharType="separate"/>
      </w:r>
      <w:r w:rsidR="001B1D56">
        <w:rPr>
          <w:lang w:val="de-CH"/>
        </w:rPr>
        <w:t>2.3</w:t>
      </w:r>
      <w:r w:rsidR="00181537">
        <w:rPr>
          <w:lang w:val="de-CH"/>
        </w:rPr>
        <w:fldChar w:fldCharType="end"/>
      </w:r>
      <w:r w:rsidR="00181537">
        <w:rPr>
          <w:lang w:val="de-CH"/>
        </w:rPr>
        <w:t>)</w:t>
      </w:r>
      <w:r w:rsidR="00F80B2D">
        <w:rPr>
          <w:lang w:val="de-CH"/>
        </w:rPr>
        <w:t>.</w:t>
      </w:r>
      <w:r w:rsidR="00181537">
        <w:rPr>
          <w:lang w:val="de-CH"/>
        </w:rPr>
        <w:t xml:space="preserve"> </w:t>
      </w:r>
      <w:commentRangeStart w:id="164"/>
      <w:r w:rsidR="003671B4">
        <w:rPr>
          <w:lang w:val="de-CH"/>
        </w:rPr>
        <w:t xml:space="preserve">Das Ausschneiden des Bildes notwendig, </w:t>
      </w:r>
      <w:commentRangeEnd w:id="164"/>
      <w:r w:rsidR="002E5F7A">
        <w:rPr>
          <w:rStyle w:val="Kommentarzeichen"/>
        </w:rPr>
        <w:commentReference w:id="164"/>
      </w:r>
      <w:r w:rsidR="003671B4">
        <w:rPr>
          <w:lang w:val="de-CH"/>
        </w:rPr>
        <w:t>da der ganze Schüttelkolben fotografiert wurde und diese die Farbänderung in der visuellen Auswertung negativ auswirkten (</w:t>
      </w:r>
      <w:r w:rsidR="003671B4">
        <w:rPr>
          <w:lang w:val="de-CH"/>
        </w:rPr>
        <w:fldChar w:fldCharType="begin"/>
      </w:r>
      <w:r w:rsidR="003671B4">
        <w:rPr>
          <w:lang w:val="de-CH"/>
        </w:rPr>
        <w:instrText xml:space="preserve"> REF _Ref524685549 \h </w:instrText>
      </w:r>
      <w:r w:rsidR="003671B4">
        <w:rPr>
          <w:lang w:val="de-CH"/>
        </w:rPr>
      </w:r>
      <w:r w:rsidR="003671B4">
        <w:rPr>
          <w:lang w:val="de-CH"/>
        </w:rPr>
        <w:fldChar w:fldCharType="separate"/>
      </w:r>
      <w:r w:rsidR="001B1D56">
        <w:t xml:space="preserve">Abbildung </w:t>
      </w:r>
      <w:r w:rsidR="001B1D56">
        <w:rPr>
          <w:noProof/>
        </w:rPr>
        <w:t>6</w:t>
      </w:r>
      <w:r w:rsidR="003671B4">
        <w:rPr>
          <w:lang w:val="de-CH"/>
        </w:rPr>
        <w:fldChar w:fldCharType="end"/>
      </w:r>
      <w:r w:rsidR="003671B4">
        <w:rPr>
          <w:lang w:val="de-CH"/>
        </w:rPr>
        <w:t xml:space="preserve">). </w:t>
      </w:r>
    </w:p>
    <w:p w14:paraId="0CD703E0" w14:textId="7A020C75" w:rsidR="00563E47" w:rsidRDefault="00C919BA" w:rsidP="002F52B1">
      <w:pPr>
        <w:rPr>
          <w:lang w:val="de-CH"/>
        </w:rPr>
      </w:pPr>
      <w:r>
        <w:rPr>
          <w:lang w:val="de-CH"/>
        </w:rPr>
        <w:t xml:space="preserve">Es stellte sich im Verlauf des Praktikums die Frage, </w:t>
      </w:r>
      <w:commentRangeStart w:id="165"/>
      <w:r>
        <w:rPr>
          <w:lang w:val="de-CH"/>
        </w:rPr>
        <w:t xml:space="preserve">warum </w:t>
      </w:r>
      <w:r w:rsidR="00BF54EE">
        <w:rPr>
          <w:lang w:val="de-CH"/>
        </w:rPr>
        <w:t xml:space="preserve">die Fotos eine graduelle Farbveränderung </w:t>
      </w:r>
      <w:r w:rsidR="007B4CF0">
        <w:rPr>
          <w:lang w:val="de-CH"/>
        </w:rPr>
        <w:t>zu</w:t>
      </w:r>
      <w:r w:rsidR="00F34C00">
        <w:rPr>
          <w:lang w:val="de-CH"/>
        </w:rPr>
        <w:t>m</w:t>
      </w:r>
      <w:r w:rsidR="007B4CF0">
        <w:rPr>
          <w:lang w:val="de-CH"/>
        </w:rPr>
        <w:t xml:space="preserve"> helle</w:t>
      </w:r>
      <w:r w:rsidR="00F34C00">
        <w:rPr>
          <w:lang w:val="de-CH"/>
        </w:rPr>
        <w:t>n</w:t>
      </w:r>
      <w:r w:rsidR="007B4CF0">
        <w:rPr>
          <w:lang w:val="de-CH"/>
        </w:rPr>
        <w:t xml:space="preserve"> </w:t>
      </w:r>
      <w:r w:rsidR="00F34C00">
        <w:rPr>
          <w:lang w:val="de-CH"/>
        </w:rPr>
        <w:t>anstatt dunklen Brauntons entwickelten</w:t>
      </w:r>
      <w:commentRangeEnd w:id="165"/>
      <w:r w:rsidR="0038246B">
        <w:rPr>
          <w:rStyle w:val="Kommentarzeichen"/>
        </w:rPr>
        <w:commentReference w:id="165"/>
      </w:r>
      <w:r w:rsidR="007B4CF0">
        <w:rPr>
          <w:lang w:val="de-CH"/>
        </w:rPr>
        <w:t xml:space="preserve">. Das Ergebnis dieser </w:t>
      </w:r>
      <w:r w:rsidR="00F34C00">
        <w:rPr>
          <w:lang w:val="de-CH"/>
        </w:rPr>
        <w:t xml:space="preserve">Fragestellung liefert der RGB-Farbraum in </w:t>
      </w:r>
      <w:r w:rsidR="00F34C00">
        <w:rPr>
          <w:lang w:val="de-CH"/>
        </w:rPr>
        <w:fldChar w:fldCharType="begin"/>
      </w:r>
      <w:r w:rsidR="00F34C00">
        <w:rPr>
          <w:lang w:val="de-CH"/>
        </w:rPr>
        <w:instrText xml:space="preserve"> REF _Ref524369875 \h </w:instrText>
      </w:r>
      <w:r w:rsidR="00F34C00">
        <w:rPr>
          <w:lang w:val="de-CH"/>
        </w:rPr>
      </w:r>
      <w:r w:rsidR="00F34C00">
        <w:rPr>
          <w:lang w:val="de-CH"/>
        </w:rPr>
        <w:fldChar w:fldCharType="separate"/>
      </w:r>
      <w:r w:rsidR="001B1D56">
        <w:t xml:space="preserve">Abbildung </w:t>
      </w:r>
      <w:r w:rsidR="001B1D56">
        <w:rPr>
          <w:noProof/>
        </w:rPr>
        <w:t>2</w:t>
      </w:r>
      <w:r w:rsidR="00F34C00">
        <w:rPr>
          <w:lang w:val="de-CH"/>
        </w:rPr>
        <w:fldChar w:fldCharType="end"/>
      </w:r>
      <w:r w:rsidR="00F34C00">
        <w:rPr>
          <w:lang w:val="de-CH"/>
        </w:rPr>
        <w:t xml:space="preserve">, der </w:t>
      </w:r>
      <w:r w:rsidR="00830A36">
        <w:rPr>
          <w:lang w:val="de-CH"/>
        </w:rPr>
        <w:t>höhere</w:t>
      </w:r>
      <w:r w:rsidR="00507251">
        <w:rPr>
          <w:lang w:val="de-CH"/>
        </w:rPr>
        <w:t>n</w:t>
      </w:r>
      <w:r w:rsidR="00830A36">
        <w:rPr>
          <w:lang w:val="de-CH"/>
        </w:rPr>
        <w:t xml:space="preserve"> Farbwerte in helleren Bildern aufzeigt. </w:t>
      </w:r>
      <w:r w:rsidR="00507251">
        <w:rPr>
          <w:lang w:val="de-CH"/>
        </w:rPr>
        <w:t xml:space="preserve">Ebenfalls ist das </w:t>
      </w:r>
      <w:r w:rsidR="00397C4C">
        <w:rPr>
          <w:lang w:val="de-CH"/>
        </w:rPr>
        <w:t xml:space="preserve">dieser Farbverlauf in </w:t>
      </w:r>
      <w:r w:rsidR="00397C4C">
        <w:rPr>
          <w:lang w:val="de-CH"/>
        </w:rPr>
        <w:fldChar w:fldCharType="begin"/>
      </w:r>
      <w:r w:rsidR="00397C4C">
        <w:rPr>
          <w:lang w:val="de-CH"/>
        </w:rPr>
        <w:instrText xml:space="preserve"> REF _Ref525547071 \h </w:instrText>
      </w:r>
      <w:r w:rsidR="00397C4C">
        <w:rPr>
          <w:lang w:val="de-CH"/>
        </w:rPr>
      </w:r>
      <w:r w:rsidR="00397C4C">
        <w:rPr>
          <w:lang w:val="de-CH"/>
        </w:rPr>
        <w:fldChar w:fldCharType="separate"/>
      </w:r>
      <w:r w:rsidR="001B1D56">
        <w:t xml:space="preserve">Abbildung </w:t>
      </w:r>
      <w:r w:rsidR="001B1D56">
        <w:rPr>
          <w:noProof/>
        </w:rPr>
        <w:t>7</w:t>
      </w:r>
      <w:r w:rsidR="00397C4C">
        <w:rPr>
          <w:lang w:val="de-CH"/>
        </w:rPr>
        <w:fldChar w:fldCharType="end"/>
      </w:r>
      <w:r w:rsidR="00397C4C">
        <w:rPr>
          <w:lang w:val="de-CH"/>
        </w:rPr>
        <w:t xml:space="preserve"> ersichtlich. </w:t>
      </w:r>
      <w:r w:rsidR="00244D1C">
        <w:rPr>
          <w:lang w:val="de-CH"/>
        </w:rPr>
        <w:t>Das Farbm</w:t>
      </w:r>
      <w:r w:rsidR="00525134">
        <w:rPr>
          <w:lang w:val="de-CH"/>
        </w:rPr>
        <w:t>edium in der Kultivierungsstunde 4</w:t>
      </w:r>
      <w:r w:rsidR="00CA4AC1">
        <w:rPr>
          <w:lang w:val="de-CH"/>
        </w:rPr>
        <w:t xml:space="preserve"> </w:t>
      </w:r>
      <w:r w:rsidR="00397C4C">
        <w:rPr>
          <w:lang w:val="de-CH"/>
        </w:rPr>
        <w:t xml:space="preserve">hat anders als erwartet einen helleren Farbwert als die nächstkommende Kultivierungsstunde. Nach der Berechnung mittels </w:t>
      </w:r>
      <w:commentRangeStart w:id="166"/>
      <w:r w:rsidR="00397C4C">
        <w:rPr>
          <w:lang w:val="de-CH"/>
        </w:rPr>
        <w:t xml:space="preserve">MATLAB Software </w:t>
      </w:r>
      <w:commentRangeEnd w:id="166"/>
      <w:r w:rsidR="00793F51">
        <w:rPr>
          <w:rStyle w:val="Kommentarzeichen"/>
        </w:rPr>
        <w:commentReference w:id="166"/>
      </w:r>
      <w:r w:rsidR="00397C4C">
        <w:rPr>
          <w:lang w:val="de-CH"/>
        </w:rPr>
        <w:t>bestätigt dieser die Vermutung, da für d</w:t>
      </w:r>
      <w:r w:rsidR="004D55B7">
        <w:rPr>
          <w:lang w:val="de-CH"/>
        </w:rPr>
        <w:t xml:space="preserve">ie </w:t>
      </w:r>
      <w:r w:rsidR="00397C4C">
        <w:rPr>
          <w:lang w:val="de-CH"/>
        </w:rPr>
        <w:t>Farbwerte</w:t>
      </w:r>
      <w:r w:rsidR="00811225">
        <w:rPr>
          <w:lang w:val="de-CH"/>
        </w:rPr>
        <w:t xml:space="preserve"> </w:t>
      </w:r>
      <w:r w:rsidR="00C26563">
        <w:rPr>
          <w:lang w:val="de-CH"/>
        </w:rPr>
        <w:t>Rot</w:t>
      </w:r>
      <w:r w:rsidR="00DF4D43">
        <w:rPr>
          <w:lang w:val="de-CH"/>
        </w:rPr>
        <w:t>-, Grün- und Blau</w:t>
      </w:r>
      <w:r w:rsidR="00397C4C">
        <w:rPr>
          <w:lang w:val="de-CH"/>
        </w:rPr>
        <w:t xml:space="preserve"> die Beträge </w:t>
      </w:r>
      <w:r w:rsidR="00DF4D43">
        <w:rPr>
          <w:lang w:val="de-CH"/>
        </w:rPr>
        <w:t>126, 79, 37</w:t>
      </w:r>
      <w:r w:rsidR="00397C4C">
        <w:rPr>
          <w:lang w:val="de-CH"/>
        </w:rPr>
        <w:t xml:space="preserve"> </w:t>
      </w:r>
      <w:r w:rsidR="00DF4D43">
        <w:rPr>
          <w:lang w:val="de-CH"/>
        </w:rPr>
        <w:t xml:space="preserve">errechnet wurde. </w:t>
      </w:r>
      <w:r w:rsidR="00504464">
        <w:rPr>
          <w:lang w:val="de-CH"/>
        </w:rPr>
        <w:t>Hingegen zeigt die 5. Stu</w:t>
      </w:r>
      <w:r w:rsidR="00166252">
        <w:rPr>
          <w:lang w:val="de-CH"/>
        </w:rPr>
        <w:t>nde einen niedrigeren Farbanteil</w:t>
      </w:r>
      <w:r w:rsidR="00397C4C">
        <w:rPr>
          <w:lang w:val="de-CH"/>
        </w:rPr>
        <w:t xml:space="preserve">, nämlich einen </w:t>
      </w:r>
      <w:r w:rsidR="00563E47">
        <w:rPr>
          <w:lang w:val="de-CH"/>
        </w:rPr>
        <w:t>Betrag von</w:t>
      </w:r>
      <w:r w:rsidR="00113B9E">
        <w:rPr>
          <w:lang w:val="de-CH"/>
        </w:rPr>
        <w:t xml:space="preserve"> 107</w:t>
      </w:r>
      <w:r w:rsidR="004D34FC">
        <w:rPr>
          <w:lang w:val="de-CH"/>
        </w:rPr>
        <w:t xml:space="preserve">, </w:t>
      </w:r>
      <w:r w:rsidR="00113B9E">
        <w:rPr>
          <w:lang w:val="de-CH"/>
        </w:rPr>
        <w:t>67</w:t>
      </w:r>
      <w:r w:rsidR="00563E47">
        <w:rPr>
          <w:lang w:val="de-CH"/>
        </w:rPr>
        <w:t xml:space="preserve">, </w:t>
      </w:r>
      <w:r w:rsidR="00113B9E">
        <w:rPr>
          <w:lang w:val="de-CH"/>
        </w:rPr>
        <w:t>26</w:t>
      </w:r>
      <w:r w:rsidR="00EC7FD8">
        <w:rPr>
          <w:lang w:val="de-CH"/>
        </w:rPr>
        <w:t>.</w:t>
      </w:r>
      <w:r w:rsidR="00F42309">
        <w:rPr>
          <w:lang w:val="de-CH"/>
        </w:rPr>
        <w:t xml:space="preserve"> </w:t>
      </w:r>
      <w:r w:rsidR="00EC7FD8">
        <w:rPr>
          <w:lang w:val="de-CH"/>
        </w:rPr>
        <w:t>Gr</w:t>
      </w:r>
      <w:r w:rsidR="00F42309">
        <w:rPr>
          <w:lang w:val="de-CH"/>
        </w:rPr>
        <w:t>ü</w:t>
      </w:r>
      <w:r w:rsidR="00EC7FD8">
        <w:rPr>
          <w:lang w:val="de-CH"/>
        </w:rPr>
        <w:t>nd</w:t>
      </w:r>
      <w:r w:rsidR="00F42309">
        <w:rPr>
          <w:lang w:val="de-CH"/>
        </w:rPr>
        <w:t>e</w:t>
      </w:r>
      <w:r w:rsidR="00EC7FD8">
        <w:rPr>
          <w:lang w:val="de-CH"/>
        </w:rPr>
        <w:t xml:space="preserve"> dafür </w:t>
      </w:r>
      <w:r w:rsidR="00563E47">
        <w:rPr>
          <w:lang w:val="de-CH"/>
        </w:rPr>
        <w:t xml:space="preserve">können die ungleichen Lichtverhältnisse mit dem Smartphone oder das nicht </w:t>
      </w:r>
      <w:r w:rsidR="003A03A5">
        <w:rPr>
          <w:lang w:val="de-CH"/>
        </w:rPr>
        <w:t>S</w:t>
      </w:r>
      <w:r w:rsidR="00563E47">
        <w:rPr>
          <w:lang w:val="de-CH"/>
        </w:rPr>
        <w:t>charfstellen der Handy-Kamera sein.</w:t>
      </w:r>
      <w:r w:rsidR="00EC7FD8">
        <w:rPr>
          <w:lang w:val="de-CH"/>
        </w:rPr>
        <w:t xml:space="preserve"> </w:t>
      </w:r>
    </w:p>
    <w:p w14:paraId="58BF620D" w14:textId="77777777" w:rsidR="00397857" w:rsidRPr="00077745" w:rsidRDefault="00EE6249" w:rsidP="00EE6249">
      <w:pPr>
        <w:rPr>
          <w:lang w:val="de-CH"/>
        </w:rPr>
      </w:pPr>
      <w:r>
        <w:rPr>
          <w:lang w:val="de-CH"/>
        </w:rPr>
        <w:t>Tabelle 2</w:t>
      </w:r>
      <w:r w:rsidR="00192D2D">
        <w:rPr>
          <w:lang w:val="de-CH"/>
        </w:rPr>
        <w:t xml:space="preserve"> zeigt die Entwicklung der </w:t>
      </w:r>
      <w:r w:rsidR="00016185">
        <w:rPr>
          <w:lang w:val="de-CH"/>
        </w:rPr>
        <w:t xml:space="preserve">durchschnittlichen </w:t>
      </w:r>
      <w:r w:rsidR="00192D2D">
        <w:rPr>
          <w:lang w:val="de-CH"/>
        </w:rPr>
        <w:t>RGB-Farbwerte von der 10. Messung</w:t>
      </w:r>
      <w:r w:rsidR="00016185">
        <w:rPr>
          <w:lang w:val="de-CH"/>
        </w:rPr>
        <w:t xml:space="preserve"> während 11 Stunden.</w:t>
      </w:r>
      <w:r w:rsidR="00192D2D">
        <w:rPr>
          <w:lang w:val="de-CH"/>
        </w:rPr>
        <w:t xml:space="preserve"> In dieser Tabelle taucht Rot mit einem durch</w:t>
      </w:r>
      <w:r w:rsidR="00016185">
        <w:rPr>
          <w:lang w:val="de-CH"/>
        </w:rPr>
        <w:t>sch</w:t>
      </w:r>
      <w:r w:rsidR="00192D2D">
        <w:rPr>
          <w:lang w:val="de-CH"/>
        </w:rPr>
        <w:t>nittlichen</w:t>
      </w:r>
      <w:r w:rsidR="00016185">
        <w:rPr>
          <w:lang w:val="de-CH"/>
        </w:rPr>
        <w:t xml:space="preserve"> Farbwert von </w:t>
      </w:r>
      <w:r w:rsidR="00192D2D" w:rsidRPr="00077745">
        <w:rPr>
          <w:lang w:val="de-CH"/>
        </w:rPr>
        <w:t>12</w:t>
      </w:r>
      <w:r w:rsidR="00016185" w:rsidRPr="00077745">
        <w:rPr>
          <w:lang w:val="de-CH"/>
        </w:rPr>
        <w:t xml:space="preserve">9 in allen ausgeschnittenen Bildern am häufigsten auf. Nach unserem Wissen gab es keine Vergleichsliteratur, die Angaben über RGB-Farbwerte von Biomasse </w:t>
      </w:r>
      <w:r w:rsidR="00A14513" w:rsidRPr="00077745">
        <w:rPr>
          <w:lang w:val="de-CH"/>
        </w:rPr>
        <w:t xml:space="preserve">angegeben hat. Somit können wir sagen, dass ein markanter Rotanteil in den Bildern als natürlich erweist. Zu beobachten ist ebenfalls der durchschnittlicher Grünanteil im Medium, welcher von einem durchschnittlichen Farbwert von 88 zu 145 steigt. Diese scheinbare Farberhöhung lässt später in der Korrelationsanalyse für Diskussion übrig, da diese im Medium vom blossen Auge nicht stark auffällt. </w:t>
      </w:r>
    </w:p>
    <w:p w14:paraId="2DABF0D6" w14:textId="18569D69" w:rsidR="00016185" w:rsidRDefault="00A14513" w:rsidP="00EE6249">
      <w:r>
        <w:t xml:space="preserve">In </w:t>
      </w:r>
      <w:r>
        <w:fldChar w:fldCharType="begin"/>
      </w:r>
      <w:r>
        <w:instrText xml:space="preserve"> REF _Ref525589743 \h </w:instrText>
      </w:r>
      <w:r>
        <w:fldChar w:fldCharType="separate"/>
      </w:r>
      <w:r w:rsidR="001B1D56">
        <w:t xml:space="preserve">Abbildung </w:t>
      </w:r>
      <w:r w:rsidR="001B1D56">
        <w:rPr>
          <w:noProof/>
        </w:rPr>
        <w:t>8</w:t>
      </w:r>
      <w:r>
        <w:fldChar w:fldCharType="end"/>
      </w:r>
      <w:r>
        <w:t xml:space="preserve"> sind ebenfalls die durchschnittlichen RGB-Farbwerte dargestellt. Es sind drei Punktdiagramme für die drei primären Farben Rot, Grün und Blau verwendet worden, die über die Kultivierungszeit dargestellt sind. </w:t>
      </w:r>
      <w:r w:rsidR="00552774">
        <w:t xml:space="preserve">Hier erkennen wir wieder, dass der rote Farbanteil in der y-Achsenbeschriftung am meisten vorliegt wie im Kapitel </w:t>
      </w:r>
      <w:r w:rsidR="00552774">
        <w:fldChar w:fldCharType="begin"/>
      </w:r>
      <w:r w:rsidR="00552774">
        <w:instrText xml:space="preserve"> REF _Ref525676160 \r \h </w:instrText>
      </w:r>
      <w:r w:rsidR="00552774">
        <w:fldChar w:fldCharType="separate"/>
      </w:r>
      <w:r w:rsidR="001B1D56">
        <w:t>2.3</w:t>
      </w:r>
      <w:r w:rsidR="00552774">
        <w:fldChar w:fldCharType="end"/>
      </w:r>
      <w:r w:rsidR="00552774">
        <w:t xml:space="preserve"> in der </w:t>
      </w:r>
      <w:r w:rsidR="00552774">
        <w:fldChar w:fldCharType="begin"/>
      </w:r>
      <w:r w:rsidR="00552774">
        <w:instrText xml:space="preserve"> REF _Ref524369875 \h </w:instrText>
      </w:r>
      <w:r w:rsidR="00552774">
        <w:fldChar w:fldCharType="separate"/>
      </w:r>
      <w:r w:rsidR="001B1D56">
        <w:t xml:space="preserve">Abbildung </w:t>
      </w:r>
      <w:r w:rsidR="001B1D56">
        <w:rPr>
          <w:noProof/>
        </w:rPr>
        <w:t>2</w:t>
      </w:r>
      <w:r w:rsidR="00552774">
        <w:fldChar w:fldCharType="end"/>
      </w:r>
      <w:r w:rsidR="00552774">
        <w:t xml:space="preserve"> in den verschiedenen braunen Farbtönen thematisiert wurde. Weiter eignete sich d</w:t>
      </w:r>
      <w:r>
        <w:t>iese Grafik</w:t>
      </w:r>
      <w:r w:rsidR="00552774">
        <w:t xml:space="preserve"> </w:t>
      </w:r>
      <w:r>
        <w:t>am</w:t>
      </w:r>
      <w:r w:rsidR="00552774">
        <w:t xml:space="preserve"> </w:t>
      </w:r>
      <w:r w:rsidR="00D57669">
        <w:t>b</w:t>
      </w:r>
      <w:r w:rsidR="00552774">
        <w:t xml:space="preserve">esten </w:t>
      </w:r>
      <w:r w:rsidR="00552774" w:rsidRPr="00DD4BFA">
        <w:rPr>
          <w:lang w:val="de-CH"/>
        </w:rPr>
        <w:lastRenderedPageBreak/>
        <w:t xml:space="preserve">um den Vergleich zur OD-Messung zu ziehen. </w:t>
      </w:r>
      <w:commentRangeStart w:id="167"/>
      <w:r w:rsidR="00552774" w:rsidRPr="00DD4BFA">
        <w:rPr>
          <w:lang w:val="de-CH"/>
        </w:rPr>
        <w:t xml:space="preserve">Ein Ausreisser in den durchschnittlichen Farbwerten </w:t>
      </w:r>
      <w:r w:rsidR="00397857" w:rsidRPr="00DD4BFA">
        <w:rPr>
          <w:lang w:val="de-CH"/>
        </w:rPr>
        <w:t>ab der 8. Stunde kann nur schwer erklärt werden</w:t>
      </w:r>
      <w:commentRangeEnd w:id="167"/>
      <w:r w:rsidR="00B31D62">
        <w:rPr>
          <w:rStyle w:val="Kommentarzeichen"/>
        </w:rPr>
        <w:commentReference w:id="167"/>
      </w:r>
      <w:r w:rsidR="00397857" w:rsidRPr="00DD4BFA">
        <w:rPr>
          <w:lang w:val="de-CH"/>
        </w:rPr>
        <w:t xml:space="preserve">. Am wahrscheinlichsten ist es, dass nach acht Stunden Laborarbeit leichtes Zittern das Fotografieren massiv beeinträchtigt hat. Auch der Vergleich der Zeitpunkte 8 – 11 von allen einzelnen Farbanteilen lässt die Vermutung zu, dass unkonzentriertes Arbeiten einen gravierenden Einfluss auf die Farbqualität </w:t>
      </w:r>
      <w:commentRangeStart w:id="168"/>
      <w:r w:rsidR="00397857" w:rsidRPr="00DD4BFA">
        <w:rPr>
          <w:lang w:val="de-CH"/>
        </w:rPr>
        <w:t>hat</w:t>
      </w:r>
      <w:commentRangeEnd w:id="168"/>
      <w:r w:rsidR="00C64316">
        <w:rPr>
          <w:rStyle w:val="Kommentarzeichen"/>
        </w:rPr>
        <w:commentReference w:id="168"/>
      </w:r>
      <w:r w:rsidR="00397857" w:rsidRPr="00DD4BFA">
        <w:rPr>
          <w:lang w:val="de-CH"/>
        </w:rPr>
        <w:t>.</w:t>
      </w:r>
      <w:r w:rsidR="00397857">
        <w:t xml:space="preserve"> </w:t>
      </w:r>
    </w:p>
    <w:p w14:paraId="1923DB00" w14:textId="1AAD3F69" w:rsidR="00EE6249" w:rsidRDefault="00274FEA" w:rsidP="002F52B1">
      <w:r>
        <w:rPr>
          <w:lang w:val="de-CH"/>
        </w:rPr>
        <w:t>Im</w:t>
      </w:r>
      <w:r w:rsidR="00335854">
        <w:rPr>
          <w:lang w:val="de-CH"/>
        </w:rPr>
        <w:t xml:space="preserve"> Kapitel </w:t>
      </w:r>
      <w:r>
        <w:rPr>
          <w:lang w:val="de-CH"/>
        </w:rPr>
        <w:fldChar w:fldCharType="begin"/>
      </w:r>
      <w:r>
        <w:rPr>
          <w:lang w:val="de-CH"/>
        </w:rPr>
        <w:instrText xml:space="preserve"> REF _Ref525735105 \r \h </w:instrText>
      </w:r>
      <w:r>
        <w:rPr>
          <w:lang w:val="de-CH"/>
        </w:rPr>
      </w:r>
      <w:r>
        <w:rPr>
          <w:lang w:val="de-CH"/>
        </w:rPr>
        <w:fldChar w:fldCharType="separate"/>
      </w:r>
      <w:r w:rsidR="001B1D56">
        <w:rPr>
          <w:lang w:val="de-CH"/>
        </w:rPr>
        <w:t>4.3</w:t>
      </w:r>
      <w:r>
        <w:rPr>
          <w:lang w:val="de-CH"/>
        </w:rPr>
        <w:fldChar w:fldCharType="end"/>
      </w:r>
      <w:r>
        <w:rPr>
          <w:lang w:val="de-CH"/>
        </w:rPr>
        <w:t xml:space="preserve"> wur</w:t>
      </w:r>
      <w:r w:rsidR="00293C8C">
        <w:rPr>
          <w:lang w:val="de-CH"/>
        </w:rPr>
        <w:t>de</w:t>
      </w:r>
      <w:r w:rsidR="00393A94">
        <w:rPr>
          <w:lang w:val="de-CH"/>
        </w:rPr>
        <w:t>n</w:t>
      </w:r>
      <w:r w:rsidR="00293C8C">
        <w:rPr>
          <w:lang w:val="de-CH"/>
        </w:rPr>
        <w:t xml:space="preserve"> </w:t>
      </w:r>
      <w:r w:rsidR="00531CE9">
        <w:rPr>
          <w:lang w:val="de-CH"/>
        </w:rPr>
        <w:t>H</w:t>
      </w:r>
      <w:r w:rsidR="00EE4477">
        <w:rPr>
          <w:lang w:val="de-CH"/>
        </w:rPr>
        <w:t xml:space="preserve">intergrundgeräusche </w:t>
      </w:r>
      <w:r w:rsidR="005B7B7D">
        <w:rPr>
          <w:lang w:val="de-CH"/>
        </w:rPr>
        <w:t xml:space="preserve">an </w:t>
      </w:r>
      <w:r w:rsidR="007611A1">
        <w:rPr>
          <w:lang w:val="de-CH"/>
        </w:rPr>
        <w:t xml:space="preserve">Handy-Fotos </w:t>
      </w:r>
      <w:r w:rsidR="00531CE9">
        <w:rPr>
          <w:lang w:val="de-CH"/>
        </w:rPr>
        <w:t>mitberücksichtigt, indem Referenzbilder erfasst wurden (</w:t>
      </w:r>
      <w:r w:rsidR="00531CE9">
        <w:rPr>
          <w:lang w:val="de-CH"/>
        </w:rPr>
        <w:fldChar w:fldCharType="begin"/>
      </w:r>
      <w:r w:rsidR="00531CE9">
        <w:rPr>
          <w:lang w:val="de-CH"/>
        </w:rPr>
        <w:instrText xml:space="preserve"> REF _Ref525131515 \h </w:instrText>
      </w:r>
      <w:r w:rsidR="00531CE9">
        <w:rPr>
          <w:lang w:val="de-CH"/>
        </w:rPr>
      </w:r>
      <w:r w:rsidR="00531CE9">
        <w:rPr>
          <w:lang w:val="de-CH"/>
        </w:rPr>
        <w:fldChar w:fldCharType="separate"/>
      </w:r>
      <w:r w:rsidR="001B1D56">
        <w:t xml:space="preserve">Abbildung </w:t>
      </w:r>
      <w:r w:rsidR="001B1D56">
        <w:rPr>
          <w:noProof/>
        </w:rPr>
        <w:t>9</w:t>
      </w:r>
      <w:r w:rsidR="00531CE9">
        <w:rPr>
          <w:lang w:val="de-CH"/>
        </w:rPr>
        <w:fldChar w:fldCharType="end"/>
      </w:r>
      <w:r w:rsidR="00531CE9">
        <w:rPr>
          <w:lang w:val="de-CH"/>
        </w:rPr>
        <w:t xml:space="preserve">). </w:t>
      </w:r>
      <w:r w:rsidR="00860369">
        <w:rPr>
          <w:lang w:val="de-CH"/>
        </w:rPr>
        <w:t xml:space="preserve">Somit ist unser Versuch einfach </w:t>
      </w:r>
      <w:r w:rsidR="005D4AF4">
        <w:rPr>
          <w:lang w:val="de-CH"/>
        </w:rPr>
        <w:t xml:space="preserve">reproduzierbar, </w:t>
      </w:r>
      <w:r w:rsidR="00860369">
        <w:rPr>
          <w:lang w:val="de-CH"/>
        </w:rPr>
        <w:t>da</w:t>
      </w:r>
      <w:r w:rsidR="005D4AF4">
        <w:rPr>
          <w:lang w:val="de-CH"/>
        </w:rPr>
        <w:t xml:space="preserve"> auch bei der Aufnahme der Referenzfotos</w:t>
      </w:r>
      <w:r w:rsidR="00860369">
        <w:rPr>
          <w:lang w:val="de-CH"/>
        </w:rPr>
        <w:t xml:space="preserve"> wie bei Schüttelkolbenfotos</w:t>
      </w:r>
      <w:r w:rsidR="005D4AF4">
        <w:rPr>
          <w:lang w:val="de-CH"/>
        </w:rPr>
        <w:t xml:space="preserve"> gleich </w:t>
      </w:r>
      <w:r w:rsidR="00876041" w:rsidRPr="007D0191">
        <w:rPr>
          <w:lang w:val="de-CH"/>
        </w:rPr>
        <w:t>verhandelt</w:t>
      </w:r>
      <w:r w:rsidR="00860369" w:rsidRPr="007D0191">
        <w:rPr>
          <w:lang w:val="de-CH"/>
        </w:rPr>
        <w:t xml:space="preserve"> wurde</w:t>
      </w:r>
      <w:r w:rsidR="00FA5613">
        <w:rPr>
          <w:lang w:val="de-CH"/>
        </w:rPr>
        <w:t xml:space="preserve">. Es gab für jede halbe Stunde vier Referenzfotos, </w:t>
      </w:r>
      <w:r w:rsidR="00393A94">
        <w:rPr>
          <w:lang w:val="de-CH"/>
        </w:rPr>
        <w:t xml:space="preserve">deren Mittelwerte durch die Schüttelkolbenabbildungen dividiert wurden. In Position 1 (siehe </w:t>
      </w:r>
      <w:r w:rsidR="00393A94">
        <w:rPr>
          <w:lang w:val="de-CH"/>
        </w:rPr>
        <w:fldChar w:fldCharType="begin"/>
      </w:r>
      <w:r w:rsidR="00393A94">
        <w:rPr>
          <w:lang w:val="de-CH"/>
        </w:rPr>
        <w:instrText xml:space="preserve"> REF _Ref525131515 \h </w:instrText>
      </w:r>
      <w:r w:rsidR="00393A94">
        <w:rPr>
          <w:lang w:val="de-CH"/>
        </w:rPr>
      </w:r>
      <w:r w:rsidR="00393A94">
        <w:rPr>
          <w:lang w:val="de-CH"/>
        </w:rPr>
        <w:fldChar w:fldCharType="separate"/>
      </w:r>
      <w:r w:rsidR="001B1D56">
        <w:t xml:space="preserve">Abbildung </w:t>
      </w:r>
      <w:r w:rsidR="001B1D56">
        <w:rPr>
          <w:noProof/>
        </w:rPr>
        <w:t>9</w:t>
      </w:r>
      <w:r w:rsidR="00393A94">
        <w:rPr>
          <w:lang w:val="de-CH"/>
        </w:rPr>
        <w:fldChar w:fldCharType="end"/>
      </w:r>
      <w:r w:rsidR="00393A94">
        <w:rPr>
          <w:lang w:val="de-CH"/>
        </w:rPr>
        <w:t xml:space="preserve">) ist ein weisser Hintergrund ersichtlich, so dass </w:t>
      </w:r>
      <w:r w:rsidR="00860369">
        <w:rPr>
          <w:lang w:val="de-CH"/>
        </w:rPr>
        <w:t>ungleiche Lichtverhältnisse von Schüttelkolbenabbildungen subtrahiert werden können.</w:t>
      </w:r>
      <w:r w:rsidR="007D0191">
        <w:rPr>
          <w:lang w:val="de-CH"/>
        </w:rPr>
        <w:t xml:space="preserve"> Diese neue Idee wurde in der Abbildung der 4. Stunde (siehe </w:t>
      </w:r>
      <w:r w:rsidR="007D0191">
        <w:rPr>
          <w:lang w:val="de-CH"/>
        </w:rPr>
        <w:fldChar w:fldCharType="begin"/>
      </w:r>
      <w:r w:rsidR="007D0191">
        <w:rPr>
          <w:lang w:val="de-CH"/>
        </w:rPr>
        <w:instrText xml:space="preserve"> REF _Ref525547071 \h </w:instrText>
      </w:r>
      <w:r w:rsidR="007D0191">
        <w:rPr>
          <w:lang w:val="de-CH"/>
        </w:rPr>
      </w:r>
      <w:r w:rsidR="007D0191">
        <w:rPr>
          <w:lang w:val="de-CH"/>
        </w:rPr>
        <w:fldChar w:fldCharType="separate"/>
      </w:r>
      <w:r w:rsidR="001B1D56">
        <w:t xml:space="preserve">Abbildung </w:t>
      </w:r>
      <w:r w:rsidR="001B1D56">
        <w:rPr>
          <w:noProof/>
        </w:rPr>
        <w:t>7</w:t>
      </w:r>
      <w:r w:rsidR="007D0191">
        <w:rPr>
          <w:lang w:val="de-CH"/>
        </w:rPr>
        <w:fldChar w:fldCharType="end"/>
      </w:r>
      <w:r w:rsidR="007D0191">
        <w:rPr>
          <w:lang w:val="de-CH"/>
        </w:rPr>
        <w:t xml:space="preserve">) angewendet, um eine mögliche Erklärung dieses hellen wirkenden Bildes zu erhalten. Nach Berechnung mittels MATLAB Software (Anhang B) konnte kein zufriedenstellendes Ergebnis errechnet werden und wurde wieder verworfen. </w:t>
      </w:r>
      <w:r w:rsidR="00393A94">
        <w:rPr>
          <w:lang w:val="de-CH"/>
        </w:rPr>
        <w:fldChar w:fldCharType="begin"/>
      </w:r>
      <w:r w:rsidR="00393A94">
        <w:rPr>
          <w:lang w:val="de-CH"/>
        </w:rPr>
        <w:instrText xml:space="preserve"> REF _Ref525584483 \h </w:instrText>
      </w:r>
      <w:r w:rsidR="00393A94">
        <w:rPr>
          <w:lang w:val="de-CH"/>
        </w:rPr>
      </w:r>
      <w:r w:rsidR="00393A94">
        <w:rPr>
          <w:lang w:val="de-CH"/>
        </w:rPr>
        <w:fldChar w:fldCharType="separate"/>
      </w:r>
      <w:r w:rsidR="001B1D56">
        <w:t xml:space="preserve">Abbildung </w:t>
      </w:r>
      <w:r w:rsidR="001B1D56">
        <w:rPr>
          <w:noProof/>
        </w:rPr>
        <w:t>10</w:t>
      </w:r>
      <w:r w:rsidR="00393A94">
        <w:rPr>
          <w:lang w:val="de-CH"/>
        </w:rPr>
        <w:fldChar w:fldCharType="end"/>
      </w:r>
      <w:r w:rsidR="00393A94">
        <w:rPr>
          <w:lang w:val="de-CH"/>
        </w:rPr>
        <w:t xml:space="preserve"> stellt den Verlauf der mittleren RGB-Farbwerte der Referenzfotos </w:t>
      </w:r>
      <w:r w:rsidR="008A14BE">
        <w:rPr>
          <w:lang w:val="de-CH"/>
        </w:rPr>
        <w:t xml:space="preserve">über die Zeit dar. </w:t>
      </w:r>
      <w:r w:rsidR="006466FF">
        <w:rPr>
          <w:lang w:val="de-CH"/>
        </w:rPr>
        <w:t>Gegen den Vorschlag des Buches von</w:t>
      </w:r>
      <w:r w:rsidR="008A14BE">
        <w:rPr>
          <w:lang w:val="de-CH"/>
        </w:rPr>
        <w:t xml:space="preserve"> Jähne, B. (2013) wurde </w:t>
      </w:r>
      <w:r w:rsidR="006466FF">
        <w:rPr>
          <w:lang w:val="de-CH"/>
        </w:rPr>
        <w:t xml:space="preserve">eine eigene Berechnungsmethode für die Lichtberücksichtigung erarbeitet und wir erhalten konstante Farbwerte im ganzen Kultivierungspraktikum.  </w:t>
      </w:r>
    </w:p>
    <w:p w14:paraId="4EFD5842" w14:textId="2AB6FEF1" w:rsidR="006E72F6" w:rsidRPr="0096009B" w:rsidRDefault="00977C6B" w:rsidP="002F52B1">
      <w:pPr>
        <w:rPr>
          <w:color w:val="FF0000"/>
          <w:lang w:val="de-CH"/>
        </w:rPr>
      </w:pPr>
      <w:commentRangeStart w:id="169"/>
      <w:r w:rsidRPr="0096009B">
        <w:rPr>
          <w:color w:val="FF0000"/>
          <w:lang w:val="de-CH"/>
        </w:rPr>
        <w:t>Diskussion Abbildung 10</w:t>
      </w:r>
      <w:r w:rsidR="00AE2312" w:rsidRPr="0096009B">
        <w:rPr>
          <w:color w:val="FF0000"/>
          <w:lang w:val="de-CH"/>
        </w:rPr>
        <w:sym w:font="Wingdings" w:char="F0E0"/>
      </w:r>
      <w:r w:rsidR="00AE2312" w:rsidRPr="0096009B">
        <w:rPr>
          <w:color w:val="FF0000"/>
          <w:lang w:val="de-CH"/>
        </w:rPr>
        <w:t xml:space="preserve"> RGB von weiss blatt was sind und vergleichen?</w:t>
      </w:r>
      <w:r w:rsidR="006466FF" w:rsidRPr="0096009B">
        <w:rPr>
          <w:color w:val="FF0000"/>
          <w:lang w:val="de-CH"/>
        </w:rPr>
        <w:t xml:space="preserve"> </w:t>
      </w:r>
      <w:r w:rsidR="00AE2312" w:rsidRPr="0096009B">
        <w:rPr>
          <w:color w:val="FF0000"/>
          <w:lang w:val="de-CH"/>
        </w:rPr>
        <w:t>(Vorschlag)</w:t>
      </w:r>
      <w:commentRangeEnd w:id="169"/>
      <w:r w:rsidR="006466FF" w:rsidRPr="0096009B">
        <w:rPr>
          <w:rStyle w:val="Kommentarzeichen"/>
          <w:color w:val="FF0000"/>
        </w:rPr>
        <w:commentReference w:id="169"/>
      </w:r>
    </w:p>
    <w:p w14:paraId="20BA4C7C" w14:textId="55D5CED6" w:rsidR="0096009B" w:rsidRDefault="00B66C21" w:rsidP="002436FB">
      <w:pPr>
        <w:rPr>
          <w:lang w:val="de-CH" w:eastAsia="de-DE"/>
        </w:rPr>
      </w:pPr>
      <w:r>
        <w:rPr>
          <w:lang w:val="de-CH"/>
        </w:rPr>
        <w:t>Die Korrelationsanalyse (</w:t>
      </w:r>
      <w:r w:rsidR="002718C8">
        <w:rPr>
          <w:lang w:val="de-CH"/>
        </w:rPr>
        <w:t xml:space="preserve">siehe </w:t>
      </w:r>
      <w:r>
        <w:rPr>
          <w:lang w:val="de-CH"/>
        </w:rPr>
        <w:t xml:space="preserve">Kapitel </w:t>
      </w:r>
      <w:r w:rsidR="002718C8">
        <w:rPr>
          <w:lang w:val="de-CH"/>
        </w:rPr>
        <w:fldChar w:fldCharType="begin"/>
      </w:r>
      <w:r w:rsidR="002718C8">
        <w:rPr>
          <w:lang w:val="de-CH"/>
        </w:rPr>
        <w:instrText xml:space="preserve"> REF _Ref525639816 \r \h </w:instrText>
      </w:r>
      <w:r w:rsidR="002718C8">
        <w:rPr>
          <w:lang w:val="de-CH"/>
        </w:rPr>
      </w:r>
      <w:r w:rsidR="002718C8">
        <w:rPr>
          <w:lang w:val="de-CH"/>
        </w:rPr>
        <w:fldChar w:fldCharType="separate"/>
      </w:r>
      <w:r w:rsidR="001B1D56">
        <w:rPr>
          <w:lang w:val="de-CH"/>
        </w:rPr>
        <w:t>4.4</w:t>
      </w:r>
      <w:r w:rsidR="002718C8">
        <w:rPr>
          <w:lang w:val="de-CH"/>
        </w:rPr>
        <w:fldChar w:fldCharType="end"/>
      </w:r>
      <w:r w:rsidR="002718C8">
        <w:rPr>
          <w:lang w:val="de-CH"/>
        </w:rPr>
        <w:t xml:space="preserve">) zeigt die </w:t>
      </w:r>
      <w:r w:rsidR="008034F2">
        <w:rPr>
          <w:lang w:val="de-CH"/>
        </w:rPr>
        <w:t>stärkste</w:t>
      </w:r>
      <w:r w:rsidR="002718C8">
        <w:rPr>
          <w:lang w:val="de-CH"/>
        </w:rPr>
        <w:t xml:space="preserve"> Korrelationswert zwischen </w:t>
      </w:r>
      <w:r w:rsidR="00A97DFE">
        <w:rPr>
          <w:lang w:val="de-CH"/>
        </w:rPr>
        <w:t xml:space="preserve">den </w:t>
      </w:r>
      <w:r w:rsidR="002718C8">
        <w:rPr>
          <w:lang w:val="de-CH" w:eastAsia="de-DE"/>
        </w:rPr>
        <w:t xml:space="preserve">Grünanteil und </w:t>
      </w:r>
      <w:r w:rsidR="00A97DFE">
        <w:rPr>
          <w:lang w:val="de-CH" w:eastAsia="de-DE"/>
        </w:rPr>
        <w:t xml:space="preserve">den </w:t>
      </w:r>
      <w:r w:rsidR="002718C8">
        <w:rPr>
          <w:lang w:val="de-CH" w:eastAsia="de-DE"/>
        </w:rPr>
        <w:t>OD-Werte</w:t>
      </w:r>
      <w:r w:rsidR="00A97DFE">
        <w:rPr>
          <w:lang w:val="de-CH" w:eastAsia="de-DE"/>
        </w:rPr>
        <w:t>n</w:t>
      </w:r>
      <w:r w:rsidR="002718C8">
        <w:rPr>
          <w:lang w:val="de-CH" w:eastAsia="de-DE"/>
        </w:rPr>
        <w:t xml:space="preserve"> für Position 1 und 2 (</w:t>
      </w:r>
      <w:r w:rsidR="00363760">
        <w:rPr>
          <w:lang w:val="de-CH" w:eastAsia="de-DE"/>
        </w:rPr>
        <w:fldChar w:fldCharType="begin"/>
      </w:r>
      <w:r w:rsidR="00363760">
        <w:rPr>
          <w:lang w:val="de-CH" w:eastAsia="de-DE"/>
        </w:rPr>
        <w:instrText xml:space="preserve"> REF _Ref524431647 \h </w:instrText>
      </w:r>
      <w:r w:rsidR="00363760">
        <w:rPr>
          <w:lang w:val="de-CH" w:eastAsia="de-DE"/>
        </w:rPr>
      </w:r>
      <w:r w:rsidR="00363760">
        <w:rPr>
          <w:lang w:val="de-CH" w:eastAsia="de-DE"/>
        </w:rPr>
        <w:fldChar w:fldCharType="separate"/>
      </w:r>
      <w:r w:rsidR="001B1D56">
        <w:t xml:space="preserve">Abbildung </w:t>
      </w:r>
      <w:r w:rsidR="001B1D56">
        <w:rPr>
          <w:noProof/>
        </w:rPr>
        <w:t>3</w:t>
      </w:r>
      <w:r w:rsidR="00363760">
        <w:rPr>
          <w:lang w:val="de-CH" w:eastAsia="de-DE"/>
        </w:rPr>
        <w:fldChar w:fldCharType="end"/>
      </w:r>
      <w:r w:rsidR="00363760">
        <w:rPr>
          <w:lang w:val="de-CH" w:eastAsia="de-DE"/>
        </w:rPr>
        <w:t>)</w:t>
      </w:r>
      <w:r w:rsidR="00DC5BAF">
        <w:rPr>
          <w:lang w:val="de-CH" w:eastAsia="de-DE"/>
        </w:rPr>
        <w:t xml:space="preserve">. Allgemein </w:t>
      </w:r>
      <w:commentRangeStart w:id="170"/>
      <w:r w:rsidR="00DC5BAF">
        <w:rPr>
          <w:lang w:val="de-CH" w:eastAsia="de-DE"/>
        </w:rPr>
        <w:t>k</w:t>
      </w:r>
      <w:r w:rsidR="00ED265B">
        <w:rPr>
          <w:lang w:val="de-CH" w:eastAsia="de-DE"/>
        </w:rPr>
        <w:t xml:space="preserve">orrelieren </w:t>
      </w:r>
      <w:commentRangeEnd w:id="170"/>
      <w:r w:rsidR="006466FF">
        <w:rPr>
          <w:rStyle w:val="Kommentarzeichen"/>
        </w:rPr>
        <w:commentReference w:id="170"/>
      </w:r>
      <w:r w:rsidR="00ED265B">
        <w:rPr>
          <w:lang w:val="de-CH" w:eastAsia="de-DE"/>
        </w:rPr>
        <w:t>alle drei Grund</w:t>
      </w:r>
      <w:r w:rsidR="008034F2">
        <w:rPr>
          <w:lang w:val="de-CH" w:eastAsia="de-DE"/>
        </w:rPr>
        <w:t>f</w:t>
      </w:r>
      <w:r w:rsidR="00DC5BAF">
        <w:rPr>
          <w:lang w:val="de-CH" w:eastAsia="de-DE"/>
        </w:rPr>
        <w:t>arbe</w:t>
      </w:r>
      <w:r w:rsidR="006466FF">
        <w:rPr>
          <w:lang w:val="de-CH" w:eastAsia="de-DE"/>
        </w:rPr>
        <w:t>n</w:t>
      </w:r>
      <w:r w:rsidR="00DC5BAF">
        <w:rPr>
          <w:lang w:val="de-CH" w:eastAsia="de-DE"/>
        </w:rPr>
        <w:t xml:space="preserve"> mit den</w:t>
      </w:r>
      <w:r w:rsidR="00213476">
        <w:rPr>
          <w:lang w:val="de-CH" w:eastAsia="de-DE"/>
        </w:rPr>
        <w:t xml:space="preserve"> OD-Wert</w:t>
      </w:r>
      <w:r w:rsidR="008034F2">
        <w:rPr>
          <w:lang w:val="de-CH" w:eastAsia="de-DE"/>
        </w:rPr>
        <w:t>e</w:t>
      </w:r>
      <w:r w:rsidR="00DC5BAF">
        <w:rPr>
          <w:lang w:val="de-CH" w:eastAsia="de-DE"/>
        </w:rPr>
        <w:t>n</w:t>
      </w:r>
      <w:r w:rsidR="008034F2">
        <w:rPr>
          <w:lang w:val="de-CH" w:eastAsia="de-DE"/>
        </w:rPr>
        <w:t xml:space="preserve"> (</w:t>
      </w:r>
      <w:r w:rsidR="00213476">
        <w:rPr>
          <w:lang w:val="de-CH" w:eastAsia="de-DE"/>
        </w:rPr>
        <w:fldChar w:fldCharType="begin"/>
      </w:r>
      <w:r w:rsidR="00213476">
        <w:rPr>
          <w:lang w:val="de-CH" w:eastAsia="de-DE"/>
        </w:rPr>
        <w:instrText xml:space="preserve"> REF _Ref525547199 \h </w:instrText>
      </w:r>
      <w:r w:rsidR="00213476">
        <w:rPr>
          <w:lang w:val="de-CH" w:eastAsia="de-DE"/>
        </w:rPr>
      </w:r>
      <w:r w:rsidR="00213476">
        <w:rPr>
          <w:lang w:val="de-CH" w:eastAsia="de-DE"/>
        </w:rPr>
        <w:fldChar w:fldCharType="separate"/>
      </w:r>
      <w:r w:rsidR="001B1D56" w:rsidRPr="00582863">
        <w:rPr>
          <w:lang w:val="de-CH"/>
        </w:rPr>
        <w:t xml:space="preserve">Tabelle </w:t>
      </w:r>
      <w:r w:rsidR="001B1D56">
        <w:rPr>
          <w:noProof/>
          <w:lang w:val="de-CH"/>
        </w:rPr>
        <w:t>3</w:t>
      </w:r>
      <w:r w:rsidR="00213476">
        <w:rPr>
          <w:lang w:val="de-CH" w:eastAsia="de-DE"/>
        </w:rPr>
        <w:fldChar w:fldCharType="end"/>
      </w:r>
      <w:r w:rsidR="00213476">
        <w:rPr>
          <w:lang w:val="de-CH" w:eastAsia="de-DE"/>
        </w:rPr>
        <w:t xml:space="preserve">). </w:t>
      </w:r>
      <w:r w:rsidR="006466FF">
        <w:rPr>
          <w:lang w:val="de-CH" w:eastAsia="de-DE"/>
        </w:rPr>
        <w:t>Ein Zusammenhang</w:t>
      </w:r>
      <w:r w:rsidR="00DE0203">
        <w:rPr>
          <w:lang w:val="de-CH" w:eastAsia="de-DE"/>
        </w:rPr>
        <w:t xml:space="preserve"> zwischen</w:t>
      </w:r>
      <w:r w:rsidR="00155E32">
        <w:rPr>
          <w:lang w:val="de-CH" w:eastAsia="de-DE"/>
        </w:rPr>
        <w:t xml:space="preserve"> de</w:t>
      </w:r>
      <w:r w:rsidR="006466FF">
        <w:rPr>
          <w:lang w:val="de-CH" w:eastAsia="de-DE"/>
        </w:rPr>
        <w:t>m</w:t>
      </w:r>
      <w:r w:rsidR="00DE0203">
        <w:rPr>
          <w:lang w:val="de-CH" w:eastAsia="de-DE"/>
        </w:rPr>
        <w:t xml:space="preserve"> Blauanteil und </w:t>
      </w:r>
      <w:r w:rsidR="00155E32">
        <w:rPr>
          <w:lang w:val="de-CH" w:eastAsia="de-DE"/>
        </w:rPr>
        <w:t xml:space="preserve">der </w:t>
      </w:r>
      <w:r w:rsidR="00DE0203">
        <w:rPr>
          <w:lang w:val="de-CH" w:eastAsia="de-DE"/>
        </w:rPr>
        <w:t>OD-Messung</w:t>
      </w:r>
      <w:r w:rsidR="00155E32">
        <w:rPr>
          <w:lang w:val="de-CH" w:eastAsia="de-DE"/>
        </w:rPr>
        <w:t xml:space="preserve"> wurde</w:t>
      </w:r>
      <w:r w:rsidR="006466FF">
        <w:rPr>
          <w:lang w:val="de-CH" w:eastAsia="de-DE"/>
        </w:rPr>
        <w:t xml:space="preserve"> </w:t>
      </w:r>
      <w:r w:rsidR="0096009B">
        <w:rPr>
          <w:lang w:val="de-CH" w:eastAsia="de-DE"/>
        </w:rPr>
        <w:t>gegen unsere Erwartung hin bewiesen. J</w:t>
      </w:r>
      <w:r w:rsidR="00260248">
        <w:rPr>
          <w:lang w:val="de-CH" w:eastAsia="de-DE"/>
        </w:rPr>
        <w:t>edoch</w:t>
      </w:r>
      <w:r w:rsidR="001B01DD">
        <w:rPr>
          <w:lang w:val="de-CH" w:eastAsia="de-DE"/>
        </w:rPr>
        <w:t xml:space="preserve"> </w:t>
      </w:r>
      <w:r w:rsidR="0096009B">
        <w:rPr>
          <w:lang w:val="de-CH" w:eastAsia="de-DE"/>
        </w:rPr>
        <w:t xml:space="preserve">wie </w:t>
      </w:r>
      <w:r w:rsidR="00260248">
        <w:rPr>
          <w:lang w:val="de-CH" w:eastAsia="de-DE"/>
        </w:rPr>
        <w:t>bereits erwähnt</w:t>
      </w:r>
      <w:r w:rsidR="00AB5632">
        <w:rPr>
          <w:lang w:val="de-CH" w:eastAsia="de-DE"/>
        </w:rPr>
        <w:t xml:space="preserve">, erhöhen sich die </w:t>
      </w:r>
      <w:r w:rsidR="00397475">
        <w:rPr>
          <w:lang w:val="de-CH" w:eastAsia="de-DE"/>
        </w:rPr>
        <w:t xml:space="preserve">RGB-Werte </w:t>
      </w:r>
      <w:commentRangeStart w:id="171"/>
      <w:r w:rsidR="00397475">
        <w:rPr>
          <w:lang w:val="de-CH" w:eastAsia="de-DE"/>
        </w:rPr>
        <w:t xml:space="preserve">durch </w:t>
      </w:r>
      <w:r w:rsidR="00260248">
        <w:rPr>
          <w:lang w:val="de-CH" w:eastAsia="de-DE"/>
        </w:rPr>
        <w:t xml:space="preserve">die </w:t>
      </w:r>
      <w:r w:rsidR="00D32A91">
        <w:rPr>
          <w:lang w:val="de-CH" w:eastAsia="de-DE"/>
        </w:rPr>
        <w:t>Farbauflösung</w:t>
      </w:r>
      <w:r w:rsidR="00AA2325">
        <w:rPr>
          <w:lang w:val="de-CH" w:eastAsia="de-DE"/>
        </w:rPr>
        <w:t xml:space="preserve">. </w:t>
      </w:r>
      <w:commentRangeEnd w:id="171"/>
      <w:r w:rsidR="0096009B">
        <w:rPr>
          <w:rStyle w:val="Kommentarzeichen"/>
        </w:rPr>
        <w:commentReference w:id="171"/>
      </w:r>
      <w:r w:rsidR="00DA095C">
        <w:rPr>
          <w:lang w:val="de-CH" w:eastAsia="de-DE"/>
        </w:rPr>
        <w:t xml:space="preserve">Ersichtlich ist auch, dass die Standardabweichungen für die Korrelationswerte zwischen den Blauanteile und der OD-Werte </w:t>
      </w:r>
      <w:r w:rsidR="0096009B">
        <w:rPr>
          <w:lang w:val="de-CH" w:eastAsia="de-DE"/>
        </w:rPr>
        <w:t xml:space="preserve">grösser </w:t>
      </w:r>
      <w:r w:rsidR="00DA095C">
        <w:rPr>
          <w:lang w:val="de-CH" w:eastAsia="de-DE"/>
        </w:rPr>
        <w:t xml:space="preserve">sind. </w:t>
      </w:r>
    </w:p>
    <w:p w14:paraId="214D7093" w14:textId="7826F355" w:rsidR="002436FB" w:rsidRDefault="00DA095C" w:rsidP="002436FB">
      <w:pPr>
        <w:rPr>
          <w:lang w:val="de-CH" w:eastAsia="de-DE"/>
        </w:rPr>
      </w:pPr>
      <w:commentRangeStart w:id="172"/>
      <w:r>
        <w:rPr>
          <w:lang w:val="de-CH" w:eastAsia="de-DE"/>
        </w:rPr>
        <w:t>Eine Möglichkeit wäre, dass der Blauanteil leichter beeinflussbar ist und somit weniger robust</w:t>
      </w:r>
      <w:commentRangeEnd w:id="172"/>
      <w:r w:rsidR="003E5F27">
        <w:rPr>
          <w:rStyle w:val="Kommentarzeichen"/>
        </w:rPr>
        <w:commentReference w:id="172"/>
      </w:r>
      <w:r>
        <w:rPr>
          <w:lang w:val="de-CH" w:eastAsia="de-DE"/>
        </w:rPr>
        <w:t xml:space="preserve">. Der Korrelationswert zwischen den Grünanteil und der OD-Werte zeigt die kleinste Standardabweichung, da der Grünfarbwert weniger externe Einflussfaktoren aufweisen. </w:t>
      </w:r>
      <w:r w:rsidR="00CF5778">
        <w:rPr>
          <w:lang w:val="de-CH" w:eastAsia="de-DE"/>
        </w:rPr>
        <w:t xml:space="preserve">Dazu </w:t>
      </w:r>
      <w:r w:rsidR="00350F84">
        <w:rPr>
          <w:lang w:val="de-CH" w:eastAsia="de-DE"/>
        </w:rPr>
        <w:t>zeigt</w:t>
      </w:r>
      <w:r w:rsidR="00CF5778">
        <w:rPr>
          <w:lang w:val="de-CH" w:eastAsia="de-DE"/>
        </w:rPr>
        <w:t xml:space="preserve"> d</w:t>
      </w:r>
      <w:r w:rsidR="007F6B81">
        <w:rPr>
          <w:lang w:val="de-CH" w:eastAsia="de-DE"/>
        </w:rPr>
        <w:t>er</w:t>
      </w:r>
      <w:r w:rsidR="00CF5778">
        <w:rPr>
          <w:lang w:val="de-CH" w:eastAsia="de-DE"/>
        </w:rPr>
        <w:t xml:space="preserve"> Korrelationswert zwischen d</w:t>
      </w:r>
      <w:r w:rsidR="007F6B81">
        <w:rPr>
          <w:lang w:val="de-CH" w:eastAsia="de-DE"/>
        </w:rPr>
        <w:t>er</w:t>
      </w:r>
      <w:r w:rsidR="00CF5778">
        <w:rPr>
          <w:lang w:val="de-CH" w:eastAsia="de-DE"/>
        </w:rPr>
        <w:t xml:space="preserve"> Position 1 und 2 </w:t>
      </w:r>
      <w:r w:rsidR="00CF5778" w:rsidRPr="00144BCA">
        <w:rPr>
          <w:highlight w:val="cyan"/>
          <w:lang w:val="de-CH" w:eastAsia="de-DE"/>
        </w:rPr>
        <w:t xml:space="preserve">eine kleinere </w:t>
      </w:r>
      <w:r w:rsidRPr="00144BCA">
        <w:rPr>
          <w:highlight w:val="cyan"/>
          <w:lang w:val="de-CH" w:eastAsia="de-DE"/>
        </w:rPr>
        <w:t>Abweichung</w:t>
      </w:r>
      <w:r w:rsidR="007F6B81" w:rsidRPr="00144BCA">
        <w:rPr>
          <w:highlight w:val="cyan"/>
          <w:lang w:val="de-CH" w:eastAsia="de-DE"/>
        </w:rPr>
        <w:t xml:space="preserve"> </w:t>
      </w:r>
      <w:r w:rsidRPr="00144BCA">
        <w:rPr>
          <w:highlight w:val="cyan"/>
          <w:lang w:val="de-CH" w:eastAsia="de-DE"/>
        </w:rPr>
        <w:t xml:space="preserve">als </w:t>
      </w:r>
      <w:r w:rsidR="007F6B81" w:rsidRPr="00144BCA">
        <w:rPr>
          <w:highlight w:val="cyan"/>
          <w:lang w:val="de-CH" w:eastAsia="de-DE"/>
        </w:rPr>
        <w:t xml:space="preserve">dieser </w:t>
      </w:r>
      <w:r w:rsidR="006E566D" w:rsidRPr="00144BCA">
        <w:rPr>
          <w:highlight w:val="cyan"/>
          <w:lang w:val="de-CH" w:eastAsia="de-DE"/>
        </w:rPr>
        <w:t>zwische</w:t>
      </w:r>
      <w:r w:rsidR="00350F84" w:rsidRPr="00144BCA">
        <w:rPr>
          <w:highlight w:val="cyan"/>
          <w:lang w:val="de-CH" w:eastAsia="de-DE"/>
        </w:rPr>
        <w:t>n</w:t>
      </w:r>
      <w:r w:rsidRPr="00144BCA">
        <w:rPr>
          <w:highlight w:val="cyan"/>
          <w:lang w:val="de-CH" w:eastAsia="de-DE"/>
        </w:rPr>
        <w:t xml:space="preserve"> de</w:t>
      </w:r>
      <w:r w:rsidR="007F6B81" w:rsidRPr="00144BCA">
        <w:rPr>
          <w:highlight w:val="cyan"/>
          <w:lang w:val="de-CH" w:eastAsia="de-DE"/>
        </w:rPr>
        <w:t>m</w:t>
      </w:r>
      <w:r w:rsidR="006E566D" w:rsidRPr="00144BCA">
        <w:rPr>
          <w:highlight w:val="cyan"/>
          <w:lang w:val="de-CH" w:eastAsia="de-DE"/>
        </w:rPr>
        <w:t xml:space="preserve"> Rot- und Blauanteil</w:t>
      </w:r>
      <w:r w:rsidR="006E566D">
        <w:rPr>
          <w:lang w:val="de-CH" w:eastAsia="de-DE"/>
        </w:rPr>
        <w:t xml:space="preserve"> und </w:t>
      </w:r>
      <w:r w:rsidR="001B0441">
        <w:rPr>
          <w:lang w:val="de-CH" w:eastAsia="de-DE"/>
        </w:rPr>
        <w:t xml:space="preserve">der </w:t>
      </w:r>
      <w:r w:rsidR="006E566D">
        <w:rPr>
          <w:lang w:val="de-CH" w:eastAsia="de-DE"/>
        </w:rPr>
        <w:t>OD-Messung</w:t>
      </w:r>
      <w:r w:rsidR="00901E4F">
        <w:rPr>
          <w:lang w:val="de-CH" w:eastAsia="de-DE"/>
        </w:rPr>
        <w:t xml:space="preserve">. Die </w:t>
      </w:r>
      <w:r w:rsidR="00901E4F">
        <w:rPr>
          <w:lang w:val="de-CH" w:eastAsia="de-DE"/>
        </w:rPr>
        <w:fldChar w:fldCharType="begin"/>
      </w:r>
      <w:r w:rsidR="00901E4F">
        <w:rPr>
          <w:lang w:val="de-CH" w:eastAsia="de-DE"/>
        </w:rPr>
        <w:instrText xml:space="preserve"> REF _Ref525547199 \h </w:instrText>
      </w:r>
      <w:r w:rsidR="00901E4F">
        <w:rPr>
          <w:lang w:val="de-CH" w:eastAsia="de-DE"/>
        </w:rPr>
      </w:r>
      <w:r w:rsidR="00901E4F">
        <w:rPr>
          <w:lang w:val="de-CH" w:eastAsia="de-DE"/>
        </w:rPr>
        <w:fldChar w:fldCharType="separate"/>
      </w:r>
      <w:r w:rsidR="001B1D56" w:rsidRPr="00582863">
        <w:rPr>
          <w:lang w:val="de-CH"/>
        </w:rPr>
        <w:t xml:space="preserve">Tabelle </w:t>
      </w:r>
      <w:r w:rsidR="001B1D56">
        <w:rPr>
          <w:noProof/>
          <w:lang w:val="de-CH"/>
        </w:rPr>
        <w:t>3</w:t>
      </w:r>
      <w:r w:rsidR="00901E4F">
        <w:rPr>
          <w:lang w:val="de-CH" w:eastAsia="de-DE"/>
        </w:rPr>
        <w:fldChar w:fldCharType="end"/>
      </w:r>
      <w:r w:rsidR="00B61AAB">
        <w:rPr>
          <w:lang w:val="de-CH" w:eastAsia="de-DE"/>
        </w:rPr>
        <w:t xml:space="preserve"> wurde</w:t>
      </w:r>
      <w:r w:rsidR="00901E4F">
        <w:rPr>
          <w:lang w:val="de-CH" w:eastAsia="de-DE"/>
        </w:rPr>
        <w:t xml:space="preserve"> </w:t>
      </w:r>
      <w:r w:rsidR="00AD2345">
        <w:rPr>
          <w:lang w:val="de-CH" w:eastAsia="de-DE"/>
        </w:rPr>
        <w:t>gemäss d</w:t>
      </w:r>
      <w:r w:rsidR="00144BCA">
        <w:rPr>
          <w:lang w:val="de-CH" w:eastAsia="de-DE"/>
        </w:rPr>
        <w:t>em</w:t>
      </w:r>
      <w:r w:rsidR="00AD2345">
        <w:rPr>
          <w:lang w:val="de-CH" w:eastAsia="de-DE"/>
        </w:rPr>
        <w:t xml:space="preserve"> Bildaufnahme</w:t>
      </w:r>
      <w:r w:rsidR="00FD6E46">
        <w:rPr>
          <w:lang w:val="de-CH" w:eastAsia="de-DE"/>
        </w:rPr>
        <w:t xml:space="preserve">system </w:t>
      </w:r>
      <w:r w:rsidR="00144BCA">
        <w:rPr>
          <w:lang w:val="de-CH" w:eastAsia="de-DE"/>
        </w:rPr>
        <w:t xml:space="preserve">für die Position 1 und 2 </w:t>
      </w:r>
      <w:r w:rsidR="00FD6E46">
        <w:rPr>
          <w:lang w:val="de-CH" w:eastAsia="de-DE"/>
        </w:rPr>
        <w:t>charakterisiert und</w:t>
      </w:r>
      <w:r w:rsidR="00640E71">
        <w:rPr>
          <w:lang w:val="de-CH" w:eastAsia="de-DE"/>
        </w:rPr>
        <w:t xml:space="preserve"> die Korrelationswerte wurden ohne</w:t>
      </w:r>
      <w:r w:rsidR="00FD6E46">
        <w:rPr>
          <w:lang w:val="de-CH" w:eastAsia="de-DE"/>
        </w:rPr>
        <w:t xml:space="preserve"> </w:t>
      </w:r>
      <w:r w:rsidR="00640E71">
        <w:rPr>
          <w:lang w:val="de-CH" w:eastAsia="de-DE"/>
        </w:rPr>
        <w:t xml:space="preserve">und mit </w:t>
      </w:r>
      <w:r w:rsidR="00144BCA" w:rsidRPr="00D57A63">
        <w:rPr>
          <w:highlight w:val="cyan"/>
          <w:lang w:val="de-CH" w:eastAsia="de-DE"/>
        </w:rPr>
        <w:t>Berücksichtigung des Lichte</w:t>
      </w:r>
      <w:r w:rsidR="00D57A63" w:rsidRPr="00D57A63">
        <w:rPr>
          <w:highlight w:val="cyan"/>
          <w:lang w:val="de-CH" w:eastAsia="de-DE"/>
        </w:rPr>
        <w:t>influsses /</w:t>
      </w:r>
      <w:r w:rsidR="00640E71" w:rsidRPr="00D57A63">
        <w:rPr>
          <w:highlight w:val="cyan"/>
          <w:lang w:val="de-CH" w:eastAsia="de-DE"/>
        </w:rPr>
        <w:t>Lichtberücksichtigung</w:t>
      </w:r>
      <w:r w:rsidR="00640E71">
        <w:rPr>
          <w:lang w:val="de-CH" w:eastAsia="de-DE"/>
        </w:rPr>
        <w:t xml:space="preserve"> durchgeführt. </w:t>
      </w:r>
      <w:commentRangeStart w:id="173"/>
      <w:r w:rsidR="00222DAF">
        <w:rPr>
          <w:lang w:val="de-CH" w:eastAsia="de-DE"/>
        </w:rPr>
        <w:t xml:space="preserve">Das </w:t>
      </w:r>
      <w:r w:rsidR="000436C5">
        <w:rPr>
          <w:lang w:val="de-CH" w:eastAsia="de-DE"/>
        </w:rPr>
        <w:t>Lichtverhältnis</w:t>
      </w:r>
      <w:r w:rsidR="00222DAF">
        <w:rPr>
          <w:lang w:val="de-CH" w:eastAsia="de-DE"/>
        </w:rPr>
        <w:t xml:space="preserve"> wurde</w:t>
      </w:r>
      <w:r w:rsidR="00D6282D">
        <w:rPr>
          <w:lang w:val="de-CH" w:eastAsia="de-DE"/>
        </w:rPr>
        <w:t xml:space="preserve"> </w:t>
      </w:r>
      <w:r w:rsidR="005C3089">
        <w:rPr>
          <w:lang w:val="de-CH" w:eastAsia="de-DE"/>
        </w:rPr>
        <w:t>mittels der Division</w:t>
      </w:r>
      <w:r w:rsidR="00D6282D">
        <w:rPr>
          <w:lang w:val="de-CH" w:eastAsia="de-DE"/>
        </w:rPr>
        <w:t xml:space="preserve"> von Referenzbilder </w:t>
      </w:r>
      <w:r w:rsidR="001B0441">
        <w:rPr>
          <w:lang w:val="de-CH" w:eastAsia="de-DE"/>
        </w:rPr>
        <w:t>korrigiert</w:t>
      </w:r>
      <w:r w:rsidR="00D6282D">
        <w:rPr>
          <w:lang w:val="de-CH" w:eastAsia="de-DE"/>
        </w:rPr>
        <w:t xml:space="preserve"> (siehe Kapitel </w:t>
      </w:r>
      <w:r w:rsidR="00D6282D">
        <w:rPr>
          <w:lang w:val="de-CH" w:eastAsia="de-DE"/>
        </w:rPr>
        <w:fldChar w:fldCharType="begin"/>
      </w:r>
      <w:r w:rsidR="00D6282D">
        <w:rPr>
          <w:lang w:val="de-CH" w:eastAsia="de-DE"/>
        </w:rPr>
        <w:instrText xml:space="preserve"> REF _Ref525674219 \r \h </w:instrText>
      </w:r>
      <w:r w:rsidR="00D6282D">
        <w:rPr>
          <w:lang w:val="de-CH" w:eastAsia="de-DE"/>
        </w:rPr>
      </w:r>
      <w:r w:rsidR="00D6282D">
        <w:rPr>
          <w:lang w:val="de-CH" w:eastAsia="de-DE"/>
        </w:rPr>
        <w:fldChar w:fldCharType="separate"/>
      </w:r>
      <w:r w:rsidR="001B1D56">
        <w:rPr>
          <w:lang w:val="de-CH" w:eastAsia="de-DE"/>
        </w:rPr>
        <w:t>4.3</w:t>
      </w:r>
      <w:r w:rsidR="00D6282D">
        <w:rPr>
          <w:lang w:val="de-CH" w:eastAsia="de-DE"/>
        </w:rPr>
        <w:fldChar w:fldCharType="end"/>
      </w:r>
      <w:r w:rsidR="005F0630">
        <w:rPr>
          <w:lang w:val="de-CH" w:eastAsia="de-DE"/>
        </w:rPr>
        <w:t xml:space="preserve">). </w:t>
      </w:r>
      <w:commentRangeEnd w:id="173"/>
      <w:r w:rsidR="00D57A63">
        <w:rPr>
          <w:rStyle w:val="Kommentarzeichen"/>
        </w:rPr>
        <w:commentReference w:id="173"/>
      </w:r>
      <w:r w:rsidR="002436FB">
        <w:rPr>
          <w:lang w:val="de-CH" w:eastAsia="de-DE"/>
        </w:rPr>
        <w:t xml:space="preserve">Für Position 1 wurde eine </w:t>
      </w:r>
      <w:r w:rsidR="00D57A63">
        <w:rPr>
          <w:lang w:val="de-CH" w:eastAsia="de-DE"/>
        </w:rPr>
        <w:t xml:space="preserve">Verbesserung vom Korrelationswert </w:t>
      </w:r>
      <w:r w:rsidR="004A47F6">
        <w:rPr>
          <w:lang w:val="de-CH" w:eastAsia="de-DE"/>
        </w:rPr>
        <w:t>nachgewiesen. Auch f</w:t>
      </w:r>
      <w:r w:rsidR="002436FB">
        <w:rPr>
          <w:lang w:val="de-CH" w:eastAsia="de-DE"/>
        </w:rPr>
        <w:t xml:space="preserve">ür </w:t>
      </w:r>
      <w:r w:rsidR="004A47F6">
        <w:rPr>
          <w:lang w:val="de-CH" w:eastAsia="de-DE"/>
        </w:rPr>
        <w:t xml:space="preserve">die </w:t>
      </w:r>
      <w:r w:rsidR="002436FB">
        <w:rPr>
          <w:lang w:val="de-CH" w:eastAsia="de-DE"/>
        </w:rPr>
        <w:t xml:space="preserve">Position 2 wurde eine Korrelationsverbesserung für </w:t>
      </w:r>
      <w:r w:rsidR="004A47F6">
        <w:rPr>
          <w:lang w:val="de-CH" w:eastAsia="de-DE"/>
        </w:rPr>
        <w:t>den</w:t>
      </w:r>
      <w:r w:rsidR="002436FB">
        <w:rPr>
          <w:lang w:val="de-CH" w:eastAsia="de-DE"/>
        </w:rPr>
        <w:t xml:space="preserve"> Blauanteil ermittelt, </w:t>
      </w:r>
      <w:r w:rsidR="004A47F6">
        <w:rPr>
          <w:lang w:val="de-CH" w:eastAsia="de-DE"/>
        </w:rPr>
        <w:t xml:space="preserve">jedoch </w:t>
      </w:r>
      <w:r w:rsidR="002436FB">
        <w:rPr>
          <w:lang w:val="de-CH" w:eastAsia="de-DE"/>
        </w:rPr>
        <w:t xml:space="preserve">keine für </w:t>
      </w:r>
      <w:r w:rsidR="004A47F6">
        <w:rPr>
          <w:lang w:val="de-CH" w:eastAsia="de-DE"/>
        </w:rPr>
        <w:t>den</w:t>
      </w:r>
      <w:r w:rsidR="002436FB">
        <w:rPr>
          <w:lang w:val="de-CH" w:eastAsia="de-DE"/>
        </w:rPr>
        <w:t xml:space="preserve"> </w:t>
      </w:r>
      <w:r w:rsidR="002436FB">
        <w:rPr>
          <w:lang w:val="de-CH" w:eastAsia="de-DE"/>
        </w:rPr>
        <w:lastRenderedPageBreak/>
        <w:t>Grünanteil</w:t>
      </w:r>
      <w:r w:rsidR="00D23ED5">
        <w:rPr>
          <w:lang w:val="de-CH" w:eastAsia="de-DE"/>
        </w:rPr>
        <w:t>. Weiter wurde e</w:t>
      </w:r>
      <w:r w:rsidR="002436FB">
        <w:rPr>
          <w:lang w:val="de-CH" w:eastAsia="de-DE"/>
        </w:rPr>
        <w:t>ine Verringerung</w:t>
      </w:r>
      <w:r w:rsidR="00F161B8">
        <w:rPr>
          <w:lang w:val="de-CH" w:eastAsia="de-DE"/>
        </w:rPr>
        <w:t xml:space="preserve"> de</w:t>
      </w:r>
      <w:r w:rsidR="00D23ED5">
        <w:rPr>
          <w:lang w:val="de-CH" w:eastAsia="de-DE"/>
        </w:rPr>
        <w:t>s</w:t>
      </w:r>
      <w:r w:rsidR="00F161B8">
        <w:rPr>
          <w:lang w:val="de-CH" w:eastAsia="de-DE"/>
        </w:rPr>
        <w:t xml:space="preserve"> Korrelationswert</w:t>
      </w:r>
      <w:r w:rsidR="00D23ED5">
        <w:rPr>
          <w:lang w:val="de-CH" w:eastAsia="de-DE"/>
        </w:rPr>
        <w:t>es</w:t>
      </w:r>
      <w:r w:rsidR="002436FB">
        <w:rPr>
          <w:lang w:val="de-CH" w:eastAsia="de-DE"/>
        </w:rPr>
        <w:t xml:space="preserve"> für d</w:t>
      </w:r>
      <w:r w:rsidR="00D23ED5">
        <w:rPr>
          <w:lang w:val="de-CH" w:eastAsia="de-DE"/>
        </w:rPr>
        <w:t>en</w:t>
      </w:r>
      <w:r w:rsidR="002436FB">
        <w:rPr>
          <w:lang w:val="de-CH" w:eastAsia="de-DE"/>
        </w:rPr>
        <w:t xml:space="preserve"> Rotanteil</w:t>
      </w:r>
      <w:r w:rsidR="00D23ED5">
        <w:rPr>
          <w:lang w:val="de-CH" w:eastAsia="de-DE"/>
        </w:rPr>
        <w:t xml:space="preserve"> ermittelt</w:t>
      </w:r>
      <w:r w:rsidR="002436FB">
        <w:rPr>
          <w:lang w:val="de-CH" w:eastAsia="de-DE"/>
        </w:rPr>
        <w:t xml:space="preserve">. </w:t>
      </w:r>
      <w:commentRangeStart w:id="174"/>
      <w:r w:rsidR="002436FB" w:rsidRPr="00BE7F33">
        <w:rPr>
          <w:highlight w:val="cyan"/>
          <w:lang w:val="de-CH" w:eastAsia="de-DE"/>
        </w:rPr>
        <w:t>Die Ergebnisse von Position 1 können von der Lage erklärt werden, seitdem die Position 1 mehr an die Lichtverhältnisse ausgestellt wurde (</w:t>
      </w:r>
      <w:r w:rsidR="002436FB" w:rsidRPr="00BE7F33">
        <w:rPr>
          <w:highlight w:val="cyan"/>
          <w:lang w:val="de-CH" w:eastAsia="de-DE"/>
        </w:rPr>
        <w:fldChar w:fldCharType="begin"/>
      </w:r>
      <w:r w:rsidR="002436FB" w:rsidRPr="00BE7F33">
        <w:rPr>
          <w:highlight w:val="cyan"/>
          <w:lang w:val="de-CH" w:eastAsia="de-DE"/>
        </w:rPr>
        <w:instrText xml:space="preserve"> REF _Ref524431647 \h </w:instrText>
      </w:r>
      <w:r w:rsidR="00BE7F33">
        <w:rPr>
          <w:highlight w:val="cyan"/>
          <w:lang w:val="de-CH" w:eastAsia="de-DE"/>
        </w:rPr>
        <w:instrText xml:space="preserve"> \* MERGEFORMAT </w:instrText>
      </w:r>
      <w:r w:rsidR="002436FB" w:rsidRPr="00BE7F33">
        <w:rPr>
          <w:highlight w:val="cyan"/>
          <w:lang w:val="de-CH" w:eastAsia="de-DE"/>
        </w:rPr>
      </w:r>
      <w:r w:rsidR="002436FB" w:rsidRPr="00BE7F33">
        <w:rPr>
          <w:highlight w:val="cyan"/>
          <w:lang w:val="de-CH" w:eastAsia="de-DE"/>
        </w:rPr>
        <w:fldChar w:fldCharType="separate"/>
      </w:r>
      <w:r w:rsidR="001B1D56" w:rsidRPr="001B1D56">
        <w:rPr>
          <w:highlight w:val="cyan"/>
        </w:rPr>
        <w:t xml:space="preserve">Abbildung </w:t>
      </w:r>
      <w:r w:rsidR="001B1D56" w:rsidRPr="001B1D56">
        <w:rPr>
          <w:noProof/>
          <w:highlight w:val="cyan"/>
        </w:rPr>
        <w:t>3</w:t>
      </w:r>
      <w:r w:rsidR="002436FB" w:rsidRPr="00BE7F33">
        <w:rPr>
          <w:highlight w:val="cyan"/>
          <w:lang w:val="de-CH" w:eastAsia="de-DE"/>
        </w:rPr>
        <w:fldChar w:fldCharType="end"/>
      </w:r>
      <w:r w:rsidR="002436FB" w:rsidRPr="00BE7F33">
        <w:rPr>
          <w:highlight w:val="cyan"/>
          <w:lang w:val="de-CH" w:eastAsia="de-DE"/>
        </w:rPr>
        <w:t>).</w:t>
      </w:r>
      <w:r w:rsidR="002436FB">
        <w:rPr>
          <w:lang w:val="de-CH" w:eastAsia="de-DE"/>
        </w:rPr>
        <w:t xml:space="preserve"> </w:t>
      </w:r>
      <w:commentRangeEnd w:id="174"/>
      <w:r w:rsidR="00BE7F33">
        <w:rPr>
          <w:rStyle w:val="Kommentarzeichen"/>
        </w:rPr>
        <w:commentReference w:id="174"/>
      </w:r>
      <w:r w:rsidR="002436FB">
        <w:rPr>
          <w:lang w:val="de-CH" w:eastAsia="de-DE"/>
        </w:rPr>
        <w:t xml:space="preserve">Die Ergebnisse </w:t>
      </w:r>
      <w:r w:rsidR="00BE7F33">
        <w:rPr>
          <w:lang w:val="de-CH" w:eastAsia="de-DE"/>
        </w:rPr>
        <w:t>für die</w:t>
      </w:r>
      <w:r w:rsidR="002436FB">
        <w:rPr>
          <w:lang w:val="de-CH" w:eastAsia="de-DE"/>
        </w:rPr>
        <w:t xml:space="preserve"> Position 2 weisen widersprechende</w:t>
      </w:r>
      <w:r w:rsidR="00151928">
        <w:rPr>
          <w:lang w:val="de-CH" w:eastAsia="de-DE"/>
        </w:rPr>
        <w:t>s</w:t>
      </w:r>
      <w:r w:rsidR="002436FB">
        <w:rPr>
          <w:lang w:val="de-CH" w:eastAsia="de-DE"/>
        </w:rPr>
        <w:t xml:space="preserve"> </w:t>
      </w:r>
      <w:r w:rsidR="00BA6802">
        <w:rPr>
          <w:lang w:val="de-CH" w:eastAsia="de-DE"/>
        </w:rPr>
        <w:t>Verhalten</w:t>
      </w:r>
      <w:r w:rsidR="002436FB">
        <w:rPr>
          <w:lang w:val="de-CH" w:eastAsia="de-DE"/>
        </w:rPr>
        <w:t xml:space="preserve"> und die Methode der Lichtberücksichtigung </w:t>
      </w:r>
      <w:r w:rsidR="00434859">
        <w:rPr>
          <w:lang w:val="de-CH" w:eastAsia="de-DE"/>
        </w:rPr>
        <w:t xml:space="preserve">wurde </w:t>
      </w:r>
      <w:r w:rsidR="00AE2B86">
        <w:rPr>
          <w:lang w:val="de-CH" w:eastAsia="de-DE"/>
        </w:rPr>
        <w:t xml:space="preserve">hier in </w:t>
      </w:r>
      <w:r w:rsidR="00434859">
        <w:rPr>
          <w:lang w:val="de-CH" w:eastAsia="de-DE"/>
        </w:rPr>
        <w:t>Frage gestellt</w:t>
      </w:r>
      <w:r w:rsidR="00021794">
        <w:rPr>
          <w:lang w:val="de-CH" w:eastAsia="de-DE"/>
        </w:rPr>
        <w:t xml:space="preserve">. </w:t>
      </w:r>
      <w:r w:rsidR="00AE2B86" w:rsidRPr="00AE2B86">
        <w:rPr>
          <w:highlight w:val="cyan"/>
          <w:lang w:val="de-CH" w:eastAsia="de-DE"/>
        </w:rPr>
        <w:t>Da jedoch die</w:t>
      </w:r>
      <w:r w:rsidR="00CE2840" w:rsidRPr="00AE2B86">
        <w:rPr>
          <w:highlight w:val="cyan"/>
          <w:lang w:val="de-CH" w:eastAsia="de-DE"/>
        </w:rPr>
        <w:t xml:space="preserve"> </w:t>
      </w:r>
      <w:r w:rsidR="00013E39" w:rsidRPr="00AE2B86">
        <w:rPr>
          <w:highlight w:val="cyan"/>
          <w:lang w:val="de-CH" w:eastAsia="de-DE"/>
        </w:rPr>
        <w:t xml:space="preserve">Position 2 </w:t>
      </w:r>
      <w:r w:rsidR="00281292" w:rsidRPr="00AE2B86">
        <w:rPr>
          <w:highlight w:val="cyan"/>
          <w:lang w:val="de-CH" w:eastAsia="de-DE"/>
        </w:rPr>
        <w:t>unter dem Tisch</w:t>
      </w:r>
      <w:r w:rsidR="00AE2B86" w:rsidRPr="00AE2B86">
        <w:rPr>
          <w:highlight w:val="cyan"/>
          <w:lang w:val="de-CH" w:eastAsia="de-DE"/>
        </w:rPr>
        <w:t xml:space="preserve"> liegt,</w:t>
      </w:r>
      <w:r w:rsidR="00281292" w:rsidRPr="00AE2B86">
        <w:rPr>
          <w:highlight w:val="cyan"/>
          <w:lang w:val="de-CH" w:eastAsia="de-DE"/>
        </w:rPr>
        <w:t xml:space="preserve"> wurde </w:t>
      </w:r>
      <w:r w:rsidR="00AE2B86" w:rsidRPr="00AE2B86">
        <w:rPr>
          <w:highlight w:val="cyan"/>
          <w:lang w:val="de-CH" w:eastAsia="de-DE"/>
        </w:rPr>
        <w:t xml:space="preserve">eine </w:t>
      </w:r>
      <w:r w:rsidR="00281292" w:rsidRPr="00AE2B86">
        <w:rPr>
          <w:highlight w:val="cyan"/>
          <w:lang w:val="de-CH" w:eastAsia="de-DE"/>
        </w:rPr>
        <w:t xml:space="preserve">geringe Korrelationsänderung </w:t>
      </w:r>
      <w:r w:rsidR="00AE2B86" w:rsidRPr="00AE2B86">
        <w:rPr>
          <w:highlight w:val="cyan"/>
          <w:lang w:val="de-CH" w:eastAsia="de-DE"/>
        </w:rPr>
        <w:t>mittels</w:t>
      </w:r>
      <w:r w:rsidR="009061D7" w:rsidRPr="00AE2B86">
        <w:rPr>
          <w:highlight w:val="cyan"/>
          <w:lang w:val="de-CH" w:eastAsia="de-DE"/>
        </w:rPr>
        <w:t xml:space="preserve"> Lichtberücksichtigung erwartet</w:t>
      </w:r>
      <w:r w:rsidR="009061D7">
        <w:rPr>
          <w:lang w:val="de-CH" w:eastAsia="de-DE"/>
        </w:rPr>
        <w:t xml:space="preserve">. </w:t>
      </w:r>
      <w:r w:rsidR="00BE5669" w:rsidRPr="00AE2B86">
        <w:rPr>
          <w:highlight w:val="cyan"/>
          <w:lang w:val="de-CH" w:eastAsia="de-DE"/>
        </w:rPr>
        <w:t>Gemäss d</w:t>
      </w:r>
      <w:r w:rsidR="00AE2B86" w:rsidRPr="00AE2B86">
        <w:rPr>
          <w:highlight w:val="cyan"/>
          <w:lang w:val="de-CH" w:eastAsia="de-DE"/>
        </w:rPr>
        <w:t>er</w:t>
      </w:r>
      <w:r w:rsidR="00BE5669" w:rsidRPr="00AE2B86">
        <w:rPr>
          <w:highlight w:val="cyan"/>
          <w:lang w:val="de-CH" w:eastAsia="de-DE"/>
        </w:rPr>
        <w:t xml:space="preserve"> Korrelationsanalyse wurde </w:t>
      </w:r>
      <w:r w:rsidR="00CB3EF1" w:rsidRPr="00AE2B86">
        <w:rPr>
          <w:highlight w:val="cyan"/>
          <w:lang w:val="de-CH" w:eastAsia="de-DE"/>
        </w:rPr>
        <w:t>bestimmt</w:t>
      </w:r>
      <w:r w:rsidR="003465D4" w:rsidRPr="00AE2B86">
        <w:rPr>
          <w:highlight w:val="cyan"/>
          <w:lang w:val="de-CH" w:eastAsia="de-DE"/>
        </w:rPr>
        <w:t>,</w:t>
      </w:r>
      <w:r w:rsidR="00CB3EF1" w:rsidRPr="00AE2B86">
        <w:rPr>
          <w:highlight w:val="cyan"/>
          <w:lang w:val="de-CH" w:eastAsia="de-DE"/>
        </w:rPr>
        <w:t xml:space="preserve"> dass die </w:t>
      </w:r>
      <w:r w:rsidR="00240795" w:rsidRPr="00AE2B86">
        <w:rPr>
          <w:highlight w:val="cyan"/>
          <w:lang w:val="de-CH" w:eastAsia="de-DE"/>
        </w:rPr>
        <w:t>in dieser Arbeit</w:t>
      </w:r>
      <w:r w:rsidR="003E5F7E" w:rsidRPr="00AE2B86">
        <w:rPr>
          <w:highlight w:val="cyan"/>
          <w:lang w:val="de-CH" w:eastAsia="de-DE"/>
        </w:rPr>
        <w:t xml:space="preserve"> </w:t>
      </w:r>
      <w:r w:rsidR="006C76A2" w:rsidRPr="00AE2B86">
        <w:rPr>
          <w:highlight w:val="cyan"/>
          <w:lang w:val="de-CH" w:eastAsia="de-DE"/>
        </w:rPr>
        <w:t>entwickelte</w:t>
      </w:r>
      <w:r w:rsidR="00240795" w:rsidRPr="00AE2B86">
        <w:rPr>
          <w:highlight w:val="cyan"/>
          <w:lang w:val="de-CH" w:eastAsia="de-DE"/>
        </w:rPr>
        <w:t xml:space="preserve"> Methode für die </w:t>
      </w:r>
      <w:r w:rsidR="003E5F7E" w:rsidRPr="00AE2B86">
        <w:rPr>
          <w:highlight w:val="cyan"/>
          <w:lang w:val="de-CH" w:eastAsia="de-DE"/>
        </w:rPr>
        <w:t xml:space="preserve">Lichtberücksichtigung mittels Referenzbilder nicht </w:t>
      </w:r>
      <w:r w:rsidR="006C76A2" w:rsidRPr="00AE2B86">
        <w:rPr>
          <w:highlight w:val="cyan"/>
          <w:lang w:val="de-CH" w:eastAsia="de-DE"/>
        </w:rPr>
        <w:t>gut geeignet ist.</w:t>
      </w:r>
    </w:p>
    <w:p w14:paraId="372FB8F8" w14:textId="0E80B1A7" w:rsidR="006C1292" w:rsidRDefault="00BC6E5A" w:rsidP="006C1292">
      <w:pPr>
        <w:rPr>
          <w:lang w:val="de-CH"/>
        </w:rPr>
      </w:pPr>
      <w:r>
        <w:rPr>
          <w:lang w:val="de-CH" w:eastAsia="de-DE"/>
        </w:rPr>
        <w:t xml:space="preserve">In </w:t>
      </w:r>
      <w:r>
        <w:rPr>
          <w:lang w:val="de-CH" w:eastAsia="de-DE"/>
        </w:rPr>
        <w:fldChar w:fldCharType="begin"/>
      </w:r>
      <w:r>
        <w:rPr>
          <w:lang w:val="de-CH" w:eastAsia="de-DE"/>
        </w:rPr>
        <w:instrText xml:space="preserve"> REF _Ref525547225 \h </w:instrText>
      </w:r>
      <w:r>
        <w:rPr>
          <w:lang w:val="de-CH" w:eastAsia="de-DE"/>
        </w:rPr>
      </w:r>
      <w:r>
        <w:rPr>
          <w:lang w:val="de-CH" w:eastAsia="de-DE"/>
        </w:rPr>
        <w:fldChar w:fldCharType="separate"/>
      </w:r>
      <w:r w:rsidR="001B1D56">
        <w:t xml:space="preserve">Tabelle </w:t>
      </w:r>
      <w:r w:rsidR="001B1D56">
        <w:rPr>
          <w:noProof/>
        </w:rPr>
        <w:t>4</w:t>
      </w:r>
      <w:r>
        <w:rPr>
          <w:lang w:val="de-CH" w:eastAsia="de-DE"/>
        </w:rPr>
        <w:fldChar w:fldCharType="end"/>
      </w:r>
      <w:r w:rsidR="006C1292">
        <w:rPr>
          <w:lang w:val="de-CH" w:eastAsia="de-DE"/>
        </w:rPr>
        <w:t xml:space="preserve"> sind die Korrelationswerte zwischen den Referenzfarbwerten und den OD-Messungen zusammengefasst. Folgende Korrelationsanalyse wurde durchgeführt um</w:t>
      </w:r>
      <w:r w:rsidR="009E28F7">
        <w:rPr>
          <w:lang w:val="de-CH" w:eastAsia="de-DE"/>
        </w:rPr>
        <w:t xml:space="preserve"> zu prüfen, ob</w:t>
      </w:r>
      <w:r w:rsidR="006C1292">
        <w:rPr>
          <w:lang w:val="de-CH" w:eastAsia="de-DE"/>
        </w:rPr>
        <w:t xml:space="preserve"> </w:t>
      </w:r>
      <w:r w:rsidR="009E28F7">
        <w:rPr>
          <w:lang w:val="de-CH" w:eastAsia="de-DE"/>
        </w:rPr>
        <w:t>die Referenzbilder einen Zusammenhang mit der OD-</w:t>
      </w:r>
      <w:r w:rsidR="00BB4DA0">
        <w:rPr>
          <w:lang w:val="de-CH" w:eastAsia="de-DE"/>
        </w:rPr>
        <w:t>Messwerten haben</w:t>
      </w:r>
      <w:r w:rsidR="006C1292">
        <w:rPr>
          <w:lang w:val="de-CH" w:eastAsia="de-DE"/>
        </w:rPr>
        <w:t xml:space="preserve">. Die </w:t>
      </w:r>
      <w:r w:rsidR="00BB4DA0">
        <w:rPr>
          <w:lang w:val="de-CH" w:eastAsia="de-DE"/>
        </w:rPr>
        <w:t>mittels MATLAB (Anhang B) errechneten</w:t>
      </w:r>
      <w:r w:rsidR="006C1292">
        <w:rPr>
          <w:lang w:val="de-CH" w:eastAsia="de-DE"/>
        </w:rPr>
        <w:t xml:space="preserve"> Korrelationswerte zeigen keinen Zusammenhang. Die Hintergrundgeräusche konnten bedauerlicherweise nicht behoben werden</w:t>
      </w:r>
      <w:r w:rsidR="005D643A">
        <w:rPr>
          <w:lang w:val="de-CH" w:eastAsia="de-DE"/>
        </w:rPr>
        <w:t>.</w:t>
      </w:r>
      <w:r w:rsidR="006C1292">
        <w:rPr>
          <w:lang w:val="de-CH" w:eastAsia="de-DE"/>
        </w:rPr>
        <w:t xml:space="preserve"> </w:t>
      </w:r>
      <w:r w:rsidR="005D643A" w:rsidRPr="00CC011A">
        <w:rPr>
          <w:highlight w:val="cyan"/>
          <w:lang w:val="de-CH" w:eastAsia="de-DE"/>
        </w:rPr>
        <w:t>J</w:t>
      </w:r>
      <w:r w:rsidR="006C1292" w:rsidRPr="00CC011A">
        <w:rPr>
          <w:highlight w:val="cyan"/>
          <w:lang w:val="de-CH" w:eastAsia="de-DE"/>
        </w:rPr>
        <w:t>edoch besteht kein Zusammenhang zwischen den Farbwerten und den OD-Werten, was</w:t>
      </w:r>
      <w:r w:rsidR="005D643A" w:rsidRPr="00CC011A">
        <w:rPr>
          <w:highlight w:val="cyan"/>
          <w:lang w:val="de-CH" w:eastAsia="de-DE"/>
        </w:rPr>
        <w:t xml:space="preserve"> bedeutet</w:t>
      </w:r>
      <w:r w:rsidR="006C1292" w:rsidRPr="00CC011A">
        <w:rPr>
          <w:highlight w:val="cyan"/>
          <w:lang w:val="de-CH" w:eastAsia="de-DE"/>
        </w:rPr>
        <w:t>, dass sie keinen Einfluss haben.</w:t>
      </w:r>
      <w:r w:rsidR="006C1292">
        <w:rPr>
          <w:lang w:val="de-CH" w:eastAsia="de-DE"/>
        </w:rPr>
        <w:t xml:space="preserve"> </w:t>
      </w:r>
      <w:r w:rsidR="00CC011A">
        <w:rPr>
          <w:lang w:val="de-CH" w:eastAsia="de-DE"/>
        </w:rPr>
        <w:t xml:space="preserve">Diese Feststellung </w:t>
      </w:r>
      <w:r w:rsidR="00CF4C1A">
        <w:rPr>
          <w:lang w:val="de-CH" w:eastAsia="de-DE"/>
        </w:rPr>
        <w:t xml:space="preserve">ist eine wesentliche Entdeckung und somit </w:t>
      </w:r>
      <w:r w:rsidR="006C1292">
        <w:rPr>
          <w:lang w:val="de-CH" w:eastAsia="de-DE"/>
        </w:rPr>
        <w:t>können die Hintergrundgeräusche vernachlässigt werden.</w:t>
      </w:r>
    </w:p>
    <w:p w14:paraId="6DF2A3DE" w14:textId="55AA6131" w:rsidR="001A5CDF" w:rsidRDefault="003A5F35" w:rsidP="00682433">
      <w:pPr>
        <w:rPr>
          <w:lang w:val="de-CH"/>
        </w:rPr>
      </w:pPr>
      <w:r>
        <w:rPr>
          <w:lang w:val="de-CH" w:eastAsia="de-DE"/>
        </w:rPr>
        <w:t xml:space="preserve">Weiter wurde in </w:t>
      </w:r>
      <w:r>
        <w:rPr>
          <w:lang w:val="de-CH" w:eastAsia="de-DE"/>
        </w:rPr>
        <w:fldChar w:fldCharType="begin"/>
      </w:r>
      <w:r>
        <w:rPr>
          <w:lang w:val="de-CH" w:eastAsia="de-DE"/>
        </w:rPr>
        <w:instrText xml:space="preserve"> REF _Ref525673047 \h </w:instrText>
      </w:r>
      <w:r>
        <w:rPr>
          <w:lang w:val="de-CH" w:eastAsia="de-DE"/>
        </w:rPr>
      </w:r>
      <w:r>
        <w:rPr>
          <w:lang w:val="de-CH" w:eastAsia="de-DE"/>
        </w:rPr>
        <w:fldChar w:fldCharType="separate"/>
      </w:r>
      <w:r w:rsidR="001B1D56">
        <w:t xml:space="preserve">Tabelle </w:t>
      </w:r>
      <w:r w:rsidR="001B1D56">
        <w:rPr>
          <w:noProof/>
        </w:rPr>
        <w:t>5</w:t>
      </w:r>
      <w:r>
        <w:rPr>
          <w:lang w:val="de-CH" w:eastAsia="de-DE"/>
        </w:rPr>
        <w:fldChar w:fldCharType="end"/>
      </w:r>
      <w:r w:rsidR="00EF62BD">
        <w:rPr>
          <w:lang w:val="de-CH" w:eastAsia="de-DE"/>
        </w:rPr>
        <w:t xml:space="preserve"> der Zusammenhang zwischen </w:t>
      </w:r>
      <w:r w:rsidR="00CF4C1A">
        <w:rPr>
          <w:lang w:val="de-CH" w:eastAsia="de-DE"/>
        </w:rPr>
        <w:t>den</w:t>
      </w:r>
      <w:r w:rsidR="00EF62BD">
        <w:rPr>
          <w:lang w:val="de-CH" w:eastAsia="de-DE"/>
        </w:rPr>
        <w:t xml:space="preserve"> unterschiedliche</w:t>
      </w:r>
      <w:r w:rsidR="00CF4C1A">
        <w:rPr>
          <w:lang w:val="de-CH" w:eastAsia="de-DE"/>
        </w:rPr>
        <w:t xml:space="preserve">n </w:t>
      </w:r>
      <w:r w:rsidR="00EF62BD">
        <w:rPr>
          <w:lang w:val="de-CH" w:eastAsia="de-DE"/>
        </w:rPr>
        <w:t>Grundfarbwerte</w:t>
      </w:r>
      <w:r w:rsidR="00CF4C1A">
        <w:rPr>
          <w:lang w:val="de-CH" w:eastAsia="de-DE"/>
        </w:rPr>
        <w:t>n</w:t>
      </w:r>
      <w:r w:rsidR="00EF62BD">
        <w:rPr>
          <w:lang w:val="de-CH" w:eastAsia="de-DE"/>
        </w:rPr>
        <w:t xml:space="preserve"> bestimmt. Die Resultate </w:t>
      </w:r>
      <w:r w:rsidR="00A94612">
        <w:rPr>
          <w:lang w:val="de-CH" w:eastAsia="de-DE"/>
        </w:rPr>
        <w:t>zeigen eine</w:t>
      </w:r>
      <w:r w:rsidR="00CF4C1A">
        <w:rPr>
          <w:lang w:val="de-CH" w:eastAsia="de-DE"/>
        </w:rPr>
        <w:t>n</w:t>
      </w:r>
      <w:r w:rsidR="00A94612">
        <w:rPr>
          <w:lang w:val="de-CH" w:eastAsia="de-DE"/>
        </w:rPr>
        <w:t xml:space="preserve"> s</w:t>
      </w:r>
      <w:r w:rsidR="00096109">
        <w:rPr>
          <w:lang w:val="de-CH" w:eastAsia="de-DE"/>
        </w:rPr>
        <w:t>tarke</w:t>
      </w:r>
      <w:r w:rsidR="00CF4C1A">
        <w:rPr>
          <w:lang w:val="de-CH" w:eastAsia="de-DE"/>
        </w:rPr>
        <w:t>n</w:t>
      </w:r>
      <w:r w:rsidR="00096109">
        <w:rPr>
          <w:lang w:val="de-CH" w:eastAsia="de-DE"/>
        </w:rPr>
        <w:t xml:space="preserve"> Korrelationswert zwischen den </w:t>
      </w:r>
      <w:r w:rsidR="00A94612">
        <w:rPr>
          <w:lang w:val="de-CH" w:eastAsia="de-DE"/>
        </w:rPr>
        <w:t>Rot- und Grünanteil (</w:t>
      </w:r>
      <w:r w:rsidR="00A94612" w:rsidRPr="0022799C">
        <w:t>0.9839</w:t>
      </w:r>
      <w:r w:rsidR="00A94612">
        <w:t xml:space="preserve"> ± </w:t>
      </w:r>
      <w:r w:rsidR="00A94612" w:rsidRPr="003F12A3">
        <w:t>0.0127</w:t>
      </w:r>
      <w:r w:rsidR="00A94612">
        <w:t xml:space="preserve">). </w:t>
      </w:r>
      <w:r w:rsidR="00074853">
        <w:rPr>
          <w:lang w:val="de-CH"/>
        </w:rPr>
        <w:t>Diese</w:t>
      </w:r>
      <w:r w:rsidR="0041798B">
        <w:rPr>
          <w:lang w:val="de-CH"/>
        </w:rPr>
        <w:t xml:space="preserve">s Ergebnis </w:t>
      </w:r>
      <w:r w:rsidR="00C25567">
        <w:rPr>
          <w:lang w:val="de-CH"/>
        </w:rPr>
        <w:t xml:space="preserve"> </w:t>
      </w:r>
      <w:r w:rsidR="00074853">
        <w:rPr>
          <w:lang w:val="de-CH"/>
        </w:rPr>
        <w:t xml:space="preserve">ermöglicht </w:t>
      </w:r>
      <w:r w:rsidR="0041798B">
        <w:rPr>
          <w:lang w:val="de-CH"/>
        </w:rPr>
        <w:t xml:space="preserve">einen weiteren Schritt </w:t>
      </w:r>
      <w:r w:rsidR="00476488">
        <w:rPr>
          <w:lang w:val="de-CH"/>
        </w:rPr>
        <w:t>in dieser Arbeit entwickelte Methode</w:t>
      </w:r>
      <w:r w:rsidR="00303E54">
        <w:rPr>
          <w:lang w:val="de-CH"/>
        </w:rPr>
        <w:t xml:space="preserve">. </w:t>
      </w:r>
      <w:r w:rsidR="00821AE3">
        <w:rPr>
          <w:lang w:val="de-CH"/>
        </w:rPr>
        <w:t xml:space="preserve">Anstatt </w:t>
      </w:r>
      <w:r w:rsidR="003527A3">
        <w:rPr>
          <w:lang w:val="de-CH"/>
        </w:rPr>
        <w:t xml:space="preserve">die </w:t>
      </w:r>
      <w:r w:rsidR="007103D2">
        <w:rPr>
          <w:lang w:val="de-CH"/>
        </w:rPr>
        <w:t>Mitberücksichtigung</w:t>
      </w:r>
      <w:r w:rsidR="003527A3">
        <w:rPr>
          <w:lang w:val="de-CH"/>
        </w:rPr>
        <w:t xml:space="preserve"> </w:t>
      </w:r>
      <w:r w:rsidR="007103D2">
        <w:rPr>
          <w:lang w:val="de-CH"/>
        </w:rPr>
        <w:t>von nur ein</w:t>
      </w:r>
      <w:r w:rsidR="004D5224">
        <w:rPr>
          <w:lang w:val="de-CH"/>
        </w:rPr>
        <w:t>e</w:t>
      </w:r>
      <w:r w:rsidR="007103D2">
        <w:rPr>
          <w:lang w:val="de-CH"/>
        </w:rPr>
        <w:t xml:space="preserve"> Grundfarbe</w:t>
      </w:r>
      <w:r w:rsidR="00A17485">
        <w:rPr>
          <w:lang w:val="de-CH"/>
        </w:rPr>
        <w:t xml:space="preserve">, wurde </w:t>
      </w:r>
      <w:r w:rsidR="00C26F41">
        <w:rPr>
          <w:lang w:val="de-CH"/>
        </w:rPr>
        <w:t xml:space="preserve">passend das Durchschnittliche </w:t>
      </w:r>
      <w:r w:rsidR="00FE1005">
        <w:rPr>
          <w:lang w:val="de-CH"/>
        </w:rPr>
        <w:t>Wert zwischen</w:t>
      </w:r>
      <w:r w:rsidR="00A762F1">
        <w:rPr>
          <w:lang w:val="de-CH"/>
        </w:rPr>
        <w:t xml:space="preserve"> den Rot- </w:t>
      </w:r>
      <w:r w:rsidR="00FE1005">
        <w:rPr>
          <w:lang w:val="de-CH"/>
        </w:rPr>
        <w:t>und Grün</w:t>
      </w:r>
      <w:r w:rsidR="00A762F1">
        <w:rPr>
          <w:lang w:val="de-CH"/>
        </w:rPr>
        <w:t>anteile</w:t>
      </w:r>
      <w:r w:rsidR="00FE1005">
        <w:rPr>
          <w:lang w:val="de-CH"/>
        </w:rPr>
        <w:t xml:space="preserve"> </w:t>
      </w:r>
      <w:r w:rsidR="0005069B">
        <w:rPr>
          <w:lang w:val="de-CH"/>
        </w:rPr>
        <w:t xml:space="preserve">zu </w:t>
      </w:r>
      <w:r w:rsidR="00292861">
        <w:rPr>
          <w:lang w:val="de-CH"/>
        </w:rPr>
        <w:t>bestimmen und eine K</w:t>
      </w:r>
      <w:r w:rsidR="00C65A58">
        <w:rPr>
          <w:lang w:val="de-CH"/>
        </w:rPr>
        <w:t>orrelation</w:t>
      </w:r>
      <w:r w:rsidR="00292861">
        <w:rPr>
          <w:lang w:val="de-CH"/>
        </w:rPr>
        <w:t xml:space="preserve">sanalyse mit den OD-Werten </w:t>
      </w:r>
      <w:r w:rsidR="00B27A39">
        <w:rPr>
          <w:lang w:val="de-CH"/>
        </w:rPr>
        <w:t xml:space="preserve">durchzufuhren. </w:t>
      </w:r>
    </w:p>
    <w:p w14:paraId="6A0761DF" w14:textId="3A2CC1DB" w:rsidR="001A5CDF" w:rsidRPr="003B008F" w:rsidRDefault="00E53FCC" w:rsidP="003B008F">
      <w:pPr>
        <w:rPr>
          <w:rFonts w:cs="Arial"/>
          <w:lang w:val="de-CH"/>
        </w:rPr>
      </w:pPr>
      <w:r>
        <w:rPr>
          <w:lang w:val="de-CH"/>
        </w:rPr>
        <w:t xml:space="preserve">In dem Kapitel </w:t>
      </w:r>
      <w:r>
        <w:rPr>
          <w:lang w:val="de-CH"/>
        </w:rPr>
        <w:fldChar w:fldCharType="begin"/>
      </w:r>
      <w:r>
        <w:rPr>
          <w:lang w:val="de-CH"/>
        </w:rPr>
        <w:instrText xml:space="preserve"> REF _Ref525721250 \r \h </w:instrText>
      </w:r>
      <w:r>
        <w:rPr>
          <w:lang w:val="de-CH"/>
        </w:rPr>
      </w:r>
      <w:r>
        <w:rPr>
          <w:lang w:val="de-CH"/>
        </w:rPr>
        <w:fldChar w:fldCharType="separate"/>
      </w:r>
      <w:r w:rsidR="001B1D56">
        <w:rPr>
          <w:lang w:val="de-CH"/>
        </w:rPr>
        <w:t>4.5</w:t>
      </w:r>
      <w:r>
        <w:rPr>
          <w:lang w:val="de-CH"/>
        </w:rPr>
        <w:fldChar w:fldCharType="end"/>
      </w:r>
      <w:r>
        <w:rPr>
          <w:lang w:val="de-CH"/>
        </w:rPr>
        <w:t xml:space="preserve"> wurde </w:t>
      </w:r>
      <w:r w:rsidR="0050079B">
        <w:rPr>
          <w:lang w:val="de-CH"/>
        </w:rPr>
        <w:t>der funktionale Zusammenhang</w:t>
      </w:r>
      <w:r>
        <w:rPr>
          <w:lang w:val="de-CH"/>
        </w:rPr>
        <w:t xml:space="preserve"> </w:t>
      </w:r>
      <w:r w:rsidR="006A3C46">
        <w:rPr>
          <w:lang w:val="de-CH"/>
        </w:rPr>
        <w:t xml:space="preserve">ausgewertet. </w:t>
      </w:r>
      <w:r w:rsidR="00426EEB">
        <w:rPr>
          <w:lang w:val="de-CH"/>
        </w:rPr>
        <w:t xml:space="preserve">In </w:t>
      </w:r>
      <w:r w:rsidR="0050079B">
        <w:rPr>
          <w:lang w:val="de-CH"/>
        </w:rPr>
        <w:fldChar w:fldCharType="begin"/>
      </w:r>
      <w:r w:rsidR="0050079B">
        <w:rPr>
          <w:lang w:val="de-CH"/>
        </w:rPr>
        <w:instrText xml:space="preserve"> REF _Ref525573004 \h </w:instrText>
      </w:r>
      <w:r w:rsidR="0050079B">
        <w:rPr>
          <w:lang w:val="de-CH"/>
        </w:rPr>
      </w:r>
      <w:r w:rsidR="0050079B">
        <w:rPr>
          <w:lang w:val="de-CH"/>
        </w:rPr>
        <w:fldChar w:fldCharType="separate"/>
      </w:r>
      <w:r w:rsidR="001B1D56">
        <w:t xml:space="preserve">Abbildung </w:t>
      </w:r>
      <w:r w:rsidR="001B1D56">
        <w:rPr>
          <w:noProof/>
        </w:rPr>
        <w:t>11</w:t>
      </w:r>
      <w:r w:rsidR="0050079B">
        <w:rPr>
          <w:lang w:val="de-CH"/>
        </w:rPr>
        <w:fldChar w:fldCharType="end"/>
      </w:r>
      <w:r w:rsidR="0050079B">
        <w:rPr>
          <w:lang w:val="de-CH"/>
        </w:rPr>
        <w:t xml:space="preserve"> wurde die </w:t>
      </w:r>
      <w:r w:rsidR="00046F90">
        <w:rPr>
          <w:lang w:val="de-CH"/>
        </w:rPr>
        <w:t>zeitliche OD Funktion da</w:t>
      </w:r>
      <w:r w:rsidR="00A34872">
        <w:rPr>
          <w:lang w:val="de-CH"/>
        </w:rPr>
        <w:t>rgestellt. Deutlich ist</w:t>
      </w:r>
      <w:r w:rsidR="00046F90">
        <w:rPr>
          <w:lang w:val="de-CH"/>
        </w:rPr>
        <w:t xml:space="preserve"> </w:t>
      </w:r>
      <w:r w:rsidR="00F85EE0">
        <w:rPr>
          <w:lang w:val="de-CH"/>
        </w:rPr>
        <w:t>der exponentielle Verlauf</w:t>
      </w:r>
      <w:r w:rsidR="004D35D3">
        <w:rPr>
          <w:lang w:val="de-CH"/>
        </w:rPr>
        <w:t xml:space="preserve"> </w:t>
      </w:r>
      <w:r w:rsidR="000151A7">
        <w:rPr>
          <w:lang w:val="de-CH"/>
        </w:rPr>
        <w:t xml:space="preserve">den OD-Werten, </w:t>
      </w:r>
      <w:r w:rsidR="007A5AB2">
        <w:rPr>
          <w:lang w:val="de-CH"/>
        </w:rPr>
        <w:t>als Folge von die Hefewachst</w:t>
      </w:r>
      <w:r w:rsidR="00DC1D74">
        <w:rPr>
          <w:lang w:val="de-CH"/>
        </w:rPr>
        <w:t xml:space="preserve">um. </w:t>
      </w:r>
      <w:r w:rsidR="00F85EE0">
        <w:rPr>
          <w:lang w:val="de-CH"/>
        </w:rPr>
        <w:t xml:space="preserve">Der Term </w:t>
      </w:r>
      <w:r w:rsidR="00F85EE0" w:rsidRPr="008D3551">
        <w:rPr>
          <w:rFonts w:ascii="Times New Roman" w:hAnsi="Times New Roman" w:cs="Times New Roman"/>
          <w:i/>
          <w:sz w:val="24"/>
          <w:lang w:val="de-CH"/>
        </w:rPr>
        <w:t>a</w:t>
      </w:r>
      <w:r w:rsidR="00F85EE0" w:rsidRPr="008D3551">
        <w:rPr>
          <w:rFonts w:cs="Arial"/>
          <w:sz w:val="24"/>
          <w:lang w:val="de-CH"/>
        </w:rPr>
        <w:t xml:space="preserve"> </w:t>
      </w:r>
      <w:r w:rsidR="00F85EE0">
        <w:rPr>
          <w:rFonts w:cs="Arial"/>
          <w:lang w:val="de-CH"/>
        </w:rPr>
        <w:t>hat ein</w:t>
      </w:r>
      <w:r w:rsidR="008254B7">
        <w:rPr>
          <w:rFonts w:cs="Arial"/>
          <w:lang w:val="de-CH"/>
        </w:rPr>
        <w:t>en</w:t>
      </w:r>
      <w:r w:rsidR="00F85EE0">
        <w:rPr>
          <w:rFonts w:cs="Arial"/>
          <w:lang w:val="de-CH"/>
        </w:rPr>
        <w:t xml:space="preserve"> Betrag von </w:t>
      </w:r>
      <w:r w:rsidR="008254B7" w:rsidRPr="008254B7">
        <w:rPr>
          <w:rFonts w:cs="Arial"/>
          <w:lang w:val="de-CH"/>
        </w:rPr>
        <w:t>0.3457</w:t>
      </w:r>
      <w:r w:rsidR="00596559">
        <w:rPr>
          <w:rFonts w:cs="Arial"/>
          <w:lang w:val="de-CH"/>
        </w:rPr>
        <w:t xml:space="preserve">, welche die </w:t>
      </w:r>
      <w:r w:rsidR="00AA4343">
        <w:rPr>
          <w:rFonts w:cs="Arial"/>
          <w:lang w:val="de-CH"/>
        </w:rPr>
        <w:t>spezifische W</w:t>
      </w:r>
      <w:r w:rsidR="00EF0360">
        <w:rPr>
          <w:rFonts w:cs="Arial"/>
          <w:lang w:val="de-CH"/>
        </w:rPr>
        <w:t>achstumsrate</w:t>
      </w:r>
      <w:r w:rsidR="00AA4343">
        <w:rPr>
          <w:rFonts w:cs="Arial"/>
          <w:lang w:val="de-CH"/>
        </w:rPr>
        <w:t xml:space="preserve"> [</w:t>
      </w:r>
      <w:r w:rsidR="00EF0360">
        <w:rPr>
          <w:rFonts w:cs="Arial"/>
          <w:lang w:val="de-CH"/>
        </w:rPr>
        <w:t>h</w:t>
      </w:r>
      <w:r w:rsidR="00EF0360">
        <w:rPr>
          <w:rFonts w:cs="Arial"/>
          <w:vertAlign w:val="superscript"/>
          <w:lang w:val="de-CH"/>
        </w:rPr>
        <w:t>-1</w:t>
      </w:r>
      <w:r w:rsidR="00AA4343">
        <w:rPr>
          <w:rFonts w:cs="Arial"/>
          <w:lang w:val="de-CH"/>
        </w:rPr>
        <w:t>]</w:t>
      </w:r>
      <w:r w:rsidR="00EF0360">
        <w:rPr>
          <w:rFonts w:cs="Arial"/>
          <w:lang w:val="de-CH"/>
        </w:rPr>
        <w:t xml:space="preserve"> entspricht. Literaturwerte zeigen </w:t>
      </w:r>
      <w:r w:rsidR="009D7FEC">
        <w:rPr>
          <w:rFonts w:cs="Arial"/>
          <w:lang w:val="de-CH"/>
        </w:rPr>
        <w:t xml:space="preserve">die </w:t>
      </w:r>
      <w:r w:rsidR="00EF0360">
        <w:rPr>
          <w:rFonts w:cs="Arial"/>
          <w:lang w:val="de-CH"/>
        </w:rPr>
        <w:t>maximale sp</w:t>
      </w:r>
      <w:r w:rsidR="00DD1559">
        <w:rPr>
          <w:rFonts w:cs="Arial"/>
          <w:lang w:val="de-CH"/>
        </w:rPr>
        <w:t>e</w:t>
      </w:r>
      <w:r w:rsidR="00EF0360">
        <w:rPr>
          <w:rFonts w:cs="Arial"/>
          <w:lang w:val="de-CH"/>
        </w:rPr>
        <w:t>zifisch</w:t>
      </w:r>
      <w:r w:rsidR="00DD1559">
        <w:rPr>
          <w:rFonts w:cs="Arial"/>
          <w:lang w:val="de-CH"/>
        </w:rPr>
        <w:t xml:space="preserve">e Wachstumsrate </w:t>
      </w:r>
      <w:r w:rsidR="009D7FEC">
        <w:rPr>
          <w:rFonts w:cs="Arial"/>
          <w:lang w:val="de-CH"/>
        </w:rPr>
        <w:t>für</w:t>
      </w:r>
      <w:r w:rsidR="00633E5E">
        <w:rPr>
          <w:rFonts w:cs="Arial"/>
          <w:lang w:val="de-CH"/>
        </w:rPr>
        <w:t xml:space="preserve"> </w:t>
      </w:r>
      <w:r w:rsidR="00633E5E" w:rsidRPr="004529F2">
        <w:rPr>
          <w:i/>
          <w:lang w:val="de-CH"/>
        </w:rPr>
        <w:t>Saccharomyces cerevisiae</w:t>
      </w:r>
      <w:r w:rsidR="00633E5E">
        <w:rPr>
          <w:i/>
          <w:lang w:val="de-CH"/>
        </w:rPr>
        <w:t xml:space="preserve"> </w:t>
      </w:r>
      <w:r w:rsidR="00633E5E">
        <w:rPr>
          <w:lang w:val="de-CH"/>
        </w:rPr>
        <w:t>von</w:t>
      </w:r>
      <w:r w:rsidR="009D7FEC">
        <w:rPr>
          <w:lang w:val="de-CH"/>
        </w:rPr>
        <w:t xml:space="preserve"> Betrag</w:t>
      </w:r>
      <w:r w:rsidR="00633E5E">
        <w:rPr>
          <w:lang w:val="de-CH"/>
        </w:rPr>
        <w:t xml:space="preserve"> 0.44 [h</w:t>
      </w:r>
      <w:r w:rsidR="00633E5E">
        <w:rPr>
          <w:vertAlign w:val="superscript"/>
          <w:lang w:val="de-CH"/>
        </w:rPr>
        <w:t>-1</w:t>
      </w:r>
      <w:r w:rsidR="00633E5E">
        <w:rPr>
          <w:lang w:val="de-CH"/>
        </w:rPr>
        <w:t>]</w:t>
      </w:r>
      <w:r w:rsidR="00641662">
        <w:rPr>
          <w:lang w:val="de-CH"/>
        </w:rPr>
        <w:t xml:space="preserve"> </w:t>
      </w:r>
      <w:r w:rsidR="005537B0">
        <w:rPr>
          <w:lang w:val="de-CH"/>
        </w:rPr>
        <w:fldChar w:fldCharType="begin"/>
      </w:r>
      <w:r w:rsidR="005537B0">
        <w:rPr>
          <w:lang w:val="de-CH"/>
        </w:rPr>
        <w:instrText xml:space="preserve"> ADDIN ZOTERO_ITEM CSL_CITATION {"citationID":"NuLtWe4t","properties":{"formattedCitation":"(Paalme, Elken, Vilu, &amp; Korhola, 1997)","plainCitation":"(Paalme, Elken, Vilu, &amp; Korhola, 1997)","noteIndex":0},"citationItems":[{"id":266,"uris":["http://zotero.org/groups/2213247/items/L5PE837E"],"uri":["http://zotero.org/groups/2213247/items/L5PE837E"],"itemData":{"id":266,"type":"article","title":"Growth efficiency of Saccharomyces cerevisiae on glucose/ethanol media with a smooth change in the dilution rate (A-stat)","publisher":"Enzyme Microb. Technol., vol. 20","URL":"http://www.docsdrive.com/pdfs/ansinet/jas/2008/1444-1452.pdf","author":[{"family":"Paalme","given":"T."},{"family":"Elken","given":"R."},{"family":"Vilu","given":"R."},{"family":"Korhola","given":"M."}],"issued":{"date-parts":[["1997"]]},"accessed":{"date-parts":[["2018",9,25]]}}}],"schema":"https://github.com/citation-style-language/schema/raw/master/csl-citation.json"} </w:instrText>
      </w:r>
      <w:r w:rsidR="005537B0">
        <w:rPr>
          <w:lang w:val="de-CH"/>
        </w:rPr>
        <w:fldChar w:fldCharType="separate"/>
      </w:r>
      <w:r w:rsidR="005537B0">
        <w:rPr>
          <w:noProof/>
          <w:lang w:val="de-CH"/>
        </w:rPr>
        <w:t>(Paalme, Elken, Vilu, &amp; Korhola, 1997)</w:t>
      </w:r>
      <w:r w:rsidR="005537B0">
        <w:rPr>
          <w:lang w:val="de-CH"/>
        </w:rPr>
        <w:fldChar w:fldCharType="end"/>
      </w:r>
      <w:r w:rsidR="00633E5E">
        <w:rPr>
          <w:lang w:val="de-CH"/>
        </w:rPr>
        <w:t xml:space="preserve">. </w:t>
      </w:r>
      <w:r w:rsidR="005537B0">
        <w:rPr>
          <w:lang w:val="de-CH"/>
        </w:rPr>
        <w:t>Zu berücksi</w:t>
      </w:r>
      <w:r w:rsidR="00A65854">
        <w:rPr>
          <w:lang w:val="de-CH"/>
        </w:rPr>
        <w:t xml:space="preserve">chtigen </w:t>
      </w:r>
      <w:r w:rsidR="00C4521E">
        <w:rPr>
          <w:lang w:val="de-CH"/>
        </w:rPr>
        <w:t xml:space="preserve">ist die Bestimmung </w:t>
      </w:r>
      <w:r w:rsidR="00F72993">
        <w:rPr>
          <w:lang w:val="de-CH"/>
        </w:rPr>
        <w:t>der maximalen spezifischen Wachstumsrate</w:t>
      </w:r>
      <w:r w:rsidR="00780C85">
        <w:rPr>
          <w:lang w:val="de-CH"/>
        </w:rPr>
        <w:t xml:space="preserve">, welches nur während die exponentielle Wachstumsphase </w:t>
      </w:r>
      <w:r w:rsidR="00F72993">
        <w:rPr>
          <w:lang w:val="de-CH"/>
        </w:rPr>
        <w:t xml:space="preserve">bestimmt wird. </w:t>
      </w:r>
      <w:r w:rsidR="003B008F">
        <w:rPr>
          <w:lang w:val="de-CH"/>
        </w:rPr>
        <w:t xml:space="preserve">In dieser Arbeit entspricht der Term </w:t>
      </w:r>
      <w:r w:rsidR="003B008F" w:rsidRPr="008D3551">
        <w:rPr>
          <w:rFonts w:ascii="Times New Roman" w:hAnsi="Times New Roman" w:cs="Times New Roman"/>
          <w:i/>
          <w:sz w:val="24"/>
          <w:lang w:val="de-CH"/>
        </w:rPr>
        <w:t>a</w:t>
      </w:r>
      <w:r w:rsidR="003B008F">
        <w:rPr>
          <w:rFonts w:ascii="Times New Roman" w:hAnsi="Times New Roman" w:cs="Times New Roman"/>
          <w:i/>
          <w:sz w:val="24"/>
          <w:lang w:val="de-CH"/>
        </w:rPr>
        <w:t xml:space="preserve"> </w:t>
      </w:r>
      <w:r w:rsidR="00284125">
        <w:rPr>
          <w:rFonts w:cs="Arial"/>
          <w:lang w:val="de-CH"/>
        </w:rPr>
        <w:t>nicht die maximale spezifische Wachstumsrate</w:t>
      </w:r>
      <w:r w:rsidR="00D3605A">
        <w:rPr>
          <w:rFonts w:cs="Arial"/>
          <w:lang w:val="de-CH"/>
        </w:rPr>
        <w:t xml:space="preserve">, seitdem wurden die OD-Werte </w:t>
      </w:r>
      <w:r w:rsidR="00FE4F5B">
        <w:rPr>
          <w:rFonts w:cs="Arial"/>
          <w:lang w:val="de-CH"/>
        </w:rPr>
        <w:t>auch von d</w:t>
      </w:r>
      <w:r w:rsidR="00395A3F">
        <w:rPr>
          <w:rFonts w:cs="Arial"/>
          <w:lang w:val="de-CH"/>
        </w:rPr>
        <w:t xml:space="preserve">ie lag-phase mitbezogen. </w:t>
      </w:r>
    </w:p>
    <w:p w14:paraId="49A606C4" w14:textId="67B033E6" w:rsidR="0005069B" w:rsidRPr="00D85B3C" w:rsidRDefault="00572A4E" w:rsidP="00D85B3C">
      <w:pPr>
        <w:rPr>
          <w:lang w:val="de-CH"/>
        </w:rPr>
      </w:pPr>
      <w:r>
        <w:rPr>
          <w:lang w:val="de-CH"/>
        </w:rPr>
        <w:t xml:space="preserve">In </w:t>
      </w:r>
      <w:r w:rsidR="00F34244">
        <w:rPr>
          <w:lang w:val="de-CH"/>
        </w:rPr>
        <w:fldChar w:fldCharType="begin"/>
      </w:r>
      <w:r w:rsidR="00F34244">
        <w:rPr>
          <w:lang w:val="de-CH"/>
        </w:rPr>
        <w:instrText xml:space="preserve"> REF _Ref525587442 \h </w:instrText>
      </w:r>
      <w:r w:rsidR="00F34244">
        <w:rPr>
          <w:lang w:val="de-CH"/>
        </w:rPr>
      </w:r>
      <w:r w:rsidR="00F34244">
        <w:rPr>
          <w:lang w:val="de-CH"/>
        </w:rPr>
        <w:fldChar w:fldCharType="separate"/>
      </w:r>
      <w:r w:rsidR="001B1D56">
        <w:t xml:space="preserve">Abbildung </w:t>
      </w:r>
      <w:r w:rsidR="001B1D56">
        <w:rPr>
          <w:noProof/>
        </w:rPr>
        <w:t>12</w:t>
      </w:r>
      <w:r w:rsidR="00F34244">
        <w:rPr>
          <w:lang w:val="de-CH"/>
        </w:rPr>
        <w:fldChar w:fldCharType="end"/>
      </w:r>
      <w:r w:rsidR="00F34244">
        <w:rPr>
          <w:lang w:val="de-CH"/>
        </w:rPr>
        <w:t xml:space="preserve"> wurde die zeitliche </w:t>
      </w:r>
      <w:r w:rsidR="00FC64F8">
        <w:rPr>
          <w:lang w:val="de-CH"/>
        </w:rPr>
        <w:t>Farbwert Funktion</w:t>
      </w:r>
      <w:r w:rsidR="008258B4">
        <w:rPr>
          <w:lang w:val="de-CH"/>
        </w:rPr>
        <w:t xml:space="preserve"> dargestellt</w:t>
      </w:r>
      <w:r w:rsidR="002C208F">
        <w:rPr>
          <w:lang w:val="de-CH"/>
        </w:rPr>
        <w:t xml:space="preserve">. </w:t>
      </w:r>
      <w:r w:rsidR="006035E7">
        <w:rPr>
          <w:lang w:val="de-CH"/>
        </w:rPr>
        <w:t xml:space="preserve">Die Funktion </w:t>
      </w:r>
      <w:r w:rsidR="009241F3">
        <w:rPr>
          <w:lang w:val="de-CH"/>
        </w:rPr>
        <w:t xml:space="preserve">weist eine </w:t>
      </w:r>
      <w:r w:rsidR="00BF1953">
        <w:rPr>
          <w:lang w:val="de-CH"/>
        </w:rPr>
        <w:t xml:space="preserve">weniger stärke Krümmung </w:t>
      </w:r>
      <w:r w:rsidR="00FE6C68">
        <w:rPr>
          <w:lang w:val="de-CH"/>
        </w:rPr>
        <w:t>in vergleich mit der</w:t>
      </w:r>
      <w:r w:rsidR="009D739F">
        <w:rPr>
          <w:lang w:val="de-CH"/>
        </w:rPr>
        <w:t xml:space="preserve"> OD-Funktion</w:t>
      </w:r>
      <w:r w:rsidR="00154602">
        <w:rPr>
          <w:lang w:val="de-CH"/>
        </w:rPr>
        <w:t xml:space="preserve">. </w:t>
      </w:r>
      <w:r w:rsidR="00AE7FE9">
        <w:rPr>
          <w:lang w:val="de-CH"/>
        </w:rPr>
        <w:t xml:space="preserve">Der Grund dafür </w:t>
      </w:r>
      <w:r w:rsidR="00841539">
        <w:rPr>
          <w:lang w:val="de-CH"/>
        </w:rPr>
        <w:t xml:space="preserve">ist </w:t>
      </w:r>
      <w:r w:rsidR="00953A2E">
        <w:rPr>
          <w:lang w:val="de-CH"/>
        </w:rPr>
        <w:t xml:space="preserve">von dem Term </w:t>
      </w:r>
      <w:r w:rsidR="00953A2E" w:rsidRPr="008D3551">
        <w:rPr>
          <w:rFonts w:ascii="Times New Roman" w:hAnsi="Times New Roman" w:cs="Times New Roman"/>
          <w:i/>
          <w:sz w:val="24"/>
          <w:lang w:val="de-CH"/>
        </w:rPr>
        <w:t>a</w:t>
      </w:r>
      <w:r w:rsidR="00D85B3C">
        <w:rPr>
          <w:rFonts w:ascii="Times New Roman" w:hAnsi="Times New Roman" w:cs="Times New Roman"/>
          <w:i/>
          <w:sz w:val="24"/>
          <w:lang w:val="de-CH"/>
        </w:rPr>
        <w:t xml:space="preserve"> </w:t>
      </w:r>
      <w:r w:rsidR="00D85B3C">
        <w:rPr>
          <w:lang w:val="de-CH"/>
        </w:rPr>
        <w:t>verursacht</w:t>
      </w:r>
      <w:r w:rsidR="00D85B3C">
        <w:rPr>
          <w:rFonts w:cs="Arial"/>
          <w:lang w:val="de-CH"/>
        </w:rPr>
        <w:t>, welche ein</w:t>
      </w:r>
      <w:r w:rsidR="00AB39D1">
        <w:rPr>
          <w:rFonts w:cs="Arial"/>
          <w:lang w:val="de-CH"/>
        </w:rPr>
        <w:t>en</w:t>
      </w:r>
      <w:r w:rsidR="00D85B3C">
        <w:rPr>
          <w:rFonts w:cs="Arial"/>
          <w:lang w:val="de-CH"/>
        </w:rPr>
        <w:t xml:space="preserve"> Betrag von 0.0830 </w:t>
      </w:r>
      <w:r w:rsidR="00AB39D1">
        <w:rPr>
          <w:rFonts w:cs="Arial"/>
          <w:lang w:val="de-CH"/>
        </w:rPr>
        <w:t xml:space="preserve">besitzt. </w:t>
      </w:r>
    </w:p>
    <w:p w14:paraId="68521717" w14:textId="1D57F170" w:rsidR="00977C6B" w:rsidRDefault="00FD423B" w:rsidP="00682433">
      <w:r>
        <w:rPr>
          <w:lang w:val="de-CH"/>
        </w:rPr>
        <w:lastRenderedPageBreak/>
        <w:t>Zusätzlich wurde ein Faktor bestimmt, welch</w:t>
      </w:r>
      <w:r w:rsidR="00A455C2">
        <w:rPr>
          <w:lang w:val="de-CH"/>
        </w:rPr>
        <w:t>e das Ve</w:t>
      </w:r>
      <w:r w:rsidR="002F2208">
        <w:rPr>
          <w:lang w:val="de-CH"/>
        </w:rPr>
        <w:t xml:space="preserve">rhältnisse zwischen die Terme </w:t>
      </w:r>
      <w:r w:rsidR="00745CB3" w:rsidRPr="008D3551">
        <w:rPr>
          <w:rFonts w:ascii="Times New Roman" w:hAnsi="Times New Roman" w:cs="Times New Roman"/>
          <w:i/>
          <w:sz w:val="24"/>
          <w:lang w:val="de-CH"/>
        </w:rPr>
        <w:t>a</w:t>
      </w:r>
      <w:r w:rsidR="00745CB3">
        <w:rPr>
          <w:lang w:val="de-CH"/>
        </w:rPr>
        <w:t xml:space="preserve"> </w:t>
      </w:r>
      <w:r w:rsidR="002F2208">
        <w:rPr>
          <w:lang w:val="de-CH"/>
        </w:rPr>
        <w:t xml:space="preserve">die bereits erwähnt wurden. </w:t>
      </w:r>
      <w:r w:rsidR="00291ADD">
        <w:rPr>
          <w:lang w:val="de-CH"/>
        </w:rPr>
        <w:t xml:space="preserve">Der </w:t>
      </w:r>
      <w:r w:rsidR="009F3ABE">
        <w:rPr>
          <w:lang w:val="de-CH"/>
        </w:rPr>
        <w:t xml:space="preserve">berechnete Faktor </w:t>
      </w:r>
      <w:r w:rsidR="00544673">
        <w:rPr>
          <w:lang w:val="de-CH"/>
        </w:rPr>
        <w:t>weist ein Mittelw</w:t>
      </w:r>
      <w:r w:rsidR="00B30305">
        <w:rPr>
          <w:lang w:val="de-CH"/>
        </w:rPr>
        <w:t xml:space="preserve">ert von 4.6 </w:t>
      </w:r>
      <w:r w:rsidR="005721AF">
        <w:rPr>
          <w:lang w:val="de-CH"/>
        </w:rPr>
        <w:t xml:space="preserve">auf. </w:t>
      </w:r>
      <w:r w:rsidR="0046036D">
        <w:rPr>
          <w:lang w:val="de-CH"/>
        </w:rPr>
        <w:t>Mittels folgenden Faktors</w:t>
      </w:r>
      <w:r w:rsidR="00B36E7D">
        <w:rPr>
          <w:lang w:val="de-CH"/>
        </w:rPr>
        <w:t xml:space="preserve"> wurde es möglich die </w:t>
      </w:r>
      <w:r w:rsidR="004D42AF">
        <w:rPr>
          <w:lang w:val="de-CH"/>
        </w:rPr>
        <w:t>Farbwert-</w:t>
      </w:r>
      <w:r w:rsidR="005751F5">
        <w:rPr>
          <w:lang w:val="de-CH"/>
        </w:rPr>
        <w:t>Funktion mit der</w:t>
      </w:r>
      <w:r w:rsidR="00C46CEC">
        <w:rPr>
          <w:lang w:val="de-CH"/>
        </w:rPr>
        <w:t xml:space="preserve"> OD-Funktion s</w:t>
      </w:r>
      <w:r w:rsidR="00854052">
        <w:rPr>
          <w:lang w:val="de-CH"/>
        </w:rPr>
        <w:t xml:space="preserve">ich zu annähern. </w:t>
      </w:r>
      <w:r w:rsidR="0046036D">
        <w:rPr>
          <w:lang w:val="de-CH"/>
        </w:rPr>
        <w:t>Somit wurde</w:t>
      </w:r>
      <w:r w:rsidR="00004EFC">
        <w:rPr>
          <w:lang w:val="de-CH"/>
        </w:rPr>
        <w:t xml:space="preserve"> ein Modell entwickelt</w:t>
      </w:r>
      <w:r w:rsidR="00957B89">
        <w:rPr>
          <w:lang w:val="de-CH"/>
        </w:rPr>
        <w:t xml:space="preserve">, die auf Farbwerte </w:t>
      </w:r>
      <w:r w:rsidR="00CA2576">
        <w:rPr>
          <w:lang w:val="de-CH"/>
        </w:rPr>
        <w:t xml:space="preserve">sich </w:t>
      </w:r>
      <w:r w:rsidR="00957B89">
        <w:rPr>
          <w:lang w:val="de-CH"/>
        </w:rPr>
        <w:t xml:space="preserve">basiert und </w:t>
      </w:r>
      <w:r w:rsidR="00EA6038">
        <w:rPr>
          <w:lang w:val="de-CH"/>
        </w:rPr>
        <w:t xml:space="preserve">dasselbe </w:t>
      </w:r>
      <w:r w:rsidR="005751F5">
        <w:rPr>
          <w:lang w:val="de-CH"/>
        </w:rPr>
        <w:t>Verlauf die</w:t>
      </w:r>
      <w:r w:rsidR="00335BB4">
        <w:rPr>
          <w:lang w:val="de-CH"/>
        </w:rPr>
        <w:t xml:space="preserve"> OD</w:t>
      </w:r>
      <w:r w:rsidR="005751F5">
        <w:rPr>
          <w:lang w:val="de-CH"/>
        </w:rPr>
        <w:t xml:space="preserve">-Funktion aufweist. </w:t>
      </w:r>
      <w:r w:rsidR="000800D6">
        <w:rPr>
          <w:lang w:val="de-CH"/>
        </w:rPr>
        <w:t xml:space="preserve">In </w:t>
      </w:r>
      <w:r w:rsidR="00373774">
        <w:rPr>
          <w:lang w:val="de-CH"/>
        </w:rPr>
        <w:fldChar w:fldCharType="begin"/>
      </w:r>
      <w:r w:rsidR="00373774">
        <w:rPr>
          <w:lang w:val="de-CH"/>
        </w:rPr>
        <w:instrText xml:space="preserve"> REF _Ref525731605 \h </w:instrText>
      </w:r>
      <w:r w:rsidR="00373774">
        <w:rPr>
          <w:lang w:val="de-CH"/>
        </w:rPr>
      </w:r>
      <w:r w:rsidR="00373774">
        <w:rPr>
          <w:lang w:val="de-CH"/>
        </w:rPr>
        <w:fldChar w:fldCharType="separate"/>
      </w:r>
      <w:r w:rsidR="001B1D56">
        <w:t xml:space="preserve">Abbildung </w:t>
      </w:r>
      <w:r w:rsidR="001B1D56">
        <w:rPr>
          <w:noProof/>
        </w:rPr>
        <w:t>13</w:t>
      </w:r>
      <w:r w:rsidR="00373774">
        <w:rPr>
          <w:lang w:val="de-CH"/>
        </w:rPr>
        <w:fldChar w:fldCharType="end"/>
      </w:r>
      <w:r w:rsidR="000E25D4">
        <w:rPr>
          <w:lang w:val="de-CH"/>
        </w:rPr>
        <w:t xml:space="preserve"> </w:t>
      </w:r>
      <w:r w:rsidR="00501227">
        <w:rPr>
          <w:lang w:val="de-CH"/>
        </w:rPr>
        <w:t>wurden</w:t>
      </w:r>
      <w:r w:rsidR="003E16EB">
        <w:rPr>
          <w:lang w:val="de-CH"/>
        </w:rPr>
        <w:t xml:space="preserve"> das</w:t>
      </w:r>
      <w:r w:rsidR="000E25D4">
        <w:rPr>
          <w:lang w:val="de-CH"/>
        </w:rPr>
        <w:t xml:space="preserve"> entstehende </w:t>
      </w:r>
      <w:r w:rsidR="00501227">
        <w:rPr>
          <w:lang w:val="de-CH"/>
        </w:rPr>
        <w:t xml:space="preserve">Modell und die OD-Funktion dargestellt. </w:t>
      </w:r>
      <w:r w:rsidR="00DA06CA">
        <w:rPr>
          <w:lang w:val="de-CH"/>
        </w:rPr>
        <w:t>E</w:t>
      </w:r>
      <w:r w:rsidR="00D36D4D">
        <w:rPr>
          <w:lang w:val="de-CH"/>
        </w:rPr>
        <w:t>rsichtlich ist der ähnliches Verlauf den zwei Funktionen</w:t>
      </w:r>
      <w:r w:rsidR="000032AF">
        <w:rPr>
          <w:lang w:val="de-CH"/>
        </w:rPr>
        <w:t xml:space="preserve"> </w:t>
      </w:r>
      <w:r w:rsidR="00EE3A21">
        <w:rPr>
          <w:lang w:val="de-CH"/>
        </w:rPr>
        <w:t xml:space="preserve">und </w:t>
      </w:r>
      <w:r w:rsidR="001276BA">
        <w:rPr>
          <w:lang w:val="de-CH"/>
        </w:rPr>
        <w:t>der bestimmte Faktor</w:t>
      </w:r>
      <w:r w:rsidR="00866EB3">
        <w:rPr>
          <w:lang w:val="de-CH"/>
        </w:rPr>
        <w:t xml:space="preserve"> </w:t>
      </w:r>
      <w:r w:rsidR="00866EB3" w:rsidRPr="003206C9">
        <w:rPr>
          <w:lang w:val="de-CH"/>
        </w:rPr>
        <w:t xml:space="preserve">eignet sich gut für die </w:t>
      </w:r>
      <w:r w:rsidR="001B550A">
        <w:rPr>
          <w:lang w:val="de-CH"/>
        </w:rPr>
        <w:t>Näherung</w:t>
      </w:r>
      <w:r w:rsidR="00866EB3" w:rsidRPr="003206C9">
        <w:rPr>
          <w:lang w:val="de-CH"/>
        </w:rPr>
        <w:t xml:space="preserve">. </w:t>
      </w:r>
      <w:r w:rsidR="001276BA" w:rsidRPr="003206C9">
        <w:rPr>
          <w:lang w:val="de-CH"/>
        </w:rPr>
        <w:t xml:space="preserve">Die Standardabweichung </w:t>
      </w:r>
      <w:r w:rsidR="001A68C8" w:rsidRPr="003206C9">
        <w:rPr>
          <w:lang w:val="de-CH"/>
        </w:rPr>
        <w:t>hat einen Betrag von ± 1.4061</w:t>
      </w:r>
      <w:r w:rsidR="00D30480" w:rsidRPr="003206C9">
        <w:rPr>
          <w:lang w:val="de-CH"/>
        </w:rPr>
        <w:t xml:space="preserve">, </w:t>
      </w:r>
      <w:r w:rsidR="001036F1" w:rsidRPr="003206C9">
        <w:rPr>
          <w:lang w:val="de-CH"/>
        </w:rPr>
        <w:t>welches</w:t>
      </w:r>
      <w:r w:rsidR="00D30480" w:rsidRPr="003206C9">
        <w:rPr>
          <w:lang w:val="de-CH"/>
        </w:rPr>
        <w:t xml:space="preserve"> </w:t>
      </w:r>
      <w:r w:rsidR="00392203" w:rsidRPr="003206C9">
        <w:rPr>
          <w:lang w:val="de-CH"/>
        </w:rPr>
        <w:t>eine</w:t>
      </w:r>
      <w:r w:rsidR="00D30480" w:rsidRPr="003206C9">
        <w:rPr>
          <w:lang w:val="de-CH"/>
        </w:rPr>
        <w:t xml:space="preserve"> </w:t>
      </w:r>
      <w:r w:rsidR="00392203" w:rsidRPr="003206C9">
        <w:rPr>
          <w:lang w:val="de-CH"/>
        </w:rPr>
        <w:t xml:space="preserve">ziemliche </w:t>
      </w:r>
      <w:r w:rsidR="003206C9" w:rsidRPr="003206C9">
        <w:rPr>
          <w:lang w:val="de-CH"/>
        </w:rPr>
        <w:t>grosse</w:t>
      </w:r>
      <w:r w:rsidR="00392203" w:rsidRPr="003206C9">
        <w:rPr>
          <w:lang w:val="de-CH"/>
        </w:rPr>
        <w:t xml:space="preserve"> Streuung</w:t>
      </w:r>
      <w:r w:rsidR="00945334">
        <w:rPr>
          <w:lang w:val="de-CH"/>
        </w:rPr>
        <w:t xml:space="preserve"> </w:t>
      </w:r>
      <w:r w:rsidR="00D83955">
        <w:rPr>
          <w:lang w:val="de-CH"/>
        </w:rPr>
        <w:t>ergeben</w:t>
      </w:r>
      <w:r w:rsidR="00AE55E0">
        <w:t xml:space="preserve">. </w:t>
      </w:r>
      <w:r w:rsidR="00E061C8">
        <w:t>Um</w:t>
      </w:r>
      <w:r w:rsidR="00AE55E0">
        <w:t xml:space="preserve"> </w:t>
      </w:r>
      <w:r w:rsidR="00E061C8">
        <w:t>d</w:t>
      </w:r>
      <w:r w:rsidR="00F45952">
        <w:t xml:space="preserve">er Faktor Robuster zu erhalten, sollten mehrere Messungen durchgeführt werden. </w:t>
      </w:r>
    </w:p>
    <w:p w14:paraId="23242BB5" w14:textId="1989F66A" w:rsidR="009669F3" w:rsidRPr="009669F3" w:rsidRDefault="00045096" w:rsidP="00CC6FB0">
      <w:pPr>
        <w:rPr>
          <w:rFonts w:cs="Arial"/>
          <w:lang w:val="de-CH"/>
        </w:rPr>
      </w:pPr>
      <w:r>
        <w:t xml:space="preserve">Die in dieser Arbeit entwickelte </w:t>
      </w:r>
      <w:r w:rsidR="004E1A7E">
        <w:t>Methode erla</w:t>
      </w:r>
      <w:r w:rsidR="00D24629">
        <w:t xml:space="preserve">ubt die Bestimmung den OD-Werten </w:t>
      </w:r>
      <w:r w:rsidR="00E75411">
        <w:t xml:space="preserve">mittels Handy-Fotos. </w:t>
      </w:r>
      <w:r w:rsidR="00DB4A2E">
        <w:t>Erst sollten die Grünfarbwerte der Schüt</w:t>
      </w:r>
      <w:r w:rsidR="006D2788">
        <w:t xml:space="preserve">telkolbenbilder bestimmt, </w:t>
      </w:r>
      <w:r w:rsidR="00612402">
        <w:t>ein funktionaler Zusammenhang</w:t>
      </w:r>
      <w:r w:rsidR="006D2788">
        <w:t xml:space="preserve"> </w:t>
      </w:r>
      <w:r w:rsidR="004D0FBC">
        <w:t>über</w:t>
      </w:r>
      <w:r w:rsidR="000B74AE">
        <w:t xml:space="preserve"> die</w:t>
      </w:r>
      <w:r w:rsidR="004D0FBC">
        <w:t xml:space="preserve"> Zeit</w:t>
      </w:r>
      <w:r w:rsidR="000B74AE">
        <w:t xml:space="preserve"> ermitteln, </w:t>
      </w:r>
      <w:r w:rsidR="00CC6FB0">
        <w:t xml:space="preserve">der Term </w:t>
      </w:r>
      <w:r w:rsidR="00CC6FB0" w:rsidRPr="008D3551">
        <w:rPr>
          <w:rFonts w:ascii="Times New Roman" w:hAnsi="Times New Roman" w:cs="Times New Roman"/>
          <w:i/>
          <w:sz w:val="24"/>
          <w:lang w:val="de-CH"/>
        </w:rPr>
        <w:t>a</w:t>
      </w:r>
      <w:r w:rsidR="00CC6FB0">
        <w:rPr>
          <w:rFonts w:ascii="Times New Roman" w:hAnsi="Times New Roman" w:cs="Times New Roman"/>
          <w:i/>
          <w:sz w:val="24"/>
          <w:lang w:val="de-CH"/>
        </w:rPr>
        <w:t xml:space="preserve"> </w:t>
      </w:r>
      <w:r w:rsidR="00821C0D">
        <w:rPr>
          <w:rFonts w:cs="Arial"/>
          <w:lang w:val="de-CH"/>
        </w:rPr>
        <w:t>mit der Faktor 4,6 multiplizieren und die</w:t>
      </w:r>
      <w:r w:rsidR="001351F1">
        <w:rPr>
          <w:rFonts w:cs="Arial"/>
          <w:lang w:val="de-CH"/>
        </w:rPr>
        <w:t xml:space="preserve"> erhaltene</w:t>
      </w:r>
      <w:r w:rsidR="00821C0D">
        <w:rPr>
          <w:rFonts w:cs="Arial"/>
          <w:lang w:val="de-CH"/>
        </w:rPr>
        <w:t xml:space="preserve"> exponentielle </w:t>
      </w:r>
      <w:r w:rsidR="002C0E29">
        <w:rPr>
          <w:rFonts w:cs="Arial"/>
          <w:lang w:val="de-CH"/>
        </w:rPr>
        <w:t>Funktion</w:t>
      </w:r>
      <w:r w:rsidR="009626B5">
        <w:rPr>
          <w:rFonts w:cs="Arial"/>
          <w:lang w:val="de-CH"/>
        </w:rPr>
        <w:t xml:space="preserve"> hat als Zielgrösse (</w:t>
      </w:r>
      <w:r w:rsidR="009626B5">
        <w:rPr>
          <w:rFonts w:ascii="Times New Roman" w:hAnsi="Times New Roman" w:cs="Times New Roman"/>
          <w:i/>
          <w:lang w:val="de-CH"/>
        </w:rPr>
        <w:t>y</w:t>
      </w:r>
      <w:r w:rsidR="009626B5">
        <w:rPr>
          <w:rFonts w:cs="Arial"/>
          <w:lang w:val="de-CH"/>
        </w:rPr>
        <w:t>) die OD-Daten</w:t>
      </w:r>
      <w:r w:rsidR="002C0E29">
        <w:rPr>
          <w:rFonts w:cs="Arial"/>
          <w:lang w:val="de-CH"/>
        </w:rPr>
        <w:t>.</w:t>
      </w:r>
      <w:r w:rsidR="009669F3">
        <w:rPr>
          <w:rFonts w:cs="Arial"/>
          <w:lang w:val="de-CH"/>
        </w:rPr>
        <w:t xml:space="preserve"> D.h. zu jedem Zeitpunkt k</w:t>
      </w:r>
      <w:r w:rsidR="006E415B">
        <w:rPr>
          <w:rFonts w:cs="Arial"/>
          <w:lang w:val="de-CH"/>
        </w:rPr>
        <w:t xml:space="preserve">onnte </w:t>
      </w:r>
      <w:r w:rsidR="002432DB">
        <w:rPr>
          <w:rFonts w:cs="Arial"/>
          <w:lang w:val="de-CH"/>
        </w:rPr>
        <w:t xml:space="preserve">der OD-Wert berechnet werden. </w:t>
      </w:r>
      <w:r w:rsidR="00960F3C">
        <w:rPr>
          <w:rFonts w:cs="Arial"/>
          <w:lang w:val="de-CH"/>
        </w:rPr>
        <w:t xml:space="preserve">Somit </w:t>
      </w:r>
      <w:r w:rsidR="009F01FC">
        <w:rPr>
          <w:rFonts w:cs="Arial"/>
          <w:lang w:val="de-CH"/>
        </w:rPr>
        <w:t xml:space="preserve">ermöglicht </w:t>
      </w:r>
      <w:r w:rsidR="00960F3C">
        <w:rPr>
          <w:rFonts w:cs="Arial"/>
          <w:lang w:val="de-CH"/>
        </w:rPr>
        <w:t xml:space="preserve">die Methode Aussagen </w:t>
      </w:r>
      <w:r w:rsidR="009F01FC">
        <w:rPr>
          <w:rFonts w:cs="Arial"/>
          <w:lang w:val="de-CH"/>
        </w:rPr>
        <w:t xml:space="preserve">über </w:t>
      </w:r>
      <w:r w:rsidR="00017770">
        <w:rPr>
          <w:rFonts w:cs="Arial"/>
          <w:lang w:val="de-CH"/>
        </w:rPr>
        <w:t>das</w:t>
      </w:r>
      <w:r w:rsidR="009F01FC">
        <w:rPr>
          <w:rFonts w:cs="Arial"/>
          <w:lang w:val="de-CH"/>
        </w:rPr>
        <w:t xml:space="preserve"> Zellwachstum</w:t>
      </w:r>
      <w:r w:rsidR="00017770">
        <w:rPr>
          <w:rFonts w:cs="Arial"/>
          <w:lang w:val="de-CH"/>
        </w:rPr>
        <w:t>.</w:t>
      </w:r>
      <w:r w:rsidR="0065078B">
        <w:rPr>
          <w:rFonts w:cs="Arial"/>
          <w:lang w:val="de-CH"/>
        </w:rPr>
        <w:t xml:space="preserve"> </w:t>
      </w:r>
    </w:p>
    <w:p w14:paraId="23B1AEDF" w14:textId="77777777" w:rsidR="0049649D" w:rsidRPr="00A762F1" w:rsidRDefault="0049649D" w:rsidP="00170163">
      <w:pPr>
        <w:rPr>
          <w:lang w:val="de-CH"/>
        </w:rPr>
      </w:pPr>
    </w:p>
    <w:p w14:paraId="46867277" w14:textId="7C186860" w:rsidR="00016F3F" w:rsidRDefault="0049649D" w:rsidP="00170163">
      <w:commentRangeStart w:id="175"/>
      <w:r>
        <w:rPr>
          <w:lang w:eastAsia="de-DE"/>
        </w:rPr>
        <w:t xml:space="preserve">Für die Bildverarbeitung wird ein einfacher Schüttelkolben als Objekt gezählt. Die </w:t>
      </w:r>
      <w:r w:rsidRPr="00817EBE">
        <w:rPr>
          <w:lang w:eastAsia="de-DE"/>
        </w:rPr>
        <w:t>Schüttelkolben werden häufig in den ersten Schritten der Bioprozessentwicklung eingesetzt, da sie mit geringem Aufwand Ergebnisse erzielen und es erlauben, eine Mehrzahl von Versuchen parallel laufen zu lassen. Jedoch ist es durch die kleinen Abmessungen der Schüttelkolben schwierig wichtige Kulturparameter zu überwachen und zu kontrollieren. Zum Beispiel ist das Monitoring de</w:t>
      </w:r>
      <w:r>
        <w:rPr>
          <w:lang w:eastAsia="de-DE"/>
        </w:rPr>
        <w:t>r</w:t>
      </w:r>
      <w:r w:rsidRPr="00817EBE">
        <w:rPr>
          <w:lang w:eastAsia="de-DE"/>
        </w:rPr>
        <w:t xml:space="preserve"> Biomasse bisher nur durch Probennahme und offline Analysen möglich, mit dem Nachteil, dass sich sowohl der Arbeitsaufwand als auch die Gefahr einer Kontaminierung erhöhen.</w:t>
      </w:r>
      <w:commentRangeEnd w:id="175"/>
      <w:r>
        <w:rPr>
          <w:rStyle w:val="Kommentarzeichen"/>
        </w:rPr>
        <w:commentReference w:id="175"/>
      </w:r>
    </w:p>
    <w:p w14:paraId="7B16CD81" w14:textId="77777777" w:rsidR="00BA56E2" w:rsidRPr="008173E7" w:rsidRDefault="00BA56E2" w:rsidP="00B95F11">
      <w:pPr>
        <w:rPr>
          <w:lang w:val="de-CH" w:eastAsia="de-DE"/>
        </w:rPr>
      </w:pPr>
    </w:p>
    <w:p w14:paraId="5E41F70E" w14:textId="77777777" w:rsidR="00BD31F6" w:rsidRDefault="00BD31F6" w:rsidP="00BD31F6">
      <w:pPr>
        <w:rPr>
          <w:lang w:val="de-CH"/>
        </w:rPr>
      </w:pPr>
      <w:r w:rsidRPr="00D46E42">
        <w:rPr>
          <w:highlight w:val="yellow"/>
          <w:lang w:val="de-CH"/>
        </w:rPr>
        <w:t>Im Computer Imaging konnten für Handy-Aufnahmen mittels der RGB-Farbraumtheorie das Zellwachstum im Schüttelkolben konsequent nachverfolgt werden. Wie erwartet zeigten XX von 29 Kultivierungsversuche eine signifikante (XX %) Farberhöhung im roten und grünen Farbanteil an. Der blaue Farbwertanteil kann aufgrund der im Laufe des Versuches unterschiedliche Lichtwirkung negativ ausgewirkt haben. Das spricht dafür, dass</w:t>
      </w:r>
      <w:r>
        <w:rPr>
          <w:lang w:val="de-CH"/>
        </w:rPr>
        <w:t xml:space="preserve">  </w:t>
      </w:r>
    </w:p>
    <w:p w14:paraId="2B79ABB0" w14:textId="77777777" w:rsidR="00D52A4F" w:rsidRPr="00D52A4F" w:rsidRDefault="00D52A4F" w:rsidP="00D52A4F">
      <w:pPr>
        <w:rPr>
          <w:lang w:val="de-CH"/>
        </w:rPr>
      </w:pPr>
      <w:r w:rsidRPr="00D52A4F">
        <w:rPr>
          <w:highlight w:val="yellow"/>
          <w:lang w:val="de-CH"/>
        </w:rPr>
        <w:t>schlus wert warum ist es gut fantasie</w:t>
      </w:r>
    </w:p>
    <w:p w14:paraId="5430ECC7" w14:textId="77777777" w:rsidR="00D52A4F" w:rsidRPr="00D52A4F" w:rsidRDefault="00D52A4F" w:rsidP="00D52A4F">
      <w:pPr>
        <w:rPr>
          <w:lang w:val="de-CH"/>
        </w:rPr>
      </w:pPr>
      <w:r w:rsidRPr="00D52A4F">
        <w:rPr>
          <w:highlight w:val="yellow"/>
          <w:lang w:val="de-CH"/>
        </w:rPr>
        <w:t xml:space="preserve">dann wie sicher sind wir? </w:t>
      </w:r>
    </w:p>
    <w:p w14:paraId="73F86655" w14:textId="77777777" w:rsidR="00D52A4F" w:rsidRPr="00D52A4F" w:rsidRDefault="00D52A4F" w:rsidP="00D52A4F">
      <w:pPr>
        <w:rPr>
          <w:lang w:val="de-CH"/>
        </w:rPr>
      </w:pPr>
      <w:r w:rsidRPr="00D52A4F">
        <w:rPr>
          <w:highlight w:val="yellow"/>
          <w:lang w:val="de-CH"/>
        </w:rPr>
        <w:t>es korreliert meistes mit 0.95 keine streuung, was bedeutet 0.95? es ist nicht stark.. eine korrelatiosmethode pearson-&gt;methode</w:t>
      </w:r>
    </w:p>
    <w:p w14:paraId="1B7AB521" w14:textId="77777777" w:rsidR="00D52A4F" w:rsidRPr="00D52A4F" w:rsidRDefault="00D52A4F" w:rsidP="00D52A4F">
      <w:pPr>
        <w:rPr>
          <w:lang w:val="de-CH"/>
        </w:rPr>
      </w:pPr>
      <w:r w:rsidRPr="00D52A4F">
        <w:rPr>
          <w:highlight w:val="yellow"/>
          <w:lang w:val="de-CH"/>
        </w:rPr>
        <w:lastRenderedPageBreak/>
        <w:t xml:space="preserve">wie gut sind unserer methoden – statistik, warum blau nicht funktioneir tmacht sinn, papers. warum rot und grün, </w:t>
      </w:r>
    </w:p>
    <w:p w14:paraId="4D837C58" w14:textId="77777777" w:rsidR="00D52A4F" w:rsidRPr="00D52A4F" w:rsidRDefault="00D52A4F" w:rsidP="00D52A4F">
      <w:pPr>
        <w:rPr>
          <w:lang w:val="de-CH"/>
        </w:rPr>
      </w:pPr>
      <w:r w:rsidRPr="00D52A4F">
        <w:rPr>
          <w:highlight w:val="yellow"/>
          <w:lang w:val="de-CH"/>
        </w:rPr>
        <w:t xml:space="preserve">wir gehen davon aus dass es normalverteilt sind . nature </w:t>
      </w:r>
    </w:p>
    <w:p w14:paraId="48460F24" w14:textId="77777777" w:rsidR="00D52A4F" w:rsidRPr="00D52A4F" w:rsidRDefault="00D52A4F" w:rsidP="00D52A4F">
      <w:pPr>
        <w:rPr>
          <w:lang w:val="de-CH"/>
        </w:rPr>
      </w:pPr>
    </w:p>
    <w:p w14:paraId="42BFA362" w14:textId="77777777" w:rsidR="00D52A4F" w:rsidRPr="00D52A4F" w:rsidRDefault="00D52A4F" w:rsidP="00D52A4F">
      <w:pPr>
        <w:rPr>
          <w:lang w:val="de-CH"/>
        </w:rPr>
      </w:pPr>
      <w:r w:rsidRPr="00D52A4F">
        <w:rPr>
          <w:highlight w:val="yellow"/>
          <w:lang w:val="de-CH"/>
        </w:rPr>
        <w:t>Farbwerteidentifikation ist ein wichtiger Faktor für das Computer Imaging, welches nach der RGB-Theorie verläuft und uns hilft verschiedene Farbräume zu definieren. Während der Bildverarbeitung wurde der Rot-, Grün und Blauanteil in den Bildern detektiert. Das Ergebnis dieser Feststellung hängt vom Biomassenwachstum ab. Nach intensiver Analyse mehrerer Farbräume eignete sich der RGB-Farbraum am besten für diese Versuchsdurchführung.</w:t>
      </w:r>
    </w:p>
    <w:p w14:paraId="03377D7C" w14:textId="77777777" w:rsidR="00377CAF" w:rsidRDefault="00377CAF" w:rsidP="00377CAF">
      <w:pPr>
        <w:spacing w:before="480" w:after="240"/>
        <w:rPr>
          <w:lang w:val="de-CH"/>
        </w:rPr>
      </w:pPr>
    </w:p>
    <w:p w14:paraId="31BAC6CB" w14:textId="77777777" w:rsidR="00016F3F" w:rsidRPr="00E27C17" w:rsidRDefault="00016F3F" w:rsidP="00170163">
      <w:pPr>
        <w:rPr>
          <w:lang w:val="de-CH"/>
        </w:rPr>
      </w:pPr>
    </w:p>
    <w:p w14:paraId="25B15799" w14:textId="04827E96" w:rsidR="00170163" w:rsidRDefault="00170163" w:rsidP="00170163">
      <w:pPr>
        <w:pStyle w:val="berschrift1"/>
      </w:pPr>
      <w:bookmarkStart w:id="176" w:name="_Toc515369366"/>
      <w:bookmarkStart w:id="177" w:name="_Toc515463666"/>
      <w:bookmarkStart w:id="178" w:name="_Toc515799286"/>
      <w:bookmarkStart w:id="179" w:name="_Toc515799256"/>
      <w:bookmarkStart w:id="180" w:name="_Toc515800371"/>
      <w:bookmarkStart w:id="181" w:name="_Toc515823494"/>
      <w:bookmarkStart w:id="182" w:name="_Toc515823818"/>
      <w:bookmarkStart w:id="183" w:name="_Toc515823802"/>
      <w:bookmarkStart w:id="184" w:name="_Toc515824353"/>
      <w:bookmarkStart w:id="185" w:name="_Toc522536138"/>
      <w:bookmarkStart w:id="186" w:name="_Toc522538111"/>
      <w:bookmarkStart w:id="187" w:name="_Toc524420968"/>
      <w:bookmarkStart w:id="188" w:name="_Toc525737906"/>
      <w:r>
        <w:lastRenderedPageBreak/>
        <w:t>Schlussfolgerung</w:t>
      </w:r>
      <w:bookmarkEnd w:id="176"/>
      <w:bookmarkEnd w:id="177"/>
      <w:bookmarkEnd w:id="178"/>
      <w:bookmarkEnd w:id="179"/>
      <w:bookmarkEnd w:id="180"/>
      <w:bookmarkEnd w:id="181"/>
      <w:bookmarkEnd w:id="182"/>
      <w:bookmarkEnd w:id="183"/>
      <w:bookmarkEnd w:id="184"/>
      <w:bookmarkEnd w:id="185"/>
      <w:bookmarkEnd w:id="186"/>
      <w:bookmarkEnd w:id="187"/>
      <w:bookmarkEnd w:id="188"/>
      <w:r w:rsidR="00F40886">
        <w:t xml:space="preserve"> </w:t>
      </w:r>
    </w:p>
    <w:p w14:paraId="447C5DF0" w14:textId="0CB238C7" w:rsidR="00BD31F6" w:rsidRDefault="006B6A94" w:rsidP="0000555D">
      <w:pPr>
        <w:rPr>
          <w:lang w:val="de-CH"/>
        </w:rPr>
      </w:pPr>
      <w:r>
        <w:rPr>
          <w:lang w:val="de-CH"/>
        </w:rPr>
        <w:t>Der RGB-Farbraum</w:t>
      </w:r>
      <w:r w:rsidR="00DD2979">
        <w:rPr>
          <w:lang w:val="de-CH"/>
        </w:rPr>
        <w:t xml:space="preserve"> kann</w:t>
      </w:r>
      <w:r>
        <w:rPr>
          <w:lang w:val="de-CH"/>
        </w:rPr>
        <w:t xml:space="preserve"> </w:t>
      </w:r>
      <w:r w:rsidR="00086867">
        <w:rPr>
          <w:lang w:val="de-CH"/>
        </w:rPr>
        <w:t>im Computer Imaging Processing als Farberkennungsmethode für die Bestimmung der Biomasse</w:t>
      </w:r>
      <w:r w:rsidR="00012819">
        <w:rPr>
          <w:lang w:val="de-CH"/>
        </w:rPr>
        <w:t xml:space="preserve"> in verschiedenen Wachstumsphasen </w:t>
      </w:r>
      <w:r w:rsidR="00203B67">
        <w:rPr>
          <w:lang w:val="de-CH"/>
        </w:rPr>
        <w:t>verwendet</w:t>
      </w:r>
      <w:r w:rsidR="00012819">
        <w:rPr>
          <w:lang w:val="de-CH"/>
        </w:rPr>
        <w:t xml:space="preserve"> werden. </w:t>
      </w:r>
      <w:r w:rsidR="00B92751">
        <w:rPr>
          <w:lang w:val="de-CH"/>
        </w:rPr>
        <w:t xml:space="preserve">Der grüne </w:t>
      </w:r>
      <w:r w:rsidR="00B92751" w:rsidRPr="001C3C9D">
        <w:rPr>
          <w:lang w:val="de-CH"/>
        </w:rPr>
        <w:t>Farbanteil</w:t>
      </w:r>
      <w:r w:rsidR="00B92751">
        <w:rPr>
          <w:lang w:val="de-CH"/>
        </w:rPr>
        <w:t xml:space="preserve"> </w:t>
      </w:r>
      <w:r w:rsidR="000D4AFE">
        <w:rPr>
          <w:lang w:val="de-CH"/>
        </w:rPr>
        <w:t>k</w:t>
      </w:r>
      <w:r w:rsidR="00467BD0">
        <w:rPr>
          <w:lang w:val="de-CH"/>
        </w:rPr>
        <w:t>ann</w:t>
      </w:r>
      <w:r w:rsidR="000D4AFE">
        <w:rPr>
          <w:lang w:val="de-CH"/>
        </w:rPr>
        <w:t xml:space="preserve"> dabei </w:t>
      </w:r>
      <w:r w:rsidR="00467BD0">
        <w:rPr>
          <w:lang w:val="de-CH"/>
        </w:rPr>
        <w:t xml:space="preserve">als </w:t>
      </w:r>
      <w:r w:rsidR="00962371">
        <w:rPr>
          <w:lang w:val="de-CH"/>
        </w:rPr>
        <w:t>unterscheidbarer Indikator für die</w:t>
      </w:r>
      <w:r w:rsidR="004A244A">
        <w:rPr>
          <w:lang w:val="de-CH"/>
        </w:rPr>
        <w:t xml:space="preserve"> Bilda</w:t>
      </w:r>
      <w:r w:rsidR="00962371">
        <w:rPr>
          <w:lang w:val="de-CH"/>
        </w:rPr>
        <w:t xml:space="preserve">nalyse </w:t>
      </w:r>
      <w:r w:rsidR="00203B67">
        <w:rPr>
          <w:lang w:val="de-CH"/>
        </w:rPr>
        <w:t xml:space="preserve">gewählt werden. </w:t>
      </w:r>
      <w:r w:rsidR="001316CC">
        <w:rPr>
          <w:lang w:val="de-CH"/>
        </w:rPr>
        <w:t>Die Farbwerte</w:t>
      </w:r>
      <w:r w:rsidR="00BD31F6">
        <w:rPr>
          <w:lang w:val="de-CH"/>
        </w:rPr>
        <w:t>rhöhung</w:t>
      </w:r>
      <w:r w:rsidR="001316CC">
        <w:rPr>
          <w:lang w:val="de-CH"/>
        </w:rPr>
        <w:t xml:space="preserve"> ähnel</w:t>
      </w:r>
      <w:r w:rsidR="00BD31F6">
        <w:rPr>
          <w:lang w:val="de-CH"/>
        </w:rPr>
        <w:t>t</w:t>
      </w:r>
      <w:r w:rsidR="001316CC">
        <w:rPr>
          <w:lang w:val="de-CH"/>
        </w:rPr>
        <w:t xml:space="preserve"> in etwa der</w:t>
      </w:r>
      <w:r w:rsidR="00C05C5C">
        <w:rPr>
          <w:lang w:val="de-CH"/>
        </w:rPr>
        <w:t xml:space="preserve"> </w:t>
      </w:r>
      <w:r w:rsidR="001316CC">
        <w:rPr>
          <w:lang w:val="de-CH"/>
        </w:rPr>
        <w:t>Exponentialfunktion</w:t>
      </w:r>
      <w:r w:rsidR="00BD31F6">
        <w:rPr>
          <w:lang w:val="de-CH"/>
        </w:rPr>
        <w:t>, flacht jedoch gegen Ende des Versuches ab. Die erhöhten Farbwerte können verwendet werden, um das Zell</w:t>
      </w:r>
      <w:r w:rsidR="00D52A4F">
        <w:rPr>
          <w:lang w:val="de-CH"/>
        </w:rPr>
        <w:t xml:space="preserve">verhalten </w:t>
      </w:r>
      <w:r w:rsidR="00BD31F6">
        <w:rPr>
          <w:lang w:val="de-CH"/>
        </w:rPr>
        <w:t xml:space="preserve">im Schüttelkolben vorauszusagen. </w:t>
      </w:r>
    </w:p>
    <w:p w14:paraId="731B4902" w14:textId="4CF03DBE" w:rsidR="00D01027" w:rsidRDefault="00BD31F6" w:rsidP="0000555D">
      <w:pPr>
        <w:rPr>
          <w:lang w:val="de-CH"/>
        </w:rPr>
      </w:pPr>
      <w:r>
        <w:rPr>
          <w:lang w:val="de-CH"/>
        </w:rPr>
        <w:t xml:space="preserve">Der blaue Farbanteil wird in dieser Versuchsreihe nicht empfohlen, da </w:t>
      </w:r>
      <w:r w:rsidR="00D52A4F">
        <w:rPr>
          <w:lang w:val="de-CH"/>
        </w:rPr>
        <w:t xml:space="preserve">es sich </w:t>
      </w:r>
      <w:r w:rsidR="00D01027">
        <w:rPr>
          <w:lang w:val="de-CH"/>
        </w:rPr>
        <w:t xml:space="preserve">um </w:t>
      </w:r>
      <w:r w:rsidR="00D52A4F">
        <w:rPr>
          <w:lang w:val="de-CH"/>
        </w:rPr>
        <w:t xml:space="preserve">zur OD-Messung </w:t>
      </w:r>
      <w:commentRangeStart w:id="189"/>
      <w:r w:rsidR="00D01027">
        <w:rPr>
          <w:lang w:val="de-CH"/>
        </w:rPr>
        <w:t xml:space="preserve">schlecht </w:t>
      </w:r>
      <w:r w:rsidR="00D52A4F">
        <w:rPr>
          <w:lang w:val="de-CH"/>
        </w:rPr>
        <w:t xml:space="preserve">korrelierten Datensätze handelt. </w:t>
      </w:r>
      <w:commentRangeEnd w:id="189"/>
      <w:r w:rsidR="008503D3">
        <w:rPr>
          <w:rStyle w:val="Kommentarzeichen"/>
        </w:rPr>
        <w:commentReference w:id="189"/>
      </w:r>
      <w:r w:rsidR="00D52A4F">
        <w:rPr>
          <w:lang w:val="de-CH"/>
        </w:rPr>
        <w:t xml:space="preserve">Rote Farbanteil kommt dem grünen Farbanteil </w:t>
      </w:r>
      <w:r w:rsidR="00D01027">
        <w:rPr>
          <w:lang w:val="de-CH"/>
        </w:rPr>
        <w:t xml:space="preserve">sehr nahe, jedoch </w:t>
      </w:r>
      <w:r w:rsidR="0061222F">
        <w:rPr>
          <w:lang w:val="de-CH"/>
        </w:rPr>
        <w:t>ist der</w:t>
      </w:r>
      <w:r w:rsidR="00D01027">
        <w:rPr>
          <w:lang w:val="de-CH"/>
        </w:rPr>
        <w:t xml:space="preserve"> lineare</w:t>
      </w:r>
      <w:r w:rsidR="0061222F">
        <w:rPr>
          <w:lang w:val="de-CH"/>
        </w:rPr>
        <w:t xml:space="preserve"> </w:t>
      </w:r>
      <w:r w:rsidR="00D01027">
        <w:rPr>
          <w:lang w:val="de-CH"/>
        </w:rPr>
        <w:t xml:space="preserve">Zusammenhang </w:t>
      </w:r>
      <w:r w:rsidR="0061222F">
        <w:rPr>
          <w:lang w:val="de-CH"/>
        </w:rPr>
        <w:t>zwischen dem Grünanteil und der</w:t>
      </w:r>
      <w:r w:rsidR="00D01027">
        <w:rPr>
          <w:lang w:val="de-CH"/>
        </w:rPr>
        <w:t xml:space="preserve"> OD-Messung</w:t>
      </w:r>
      <w:r w:rsidR="0061222F">
        <w:rPr>
          <w:lang w:val="de-CH"/>
        </w:rPr>
        <w:t xml:space="preserve"> am besten</w:t>
      </w:r>
      <w:r w:rsidR="00D01027">
        <w:rPr>
          <w:lang w:val="de-CH"/>
        </w:rPr>
        <w:t xml:space="preserve">. </w:t>
      </w:r>
    </w:p>
    <w:p w14:paraId="377D7917" w14:textId="639B43BD" w:rsidR="00CA1AAC" w:rsidRDefault="00CA1AAC" w:rsidP="0000555D">
      <w:pPr>
        <w:rPr>
          <w:lang w:val="de-CH"/>
        </w:rPr>
      </w:pPr>
    </w:p>
    <w:p w14:paraId="5682A870" w14:textId="39EC4137" w:rsidR="00CA1AAC" w:rsidRDefault="00CA1AAC" w:rsidP="0000555D">
      <w:pPr>
        <w:rPr>
          <w:lang w:val="de-CH"/>
        </w:rPr>
      </w:pPr>
    </w:p>
    <w:p w14:paraId="13AB28BD" w14:textId="77777777" w:rsidR="00CA1AAC" w:rsidRDefault="00CA1AAC" w:rsidP="00CA1AAC">
      <w:pPr>
        <w:rPr>
          <w:lang w:val="de-CH"/>
        </w:rPr>
      </w:pPr>
      <w:commentRangeStart w:id="190"/>
      <w:r>
        <w:rPr>
          <w:lang w:val="de-CH"/>
        </w:rPr>
        <w:t xml:space="preserve">Unsere Ergebnisse zeigten, dass die bildbasierte Methode zur Bestimmung der Biomasse eine höhere/tiefere Genauigkeit aufweist wie die OD-Messung. Daher ist unsere Methode eine genauere Messung um eine keimfreie Bestimmung der Biomasse zu gewährleisten. </w:t>
      </w:r>
      <w:commentRangeEnd w:id="190"/>
      <w:r>
        <w:rPr>
          <w:rStyle w:val="Kommentarzeichen"/>
        </w:rPr>
        <w:commentReference w:id="190"/>
      </w:r>
    </w:p>
    <w:p w14:paraId="2EFCE228" w14:textId="77777777" w:rsidR="004B398D" w:rsidRPr="008173E7" w:rsidRDefault="004B398D" w:rsidP="004B398D">
      <w:pPr>
        <w:pStyle w:val="Listenabsatz"/>
        <w:numPr>
          <w:ilvl w:val="0"/>
          <w:numId w:val="16"/>
        </w:numPr>
        <w:rPr>
          <w:rFonts w:ascii="Times New Roman" w:hAnsi="Times New Roman"/>
          <w:lang w:val="de-CH" w:eastAsia="de-DE"/>
        </w:rPr>
      </w:pPr>
      <w:r w:rsidRPr="008173E7">
        <w:rPr>
          <w:highlight w:val="green"/>
          <w:shd w:val="clear" w:color="auto" w:fill="FFFFFF"/>
          <w:lang w:val="de-CH" w:eastAsia="de-DE"/>
        </w:rPr>
        <w:t>Während der Produktentwicklung oder Prozessoptimierung in Entwicklungslaboren wird die optische Dichte bisher meist offline bestimmt, um dadurch Rückschlüsse auf den Prozessfortschritt, die Zellzahl oder die Biomasse abzuleiten</w:t>
      </w:r>
    </w:p>
    <w:p w14:paraId="367CE735" w14:textId="77777777" w:rsidR="004B398D" w:rsidRPr="008173E7" w:rsidRDefault="004B398D" w:rsidP="004B398D">
      <w:pPr>
        <w:pStyle w:val="Listenabsatz"/>
        <w:numPr>
          <w:ilvl w:val="1"/>
          <w:numId w:val="16"/>
        </w:numPr>
        <w:rPr>
          <w:rFonts w:cs="Arial"/>
          <w:lang w:val="de-CH" w:eastAsia="de-DE"/>
        </w:rPr>
      </w:pPr>
      <w:r w:rsidRPr="008173E7">
        <w:rPr>
          <w:rFonts w:cs="Arial"/>
          <w:highlight w:val="green"/>
          <w:lang w:val="de-CH" w:eastAsia="de-DE"/>
        </w:rPr>
        <w:t xml:space="preserve">Daher ist die Suche nach einer schnellen, automatischen und kostengünstigen Methode zur Bestimmung der Biomasse von grosser Bedeutung. </w:t>
      </w:r>
      <w:r w:rsidRPr="008173E7">
        <w:rPr>
          <w:rFonts w:cs="Arial"/>
          <w:highlight w:val="green"/>
          <w:lang w:val="de-CH" w:eastAsia="de-DE"/>
        </w:rPr>
        <w:fldChar w:fldCharType="begin"/>
      </w:r>
      <w:r>
        <w:rPr>
          <w:rFonts w:cs="Arial"/>
          <w:highlight w:val="green"/>
          <w:lang w:val="de-CH" w:eastAsia="de-DE"/>
        </w:rPr>
        <w:instrText xml:space="preserve"> ADDIN ZOTERO_ITEM CSL_CITATION {"citationID":"ic6ds5lv","properties":{"formattedCitation":"(Anami, Pujari, &amp; Yakkundimath, o.\\uc0\\u160{}J.)","plainCitation":"(Anami, Pujari, &amp; Yakkundimath, o. J.)","noteIndex":0},"citationItems":[{"id":166,"uris":["http://zotero.org/groups/2213247/items/U55F359R"],"uri":["http://zotero.org/groups/2213247/items/U55F359R"],"itemData":{"id":166,"type":"article-journal","title":"Identification and Classification of Normal and Affected Agriculture/horticulture Produce Based on Combined Color and Texture Feature Extraction","page":"5","source":"Zotero","abstract":"Farmers experience great difficulties and also in changing from one disease control policy to another. Relying on pure naked-eye observation to detect and classify diseases can be expensive. The color and texture features are used to recognize and classify different agriculture/horticulture produce into normal and affected using neural network classifier. The combination of features proved to be very effective. The experimental results indicate that proposed approach significantly supports accuracy in automatic detection of normal and affected produce.","language":"en","author":[{"family":"Anami","given":"Basvaraj S"},{"family":"Pujari","given":"J D"},{"family":"Yakkundimath","given":"Rajesh"}]}}],"schema":"https://github.com/citation-style-language/schema/raw/master/csl-citation.json"} </w:instrText>
      </w:r>
      <w:r w:rsidRPr="008173E7">
        <w:rPr>
          <w:rFonts w:cs="Arial"/>
          <w:highlight w:val="green"/>
          <w:lang w:val="de-CH" w:eastAsia="de-DE"/>
        </w:rPr>
        <w:fldChar w:fldCharType="separate"/>
      </w:r>
      <w:r w:rsidRPr="002E3FB6">
        <w:rPr>
          <w:rFonts w:cs="Arial"/>
        </w:rPr>
        <w:t>(Anami, Pujari, &amp; Yakkundimath, o. J.)</w:t>
      </w:r>
      <w:r w:rsidRPr="008173E7">
        <w:rPr>
          <w:rFonts w:cs="Arial"/>
          <w:lang w:val="de-CH" w:eastAsia="de-DE"/>
        </w:rPr>
        <w:fldChar w:fldCharType="end"/>
      </w:r>
    </w:p>
    <w:p w14:paraId="7E241E48" w14:textId="77777777" w:rsidR="00B61C47" w:rsidRPr="00B61C47" w:rsidRDefault="00B61C47" w:rsidP="00B61C47">
      <w:pPr>
        <w:pStyle w:val="Listenabsatz"/>
        <w:numPr>
          <w:ilvl w:val="0"/>
          <w:numId w:val="16"/>
        </w:numPr>
        <w:rPr>
          <w:rFonts w:cs="Arial"/>
          <w:lang w:val="de-CH" w:eastAsia="de-DE"/>
        </w:rPr>
      </w:pPr>
      <w:r w:rsidRPr="00B61C47">
        <w:rPr>
          <w:rFonts w:cs="Arial"/>
          <w:highlight w:val="green"/>
          <w:lang w:val="de-CH" w:eastAsia="de-DE"/>
        </w:rPr>
        <w:t>Ausserdem fordert es gut ausgebildete Fachpersonal (</w:t>
      </w:r>
      <w:r w:rsidRPr="00B61C47">
        <w:rPr>
          <w:rFonts w:cs="Arial"/>
          <w:highlight w:val="green"/>
          <w:lang w:val="de-CH" w:eastAsia="de-DE"/>
        </w:rPr>
        <w:fldChar w:fldCharType="begin"/>
      </w:r>
      <w:r w:rsidRPr="00B61C47">
        <w:rPr>
          <w:rFonts w:cs="Arial"/>
          <w:highlight w:val="green"/>
          <w:lang w:val="de-CH" w:eastAsia="de-DE"/>
        </w:rPr>
        <w:instrText xml:space="preserve"> ADDIN ZOTERO_ITEM CSL_CITATION {"citationID":"D92jCZPD","properties":{"formattedCitation":"(Anami u.\\uc0\\u160{}a., o.\\uc0\\u160{}J.)","plainCitation":"(Anami u. a., o. J.)","noteIndex":0},"citationItems":[{"id":166,"uris":["http://zotero.org/groups/2213247/items/U55F359R"],"uri":["http://zotero.org/groups/2213247/items/U55F359R"],"itemData":{"id":166,"type":"article-journal","title":"Identification and Classification of Normal and Affected Agriculture/horticulture Produce Based on Combined Color and Texture Feature Extraction","page":"5","source":"Zotero","abstract":"Farmers experience great difficulties and also in changing from one disease control policy to another. Relying on pure naked-eye observation to detect and classify diseases can be expensive. The color and texture features are used to recognize and classify different agriculture/horticulture produce into normal and affected using neural network classifier. The combination of features proved to be very effective. The experimental results indicate that proposed approach significantly supports accuracy in automatic detection of normal and affected produce.","language":"en","author":[{"family":"Anami","given":"Basvaraj S"},{"family":"Pujari","given":"J D"},{"family":"Yakkundimath","given":"Rajesh"}]}}],"schema":"https://github.com/citation-style-language/schema/raw/master/csl-citation.json"} </w:instrText>
      </w:r>
      <w:r w:rsidRPr="00B61C47">
        <w:rPr>
          <w:rFonts w:cs="Arial"/>
          <w:highlight w:val="green"/>
          <w:lang w:val="de-CH" w:eastAsia="de-DE"/>
        </w:rPr>
        <w:fldChar w:fldCharType="separate"/>
      </w:r>
      <w:r w:rsidRPr="00B61C47">
        <w:rPr>
          <w:rFonts w:cs="Arial"/>
        </w:rPr>
        <w:t>(Anami u. a., o. J.)</w:t>
      </w:r>
      <w:r w:rsidRPr="00B61C47">
        <w:rPr>
          <w:rFonts w:cs="Arial"/>
          <w:lang w:val="de-CH" w:eastAsia="de-DE"/>
        </w:rPr>
        <w:fldChar w:fldCharType="end"/>
      </w:r>
    </w:p>
    <w:p w14:paraId="2FC60A20" w14:textId="77777777" w:rsidR="00B61C47" w:rsidRPr="00B61C47" w:rsidRDefault="00B61C47" w:rsidP="00B61C47">
      <w:pPr>
        <w:pStyle w:val="Listenabsatz"/>
        <w:numPr>
          <w:ilvl w:val="0"/>
          <w:numId w:val="16"/>
        </w:numPr>
        <w:rPr>
          <w:lang w:val="de-CH" w:eastAsia="de-DE"/>
        </w:rPr>
      </w:pPr>
      <w:r w:rsidRPr="00B61C47">
        <w:rPr>
          <w:highlight w:val="green"/>
          <w:lang w:val="de-CH" w:eastAsia="de-DE"/>
        </w:rPr>
        <w:t xml:space="preserve">Durch die Bestimmung der Biomasse mit Hilfe von Handy-Fotos kann der Arbeitsaufwand und die Kontaminationsgefahr gering gehalten werden. </w:t>
      </w:r>
    </w:p>
    <w:p w14:paraId="378EAADB" w14:textId="77777777" w:rsidR="00CA1AAC" w:rsidRDefault="00CA1AAC" w:rsidP="0000555D">
      <w:pPr>
        <w:rPr>
          <w:lang w:val="de-CH"/>
        </w:rPr>
      </w:pPr>
    </w:p>
    <w:p w14:paraId="1F7A626C" w14:textId="77777777" w:rsidR="00170163" w:rsidRDefault="00170163" w:rsidP="00170163">
      <w:pPr>
        <w:pStyle w:val="berschrift1"/>
      </w:pPr>
      <w:bookmarkStart w:id="191" w:name="_Toc514502378"/>
      <w:bookmarkStart w:id="192" w:name="_Toc514502369"/>
      <w:bookmarkStart w:id="193" w:name="_Toc515095553"/>
      <w:bookmarkStart w:id="194" w:name="_Toc515113588"/>
      <w:bookmarkStart w:id="195" w:name="_Toc515115777"/>
      <w:bookmarkStart w:id="196" w:name="_Toc515116954"/>
      <w:bookmarkStart w:id="197" w:name="_Toc515118188"/>
      <w:bookmarkStart w:id="198" w:name="_Toc515121840"/>
      <w:bookmarkStart w:id="199" w:name="_Toc515122792"/>
      <w:bookmarkStart w:id="200" w:name="_Toc515369367"/>
      <w:bookmarkStart w:id="201" w:name="_Toc515463667"/>
      <w:bookmarkStart w:id="202" w:name="_Toc515799287"/>
      <w:bookmarkStart w:id="203" w:name="_Toc515799257"/>
      <w:bookmarkStart w:id="204" w:name="_Toc515800372"/>
      <w:bookmarkStart w:id="205" w:name="_Toc515823496"/>
      <w:bookmarkStart w:id="206" w:name="_Toc515823820"/>
      <w:bookmarkStart w:id="207" w:name="_Toc515823804"/>
      <w:bookmarkStart w:id="208" w:name="_Toc515824355"/>
      <w:bookmarkStart w:id="209" w:name="_Toc522536139"/>
      <w:bookmarkStart w:id="210" w:name="_Toc522538112"/>
      <w:bookmarkStart w:id="211" w:name="_Toc524420969"/>
      <w:bookmarkStart w:id="212" w:name="_Toc525737907"/>
      <w:r w:rsidRPr="009945D5">
        <w:lastRenderedPageBreak/>
        <w:t>Literaturverzeichnis</w:t>
      </w:r>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351E9AE8" w14:textId="77777777" w:rsidR="00170163" w:rsidRDefault="00170163" w:rsidP="00170163">
      <w:pPr>
        <w:rPr>
          <w:b/>
          <w:sz w:val="28"/>
          <w:lang w:val="de-CH"/>
        </w:rPr>
      </w:pPr>
      <w:r>
        <w:rPr>
          <w:b/>
          <w:sz w:val="28"/>
          <w:lang w:val="de-CH"/>
        </w:rPr>
        <w:t>Abbildungsverzeichnis</w:t>
      </w:r>
    </w:p>
    <w:p w14:paraId="72298FAB" w14:textId="77777777" w:rsidR="00170163" w:rsidRDefault="00170163" w:rsidP="00170163">
      <w:pPr>
        <w:rPr>
          <w:b/>
          <w:sz w:val="28"/>
        </w:rPr>
      </w:pPr>
      <w:r>
        <w:rPr>
          <w:b/>
          <w:sz w:val="28"/>
        </w:rPr>
        <w:t>Tabellenverzeichnis</w:t>
      </w:r>
    </w:p>
    <w:p w14:paraId="3F7987B6" w14:textId="77777777" w:rsidR="00170163" w:rsidRDefault="00170163" w:rsidP="00170163">
      <w:pPr>
        <w:spacing w:before="480" w:after="240" w:line="288" w:lineRule="auto"/>
        <w:ind w:left="851" w:firstLine="567"/>
        <w:jc w:val="left"/>
        <w:rPr>
          <w:b/>
          <w:sz w:val="28"/>
        </w:rPr>
      </w:pPr>
      <w:r>
        <w:rPr>
          <w:b/>
          <w:sz w:val="28"/>
        </w:rPr>
        <w:br w:type="page"/>
      </w:r>
    </w:p>
    <w:p w14:paraId="34581CDF" w14:textId="77777777" w:rsidR="00170163" w:rsidRDefault="00170163" w:rsidP="00170163">
      <w:pPr>
        <w:rPr>
          <w:b/>
          <w:sz w:val="28"/>
        </w:rPr>
      </w:pPr>
      <w:r>
        <w:rPr>
          <w:b/>
          <w:sz w:val="28"/>
        </w:rPr>
        <w:lastRenderedPageBreak/>
        <w:t>Anhang A</w:t>
      </w:r>
    </w:p>
    <w:p w14:paraId="4894D0E7" w14:textId="67BF59A3" w:rsidR="00FB0D2C" w:rsidRDefault="00FB0D2C" w:rsidP="00FB0D2C">
      <w:pPr>
        <w:pStyle w:val="Beschriftung"/>
        <w:keepNext/>
      </w:pPr>
      <w:bookmarkStart w:id="213" w:name="_Ref524431882"/>
      <w:bookmarkStart w:id="214" w:name="_Ref524436990"/>
      <w:r>
        <w:t xml:space="preserve">Tabelle </w:t>
      </w:r>
      <w:r w:rsidR="004C1680">
        <w:rPr>
          <w:noProof/>
        </w:rPr>
        <w:fldChar w:fldCharType="begin"/>
      </w:r>
      <w:r w:rsidR="004C1680">
        <w:rPr>
          <w:noProof/>
        </w:rPr>
        <w:instrText xml:space="preserve"> SEQ Tabelle \* ARABIC </w:instrText>
      </w:r>
      <w:r w:rsidR="004C1680">
        <w:rPr>
          <w:noProof/>
        </w:rPr>
        <w:fldChar w:fldCharType="separate"/>
      </w:r>
      <w:r w:rsidR="001B1D56">
        <w:rPr>
          <w:noProof/>
        </w:rPr>
        <w:t>6</w:t>
      </w:r>
      <w:r w:rsidR="004C1680">
        <w:rPr>
          <w:noProof/>
        </w:rPr>
        <w:fldChar w:fldCharType="end"/>
      </w:r>
      <w:bookmarkEnd w:id="213"/>
      <w:r>
        <w:t xml:space="preserve">: </w:t>
      </w:r>
      <w:r w:rsidRPr="002F59C8">
        <w:t>Zusammenfassung der durchgeführten Versuche.</w:t>
      </w:r>
      <w:bookmarkEnd w:id="214"/>
      <w:r w:rsidR="00BD31F6">
        <w:t xml:space="preserve"> 29 Versuche wurden im Praktikum durchgeführt, wobei zwei </w:t>
      </w:r>
      <w:r w:rsidR="00D52A4F">
        <w:t>Versuche, 1A und 1B, für die Hefekultivierung von Nöten waren. Aus denen wurden Hefezellen für weitere Kultivierungsversuche entnommen und in 250 ml – Schüttelkolben für 11 Stunden kultiviert. Dabei unterscheidet man zwischen 0., 1. Und 2. Position im Bildaufnahmesystem und man hat zwischen 46 – 219 Fotos erfasst. Der Versuch 28. konnte nicht durchgeführt werden, da genügende Aufnahmen für die 1. Position gemacht wurden.</w:t>
      </w:r>
    </w:p>
    <w:tbl>
      <w:tblPr>
        <w:tblStyle w:val="EinfacheTabelle2"/>
        <w:tblW w:w="0" w:type="auto"/>
        <w:tblInd w:w="0" w:type="dxa"/>
        <w:tblLook w:val="04A0" w:firstRow="1" w:lastRow="0" w:firstColumn="1" w:lastColumn="0" w:noHBand="0" w:noVBand="1"/>
      </w:tblPr>
      <w:tblGrid>
        <w:gridCol w:w="1869"/>
        <w:gridCol w:w="1528"/>
        <w:gridCol w:w="1701"/>
        <w:gridCol w:w="3969"/>
      </w:tblGrid>
      <w:tr w:rsidR="004055C5" w:rsidRPr="00510055" w14:paraId="2ACA3EB8" w14:textId="77777777" w:rsidTr="00886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3DA4F5B" w14:textId="3A2D0C77" w:rsidR="004055C5" w:rsidRPr="00510055" w:rsidRDefault="004055C5" w:rsidP="00C05C5C">
            <w:pPr>
              <w:rPr>
                <w:lang w:val="de-CH"/>
              </w:rPr>
            </w:pPr>
            <w:r w:rsidRPr="00510055">
              <w:rPr>
                <w:lang w:val="de-CH"/>
              </w:rPr>
              <w:t>Versuchstyp</w:t>
            </w:r>
          </w:p>
        </w:tc>
        <w:tc>
          <w:tcPr>
            <w:tcW w:w="1528" w:type="dxa"/>
          </w:tcPr>
          <w:p w14:paraId="1923452E"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Datum</w:t>
            </w:r>
          </w:p>
        </w:tc>
        <w:tc>
          <w:tcPr>
            <w:tcW w:w="1701" w:type="dxa"/>
          </w:tcPr>
          <w:p w14:paraId="7921B792"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Anzahl Fotos</w:t>
            </w:r>
          </w:p>
        </w:tc>
        <w:tc>
          <w:tcPr>
            <w:tcW w:w="3969" w:type="dxa"/>
          </w:tcPr>
          <w:p w14:paraId="1D8C4F48"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Anmerkung</w:t>
            </w:r>
          </w:p>
        </w:tc>
      </w:tr>
      <w:tr w:rsidR="004055C5" w:rsidRPr="00510055" w14:paraId="607C851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BD4F036" w14:textId="2C146014" w:rsidR="004055C5" w:rsidRPr="00510055" w:rsidRDefault="002325E3" w:rsidP="00C05C5C">
            <w:pPr>
              <w:rPr>
                <w:b w:val="0"/>
                <w:bCs w:val="0"/>
                <w:lang w:val="de-CH"/>
              </w:rPr>
            </w:pPr>
            <w:r>
              <w:rPr>
                <w:lang w:val="de-CH"/>
              </w:rPr>
              <w:t>Versuch</w:t>
            </w:r>
            <w:r w:rsidR="004055C5" w:rsidRPr="00510055">
              <w:rPr>
                <w:lang w:val="de-CH"/>
              </w:rPr>
              <w:t xml:space="preserve"> 1A</w:t>
            </w:r>
          </w:p>
          <w:p w14:paraId="23101984" w14:textId="77777777" w:rsidR="004055C5" w:rsidRPr="00510055" w:rsidRDefault="004055C5" w:rsidP="00C05C5C">
            <w:pPr>
              <w:rPr>
                <w:lang w:val="de-CH"/>
              </w:rPr>
            </w:pPr>
            <w:r w:rsidRPr="00510055">
              <w:rPr>
                <w:bCs w:val="0"/>
                <w:lang w:val="de-CH"/>
              </w:rPr>
              <w:t>0 Position</w:t>
            </w:r>
          </w:p>
        </w:tc>
        <w:tc>
          <w:tcPr>
            <w:tcW w:w="1528" w:type="dxa"/>
          </w:tcPr>
          <w:p w14:paraId="3BAFA4E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14.08.2018</w:t>
            </w:r>
          </w:p>
        </w:tc>
        <w:tc>
          <w:tcPr>
            <w:tcW w:w="1701" w:type="dxa"/>
          </w:tcPr>
          <w:p w14:paraId="5C555A5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46</w:t>
            </w:r>
          </w:p>
        </w:tc>
        <w:tc>
          <w:tcPr>
            <w:tcW w:w="3969" w:type="dxa"/>
          </w:tcPr>
          <w:p w14:paraId="51771564" w14:textId="71CC9C8A"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geimpft mit 2 ml Cryo-Vial Hefezellen und während ein</w:t>
            </w:r>
            <w:r w:rsidR="00BB1BAB">
              <w:rPr>
                <w:lang w:val="de-CH"/>
              </w:rPr>
              <w:t>en</w:t>
            </w:r>
            <w:r w:rsidRPr="00510055">
              <w:rPr>
                <w:lang w:val="de-CH"/>
              </w:rPr>
              <w:t xml:space="preserve"> Tag für die weitere Verarbeitung kultiviert.</w:t>
            </w:r>
          </w:p>
        </w:tc>
      </w:tr>
      <w:tr w:rsidR="004055C5" w:rsidRPr="00510055" w14:paraId="5338382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240B263E" w14:textId="0CC36235" w:rsidR="004055C5" w:rsidRPr="00510055" w:rsidRDefault="002325E3" w:rsidP="00C05C5C">
            <w:pPr>
              <w:rPr>
                <w:b w:val="0"/>
                <w:bCs w:val="0"/>
                <w:lang w:val="de-CH"/>
              </w:rPr>
            </w:pPr>
            <w:r>
              <w:rPr>
                <w:lang w:val="de-CH"/>
              </w:rPr>
              <w:t>Versuch</w:t>
            </w:r>
            <w:r w:rsidR="004055C5" w:rsidRPr="00510055">
              <w:rPr>
                <w:lang w:val="de-CH"/>
              </w:rPr>
              <w:t xml:space="preserve"> 2</w:t>
            </w:r>
          </w:p>
          <w:p w14:paraId="5AC6CC4C" w14:textId="77777777" w:rsidR="004055C5" w:rsidRPr="00510055" w:rsidRDefault="004055C5" w:rsidP="00C05C5C">
            <w:pPr>
              <w:rPr>
                <w:lang w:val="de-CH"/>
              </w:rPr>
            </w:pPr>
            <w:r w:rsidRPr="00510055">
              <w:rPr>
                <w:lang w:val="de-CH"/>
              </w:rPr>
              <w:t>0 Position</w:t>
            </w:r>
          </w:p>
        </w:tc>
        <w:tc>
          <w:tcPr>
            <w:tcW w:w="1528" w:type="dxa"/>
          </w:tcPr>
          <w:p w14:paraId="17986D28"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15.08.2018</w:t>
            </w:r>
          </w:p>
        </w:tc>
        <w:tc>
          <w:tcPr>
            <w:tcW w:w="1701" w:type="dxa"/>
          </w:tcPr>
          <w:p w14:paraId="4DA0607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60</w:t>
            </w:r>
          </w:p>
        </w:tc>
        <w:tc>
          <w:tcPr>
            <w:tcW w:w="3969" w:type="dxa"/>
          </w:tcPr>
          <w:p w14:paraId="1CA0786A"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4 ml Hefezellen aus Flasche 1A beimpft wurde.</w:t>
            </w:r>
          </w:p>
        </w:tc>
      </w:tr>
      <w:tr w:rsidR="004055C5" w:rsidRPr="00510055" w14:paraId="089E5ADD"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ECFDCA2" w14:textId="629D564E" w:rsidR="004055C5" w:rsidRPr="00510055" w:rsidRDefault="002325E3" w:rsidP="00C05C5C">
            <w:pPr>
              <w:rPr>
                <w:b w:val="0"/>
                <w:bCs w:val="0"/>
                <w:lang w:val="de-CH"/>
              </w:rPr>
            </w:pPr>
            <w:r>
              <w:rPr>
                <w:lang w:val="de-CH"/>
              </w:rPr>
              <w:t>Versuch</w:t>
            </w:r>
            <w:r w:rsidR="004055C5" w:rsidRPr="00510055">
              <w:rPr>
                <w:lang w:val="de-CH"/>
              </w:rPr>
              <w:t xml:space="preserve"> 3 </w:t>
            </w:r>
          </w:p>
          <w:p w14:paraId="774FF4DC" w14:textId="77777777" w:rsidR="004055C5" w:rsidRPr="00510055" w:rsidRDefault="004055C5" w:rsidP="00C05C5C">
            <w:pPr>
              <w:rPr>
                <w:lang w:val="de-CH"/>
              </w:rPr>
            </w:pPr>
            <w:r w:rsidRPr="00510055">
              <w:rPr>
                <w:lang w:val="de-CH"/>
              </w:rPr>
              <w:t>0 Position</w:t>
            </w:r>
          </w:p>
        </w:tc>
        <w:tc>
          <w:tcPr>
            <w:tcW w:w="1528" w:type="dxa"/>
          </w:tcPr>
          <w:p w14:paraId="51719D19"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15.08.2018</w:t>
            </w:r>
          </w:p>
        </w:tc>
        <w:tc>
          <w:tcPr>
            <w:tcW w:w="1701" w:type="dxa"/>
          </w:tcPr>
          <w:p w14:paraId="0EA4A79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60</w:t>
            </w:r>
          </w:p>
        </w:tc>
        <w:tc>
          <w:tcPr>
            <w:tcW w:w="3969" w:type="dxa"/>
          </w:tcPr>
          <w:p w14:paraId="5DBF229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26D3F27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3E10949F" w14:textId="5A68B686" w:rsidR="004055C5" w:rsidRPr="00510055" w:rsidRDefault="002325E3" w:rsidP="00C05C5C">
            <w:pPr>
              <w:rPr>
                <w:b w:val="0"/>
                <w:bCs w:val="0"/>
                <w:lang w:val="de-CH"/>
              </w:rPr>
            </w:pPr>
            <w:r>
              <w:rPr>
                <w:lang w:val="de-CH"/>
              </w:rPr>
              <w:t>Versuch</w:t>
            </w:r>
            <w:r w:rsidR="004055C5" w:rsidRPr="00510055">
              <w:rPr>
                <w:lang w:val="de-CH"/>
              </w:rPr>
              <w:t xml:space="preserve"> 4</w:t>
            </w:r>
          </w:p>
          <w:p w14:paraId="1D22646A" w14:textId="77777777" w:rsidR="004055C5" w:rsidRPr="00510055" w:rsidRDefault="004055C5" w:rsidP="00C05C5C">
            <w:pPr>
              <w:rPr>
                <w:lang w:val="de-CH"/>
              </w:rPr>
            </w:pPr>
            <w:r w:rsidRPr="00510055">
              <w:rPr>
                <w:lang w:val="de-CH"/>
              </w:rPr>
              <w:t>1 Position</w:t>
            </w:r>
          </w:p>
        </w:tc>
        <w:tc>
          <w:tcPr>
            <w:tcW w:w="1528" w:type="dxa"/>
          </w:tcPr>
          <w:p w14:paraId="4B73096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14:paraId="173BA40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14:paraId="66109FEB"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1A beimpft wurde.</w:t>
            </w:r>
          </w:p>
        </w:tc>
      </w:tr>
      <w:tr w:rsidR="004055C5" w:rsidRPr="00510055" w14:paraId="17BBDFEC"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C0A390B" w14:textId="6EF470FE" w:rsidR="004055C5" w:rsidRPr="00510055" w:rsidRDefault="002325E3" w:rsidP="00C05C5C">
            <w:pPr>
              <w:rPr>
                <w:b w:val="0"/>
                <w:bCs w:val="0"/>
                <w:lang w:val="de-CH"/>
              </w:rPr>
            </w:pPr>
            <w:r>
              <w:rPr>
                <w:lang w:val="de-CH"/>
              </w:rPr>
              <w:t>Versuch</w:t>
            </w:r>
            <w:r w:rsidR="004055C5" w:rsidRPr="00510055">
              <w:rPr>
                <w:lang w:val="de-CH"/>
              </w:rPr>
              <w:t xml:space="preserve"> 4</w:t>
            </w:r>
          </w:p>
          <w:p w14:paraId="1F3B251A" w14:textId="77777777" w:rsidR="004055C5" w:rsidRPr="00510055" w:rsidRDefault="004055C5" w:rsidP="00C05C5C">
            <w:pPr>
              <w:rPr>
                <w:lang w:val="de-CH"/>
              </w:rPr>
            </w:pPr>
            <w:r w:rsidRPr="00510055">
              <w:rPr>
                <w:lang w:val="de-CH"/>
              </w:rPr>
              <w:t>2 Position</w:t>
            </w:r>
          </w:p>
        </w:tc>
        <w:tc>
          <w:tcPr>
            <w:tcW w:w="1528" w:type="dxa"/>
          </w:tcPr>
          <w:p w14:paraId="3B0B229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14:paraId="353A29D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14:paraId="1364A934"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1A beimpft wurde.</w:t>
            </w:r>
          </w:p>
        </w:tc>
      </w:tr>
      <w:tr w:rsidR="004055C5" w:rsidRPr="00510055" w14:paraId="1004155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D8A24C6" w14:textId="34D8E361" w:rsidR="004055C5" w:rsidRPr="00510055" w:rsidRDefault="002325E3" w:rsidP="00C05C5C">
            <w:pPr>
              <w:rPr>
                <w:b w:val="0"/>
                <w:bCs w:val="0"/>
                <w:lang w:val="de-CH"/>
              </w:rPr>
            </w:pPr>
            <w:r>
              <w:rPr>
                <w:lang w:val="de-CH"/>
              </w:rPr>
              <w:t>Versuch</w:t>
            </w:r>
            <w:r w:rsidR="004055C5" w:rsidRPr="00510055">
              <w:rPr>
                <w:lang w:val="de-CH"/>
              </w:rPr>
              <w:t xml:space="preserve"> 5 </w:t>
            </w:r>
          </w:p>
          <w:p w14:paraId="57B170B5" w14:textId="77777777" w:rsidR="004055C5" w:rsidRPr="00510055" w:rsidRDefault="004055C5" w:rsidP="00C05C5C">
            <w:pPr>
              <w:rPr>
                <w:lang w:val="de-CH"/>
              </w:rPr>
            </w:pPr>
            <w:r w:rsidRPr="00510055">
              <w:rPr>
                <w:lang w:val="de-CH"/>
              </w:rPr>
              <w:t>1 Position</w:t>
            </w:r>
          </w:p>
        </w:tc>
        <w:tc>
          <w:tcPr>
            <w:tcW w:w="1528" w:type="dxa"/>
          </w:tcPr>
          <w:p w14:paraId="4D3DB31C"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14:paraId="530D0D77"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14:paraId="36CA7555"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1F7ED446"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7B2C3A8" w14:textId="7F092945" w:rsidR="004055C5" w:rsidRPr="00510055" w:rsidRDefault="002325E3" w:rsidP="00C05C5C">
            <w:pPr>
              <w:rPr>
                <w:b w:val="0"/>
                <w:bCs w:val="0"/>
                <w:lang w:val="de-CH"/>
              </w:rPr>
            </w:pPr>
            <w:r>
              <w:rPr>
                <w:lang w:val="de-CH"/>
              </w:rPr>
              <w:t>Versuch</w:t>
            </w:r>
            <w:r w:rsidR="004055C5" w:rsidRPr="00510055">
              <w:rPr>
                <w:lang w:val="de-CH"/>
              </w:rPr>
              <w:t xml:space="preserve"> 5 </w:t>
            </w:r>
          </w:p>
          <w:p w14:paraId="7008C7D7" w14:textId="77777777" w:rsidR="004055C5" w:rsidRPr="00510055" w:rsidRDefault="004055C5" w:rsidP="00C05C5C">
            <w:pPr>
              <w:rPr>
                <w:lang w:val="de-CH"/>
              </w:rPr>
            </w:pPr>
            <w:r w:rsidRPr="00510055">
              <w:rPr>
                <w:lang w:val="de-CH"/>
              </w:rPr>
              <w:t>2 Position</w:t>
            </w:r>
          </w:p>
        </w:tc>
        <w:tc>
          <w:tcPr>
            <w:tcW w:w="1528" w:type="dxa"/>
          </w:tcPr>
          <w:p w14:paraId="1BE76BB5"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14:paraId="181BC81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14:paraId="7CD8AD57"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11FD6D4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FA24A09" w14:textId="0367A401" w:rsidR="004055C5" w:rsidRPr="00510055" w:rsidRDefault="002325E3" w:rsidP="00C05C5C">
            <w:pPr>
              <w:rPr>
                <w:b w:val="0"/>
                <w:bCs w:val="0"/>
                <w:lang w:val="de-CH"/>
              </w:rPr>
            </w:pPr>
            <w:r>
              <w:rPr>
                <w:lang w:val="de-CH"/>
              </w:rPr>
              <w:t>Versuch</w:t>
            </w:r>
            <w:r w:rsidR="004055C5" w:rsidRPr="00510055">
              <w:rPr>
                <w:lang w:val="de-CH"/>
              </w:rPr>
              <w:t xml:space="preserve"> 6</w:t>
            </w:r>
          </w:p>
          <w:p w14:paraId="6FFF157B" w14:textId="77777777" w:rsidR="004055C5" w:rsidRPr="00510055" w:rsidRDefault="004055C5" w:rsidP="00C05C5C">
            <w:pPr>
              <w:rPr>
                <w:lang w:val="de-CH"/>
              </w:rPr>
            </w:pPr>
            <w:r w:rsidRPr="00510055">
              <w:rPr>
                <w:lang w:val="de-CH"/>
              </w:rPr>
              <w:t>1 Position</w:t>
            </w:r>
          </w:p>
        </w:tc>
        <w:tc>
          <w:tcPr>
            <w:tcW w:w="1528" w:type="dxa"/>
          </w:tcPr>
          <w:p w14:paraId="27E8043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23.08.2018</w:t>
            </w:r>
          </w:p>
        </w:tc>
        <w:tc>
          <w:tcPr>
            <w:tcW w:w="1701" w:type="dxa"/>
          </w:tcPr>
          <w:p w14:paraId="0AF5DD64"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219</w:t>
            </w:r>
          </w:p>
        </w:tc>
        <w:tc>
          <w:tcPr>
            <w:tcW w:w="3969" w:type="dxa"/>
          </w:tcPr>
          <w:p w14:paraId="153AF60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pPr>
            <w:r w:rsidRPr="00510055">
              <w:rPr>
                <w:lang w:val="de-CH"/>
              </w:rPr>
              <w:t>250 ml Nährmedium, welches mit 15 ml Hefezellen aus Flasche 1A beimpft wurde.</w:t>
            </w:r>
          </w:p>
        </w:tc>
      </w:tr>
      <w:tr w:rsidR="004055C5" w:rsidRPr="00510055" w14:paraId="564A2A26"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256AEA9" w14:textId="64AF7532" w:rsidR="004055C5" w:rsidRPr="00510055" w:rsidRDefault="002325E3" w:rsidP="00C05C5C">
            <w:pPr>
              <w:rPr>
                <w:b w:val="0"/>
                <w:bCs w:val="0"/>
                <w:lang w:val="de-CH"/>
              </w:rPr>
            </w:pPr>
            <w:r>
              <w:rPr>
                <w:lang w:val="de-CH"/>
              </w:rPr>
              <w:lastRenderedPageBreak/>
              <w:t>Versuch</w:t>
            </w:r>
            <w:r w:rsidR="004055C5" w:rsidRPr="00510055">
              <w:rPr>
                <w:lang w:val="de-CH"/>
              </w:rPr>
              <w:t xml:space="preserve"> 7</w:t>
            </w:r>
          </w:p>
          <w:p w14:paraId="12777020" w14:textId="77777777" w:rsidR="004055C5" w:rsidRPr="00510055" w:rsidRDefault="004055C5" w:rsidP="00C05C5C">
            <w:pPr>
              <w:rPr>
                <w:lang w:val="de-CH"/>
              </w:rPr>
            </w:pPr>
            <w:r w:rsidRPr="00510055">
              <w:rPr>
                <w:lang w:val="de-CH"/>
              </w:rPr>
              <w:t>2 Position</w:t>
            </w:r>
          </w:p>
        </w:tc>
        <w:tc>
          <w:tcPr>
            <w:tcW w:w="1528" w:type="dxa"/>
          </w:tcPr>
          <w:p w14:paraId="0B15303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23.08.2018</w:t>
            </w:r>
          </w:p>
        </w:tc>
        <w:tc>
          <w:tcPr>
            <w:tcW w:w="1701" w:type="dxa"/>
          </w:tcPr>
          <w:p w14:paraId="46E7E82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219</w:t>
            </w:r>
          </w:p>
        </w:tc>
        <w:tc>
          <w:tcPr>
            <w:tcW w:w="3969" w:type="dxa"/>
          </w:tcPr>
          <w:p w14:paraId="49C2EEA6"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pPr>
            <w:r w:rsidRPr="00510055">
              <w:rPr>
                <w:lang w:val="de-CH"/>
              </w:rPr>
              <w:t>200 ml Nährmedium, welches mit 15 ml Hefezellen aus Flasche 1A beimpft wurde.</w:t>
            </w:r>
          </w:p>
        </w:tc>
      </w:tr>
      <w:tr w:rsidR="004055C5" w:rsidRPr="00510055" w14:paraId="6C390FB4"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63FD775" w14:textId="5CB83E17" w:rsidR="004055C5" w:rsidRPr="00510055" w:rsidRDefault="002325E3" w:rsidP="00C05C5C">
            <w:pPr>
              <w:rPr>
                <w:b w:val="0"/>
                <w:bCs w:val="0"/>
                <w:lang w:val="de-CH"/>
              </w:rPr>
            </w:pPr>
            <w:r>
              <w:rPr>
                <w:lang w:val="de-CH"/>
              </w:rPr>
              <w:t>Versuch</w:t>
            </w:r>
            <w:r w:rsidR="004055C5" w:rsidRPr="00510055">
              <w:rPr>
                <w:lang w:val="de-CH"/>
              </w:rPr>
              <w:t xml:space="preserve"> 8</w:t>
            </w:r>
          </w:p>
          <w:p w14:paraId="0A3993AD" w14:textId="77777777" w:rsidR="004055C5" w:rsidRPr="00510055" w:rsidRDefault="004055C5" w:rsidP="00C05C5C">
            <w:pPr>
              <w:rPr>
                <w:lang w:val="de-CH"/>
              </w:rPr>
            </w:pPr>
            <w:r w:rsidRPr="00510055">
              <w:rPr>
                <w:lang w:val="de-CH"/>
              </w:rPr>
              <w:t>1 Position</w:t>
            </w:r>
          </w:p>
        </w:tc>
        <w:tc>
          <w:tcPr>
            <w:tcW w:w="1528" w:type="dxa"/>
          </w:tcPr>
          <w:p w14:paraId="5DE3042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14:paraId="6924124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180</w:t>
            </w:r>
          </w:p>
        </w:tc>
        <w:tc>
          <w:tcPr>
            <w:tcW w:w="3969" w:type="dxa"/>
          </w:tcPr>
          <w:p w14:paraId="27DD34A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20 ml Hefezellen aus Flasche 1A beimpft wurde.</w:t>
            </w:r>
          </w:p>
        </w:tc>
      </w:tr>
      <w:tr w:rsidR="004055C5" w:rsidRPr="00510055" w14:paraId="40B47B9B"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41C58F6" w14:textId="6FADFA39" w:rsidR="004055C5" w:rsidRPr="00510055" w:rsidRDefault="002325E3" w:rsidP="00C05C5C">
            <w:pPr>
              <w:rPr>
                <w:b w:val="0"/>
                <w:bCs w:val="0"/>
                <w:lang w:val="de-CH"/>
              </w:rPr>
            </w:pPr>
            <w:r>
              <w:rPr>
                <w:lang w:val="de-CH"/>
              </w:rPr>
              <w:t>Versuch</w:t>
            </w:r>
            <w:r w:rsidR="004055C5" w:rsidRPr="00510055">
              <w:rPr>
                <w:lang w:val="de-CH"/>
              </w:rPr>
              <w:t xml:space="preserve"> 9</w:t>
            </w:r>
          </w:p>
          <w:p w14:paraId="2E8DB6DA" w14:textId="77777777" w:rsidR="004055C5" w:rsidRPr="00510055" w:rsidRDefault="004055C5" w:rsidP="00C05C5C">
            <w:pPr>
              <w:rPr>
                <w:lang w:val="de-CH"/>
              </w:rPr>
            </w:pPr>
            <w:r w:rsidRPr="00510055">
              <w:rPr>
                <w:lang w:val="de-CH"/>
              </w:rPr>
              <w:t>2 Position</w:t>
            </w:r>
          </w:p>
        </w:tc>
        <w:tc>
          <w:tcPr>
            <w:tcW w:w="1528" w:type="dxa"/>
          </w:tcPr>
          <w:p w14:paraId="0DAC88B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30.08.2018</w:t>
            </w:r>
          </w:p>
        </w:tc>
        <w:tc>
          <w:tcPr>
            <w:tcW w:w="1701" w:type="dxa"/>
          </w:tcPr>
          <w:p w14:paraId="2F066F56"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180</w:t>
            </w:r>
          </w:p>
        </w:tc>
        <w:tc>
          <w:tcPr>
            <w:tcW w:w="3969" w:type="dxa"/>
          </w:tcPr>
          <w:p w14:paraId="24EA045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220 ml Nährmedium, welches mit 25 ml Hefezellen aus Flasche 1A beimpft wurde.</w:t>
            </w:r>
          </w:p>
        </w:tc>
      </w:tr>
      <w:tr w:rsidR="004055C5" w:rsidRPr="00510055" w14:paraId="0EEED20D"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66F6BD87" w14:textId="47B3761E" w:rsidR="004055C5" w:rsidRPr="00510055" w:rsidRDefault="002325E3" w:rsidP="00C05C5C">
            <w:pPr>
              <w:rPr>
                <w:b w:val="0"/>
                <w:lang w:val="de-CH"/>
              </w:rPr>
            </w:pPr>
            <w:r>
              <w:rPr>
                <w:lang w:val="de-CH"/>
              </w:rPr>
              <w:t>Versuch</w:t>
            </w:r>
            <w:r w:rsidR="004055C5" w:rsidRPr="00510055">
              <w:rPr>
                <w:lang w:val="de-CH"/>
              </w:rPr>
              <w:t xml:space="preserve"> 1B</w:t>
            </w:r>
          </w:p>
        </w:tc>
        <w:tc>
          <w:tcPr>
            <w:tcW w:w="1528" w:type="dxa"/>
          </w:tcPr>
          <w:p w14:paraId="22D1C42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14:paraId="645FCDE8"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p>
        </w:tc>
        <w:tc>
          <w:tcPr>
            <w:tcW w:w="3969" w:type="dxa"/>
          </w:tcPr>
          <w:p w14:paraId="4A6B3C22"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geimpft mit 2 ml Cryo-Vial Hefezellen und während drei Tagen für die weitere Verarbeitung kultiviert.</w:t>
            </w:r>
          </w:p>
        </w:tc>
      </w:tr>
      <w:tr w:rsidR="004055C5" w:rsidRPr="00510055" w14:paraId="6633F45E"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AFCED33" w14:textId="591B5EBE" w:rsidR="004055C5" w:rsidRPr="00510055" w:rsidRDefault="002325E3" w:rsidP="00C05C5C">
            <w:pPr>
              <w:rPr>
                <w:b w:val="0"/>
                <w:bCs w:val="0"/>
                <w:lang w:val="de-CH"/>
              </w:rPr>
            </w:pPr>
            <w:r>
              <w:rPr>
                <w:lang w:val="de-CH"/>
              </w:rPr>
              <w:t>Versuch</w:t>
            </w:r>
            <w:r w:rsidR="004055C5" w:rsidRPr="00510055">
              <w:rPr>
                <w:lang w:val="de-CH"/>
              </w:rPr>
              <w:t xml:space="preserve"> 10</w:t>
            </w:r>
          </w:p>
          <w:p w14:paraId="5424AB5F" w14:textId="77777777" w:rsidR="004055C5" w:rsidRPr="00510055" w:rsidRDefault="004055C5" w:rsidP="00C05C5C">
            <w:pPr>
              <w:rPr>
                <w:lang w:val="de-CH"/>
              </w:rPr>
            </w:pPr>
            <w:r w:rsidRPr="00510055">
              <w:rPr>
                <w:lang w:val="de-CH"/>
              </w:rPr>
              <w:t>1 Position</w:t>
            </w:r>
          </w:p>
        </w:tc>
        <w:tc>
          <w:tcPr>
            <w:tcW w:w="1528" w:type="dxa"/>
          </w:tcPr>
          <w:p w14:paraId="1DCF4071"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03.09.2018</w:t>
            </w:r>
          </w:p>
        </w:tc>
        <w:tc>
          <w:tcPr>
            <w:tcW w:w="1701" w:type="dxa"/>
          </w:tcPr>
          <w:p w14:paraId="32E7FC3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183</w:t>
            </w:r>
          </w:p>
        </w:tc>
        <w:tc>
          <w:tcPr>
            <w:tcW w:w="3969" w:type="dxa"/>
          </w:tcPr>
          <w:p w14:paraId="08C41A5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15 ml Hefezellen aus Flasche 1B beimpft wurde.</w:t>
            </w:r>
          </w:p>
        </w:tc>
      </w:tr>
      <w:tr w:rsidR="004055C5" w:rsidRPr="00510055" w14:paraId="5E01A86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23295C8" w14:textId="67DAEC7B" w:rsidR="004055C5" w:rsidRPr="00510055" w:rsidRDefault="002325E3" w:rsidP="00C05C5C">
            <w:pPr>
              <w:rPr>
                <w:b w:val="0"/>
                <w:bCs w:val="0"/>
                <w:lang w:val="de-CH"/>
              </w:rPr>
            </w:pPr>
            <w:r>
              <w:rPr>
                <w:lang w:val="de-CH"/>
              </w:rPr>
              <w:t>Versuch</w:t>
            </w:r>
            <w:r w:rsidR="004055C5" w:rsidRPr="00510055">
              <w:rPr>
                <w:lang w:val="de-CH"/>
              </w:rPr>
              <w:t xml:space="preserve"> 11</w:t>
            </w:r>
          </w:p>
          <w:p w14:paraId="19A91F7B" w14:textId="77777777" w:rsidR="004055C5" w:rsidRPr="00510055" w:rsidRDefault="004055C5" w:rsidP="00C05C5C">
            <w:pPr>
              <w:rPr>
                <w:lang w:val="de-CH"/>
              </w:rPr>
            </w:pPr>
            <w:r w:rsidRPr="00510055">
              <w:rPr>
                <w:lang w:val="de-CH"/>
              </w:rPr>
              <w:t>2 Position</w:t>
            </w:r>
          </w:p>
        </w:tc>
        <w:tc>
          <w:tcPr>
            <w:tcW w:w="1528" w:type="dxa"/>
          </w:tcPr>
          <w:p w14:paraId="0829750C"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03.09.2018</w:t>
            </w:r>
          </w:p>
        </w:tc>
        <w:tc>
          <w:tcPr>
            <w:tcW w:w="1701" w:type="dxa"/>
          </w:tcPr>
          <w:p w14:paraId="397C0C2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192</w:t>
            </w:r>
          </w:p>
        </w:tc>
        <w:tc>
          <w:tcPr>
            <w:tcW w:w="3969" w:type="dxa"/>
          </w:tcPr>
          <w:p w14:paraId="66EAEFE2"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beimpft wurde.</w:t>
            </w:r>
          </w:p>
        </w:tc>
      </w:tr>
      <w:tr w:rsidR="004055C5" w:rsidRPr="00510055" w14:paraId="0D8F838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0A5BE67" w14:textId="5D9A48D1" w:rsidR="004055C5" w:rsidRPr="00510055" w:rsidRDefault="002325E3" w:rsidP="00C05C5C">
            <w:pPr>
              <w:rPr>
                <w:b w:val="0"/>
                <w:bCs w:val="0"/>
                <w:lang w:val="de-CH"/>
              </w:rPr>
            </w:pPr>
            <w:r>
              <w:rPr>
                <w:lang w:val="de-CH"/>
              </w:rPr>
              <w:t>Versuch</w:t>
            </w:r>
            <w:r w:rsidR="004055C5" w:rsidRPr="00510055">
              <w:rPr>
                <w:lang w:val="de-CH"/>
              </w:rPr>
              <w:t xml:space="preserve"> 12</w:t>
            </w:r>
          </w:p>
          <w:p w14:paraId="71862020" w14:textId="77777777" w:rsidR="004055C5" w:rsidRPr="00510055" w:rsidRDefault="004055C5" w:rsidP="00C05C5C">
            <w:pPr>
              <w:rPr>
                <w:lang w:val="de-CH"/>
              </w:rPr>
            </w:pPr>
            <w:r w:rsidRPr="00510055">
              <w:rPr>
                <w:lang w:val="de-CH"/>
              </w:rPr>
              <w:t>1 Position</w:t>
            </w:r>
          </w:p>
        </w:tc>
        <w:tc>
          <w:tcPr>
            <w:tcW w:w="1528" w:type="dxa"/>
          </w:tcPr>
          <w:p w14:paraId="418B59FF"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04.09.2018</w:t>
            </w:r>
          </w:p>
        </w:tc>
        <w:tc>
          <w:tcPr>
            <w:tcW w:w="1701" w:type="dxa"/>
          </w:tcPr>
          <w:p w14:paraId="1A086015"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4E5AD44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 ml Nährmedium, welches mit 15 ml Hefezellen aus Flasche 1B beimpft wurde.</w:t>
            </w:r>
          </w:p>
        </w:tc>
      </w:tr>
      <w:tr w:rsidR="004055C5" w:rsidRPr="00510055" w14:paraId="163AE4B6"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5B5F862" w14:textId="2ABEFFE1" w:rsidR="004055C5" w:rsidRPr="00510055" w:rsidRDefault="002325E3" w:rsidP="00C05C5C">
            <w:pPr>
              <w:rPr>
                <w:b w:val="0"/>
                <w:bCs w:val="0"/>
                <w:lang w:val="de-CH"/>
              </w:rPr>
            </w:pPr>
            <w:r>
              <w:rPr>
                <w:lang w:val="de-CH"/>
              </w:rPr>
              <w:t>Versuch</w:t>
            </w:r>
            <w:r w:rsidR="004055C5" w:rsidRPr="00510055">
              <w:rPr>
                <w:lang w:val="de-CH"/>
              </w:rPr>
              <w:t xml:space="preserve"> 13</w:t>
            </w:r>
          </w:p>
          <w:p w14:paraId="4106AABB" w14:textId="06626D99" w:rsidR="004055C5" w:rsidRPr="00510055" w:rsidRDefault="00654C03" w:rsidP="00C05C5C">
            <w:pPr>
              <w:rPr>
                <w:lang w:val="de-CH"/>
              </w:rPr>
            </w:pPr>
            <w:r>
              <w:rPr>
                <w:lang w:val="de-CH"/>
              </w:rPr>
              <w:t>2</w:t>
            </w:r>
            <w:r w:rsidR="004055C5" w:rsidRPr="00510055">
              <w:rPr>
                <w:lang w:val="de-CH"/>
              </w:rPr>
              <w:t xml:space="preserve"> Position</w:t>
            </w:r>
          </w:p>
        </w:tc>
        <w:tc>
          <w:tcPr>
            <w:tcW w:w="1528" w:type="dxa"/>
          </w:tcPr>
          <w:p w14:paraId="37D0ADB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04.09.2018</w:t>
            </w:r>
          </w:p>
        </w:tc>
        <w:tc>
          <w:tcPr>
            <w:tcW w:w="1701" w:type="dxa"/>
          </w:tcPr>
          <w:p w14:paraId="5BA4060A"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3E8883F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aus Flasche 1B beimpft wurde.</w:t>
            </w:r>
          </w:p>
        </w:tc>
      </w:tr>
      <w:tr w:rsidR="004055C5" w:rsidRPr="00510055" w14:paraId="64239C0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C64CF04" w14:textId="34C7BD3B" w:rsidR="004055C5" w:rsidRPr="00510055" w:rsidRDefault="002325E3" w:rsidP="00C05C5C">
            <w:pPr>
              <w:rPr>
                <w:b w:val="0"/>
                <w:bCs w:val="0"/>
                <w:lang w:val="de-CH"/>
              </w:rPr>
            </w:pPr>
            <w:r>
              <w:rPr>
                <w:lang w:val="de-CH"/>
              </w:rPr>
              <w:t>Versuch</w:t>
            </w:r>
            <w:r w:rsidR="004055C5" w:rsidRPr="00510055">
              <w:rPr>
                <w:lang w:val="de-CH"/>
              </w:rPr>
              <w:t xml:space="preserve"> 14</w:t>
            </w:r>
          </w:p>
          <w:p w14:paraId="7266AF6E" w14:textId="77777777" w:rsidR="004055C5" w:rsidRPr="00510055" w:rsidRDefault="004055C5" w:rsidP="00C05C5C">
            <w:r w:rsidRPr="00510055">
              <w:rPr>
                <w:lang w:val="de-CH"/>
              </w:rPr>
              <w:t>1 Position</w:t>
            </w:r>
          </w:p>
        </w:tc>
        <w:tc>
          <w:tcPr>
            <w:tcW w:w="1528" w:type="dxa"/>
          </w:tcPr>
          <w:p w14:paraId="68650D37"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14:paraId="07B8D35F"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8919590"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7CCFCD9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45260699" w14:textId="12959862" w:rsidR="004055C5" w:rsidRPr="00510055" w:rsidRDefault="002325E3" w:rsidP="00C05C5C">
            <w:pPr>
              <w:rPr>
                <w:b w:val="0"/>
                <w:bCs w:val="0"/>
                <w:lang w:val="de-CH"/>
              </w:rPr>
            </w:pPr>
            <w:r>
              <w:rPr>
                <w:lang w:val="de-CH"/>
              </w:rPr>
              <w:t>Versuch</w:t>
            </w:r>
            <w:r w:rsidR="004055C5" w:rsidRPr="00510055">
              <w:rPr>
                <w:lang w:val="de-CH"/>
              </w:rPr>
              <w:t xml:space="preserve"> 15</w:t>
            </w:r>
          </w:p>
          <w:p w14:paraId="5ED7E2B0" w14:textId="77777777" w:rsidR="004055C5" w:rsidRPr="00510055" w:rsidRDefault="004055C5" w:rsidP="00C05C5C">
            <w:pPr>
              <w:rPr>
                <w:lang w:val="de-CH"/>
              </w:rPr>
            </w:pPr>
            <w:r w:rsidRPr="00510055">
              <w:rPr>
                <w:lang w:val="de-CH"/>
              </w:rPr>
              <w:t>2 Position</w:t>
            </w:r>
          </w:p>
        </w:tc>
        <w:tc>
          <w:tcPr>
            <w:tcW w:w="1528" w:type="dxa"/>
          </w:tcPr>
          <w:p w14:paraId="1B20623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14:paraId="4465920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079F140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52A6C77"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B102361" w14:textId="77440A35" w:rsidR="004055C5" w:rsidRPr="00510055" w:rsidRDefault="002325E3" w:rsidP="00C05C5C">
            <w:pPr>
              <w:rPr>
                <w:b w:val="0"/>
                <w:bCs w:val="0"/>
                <w:lang w:val="de-CH"/>
              </w:rPr>
            </w:pPr>
            <w:r>
              <w:rPr>
                <w:lang w:val="de-CH"/>
              </w:rPr>
              <w:lastRenderedPageBreak/>
              <w:t>Versuch</w:t>
            </w:r>
            <w:r w:rsidR="004055C5" w:rsidRPr="00510055">
              <w:rPr>
                <w:lang w:val="de-CH"/>
              </w:rPr>
              <w:t xml:space="preserve"> 16</w:t>
            </w:r>
          </w:p>
          <w:p w14:paraId="452A192E" w14:textId="77777777" w:rsidR="004055C5" w:rsidRPr="00510055" w:rsidRDefault="004055C5" w:rsidP="00C05C5C">
            <w:pPr>
              <w:rPr>
                <w:lang w:val="de-CH"/>
              </w:rPr>
            </w:pPr>
            <w:r w:rsidRPr="00510055">
              <w:rPr>
                <w:lang w:val="de-CH"/>
              </w:rPr>
              <w:t>1 Position</w:t>
            </w:r>
          </w:p>
        </w:tc>
        <w:tc>
          <w:tcPr>
            <w:tcW w:w="1528" w:type="dxa"/>
          </w:tcPr>
          <w:p w14:paraId="7B14C47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14:paraId="66C2D3E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B479BA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E3079E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27901089" w14:textId="62F78521" w:rsidR="004055C5" w:rsidRPr="00510055" w:rsidRDefault="002325E3" w:rsidP="00C05C5C">
            <w:pPr>
              <w:rPr>
                <w:b w:val="0"/>
                <w:bCs w:val="0"/>
                <w:lang w:val="de-CH"/>
              </w:rPr>
            </w:pPr>
            <w:r>
              <w:rPr>
                <w:lang w:val="de-CH"/>
              </w:rPr>
              <w:t>Versuch</w:t>
            </w:r>
            <w:r w:rsidR="004055C5" w:rsidRPr="00510055">
              <w:rPr>
                <w:lang w:val="de-CH"/>
              </w:rPr>
              <w:t xml:space="preserve"> 17</w:t>
            </w:r>
          </w:p>
          <w:p w14:paraId="5CD7228C" w14:textId="77777777" w:rsidR="004055C5" w:rsidRPr="00510055" w:rsidRDefault="004055C5" w:rsidP="00C05C5C">
            <w:pPr>
              <w:rPr>
                <w:lang w:val="de-CH"/>
              </w:rPr>
            </w:pPr>
            <w:r w:rsidRPr="00510055">
              <w:rPr>
                <w:lang w:val="de-CH"/>
              </w:rPr>
              <w:t>2 Position</w:t>
            </w:r>
          </w:p>
        </w:tc>
        <w:tc>
          <w:tcPr>
            <w:tcW w:w="1528" w:type="dxa"/>
          </w:tcPr>
          <w:p w14:paraId="44553957"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14:paraId="1485885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61CC1AE4"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CEDACF4"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4C0EA3B" w14:textId="438F88B1" w:rsidR="004055C5" w:rsidRPr="00510055" w:rsidRDefault="002325E3" w:rsidP="00C05C5C">
            <w:pPr>
              <w:rPr>
                <w:b w:val="0"/>
                <w:bCs w:val="0"/>
                <w:lang w:val="de-CH"/>
              </w:rPr>
            </w:pPr>
            <w:r>
              <w:rPr>
                <w:lang w:val="de-CH"/>
              </w:rPr>
              <w:t>Versuch</w:t>
            </w:r>
            <w:r w:rsidR="004055C5" w:rsidRPr="00510055">
              <w:rPr>
                <w:lang w:val="de-CH"/>
              </w:rPr>
              <w:t xml:space="preserve"> 18</w:t>
            </w:r>
          </w:p>
          <w:p w14:paraId="07E6C183" w14:textId="77777777" w:rsidR="004055C5" w:rsidRPr="00510055" w:rsidRDefault="004055C5" w:rsidP="00C05C5C">
            <w:pPr>
              <w:rPr>
                <w:lang w:val="de-CH"/>
              </w:rPr>
            </w:pPr>
            <w:r w:rsidRPr="00510055">
              <w:rPr>
                <w:lang w:val="de-CH"/>
              </w:rPr>
              <w:t>1 Position</w:t>
            </w:r>
          </w:p>
        </w:tc>
        <w:tc>
          <w:tcPr>
            <w:tcW w:w="1528" w:type="dxa"/>
          </w:tcPr>
          <w:p w14:paraId="3A9A7D8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11.09.2018</w:t>
            </w:r>
          </w:p>
        </w:tc>
        <w:tc>
          <w:tcPr>
            <w:tcW w:w="1701" w:type="dxa"/>
          </w:tcPr>
          <w:p w14:paraId="53CE940F" w14:textId="78F7B1C0"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3712F27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240 ml Nährmedium, welches mit 10 ml Hefezellen aus Flasche 1B beimpft wurde.</w:t>
            </w:r>
          </w:p>
        </w:tc>
      </w:tr>
      <w:tr w:rsidR="004055C5" w:rsidRPr="00510055" w14:paraId="2D66A3F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510FD08" w14:textId="4E01647F" w:rsidR="004055C5" w:rsidRPr="00510055" w:rsidRDefault="002325E3" w:rsidP="00C05C5C">
            <w:pPr>
              <w:rPr>
                <w:b w:val="0"/>
                <w:bCs w:val="0"/>
                <w:lang w:val="de-CH"/>
              </w:rPr>
            </w:pPr>
            <w:r>
              <w:rPr>
                <w:lang w:val="de-CH"/>
              </w:rPr>
              <w:t>Versuch</w:t>
            </w:r>
            <w:r w:rsidR="004055C5" w:rsidRPr="00510055">
              <w:rPr>
                <w:lang w:val="de-CH"/>
              </w:rPr>
              <w:t xml:space="preserve"> 19</w:t>
            </w:r>
          </w:p>
          <w:p w14:paraId="27C8076E" w14:textId="77777777" w:rsidR="004055C5" w:rsidRPr="00510055" w:rsidRDefault="004055C5" w:rsidP="00C05C5C">
            <w:pPr>
              <w:rPr>
                <w:lang w:val="de-CH"/>
              </w:rPr>
            </w:pPr>
            <w:r w:rsidRPr="00510055">
              <w:rPr>
                <w:lang w:val="de-CH"/>
              </w:rPr>
              <w:t>2 Position</w:t>
            </w:r>
          </w:p>
        </w:tc>
        <w:tc>
          <w:tcPr>
            <w:tcW w:w="1528" w:type="dxa"/>
          </w:tcPr>
          <w:p w14:paraId="3FD1D39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14:paraId="6FB000E7" w14:textId="3FA20718"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4E1F9A1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309CDD21"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AE1FFD" w14:textId="1426BD57" w:rsidR="004055C5" w:rsidRPr="00510055" w:rsidRDefault="002325E3" w:rsidP="00C05C5C">
            <w:pPr>
              <w:rPr>
                <w:b w:val="0"/>
                <w:bCs w:val="0"/>
                <w:lang w:val="de-CH"/>
              </w:rPr>
            </w:pPr>
            <w:r>
              <w:rPr>
                <w:lang w:val="de-CH"/>
              </w:rPr>
              <w:t>Versuch</w:t>
            </w:r>
            <w:r w:rsidR="004055C5" w:rsidRPr="00510055">
              <w:rPr>
                <w:lang w:val="de-CH"/>
              </w:rPr>
              <w:t xml:space="preserve"> 20</w:t>
            </w:r>
          </w:p>
          <w:p w14:paraId="140E0926" w14:textId="77777777" w:rsidR="004055C5" w:rsidRPr="00510055" w:rsidRDefault="004055C5" w:rsidP="00C05C5C">
            <w:pPr>
              <w:rPr>
                <w:lang w:val="de-CH"/>
              </w:rPr>
            </w:pPr>
            <w:r w:rsidRPr="00510055">
              <w:rPr>
                <w:lang w:val="de-CH"/>
              </w:rPr>
              <w:t>1 Position</w:t>
            </w:r>
          </w:p>
        </w:tc>
        <w:tc>
          <w:tcPr>
            <w:tcW w:w="1528" w:type="dxa"/>
          </w:tcPr>
          <w:p w14:paraId="7981C14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01E0D621" w14:textId="3E75E34C"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298363E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2CE958F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0CDC12A8" w14:textId="33CA0C8B" w:rsidR="004055C5" w:rsidRPr="00510055" w:rsidRDefault="002325E3" w:rsidP="00C05C5C">
            <w:pPr>
              <w:rPr>
                <w:b w:val="0"/>
                <w:bCs w:val="0"/>
                <w:lang w:val="de-CH"/>
              </w:rPr>
            </w:pPr>
            <w:r>
              <w:rPr>
                <w:lang w:val="de-CH"/>
              </w:rPr>
              <w:t>Versuch</w:t>
            </w:r>
            <w:r w:rsidR="004055C5" w:rsidRPr="00510055">
              <w:rPr>
                <w:lang w:val="de-CH"/>
              </w:rPr>
              <w:t xml:space="preserve"> 21</w:t>
            </w:r>
          </w:p>
          <w:p w14:paraId="71C47E6F" w14:textId="77777777" w:rsidR="004055C5" w:rsidRPr="00510055" w:rsidRDefault="004055C5" w:rsidP="00C05C5C">
            <w:pPr>
              <w:rPr>
                <w:lang w:val="de-CH"/>
              </w:rPr>
            </w:pPr>
            <w:r w:rsidRPr="00510055">
              <w:rPr>
                <w:lang w:val="de-CH"/>
              </w:rPr>
              <w:t>2 Position</w:t>
            </w:r>
          </w:p>
        </w:tc>
        <w:tc>
          <w:tcPr>
            <w:tcW w:w="1528" w:type="dxa"/>
          </w:tcPr>
          <w:p w14:paraId="1A336C8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14:paraId="41D62DDC" w14:textId="429A9307"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50AA361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5DD6DBC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F078C79" w14:textId="3EAF16A8" w:rsidR="004055C5" w:rsidRPr="00510055" w:rsidRDefault="002325E3" w:rsidP="00C05C5C">
            <w:pPr>
              <w:rPr>
                <w:b w:val="0"/>
                <w:bCs w:val="0"/>
                <w:lang w:val="de-CH"/>
              </w:rPr>
            </w:pPr>
            <w:r>
              <w:rPr>
                <w:lang w:val="de-CH"/>
              </w:rPr>
              <w:t>Versuch</w:t>
            </w:r>
            <w:r w:rsidR="004055C5" w:rsidRPr="00510055">
              <w:rPr>
                <w:lang w:val="de-CH"/>
              </w:rPr>
              <w:t xml:space="preserve"> 22</w:t>
            </w:r>
          </w:p>
          <w:p w14:paraId="2FA4B807" w14:textId="77777777" w:rsidR="004055C5" w:rsidRPr="00510055" w:rsidRDefault="004055C5" w:rsidP="00C05C5C">
            <w:pPr>
              <w:rPr>
                <w:lang w:val="de-CH"/>
              </w:rPr>
            </w:pPr>
            <w:r w:rsidRPr="00510055">
              <w:rPr>
                <w:lang w:val="de-CH"/>
              </w:rPr>
              <w:t>1 Position</w:t>
            </w:r>
          </w:p>
        </w:tc>
        <w:tc>
          <w:tcPr>
            <w:tcW w:w="1528" w:type="dxa"/>
          </w:tcPr>
          <w:p w14:paraId="5D34B59D" w14:textId="00873D24"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w:t>
            </w:r>
            <w:r w:rsidR="000206E2" w:rsidRPr="00510055">
              <w:rPr>
                <w:lang w:val="de-CH"/>
              </w:rPr>
              <w:t>4</w:t>
            </w:r>
            <w:r w:rsidRPr="00510055">
              <w:rPr>
                <w:lang w:val="de-CH"/>
              </w:rPr>
              <w:t>.09.2018</w:t>
            </w:r>
          </w:p>
        </w:tc>
        <w:tc>
          <w:tcPr>
            <w:tcW w:w="1701" w:type="dxa"/>
          </w:tcPr>
          <w:p w14:paraId="4A283667" w14:textId="17166FEE"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03BBFC9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82B06E7"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6BABC89" w14:textId="004B3FB1" w:rsidR="004055C5" w:rsidRPr="00510055" w:rsidRDefault="002325E3" w:rsidP="00C05C5C">
            <w:pPr>
              <w:rPr>
                <w:b w:val="0"/>
                <w:bCs w:val="0"/>
                <w:lang w:val="de-CH"/>
              </w:rPr>
            </w:pPr>
            <w:r>
              <w:rPr>
                <w:lang w:val="de-CH"/>
              </w:rPr>
              <w:t>Versuch</w:t>
            </w:r>
            <w:r w:rsidR="004055C5" w:rsidRPr="00510055">
              <w:rPr>
                <w:lang w:val="de-CH"/>
              </w:rPr>
              <w:t xml:space="preserve"> 23</w:t>
            </w:r>
          </w:p>
          <w:p w14:paraId="14DF99AE" w14:textId="77777777" w:rsidR="004055C5" w:rsidRPr="00510055" w:rsidRDefault="004055C5" w:rsidP="00C05C5C">
            <w:pPr>
              <w:rPr>
                <w:lang w:val="de-CH"/>
              </w:rPr>
            </w:pPr>
            <w:r w:rsidRPr="00510055">
              <w:rPr>
                <w:lang w:val="de-CH"/>
              </w:rPr>
              <w:t>2 Position</w:t>
            </w:r>
          </w:p>
        </w:tc>
        <w:tc>
          <w:tcPr>
            <w:tcW w:w="1528" w:type="dxa"/>
          </w:tcPr>
          <w:p w14:paraId="61176DB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5ADA0171" w14:textId="2E073390"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787629B5"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3D85B18"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B4B963" w14:textId="114D3470" w:rsidR="004055C5" w:rsidRPr="00510055" w:rsidRDefault="002325E3" w:rsidP="00C05C5C">
            <w:pPr>
              <w:rPr>
                <w:b w:val="0"/>
                <w:bCs w:val="0"/>
                <w:lang w:val="de-CH"/>
              </w:rPr>
            </w:pPr>
            <w:r>
              <w:rPr>
                <w:lang w:val="de-CH"/>
              </w:rPr>
              <w:t>Versuch</w:t>
            </w:r>
            <w:r w:rsidR="004055C5" w:rsidRPr="00510055">
              <w:rPr>
                <w:lang w:val="de-CH"/>
              </w:rPr>
              <w:t xml:space="preserve"> 24</w:t>
            </w:r>
          </w:p>
          <w:p w14:paraId="1138F345" w14:textId="77777777" w:rsidR="004055C5" w:rsidRPr="00510055" w:rsidRDefault="004055C5" w:rsidP="00C05C5C">
            <w:pPr>
              <w:rPr>
                <w:lang w:val="de-CH"/>
              </w:rPr>
            </w:pPr>
            <w:r w:rsidRPr="00510055">
              <w:rPr>
                <w:lang w:val="de-CH"/>
              </w:rPr>
              <w:t>1 Position</w:t>
            </w:r>
          </w:p>
        </w:tc>
        <w:tc>
          <w:tcPr>
            <w:tcW w:w="1528" w:type="dxa"/>
          </w:tcPr>
          <w:p w14:paraId="50D94B8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3B341D84" w14:textId="10D291E6"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95D1AC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1EC767E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E2B80A8" w14:textId="39F8D17A" w:rsidR="004055C5" w:rsidRPr="00510055" w:rsidRDefault="002325E3" w:rsidP="00C05C5C">
            <w:pPr>
              <w:rPr>
                <w:b w:val="0"/>
                <w:bCs w:val="0"/>
                <w:lang w:val="de-CH"/>
              </w:rPr>
            </w:pPr>
            <w:r>
              <w:rPr>
                <w:lang w:val="de-CH"/>
              </w:rPr>
              <w:t>Versuch</w:t>
            </w:r>
            <w:r w:rsidR="004055C5" w:rsidRPr="00510055">
              <w:rPr>
                <w:lang w:val="de-CH"/>
              </w:rPr>
              <w:t xml:space="preserve"> 25</w:t>
            </w:r>
          </w:p>
          <w:p w14:paraId="65F39E2C" w14:textId="77777777" w:rsidR="004055C5" w:rsidRPr="00510055" w:rsidRDefault="004055C5" w:rsidP="00C05C5C">
            <w:pPr>
              <w:rPr>
                <w:lang w:val="de-CH"/>
              </w:rPr>
            </w:pPr>
            <w:r w:rsidRPr="00510055">
              <w:rPr>
                <w:lang w:val="de-CH"/>
              </w:rPr>
              <w:t>2 Position</w:t>
            </w:r>
          </w:p>
        </w:tc>
        <w:tc>
          <w:tcPr>
            <w:tcW w:w="1528" w:type="dxa"/>
          </w:tcPr>
          <w:p w14:paraId="4E07E29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1F8D78B4" w14:textId="576BE020"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115C58C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3B0C032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2EA8C18" w14:textId="397C308D" w:rsidR="004055C5" w:rsidRPr="00510055" w:rsidRDefault="002325E3" w:rsidP="00C05C5C">
            <w:pPr>
              <w:rPr>
                <w:b w:val="0"/>
                <w:bCs w:val="0"/>
                <w:lang w:val="de-CH"/>
              </w:rPr>
            </w:pPr>
            <w:r>
              <w:rPr>
                <w:lang w:val="de-CH"/>
              </w:rPr>
              <w:lastRenderedPageBreak/>
              <w:t>Versuch</w:t>
            </w:r>
            <w:r w:rsidR="004055C5" w:rsidRPr="00510055">
              <w:rPr>
                <w:lang w:val="de-CH"/>
              </w:rPr>
              <w:t xml:space="preserve"> 26</w:t>
            </w:r>
          </w:p>
          <w:p w14:paraId="5B0D59DF" w14:textId="77777777" w:rsidR="004055C5" w:rsidRPr="00510055" w:rsidRDefault="004055C5" w:rsidP="00C05C5C">
            <w:pPr>
              <w:rPr>
                <w:lang w:val="de-CH"/>
              </w:rPr>
            </w:pPr>
            <w:r w:rsidRPr="00510055">
              <w:rPr>
                <w:lang w:val="de-CH"/>
              </w:rPr>
              <w:t>1 Position</w:t>
            </w:r>
          </w:p>
        </w:tc>
        <w:tc>
          <w:tcPr>
            <w:tcW w:w="1528" w:type="dxa"/>
          </w:tcPr>
          <w:p w14:paraId="2A3DA21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198043A5" w14:textId="7929601A"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68AFCB0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53DBC07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6E22A43" w14:textId="2264A474" w:rsidR="004055C5" w:rsidRPr="00510055" w:rsidRDefault="002325E3" w:rsidP="00C05C5C">
            <w:pPr>
              <w:rPr>
                <w:b w:val="0"/>
                <w:bCs w:val="0"/>
                <w:lang w:val="de-CH"/>
              </w:rPr>
            </w:pPr>
            <w:r>
              <w:rPr>
                <w:lang w:val="de-CH"/>
              </w:rPr>
              <w:t>Versuch</w:t>
            </w:r>
            <w:r w:rsidR="004055C5" w:rsidRPr="00510055">
              <w:rPr>
                <w:lang w:val="de-CH"/>
              </w:rPr>
              <w:t xml:space="preserve"> 27</w:t>
            </w:r>
          </w:p>
          <w:p w14:paraId="3D7C3B89" w14:textId="77777777" w:rsidR="004055C5" w:rsidRPr="00510055" w:rsidRDefault="004055C5" w:rsidP="00C05C5C">
            <w:pPr>
              <w:rPr>
                <w:lang w:val="de-CH"/>
              </w:rPr>
            </w:pPr>
            <w:r w:rsidRPr="00510055">
              <w:rPr>
                <w:lang w:val="de-CH"/>
              </w:rPr>
              <w:t>2 Position</w:t>
            </w:r>
          </w:p>
        </w:tc>
        <w:tc>
          <w:tcPr>
            <w:tcW w:w="1528" w:type="dxa"/>
          </w:tcPr>
          <w:p w14:paraId="6204BF8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6B345FD4" w14:textId="102C7F5E" w:rsidR="004055C5" w:rsidRPr="00510055" w:rsidRDefault="00AD764D"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534D344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BC48FE" w:rsidRPr="00510055" w14:paraId="5462FF68"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1DE35BE" w14:textId="4654224D" w:rsidR="00BC48FE" w:rsidRDefault="00BC48FE" w:rsidP="00C05C5C">
            <w:pPr>
              <w:rPr>
                <w:lang w:val="de-CH"/>
              </w:rPr>
            </w:pPr>
            <w:r>
              <w:rPr>
                <w:lang w:val="de-CH"/>
              </w:rPr>
              <w:t>Versuch 28</w:t>
            </w:r>
          </w:p>
        </w:tc>
        <w:tc>
          <w:tcPr>
            <w:tcW w:w="1528" w:type="dxa"/>
          </w:tcPr>
          <w:p w14:paraId="24C0B5E2" w14:textId="24B4C1B6"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1701" w:type="dxa"/>
          </w:tcPr>
          <w:p w14:paraId="100E7340" w14:textId="45781F82"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3969" w:type="dxa"/>
          </w:tcPr>
          <w:p w14:paraId="1568110E" w14:textId="2C5DA781"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0206E2" w14:paraId="080B030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2DA0E44" w14:textId="19B2BCC2" w:rsidR="000206E2" w:rsidRPr="00510055" w:rsidRDefault="002325E3" w:rsidP="000206E2">
            <w:pPr>
              <w:rPr>
                <w:b w:val="0"/>
                <w:bCs w:val="0"/>
                <w:lang w:val="de-CH"/>
              </w:rPr>
            </w:pPr>
            <w:r>
              <w:rPr>
                <w:lang w:val="de-CH"/>
              </w:rPr>
              <w:t>Versuch</w:t>
            </w:r>
            <w:r w:rsidR="000206E2" w:rsidRPr="00510055">
              <w:rPr>
                <w:lang w:val="de-CH"/>
              </w:rPr>
              <w:t xml:space="preserve"> 2</w:t>
            </w:r>
            <w:r w:rsidR="00510055" w:rsidRPr="00510055">
              <w:rPr>
                <w:lang w:val="de-CH"/>
              </w:rPr>
              <w:t>9</w:t>
            </w:r>
          </w:p>
          <w:p w14:paraId="714DBE42" w14:textId="52621501" w:rsidR="000206E2" w:rsidRPr="00510055" w:rsidRDefault="000206E2" w:rsidP="000206E2">
            <w:pPr>
              <w:rPr>
                <w:lang w:val="de-CH"/>
              </w:rPr>
            </w:pPr>
            <w:r w:rsidRPr="00510055">
              <w:rPr>
                <w:lang w:val="de-CH"/>
              </w:rPr>
              <w:t>2 Position</w:t>
            </w:r>
          </w:p>
        </w:tc>
        <w:tc>
          <w:tcPr>
            <w:tcW w:w="1528" w:type="dxa"/>
          </w:tcPr>
          <w:p w14:paraId="4E88D08E" w14:textId="24C57ACE" w:rsidR="000206E2" w:rsidRPr="00510055"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w:t>
            </w:r>
            <w:r w:rsidR="00510055" w:rsidRPr="00510055">
              <w:rPr>
                <w:lang w:val="de-CH"/>
              </w:rPr>
              <w:t>4</w:t>
            </w:r>
            <w:r w:rsidRPr="00510055">
              <w:rPr>
                <w:lang w:val="de-CH"/>
              </w:rPr>
              <w:t>.09.2018</w:t>
            </w:r>
          </w:p>
        </w:tc>
        <w:tc>
          <w:tcPr>
            <w:tcW w:w="1701" w:type="dxa"/>
          </w:tcPr>
          <w:p w14:paraId="71B5A4AF" w14:textId="1F4005DA" w:rsidR="000206E2" w:rsidRPr="00510055"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607BCA41" w14:textId="762D3716" w:rsidR="000206E2"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bl>
    <w:p w14:paraId="78F99996" w14:textId="77777777" w:rsidR="00170163" w:rsidRDefault="00170163" w:rsidP="0087306B">
      <w:pPr>
        <w:pStyle w:val="Beschriftung"/>
        <w:keepNext/>
      </w:pPr>
    </w:p>
    <w:p w14:paraId="41D32DAE" w14:textId="429832EF" w:rsidR="0087306B" w:rsidRDefault="0087306B" w:rsidP="0087306B">
      <w:pPr>
        <w:pStyle w:val="Beschriftung"/>
        <w:keepNext/>
      </w:pPr>
      <w:r>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1B1D56">
        <w:rPr>
          <w:noProof/>
        </w:rPr>
        <w:t>7</w:t>
      </w:r>
      <w:r w:rsidR="008F1F77">
        <w:rPr>
          <w:noProof/>
        </w:rPr>
        <w:fldChar w:fldCharType="end"/>
      </w:r>
      <w:r>
        <w:t>: Zusammenfassung von alle Korrelationswerte für jeweilige Farbanteil</w:t>
      </w:r>
      <w:r w:rsidR="007F3DCA">
        <w:t xml:space="preserve"> (Rot. Grün und Blau). </w:t>
      </w:r>
      <w:r w:rsidR="00DD609F">
        <w:t>D</w:t>
      </w:r>
      <w:r w:rsidR="00324D46">
        <w:t xml:space="preserve">ie Korrelationswert zwischen Farbwerte und OD-Werte </w:t>
      </w:r>
      <w:r w:rsidR="00DD609F">
        <w:t xml:space="preserve">wurde </w:t>
      </w:r>
      <w:r w:rsidR="00324D46">
        <w:t>ohne</w:t>
      </w:r>
      <w:r w:rsidR="009B6368">
        <w:t xml:space="preserve"> und mit</w:t>
      </w:r>
      <w:r w:rsidR="00324D46">
        <w:t xml:space="preserve"> Lichtberücksichtigung ermittelt. </w:t>
      </w:r>
    </w:p>
    <w:tbl>
      <w:tblPr>
        <w:tblStyle w:val="EinfacheTabelle2"/>
        <w:tblW w:w="5000" w:type="pct"/>
        <w:tblInd w:w="5" w:type="dxa"/>
        <w:tblLook w:val="04A0" w:firstRow="1" w:lastRow="0" w:firstColumn="1" w:lastColumn="0" w:noHBand="0" w:noVBand="1"/>
      </w:tblPr>
      <w:tblGrid>
        <w:gridCol w:w="2407"/>
        <w:gridCol w:w="3406"/>
        <w:gridCol w:w="3259"/>
      </w:tblGrid>
      <w:tr w:rsidR="00886E4D" w:rsidRPr="0093766A" w14:paraId="4F290F7F" w14:textId="77777777" w:rsidTr="009B636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07E67EC" w14:textId="77777777" w:rsidR="00886E4D" w:rsidRPr="0093766A" w:rsidRDefault="00886E4D" w:rsidP="009B6368">
            <w:pPr>
              <w:jc w:val="center"/>
              <w:rPr>
                <w:lang w:val="de-CH"/>
              </w:rPr>
            </w:pPr>
            <w:r>
              <w:t>Farbanteil</w:t>
            </w:r>
          </w:p>
        </w:tc>
        <w:tc>
          <w:tcPr>
            <w:tcW w:w="1877" w:type="pct"/>
            <w:vAlign w:val="center"/>
          </w:tcPr>
          <w:p w14:paraId="5C6585A6" w14:textId="77777777" w:rsidR="00886E4D" w:rsidRPr="0093766A" w:rsidRDefault="00886E4D" w:rsidP="009B6368">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(ohne Lichtberücksichtigung)</w:t>
            </w:r>
          </w:p>
        </w:tc>
        <w:tc>
          <w:tcPr>
            <w:tcW w:w="1796" w:type="pct"/>
            <w:vAlign w:val="center"/>
          </w:tcPr>
          <w:p w14:paraId="3DC524FF" w14:textId="77777777" w:rsidR="00886E4D" w:rsidRPr="0093766A" w:rsidRDefault="00886E4D" w:rsidP="009B6368">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(mit Lichtberücksichtigung)</w:t>
            </w:r>
          </w:p>
        </w:tc>
      </w:tr>
      <w:tr w:rsidR="00886E4D" w:rsidRPr="0093766A" w14:paraId="5912714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5445233" w14:textId="77777777" w:rsidR="00886E4D" w:rsidRPr="0093766A" w:rsidRDefault="00886E4D" w:rsidP="009B6368">
            <w:pPr>
              <w:jc w:val="center"/>
            </w:pPr>
            <w:r>
              <w:t>Versuch Nr.</w:t>
            </w:r>
            <w:r w:rsidRPr="0093766A">
              <w:t xml:space="preserve"> 7</w:t>
            </w:r>
          </w:p>
        </w:tc>
      </w:tr>
      <w:tr w:rsidR="00886E4D" w:rsidRPr="0093766A" w14:paraId="6476DD1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3908949" w14:textId="77777777" w:rsidR="00886E4D" w:rsidRPr="0093766A" w:rsidRDefault="00886E4D" w:rsidP="009B6368">
            <w:pPr>
              <w:jc w:val="center"/>
              <w:rPr>
                <w:b w:val="0"/>
                <w:lang w:val="de-CH"/>
              </w:rPr>
            </w:pPr>
            <w:r w:rsidRPr="0093766A">
              <w:rPr>
                <w:b w:val="0"/>
              </w:rPr>
              <w:t>Rotanteil</w:t>
            </w:r>
          </w:p>
        </w:tc>
        <w:tc>
          <w:tcPr>
            <w:tcW w:w="1877" w:type="pct"/>
            <w:vAlign w:val="center"/>
          </w:tcPr>
          <w:p w14:paraId="4AEF7CD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0.9495</w:t>
            </w:r>
          </w:p>
        </w:tc>
        <w:tc>
          <w:tcPr>
            <w:tcW w:w="1796" w:type="pct"/>
            <w:vAlign w:val="center"/>
          </w:tcPr>
          <w:p w14:paraId="60958E0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0.9335</w:t>
            </w:r>
          </w:p>
        </w:tc>
      </w:tr>
      <w:tr w:rsidR="00886E4D" w:rsidRPr="0093766A" w14:paraId="2B79621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F0D8650" w14:textId="77777777" w:rsidR="00886E4D" w:rsidRPr="0093766A" w:rsidRDefault="00886E4D" w:rsidP="009B6368">
            <w:pPr>
              <w:jc w:val="center"/>
              <w:rPr>
                <w:b w:val="0"/>
                <w:lang w:val="de-CH"/>
              </w:rPr>
            </w:pPr>
            <w:r w:rsidRPr="0093766A">
              <w:rPr>
                <w:b w:val="0"/>
              </w:rPr>
              <w:t>Grünanteil</w:t>
            </w:r>
          </w:p>
        </w:tc>
        <w:tc>
          <w:tcPr>
            <w:tcW w:w="1877" w:type="pct"/>
            <w:vAlign w:val="center"/>
          </w:tcPr>
          <w:p w14:paraId="04E690A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0.9536</w:t>
            </w:r>
          </w:p>
        </w:tc>
        <w:tc>
          <w:tcPr>
            <w:tcW w:w="1796" w:type="pct"/>
            <w:vAlign w:val="center"/>
          </w:tcPr>
          <w:p w14:paraId="1C48AF4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00886E4D" w:rsidRPr="0093766A" w14:paraId="0E0E8B0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AB47BF2" w14:textId="77777777" w:rsidR="00886E4D" w:rsidRPr="0093766A" w:rsidRDefault="00886E4D" w:rsidP="009B6368">
            <w:pPr>
              <w:jc w:val="center"/>
              <w:rPr>
                <w:b w:val="0"/>
                <w:lang w:val="de-CH"/>
              </w:rPr>
            </w:pPr>
            <w:r w:rsidRPr="0093766A">
              <w:rPr>
                <w:b w:val="0"/>
              </w:rPr>
              <w:t>Blauanteil</w:t>
            </w:r>
          </w:p>
        </w:tc>
        <w:tc>
          <w:tcPr>
            <w:tcW w:w="1877" w:type="pct"/>
            <w:vAlign w:val="center"/>
          </w:tcPr>
          <w:p w14:paraId="2903D53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0.7952</w:t>
            </w:r>
          </w:p>
        </w:tc>
        <w:tc>
          <w:tcPr>
            <w:tcW w:w="1796" w:type="pct"/>
            <w:vAlign w:val="center"/>
          </w:tcPr>
          <w:p w14:paraId="1317AB2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0.6574</w:t>
            </w:r>
          </w:p>
        </w:tc>
      </w:tr>
      <w:tr w:rsidR="00886E4D" w:rsidRPr="0093766A" w14:paraId="216F2FF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EF96A48" w14:textId="77777777" w:rsidR="00886E4D" w:rsidRPr="0093766A" w:rsidRDefault="00886E4D" w:rsidP="009B6368">
            <w:pPr>
              <w:jc w:val="center"/>
            </w:pPr>
            <w:r>
              <w:t>Versuch Nr.</w:t>
            </w:r>
            <w:r w:rsidRPr="0093766A">
              <w:t xml:space="preserve"> 8</w:t>
            </w:r>
          </w:p>
        </w:tc>
      </w:tr>
      <w:tr w:rsidR="00886E4D" w:rsidRPr="0093766A" w14:paraId="3D4BD0F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18FC81C" w14:textId="77777777" w:rsidR="00886E4D" w:rsidRPr="0093766A" w:rsidRDefault="00886E4D" w:rsidP="009B6368">
            <w:pPr>
              <w:jc w:val="center"/>
              <w:rPr>
                <w:lang w:val="de-CH"/>
              </w:rPr>
            </w:pPr>
            <w:r w:rsidRPr="0093766A">
              <w:rPr>
                <w:b w:val="0"/>
              </w:rPr>
              <w:t>Rotanteil</w:t>
            </w:r>
          </w:p>
        </w:tc>
        <w:tc>
          <w:tcPr>
            <w:tcW w:w="1877" w:type="pct"/>
            <w:vAlign w:val="center"/>
          </w:tcPr>
          <w:p w14:paraId="43FCA88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0.8872</w:t>
            </w:r>
          </w:p>
        </w:tc>
        <w:tc>
          <w:tcPr>
            <w:tcW w:w="1796" w:type="pct"/>
            <w:vAlign w:val="center"/>
          </w:tcPr>
          <w:p w14:paraId="4EDADC8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0.8946</w:t>
            </w:r>
          </w:p>
        </w:tc>
      </w:tr>
      <w:tr w:rsidR="00886E4D" w:rsidRPr="0093766A" w14:paraId="7BEB34E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09C28A3" w14:textId="77777777" w:rsidR="00886E4D" w:rsidRPr="0093766A" w:rsidRDefault="00886E4D" w:rsidP="009B6368">
            <w:pPr>
              <w:jc w:val="center"/>
              <w:rPr>
                <w:lang w:val="de-CH"/>
              </w:rPr>
            </w:pPr>
            <w:r w:rsidRPr="0093766A">
              <w:rPr>
                <w:b w:val="0"/>
              </w:rPr>
              <w:t>Grünanteil</w:t>
            </w:r>
          </w:p>
        </w:tc>
        <w:tc>
          <w:tcPr>
            <w:tcW w:w="1877" w:type="pct"/>
            <w:vAlign w:val="center"/>
          </w:tcPr>
          <w:p w14:paraId="21CFC2B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0.9254</w:t>
            </w:r>
          </w:p>
        </w:tc>
        <w:tc>
          <w:tcPr>
            <w:tcW w:w="1796" w:type="pct"/>
            <w:vAlign w:val="center"/>
          </w:tcPr>
          <w:p w14:paraId="3A6CD31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0.9293</w:t>
            </w:r>
          </w:p>
        </w:tc>
      </w:tr>
      <w:tr w:rsidR="00886E4D" w:rsidRPr="0093766A" w14:paraId="2586310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959856C" w14:textId="77777777" w:rsidR="00886E4D" w:rsidRPr="0093766A" w:rsidRDefault="00886E4D" w:rsidP="009B6368">
            <w:pPr>
              <w:jc w:val="center"/>
            </w:pPr>
            <w:r w:rsidRPr="0093766A">
              <w:rPr>
                <w:b w:val="0"/>
              </w:rPr>
              <w:t>Blauanteil</w:t>
            </w:r>
          </w:p>
        </w:tc>
        <w:tc>
          <w:tcPr>
            <w:tcW w:w="1877" w:type="pct"/>
            <w:vAlign w:val="center"/>
          </w:tcPr>
          <w:p w14:paraId="4A602B5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0.2728</w:t>
            </w:r>
          </w:p>
        </w:tc>
        <w:tc>
          <w:tcPr>
            <w:tcW w:w="1796" w:type="pct"/>
            <w:vAlign w:val="center"/>
          </w:tcPr>
          <w:p w14:paraId="666AAD4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0.3775</w:t>
            </w:r>
          </w:p>
        </w:tc>
      </w:tr>
      <w:tr w:rsidR="00886E4D" w:rsidRPr="0093766A" w14:paraId="090E86F6"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8135772" w14:textId="77777777" w:rsidR="00886E4D" w:rsidRPr="0093766A" w:rsidRDefault="00886E4D" w:rsidP="009B6368">
            <w:pPr>
              <w:jc w:val="center"/>
            </w:pPr>
            <w:r>
              <w:t>Versuch Nr.</w:t>
            </w:r>
            <w:r w:rsidRPr="0093766A">
              <w:t xml:space="preserve"> 9</w:t>
            </w:r>
          </w:p>
        </w:tc>
      </w:tr>
      <w:tr w:rsidR="00886E4D" w:rsidRPr="0093766A" w14:paraId="3BCE5087"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D5C36FB" w14:textId="77777777" w:rsidR="00886E4D" w:rsidRPr="0093766A" w:rsidRDefault="00886E4D" w:rsidP="009B6368">
            <w:pPr>
              <w:jc w:val="center"/>
            </w:pPr>
            <w:r w:rsidRPr="0093766A">
              <w:rPr>
                <w:b w:val="0"/>
              </w:rPr>
              <w:t>Rotanteil</w:t>
            </w:r>
          </w:p>
        </w:tc>
        <w:tc>
          <w:tcPr>
            <w:tcW w:w="1877" w:type="pct"/>
            <w:vAlign w:val="center"/>
          </w:tcPr>
          <w:p w14:paraId="25B5E3B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0.7004</w:t>
            </w:r>
          </w:p>
        </w:tc>
        <w:tc>
          <w:tcPr>
            <w:tcW w:w="1796" w:type="pct"/>
            <w:vAlign w:val="center"/>
          </w:tcPr>
          <w:p w14:paraId="4DEDEDF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0.7484</w:t>
            </w:r>
          </w:p>
        </w:tc>
      </w:tr>
      <w:tr w:rsidR="00886E4D" w:rsidRPr="0093766A" w14:paraId="247AF012"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4F42F4B" w14:textId="77777777" w:rsidR="00886E4D" w:rsidRPr="0093766A" w:rsidRDefault="00886E4D" w:rsidP="009B6368">
            <w:pPr>
              <w:jc w:val="center"/>
            </w:pPr>
            <w:r w:rsidRPr="0093766A">
              <w:rPr>
                <w:b w:val="0"/>
              </w:rPr>
              <w:t>Grünanteil</w:t>
            </w:r>
          </w:p>
        </w:tc>
        <w:tc>
          <w:tcPr>
            <w:tcW w:w="1877" w:type="pct"/>
            <w:vAlign w:val="center"/>
          </w:tcPr>
          <w:p w14:paraId="56C751C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0.8223</w:t>
            </w:r>
          </w:p>
        </w:tc>
        <w:tc>
          <w:tcPr>
            <w:tcW w:w="1796" w:type="pct"/>
            <w:vAlign w:val="center"/>
          </w:tcPr>
          <w:p w14:paraId="3799DB32"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0.8515</w:t>
            </w:r>
          </w:p>
        </w:tc>
      </w:tr>
      <w:tr w:rsidR="00886E4D" w:rsidRPr="0093766A" w14:paraId="7642192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B58B364" w14:textId="77777777" w:rsidR="00886E4D" w:rsidRPr="0093766A" w:rsidRDefault="00886E4D" w:rsidP="009B6368">
            <w:pPr>
              <w:jc w:val="center"/>
            </w:pPr>
            <w:r w:rsidRPr="0093766A">
              <w:rPr>
                <w:b w:val="0"/>
              </w:rPr>
              <w:t>Blauanteil</w:t>
            </w:r>
          </w:p>
        </w:tc>
        <w:tc>
          <w:tcPr>
            <w:tcW w:w="1877" w:type="pct"/>
            <w:vAlign w:val="center"/>
          </w:tcPr>
          <w:p w14:paraId="34E6B66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0.6224</w:t>
            </w:r>
          </w:p>
        </w:tc>
        <w:tc>
          <w:tcPr>
            <w:tcW w:w="1796" w:type="pct"/>
            <w:vAlign w:val="center"/>
          </w:tcPr>
          <w:p w14:paraId="11F16F2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0.6937</w:t>
            </w:r>
          </w:p>
        </w:tc>
      </w:tr>
      <w:tr w:rsidR="00886E4D" w:rsidRPr="0093766A" w14:paraId="13D83A1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0CC2C9C" w14:textId="77777777" w:rsidR="00886E4D" w:rsidRPr="0093766A" w:rsidRDefault="00886E4D" w:rsidP="009B6368">
            <w:pPr>
              <w:jc w:val="center"/>
            </w:pPr>
            <w:r>
              <w:t>Versuch Nr.</w:t>
            </w:r>
            <w:r w:rsidRPr="0093766A">
              <w:t xml:space="preserve"> 10</w:t>
            </w:r>
          </w:p>
        </w:tc>
      </w:tr>
      <w:tr w:rsidR="00886E4D" w:rsidRPr="0093766A" w14:paraId="69CFE65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93A0B0D" w14:textId="77777777" w:rsidR="00886E4D" w:rsidRPr="0093766A" w:rsidRDefault="00886E4D" w:rsidP="009B6368">
            <w:pPr>
              <w:jc w:val="center"/>
            </w:pPr>
            <w:r w:rsidRPr="0093766A">
              <w:rPr>
                <w:b w:val="0"/>
              </w:rPr>
              <w:lastRenderedPageBreak/>
              <w:t>Rotanteil</w:t>
            </w:r>
          </w:p>
        </w:tc>
        <w:tc>
          <w:tcPr>
            <w:tcW w:w="1877" w:type="pct"/>
            <w:vAlign w:val="center"/>
          </w:tcPr>
          <w:p w14:paraId="72C6EB7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0.9340</w:t>
            </w:r>
          </w:p>
        </w:tc>
        <w:tc>
          <w:tcPr>
            <w:tcW w:w="1796" w:type="pct"/>
            <w:vAlign w:val="center"/>
          </w:tcPr>
          <w:p w14:paraId="5444ADE4"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0.9373</w:t>
            </w:r>
          </w:p>
        </w:tc>
      </w:tr>
      <w:tr w:rsidR="00886E4D" w:rsidRPr="0093766A" w14:paraId="38F9AB1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C52BCA" w14:textId="77777777" w:rsidR="00886E4D" w:rsidRPr="0093766A" w:rsidRDefault="00886E4D" w:rsidP="009B6368">
            <w:pPr>
              <w:jc w:val="center"/>
            </w:pPr>
            <w:r w:rsidRPr="0093766A">
              <w:rPr>
                <w:b w:val="0"/>
              </w:rPr>
              <w:t>Grünanteil</w:t>
            </w:r>
          </w:p>
        </w:tc>
        <w:tc>
          <w:tcPr>
            <w:tcW w:w="1877" w:type="pct"/>
            <w:vAlign w:val="center"/>
          </w:tcPr>
          <w:p w14:paraId="122DD27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0.9569</w:t>
            </w:r>
          </w:p>
        </w:tc>
        <w:tc>
          <w:tcPr>
            <w:tcW w:w="1796" w:type="pct"/>
            <w:vAlign w:val="center"/>
          </w:tcPr>
          <w:p w14:paraId="02EF7F7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0.9616</w:t>
            </w:r>
          </w:p>
        </w:tc>
      </w:tr>
      <w:tr w:rsidR="00886E4D" w:rsidRPr="0093766A" w14:paraId="6AC991F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D261176" w14:textId="77777777" w:rsidR="00886E4D" w:rsidRPr="0093766A" w:rsidRDefault="00886E4D" w:rsidP="009B6368">
            <w:pPr>
              <w:jc w:val="center"/>
            </w:pPr>
            <w:r w:rsidRPr="0093766A">
              <w:rPr>
                <w:b w:val="0"/>
              </w:rPr>
              <w:t>Blauanteil</w:t>
            </w:r>
          </w:p>
        </w:tc>
        <w:tc>
          <w:tcPr>
            <w:tcW w:w="1877" w:type="pct"/>
            <w:vAlign w:val="center"/>
          </w:tcPr>
          <w:p w14:paraId="1878C6D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0.9212</w:t>
            </w:r>
          </w:p>
        </w:tc>
        <w:tc>
          <w:tcPr>
            <w:tcW w:w="1796" w:type="pct"/>
            <w:vAlign w:val="center"/>
          </w:tcPr>
          <w:p w14:paraId="6C71F4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0.9332</w:t>
            </w:r>
          </w:p>
        </w:tc>
      </w:tr>
      <w:tr w:rsidR="00886E4D" w:rsidRPr="0093766A" w14:paraId="2302E1C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1F0EEB8" w14:textId="77777777" w:rsidR="00886E4D" w:rsidRPr="0093766A" w:rsidRDefault="00886E4D" w:rsidP="009B6368">
            <w:pPr>
              <w:jc w:val="center"/>
            </w:pPr>
            <w:r>
              <w:t>Versuch Nr.</w:t>
            </w:r>
            <w:r w:rsidRPr="0093766A">
              <w:t xml:space="preserve"> 11</w:t>
            </w:r>
          </w:p>
        </w:tc>
      </w:tr>
      <w:tr w:rsidR="00886E4D" w:rsidRPr="0093766A" w14:paraId="24B9B02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09CA6CC" w14:textId="77777777" w:rsidR="00886E4D" w:rsidRPr="0093766A" w:rsidRDefault="00886E4D" w:rsidP="009B6368">
            <w:pPr>
              <w:jc w:val="center"/>
            </w:pPr>
            <w:r w:rsidRPr="0093766A">
              <w:rPr>
                <w:b w:val="0"/>
              </w:rPr>
              <w:t>Rotanteil</w:t>
            </w:r>
          </w:p>
        </w:tc>
        <w:tc>
          <w:tcPr>
            <w:tcW w:w="1877" w:type="pct"/>
            <w:vAlign w:val="center"/>
          </w:tcPr>
          <w:p w14:paraId="54B7C4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0.8527</w:t>
            </w:r>
          </w:p>
        </w:tc>
        <w:tc>
          <w:tcPr>
            <w:tcW w:w="1796" w:type="pct"/>
            <w:vAlign w:val="center"/>
          </w:tcPr>
          <w:p w14:paraId="28FD9E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0.8280</w:t>
            </w:r>
          </w:p>
        </w:tc>
      </w:tr>
      <w:tr w:rsidR="00886E4D" w:rsidRPr="0093766A" w14:paraId="3D9B4DE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2A73225" w14:textId="77777777" w:rsidR="00886E4D" w:rsidRPr="0093766A" w:rsidRDefault="00886E4D" w:rsidP="009B6368">
            <w:pPr>
              <w:jc w:val="center"/>
            </w:pPr>
            <w:r w:rsidRPr="0093766A">
              <w:rPr>
                <w:b w:val="0"/>
              </w:rPr>
              <w:t>Grünanteil</w:t>
            </w:r>
          </w:p>
        </w:tc>
        <w:tc>
          <w:tcPr>
            <w:tcW w:w="1877" w:type="pct"/>
            <w:vAlign w:val="center"/>
          </w:tcPr>
          <w:p w14:paraId="633B597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0.9349</w:t>
            </w:r>
          </w:p>
        </w:tc>
        <w:tc>
          <w:tcPr>
            <w:tcW w:w="1796" w:type="pct"/>
            <w:vAlign w:val="center"/>
          </w:tcPr>
          <w:p w14:paraId="76E4ABA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0.9432</w:t>
            </w:r>
          </w:p>
        </w:tc>
      </w:tr>
      <w:tr w:rsidR="00886E4D" w:rsidRPr="0093766A" w14:paraId="56BE7E1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A08CEDF" w14:textId="77777777" w:rsidR="00886E4D" w:rsidRPr="0093766A" w:rsidRDefault="00886E4D" w:rsidP="009B6368">
            <w:pPr>
              <w:jc w:val="center"/>
            </w:pPr>
            <w:r w:rsidRPr="0093766A">
              <w:rPr>
                <w:b w:val="0"/>
              </w:rPr>
              <w:t>Blauanteil</w:t>
            </w:r>
          </w:p>
        </w:tc>
        <w:tc>
          <w:tcPr>
            <w:tcW w:w="1877" w:type="pct"/>
            <w:vAlign w:val="center"/>
          </w:tcPr>
          <w:p w14:paraId="0EF4F1B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0.9048</w:t>
            </w:r>
          </w:p>
        </w:tc>
        <w:tc>
          <w:tcPr>
            <w:tcW w:w="1796" w:type="pct"/>
            <w:vAlign w:val="center"/>
          </w:tcPr>
          <w:p w14:paraId="65E9D5D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0.9158</w:t>
            </w:r>
          </w:p>
        </w:tc>
      </w:tr>
      <w:tr w:rsidR="00886E4D" w:rsidRPr="0093766A" w14:paraId="758F131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4F7128A" w14:textId="77777777" w:rsidR="00886E4D" w:rsidRPr="0093766A" w:rsidRDefault="00886E4D" w:rsidP="009B6368">
            <w:pPr>
              <w:jc w:val="center"/>
            </w:pPr>
            <w:r>
              <w:t>Versuch Nr.</w:t>
            </w:r>
            <w:r w:rsidRPr="0093766A">
              <w:t xml:space="preserve"> 12</w:t>
            </w:r>
          </w:p>
        </w:tc>
      </w:tr>
      <w:tr w:rsidR="00886E4D" w:rsidRPr="0093766A" w14:paraId="0FB0326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CDC6D31" w14:textId="77777777" w:rsidR="00886E4D" w:rsidRPr="0093766A" w:rsidRDefault="00886E4D" w:rsidP="009B6368">
            <w:pPr>
              <w:jc w:val="center"/>
            </w:pPr>
            <w:r w:rsidRPr="0093766A">
              <w:rPr>
                <w:b w:val="0"/>
              </w:rPr>
              <w:t>Rotanteil</w:t>
            </w:r>
          </w:p>
        </w:tc>
        <w:tc>
          <w:tcPr>
            <w:tcW w:w="1877" w:type="pct"/>
            <w:vAlign w:val="center"/>
          </w:tcPr>
          <w:p w14:paraId="7F55B2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0.9205</w:t>
            </w:r>
          </w:p>
        </w:tc>
        <w:tc>
          <w:tcPr>
            <w:tcW w:w="1796" w:type="pct"/>
            <w:vAlign w:val="center"/>
          </w:tcPr>
          <w:p w14:paraId="15B9B06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0.9143</w:t>
            </w:r>
          </w:p>
        </w:tc>
      </w:tr>
      <w:tr w:rsidR="00886E4D" w:rsidRPr="0093766A" w14:paraId="63494103"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58AB052" w14:textId="77777777" w:rsidR="00886E4D" w:rsidRPr="0093766A" w:rsidRDefault="00886E4D" w:rsidP="009B6368">
            <w:pPr>
              <w:jc w:val="center"/>
            </w:pPr>
            <w:r w:rsidRPr="0093766A">
              <w:rPr>
                <w:b w:val="0"/>
              </w:rPr>
              <w:t>Grünanteil</w:t>
            </w:r>
          </w:p>
        </w:tc>
        <w:tc>
          <w:tcPr>
            <w:tcW w:w="1877" w:type="pct"/>
            <w:vAlign w:val="center"/>
          </w:tcPr>
          <w:p w14:paraId="649B333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0.9440</w:t>
            </w:r>
          </w:p>
        </w:tc>
        <w:tc>
          <w:tcPr>
            <w:tcW w:w="1796" w:type="pct"/>
            <w:vAlign w:val="center"/>
          </w:tcPr>
          <w:p w14:paraId="3109E2A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00886E4D" w:rsidRPr="0093766A" w14:paraId="2A2AC72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C500535" w14:textId="77777777" w:rsidR="00886E4D" w:rsidRPr="0093766A" w:rsidRDefault="00886E4D" w:rsidP="009B6368">
            <w:pPr>
              <w:jc w:val="center"/>
            </w:pPr>
            <w:r w:rsidRPr="0093766A">
              <w:rPr>
                <w:b w:val="0"/>
              </w:rPr>
              <w:t>Blauanteil</w:t>
            </w:r>
          </w:p>
        </w:tc>
        <w:tc>
          <w:tcPr>
            <w:tcW w:w="1877" w:type="pct"/>
            <w:vAlign w:val="center"/>
          </w:tcPr>
          <w:p w14:paraId="74E4720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0.9499</w:t>
            </w:r>
          </w:p>
        </w:tc>
        <w:tc>
          <w:tcPr>
            <w:tcW w:w="1796" w:type="pct"/>
            <w:vAlign w:val="center"/>
          </w:tcPr>
          <w:p w14:paraId="7AF87EF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0.9489</w:t>
            </w:r>
          </w:p>
        </w:tc>
      </w:tr>
      <w:tr w:rsidR="00886E4D" w:rsidRPr="0093766A" w14:paraId="4096BA0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6262643" w14:textId="77777777" w:rsidR="00886E4D" w:rsidRPr="0093766A" w:rsidRDefault="00886E4D" w:rsidP="009B6368">
            <w:pPr>
              <w:jc w:val="center"/>
            </w:pPr>
            <w:r>
              <w:t>Versuch Nr.</w:t>
            </w:r>
            <w:r w:rsidRPr="0093766A">
              <w:t xml:space="preserve"> 13</w:t>
            </w:r>
          </w:p>
        </w:tc>
      </w:tr>
      <w:tr w:rsidR="00886E4D" w:rsidRPr="0093766A" w14:paraId="61CA5DB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16C32CD" w14:textId="77777777" w:rsidR="00886E4D" w:rsidRPr="0093766A" w:rsidRDefault="00886E4D" w:rsidP="009B6368">
            <w:pPr>
              <w:jc w:val="center"/>
            </w:pPr>
            <w:r w:rsidRPr="0093766A">
              <w:rPr>
                <w:b w:val="0"/>
              </w:rPr>
              <w:t>Rotanteil</w:t>
            </w:r>
          </w:p>
        </w:tc>
        <w:tc>
          <w:tcPr>
            <w:tcW w:w="1877" w:type="pct"/>
            <w:vAlign w:val="center"/>
          </w:tcPr>
          <w:p w14:paraId="5EE5D78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0.7592</w:t>
            </w:r>
          </w:p>
        </w:tc>
        <w:tc>
          <w:tcPr>
            <w:tcW w:w="1796" w:type="pct"/>
            <w:vAlign w:val="center"/>
          </w:tcPr>
          <w:p w14:paraId="32898BF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0.8035</w:t>
            </w:r>
          </w:p>
        </w:tc>
      </w:tr>
      <w:tr w:rsidR="00886E4D" w:rsidRPr="0093766A" w14:paraId="460C69F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B7AF68D" w14:textId="77777777" w:rsidR="00886E4D" w:rsidRPr="0093766A" w:rsidRDefault="00886E4D" w:rsidP="009B6368">
            <w:pPr>
              <w:jc w:val="center"/>
            </w:pPr>
            <w:r w:rsidRPr="0093766A">
              <w:rPr>
                <w:b w:val="0"/>
              </w:rPr>
              <w:t>Grünanteil</w:t>
            </w:r>
          </w:p>
        </w:tc>
        <w:tc>
          <w:tcPr>
            <w:tcW w:w="1877" w:type="pct"/>
            <w:vAlign w:val="center"/>
          </w:tcPr>
          <w:p w14:paraId="27513F5D"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0.8778</w:t>
            </w:r>
          </w:p>
        </w:tc>
        <w:tc>
          <w:tcPr>
            <w:tcW w:w="1796" w:type="pct"/>
            <w:vAlign w:val="center"/>
          </w:tcPr>
          <w:p w14:paraId="72F898D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0.9123</w:t>
            </w:r>
          </w:p>
        </w:tc>
      </w:tr>
      <w:tr w:rsidR="00886E4D" w:rsidRPr="0093766A" w14:paraId="3E3CE63C"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5490383" w14:textId="77777777" w:rsidR="00886E4D" w:rsidRPr="0093766A" w:rsidRDefault="00886E4D" w:rsidP="009B6368">
            <w:pPr>
              <w:jc w:val="center"/>
            </w:pPr>
            <w:r w:rsidRPr="0093766A">
              <w:rPr>
                <w:b w:val="0"/>
              </w:rPr>
              <w:t>Blauanteil</w:t>
            </w:r>
          </w:p>
        </w:tc>
        <w:tc>
          <w:tcPr>
            <w:tcW w:w="1877" w:type="pct"/>
            <w:vAlign w:val="center"/>
          </w:tcPr>
          <w:p w14:paraId="3D18A4F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0.9559</w:t>
            </w:r>
          </w:p>
        </w:tc>
        <w:tc>
          <w:tcPr>
            <w:tcW w:w="1796" w:type="pct"/>
            <w:vAlign w:val="center"/>
          </w:tcPr>
          <w:p w14:paraId="757C57B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0.9775</w:t>
            </w:r>
          </w:p>
        </w:tc>
      </w:tr>
      <w:tr w:rsidR="00886E4D" w:rsidRPr="0093766A" w14:paraId="1E3DE8A6"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15969D5" w14:textId="77777777" w:rsidR="00886E4D" w:rsidRPr="0093766A" w:rsidRDefault="00886E4D" w:rsidP="009B6368">
            <w:pPr>
              <w:jc w:val="center"/>
            </w:pPr>
            <w:r>
              <w:t>Versuch Nr.</w:t>
            </w:r>
            <w:r w:rsidRPr="0093766A">
              <w:t xml:space="preserve"> 14</w:t>
            </w:r>
          </w:p>
        </w:tc>
      </w:tr>
      <w:tr w:rsidR="00886E4D" w:rsidRPr="0093766A" w14:paraId="51EB63A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812DABB" w14:textId="77777777" w:rsidR="00886E4D" w:rsidRPr="0093766A" w:rsidRDefault="00886E4D" w:rsidP="009B6368">
            <w:pPr>
              <w:jc w:val="center"/>
            </w:pPr>
            <w:r w:rsidRPr="0093766A">
              <w:rPr>
                <w:b w:val="0"/>
              </w:rPr>
              <w:t>Rotanteil</w:t>
            </w:r>
          </w:p>
        </w:tc>
        <w:tc>
          <w:tcPr>
            <w:tcW w:w="1877" w:type="pct"/>
            <w:vAlign w:val="center"/>
          </w:tcPr>
          <w:p w14:paraId="165E1B24"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0.9382</w:t>
            </w:r>
          </w:p>
        </w:tc>
        <w:tc>
          <w:tcPr>
            <w:tcW w:w="1796" w:type="pct"/>
            <w:vAlign w:val="center"/>
          </w:tcPr>
          <w:p w14:paraId="3343FA7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0.9329</w:t>
            </w:r>
          </w:p>
        </w:tc>
      </w:tr>
      <w:tr w:rsidR="00886E4D" w:rsidRPr="0093766A" w14:paraId="667377E3"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E5B6DD0" w14:textId="77777777" w:rsidR="00886E4D" w:rsidRPr="0093766A" w:rsidRDefault="00886E4D" w:rsidP="009B6368">
            <w:pPr>
              <w:jc w:val="center"/>
            </w:pPr>
            <w:r w:rsidRPr="0093766A">
              <w:rPr>
                <w:b w:val="0"/>
              </w:rPr>
              <w:t>Grünanteil</w:t>
            </w:r>
          </w:p>
        </w:tc>
        <w:tc>
          <w:tcPr>
            <w:tcW w:w="1877" w:type="pct"/>
            <w:vAlign w:val="center"/>
          </w:tcPr>
          <w:p w14:paraId="2490A47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0.9541</w:t>
            </w:r>
          </w:p>
        </w:tc>
        <w:tc>
          <w:tcPr>
            <w:tcW w:w="1796" w:type="pct"/>
            <w:vAlign w:val="center"/>
          </w:tcPr>
          <w:p w14:paraId="5C027C9D"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0.9471</w:t>
            </w:r>
          </w:p>
        </w:tc>
      </w:tr>
      <w:tr w:rsidR="00886E4D" w:rsidRPr="0093766A" w14:paraId="0FB9FCE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6CB2C08" w14:textId="77777777" w:rsidR="00886E4D" w:rsidRPr="0093766A" w:rsidRDefault="00886E4D" w:rsidP="009B6368">
            <w:pPr>
              <w:jc w:val="center"/>
            </w:pPr>
            <w:r w:rsidRPr="0093766A">
              <w:rPr>
                <w:b w:val="0"/>
              </w:rPr>
              <w:t>Blauanteil</w:t>
            </w:r>
          </w:p>
        </w:tc>
        <w:tc>
          <w:tcPr>
            <w:tcW w:w="1877" w:type="pct"/>
            <w:vAlign w:val="center"/>
          </w:tcPr>
          <w:p w14:paraId="6B6536A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0.9702</w:t>
            </w:r>
          </w:p>
        </w:tc>
        <w:tc>
          <w:tcPr>
            <w:tcW w:w="1796" w:type="pct"/>
            <w:vAlign w:val="center"/>
          </w:tcPr>
          <w:p w14:paraId="24EF69C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0.9659</w:t>
            </w:r>
          </w:p>
        </w:tc>
      </w:tr>
      <w:tr w:rsidR="00886E4D" w:rsidRPr="0093766A" w14:paraId="211F6AB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D278B7F" w14:textId="77777777" w:rsidR="00886E4D" w:rsidRPr="0093766A" w:rsidRDefault="00886E4D" w:rsidP="009B6368">
            <w:pPr>
              <w:jc w:val="center"/>
            </w:pPr>
            <w:r>
              <w:t>Versuch Nr.</w:t>
            </w:r>
            <w:r w:rsidRPr="0093766A">
              <w:t xml:space="preserve"> 15</w:t>
            </w:r>
          </w:p>
        </w:tc>
      </w:tr>
      <w:tr w:rsidR="00886E4D" w:rsidRPr="0093766A" w14:paraId="3830BEF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D4DD7C1" w14:textId="77777777" w:rsidR="00886E4D" w:rsidRPr="0093766A" w:rsidRDefault="00886E4D" w:rsidP="009B6368">
            <w:pPr>
              <w:jc w:val="center"/>
            </w:pPr>
            <w:r w:rsidRPr="0093766A">
              <w:rPr>
                <w:b w:val="0"/>
              </w:rPr>
              <w:t>Rotanteil</w:t>
            </w:r>
          </w:p>
        </w:tc>
        <w:tc>
          <w:tcPr>
            <w:tcW w:w="1877" w:type="pct"/>
            <w:vAlign w:val="center"/>
          </w:tcPr>
          <w:p w14:paraId="3E5AE8D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0.7964</w:t>
            </w:r>
          </w:p>
        </w:tc>
        <w:tc>
          <w:tcPr>
            <w:tcW w:w="1796" w:type="pct"/>
            <w:vAlign w:val="center"/>
          </w:tcPr>
          <w:p w14:paraId="40A294B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0.9278</w:t>
            </w:r>
          </w:p>
        </w:tc>
      </w:tr>
      <w:tr w:rsidR="00886E4D" w:rsidRPr="0093766A" w14:paraId="63C0104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11B25A8" w14:textId="77777777" w:rsidR="00886E4D" w:rsidRPr="0093766A" w:rsidRDefault="00886E4D" w:rsidP="009B6368">
            <w:pPr>
              <w:jc w:val="center"/>
            </w:pPr>
            <w:r w:rsidRPr="0093766A">
              <w:rPr>
                <w:b w:val="0"/>
              </w:rPr>
              <w:t>Grünanteil</w:t>
            </w:r>
          </w:p>
        </w:tc>
        <w:tc>
          <w:tcPr>
            <w:tcW w:w="1877" w:type="pct"/>
            <w:vAlign w:val="center"/>
          </w:tcPr>
          <w:p w14:paraId="498077A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0.8573</w:t>
            </w:r>
          </w:p>
        </w:tc>
        <w:tc>
          <w:tcPr>
            <w:tcW w:w="1796" w:type="pct"/>
            <w:vAlign w:val="center"/>
          </w:tcPr>
          <w:p w14:paraId="607AD812"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0.9523</w:t>
            </w:r>
          </w:p>
        </w:tc>
      </w:tr>
      <w:tr w:rsidR="00886E4D" w:rsidRPr="0093766A" w14:paraId="4460AC8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A3DDA59" w14:textId="77777777" w:rsidR="00886E4D" w:rsidRPr="0093766A" w:rsidRDefault="00886E4D" w:rsidP="009B6368">
            <w:pPr>
              <w:jc w:val="center"/>
            </w:pPr>
            <w:r w:rsidRPr="0093766A">
              <w:rPr>
                <w:b w:val="0"/>
              </w:rPr>
              <w:t>Blauanteil</w:t>
            </w:r>
          </w:p>
        </w:tc>
        <w:tc>
          <w:tcPr>
            <w:tcW w:w="1877" w:type="pct"/>
            <w:vAlign w:val="center"/>
          </w:tcPr>
          <w:p w14:paraId="11EE5EA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0.8777</w:t>
            </w:r>
          </w:p>
        </w:tc>
        <w:tc>
          <w:tcPr>
            <w:tcW w:w="1796" w:type="pct"/>
            <w:vAlign w:val="center"/>
          </w:tcPr>
          <w:p w14:paraId="00B1E9B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0.9578</w:t>
            </w:r>
          </w:p>
        </w:tc>
      </w:tr>
      <w:tr w:rsidR="00886E4D" w:rsidRPr="0093766A" w14:paraId="716AA9B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BC8CCEE" w14:textId="77777777" w:rsidR="00886E4D" w:rsidRPr="0093766A" w:rsidRDefault="00886E4D" w:rsidP="009B6368">
            <w:pPr>
              <w:jc w:val="center"/>
            </w:pPr>
            <w:r>
              <w:t>Versuch Nr.</w:t>
            </w:r>
            <w:r w:rsidRPr="0093766A">
              <w:t xml:space="preserve"> 16</w:t>
            </w:r>
          </w:p>
        </w:tc>
      </w:tr>
      <w:tr w:rsidR="00886E4D" w:rsidRPr="0093766A" w14:paraId="4A2A293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3FEAB5A" w14:textId="77777777" w:rsidR="00886E4D" w:rsidRPr="0093766A" w:rsidRDefault="00886E4D" w:rsidP="009B6368">
            <w:pPr>
              <w:jc w:val="center"/>
            </w:pPr>
            <w:r w:rsidRPr="0093766A">
              <w:rPr>
                <w:b w:val="0"/>
              </w:rPr>
              <w:t>Rotanteil</w:t>
            </w:r>
          </w:p>
        </w:tc>
        <w:tc>
          <w:tcPr>
            <w:tcW w:w="1877" w:type="pct"/>
            <w:vAlign w:val="center"/>
          </w:tcPr>
          <w:p w14:paraId="7C00608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0.9152</w:t>
            </w:r>
          </w:p>
        </w:tc>
        <w:tc>
          <w:tcPr>
            <w:tcW w:w="1796" w:type="pct"/>
            <w:vAlign w:val="center"/>
          </w:tcPr>
          <w:p w14:paraId="3584FEA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0.9090</w:t>
            </w:r>
          </w:p>
        </w:tc>
      </w:tr>
      <w:tr w:rsidR="00886E4D" w:rsidRPr="0093766A" w14:paraId="521A561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E7B963E" w14:textId="77777777" w:rsidR="00886E4D" w:rsidRPr="0093766A" w:rsidRDefault="00886E4D" w:rsidP="009B6368">
            <w:pPr>
              <w:jc w:val="center"/>
            </w:pPr>
            <w:r w:rsidRPr="0093766A">
              <w:rPr>
                <w:b w:val="0"/>
              </w:rPr>
              <w:lastRenderedPageBreak/>
              <w:t>Grünanteil</w:t>
            </w:r>
          </w:p>
        </w:tc>
        <w:tc>
          <w:tcPr>
            <w:tcW w:w="1877" w:type="pct"/>
            <w:vAlign w:val="center"/>
          </w:tcPr>
          <w:p w14:paraId="763FA70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0.9258</w:t>
            </w:r>
          </w:p>
        </w:tc>
        <w:tc>
          <w:tcPr>
            <w:tcW w:w="1796" w:type="pct"/>
            <w:vAlign w:val="center"/>
          </w:tcPr>
          <w:p w14:paraId="02F6D37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0.9187</w:t>
            </w:r>
          </w:p>
        </w:tc>
      </w:tr>
      <w:tr w:rsidR="00886E4D" w:rsidRPr="0093766A" w14:paraId="6FBDF95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7667BFD" w14:textId="77777777" w:rsidR="00886E4D" w:rsidRPr="0093766A" w:rsidRDefault="00886E4D" w:rsidP="009B6368">
            <w:pPr>
              <w:jc w:val="center"/>
            </w:pPr>
            <w:r w:rsidRPr="0093766A">
              <w:rPr>
                <w:b w:val="0"/>
              </w:rPr>
              <w:t>Blauanteil</w:t>
            </w:r>
          </w:p>
        </w:tc>
        <w:tc>
          <w:tcPr>
            <w:tcW w:w="1877" w:type="pct"/>
            <w:vAlign w:val="center"/>
          </w:tcPr>
          <w:p w14:paraId="11AF878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0.9825</w:t>
            </w:r>
          </w:p>
        </w:tc>
        <w:tc>
          <w:tcPr>
            <w:tcW w:w="1796" w:type="pct"/>
            <w:vAlign w:val="center"/>
          </w:tcPr>
          <w:p w14:paraId="15EE3D9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0.9810</w:t>
            </w:r>
          </w:p>
        </w:tc>
      </w:tr>
      <w:tr w:rsidR="00886E4D" w:rsidRPr="0093766A" w14:paraId="0BC546B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6134184" w14:textId="77777777" w:rsidR="00886E4D" w:rsidRPr="0093766A" w:rsidRDefault="00886E4D" w:rsidP="009B6368">
            <w:pPr>
              <w:jc w:val="center"/>
            </w:pPr>
            <w:r>
              <w:t>Versuch Nr.</w:t>
            </w:r>
            <w:r w:rsidRPr="0093766A">
              <w:t xml:space="preserve"> 17</w:t>
            </w:r>
          </w:p>
        </w:tc>
      </w:tr>
      <w:tr w:rsidR="00886E4D" w:rsidRPr="0093766A" w14:paraId="1E196C8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A3775B6" w14:textId="77777777" w:rsidR="00886E4D" w:rsidRPr="0093766A" w:rsidRDefault="00886E4D" w:rsidP="009B6368">
            <w:pPr>
              <w:jc w:val="center"/>
            </w:pPr>
            <w:r w:rsidRPr="0093766A">
              <w:rPr>
                <w:b w:val="0"/>
              </w:rPr>
              <w:t>Rotanteil</w:t>
            </w:r>
          </w:p>
        </w:tc>
        <w:tc>
          <w:tcPr>
            <w:tcW w:w="1877" w:type="pct"/>
            <w:vAlign w:val="center"/>
          </w:tcPr>
          <w:p w14:paraId="2CAB91A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0.9037</w:t>
            </w:r>
          </w:p>
        </w:tc>
        <w:tc>
          <w:tcPr>
            <w:tcW w:w="1796" w:type="pct"/>
            <w:vAlign w:val="center"/>
          </w:tcPr>
          <w:p w14:paraId="4D00430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0.9413</w:t>
            </w:r>
          </w:p>
        </w:tc>
      </w:tr>
      <w:tr w:rsidR="00886E4D" w:rsidRPr="0093766A" w14:paraId="421CB0D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065DF05" w14:textId="77777777" w:rsidR="00886E4D" w:rsidRPr="0093766A" w:rsidRDefault="00886E4D" w:rsidP="009B6368">
            <w:pPr>
              <w:jc w:val="center"/>
            </w:pPr>
            <w:r w:rsidRPr="0093766A">
              <w:rPr>
                <w:b w:val="0"/>
              </w:rPr>
              <w:t>Grünanteil</w:t>
            </w:r>
          </w:p>
        </w:tc>
        <w:tc>
          <w:tcPr>
            <w:tcW w:w="1877" w:type="pct"/>
            <w:vAlign w:val="center"/>
          </w:tcPr>
          <w:p w14:paraId="6F29AA7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0.9433</w:t>
            </w:r>
          </w:p>
        </w:tc>
        <w:tc>
          <w:tcPr>
            <w:tcW w:w="1796" w:type="pct"/>
            <w:vAlign w:val="center"/>
          </w:tcPr>
          <w:p w14:paraId="2C7C92E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0.9539</w:t>
            </w:r>
          </w:p>
        </w:tc>
      </w:tr>
      <w:tr w:rsidR="00886E4D" w:rsidRPr="0093766A" w14:paraId="1D9F9FD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1B7EFEE" w14:textId="77777777" w:rsidR="00886E4D" w:rsidRPr="0093766A" w:rsidRDefault="00886E4D" w:rsidP="009B6368">
            <w:pPr>
              <w:jc w:val="center"/>
            </w:pPr>
            <w:r w:rsidRPr="0093766A">
              <w:rPr>
                <w:b w:val="0"/>
              </w:rPr>
              <w:t>Blauanteil</w:t>
            </w:r>
          </w:p>
        </w:tc>
        <w:tc>
          <w:tcPr>
            <w:tcW w:w="1877" w:type="pct"/>
            <w:vAlign w:val="center"/>
          </w:tcPr>
          <w:p w14:paraId="687C6B8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0.9787</w:t>
            </w:r>
          </w:p>
        </w:tc>
        <w:tc>
          <w:tcPr>
            <w:tcW w:w="1796" w:type="pct"/>
            <w:vAlign w:val="center"/>
          </w:tcPr>
          <w:p w14:paraId="083613BB"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0.9639</w:t>
            </w:r>
          </w:p>
        </w:tc>
      </w:tr>
      <w:tr w:rsidR="00886E4D" w:rsidRPr="0093766A" w14:paraId="3ABAB531"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FC2AEDB" w14:textId="77777777" w:rsidR="00886E4D" w:rsidRPr="0093766A" w:rsidRDefault="00886E4D" w:rsidP="009B6368">
            <w:pPr>
              <w:jc w:val="center"/>
            </w:pPr>
            <w:r>
              <w:t>Versuch Nr.</w:t>
            </w:r>
            <w:r w:rsidRPr="0093766A">
              <w:t xml:space="preserve"> 18</w:t>
            </w:r>
          </w:p>
        </w:tc>
      </w:tr>
      <w:tr w:rsidR="00886E4D" w:rsidRPr="0093766A" w14:paraId="6CA6016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7C5E408" w14:textId="77777777" w:rsidR="00886E4D" w:rsidRPr="0093766A" w:rsidRDefault="00886E4D" w:rsidP="009B6368">
            <w:pPr>
              <w:jc w:val="center"/>
            </w:pPr>
            <w:r w:rsidRPr="0093766A">
              <w:rPr>
                <w:b w:val="0"/>
              </w:rPr>
              <w:t>Rotanteil</w:t>
            </w:r>
          </w:p>
        </w:tc>
        <w:tc>
          <w:tcPr>
            <w:tcW w:w="1877" w:type="pct"/>
            <w:vAlign w:val="center"/>
          </w:tcPr>
          <w:p w14:paraId="6DC9C87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0.9447</w:t>
            </w:r>
          </w:p>
        </w:tc>
        <w:tc>
          <w:tcPr>
            <w:tcW w:w="1796" w:type="pct"/>
            <w:vAlign w:val="center"/>
          </w:tcPr>
          <w:p w14:paraId="711C7AF5"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0.9463</w:t>
            </w:r>
          </w:p>
        </w:tc>
      </w:tr>
      <w:tr w:rsidR="00886E4D" w:rsidRPr="0093766A" w14:paraId="1AF161B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7911574" w14:textId="77777777" w:rsidR="00886E4D" w:rsidRPr="0093766A" w:rsidRDefault="00886E4D" w:rsidP="009B6368">
            <w:pPr>
              <w:jc w:val="center"/>
            </w:pPr>
            <w:r w:rsidRPr="0093766A">
              <w:rPr>
                <w:b w:val="0"/>
              </w:rPr>
              <w:t>Grünanteil</w:t>
            </w:r>
          </w:p>
        </w:tc>
        <w:tc>
          <w:tcPr>
            <w:tcW w:w="1877" w:type="pct"/>
            <w:vAlign w:val="center"/>
          </w:tcPr>
          <w:p w14:paraId="53F0C3C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0.9633</w:t>
            </w:r>
          </w:p>
        </w:tc>
        <w:tc>
          <w:tcPr>
            <w:tcW w:w="1796" w:type="pct"/>
            <w:vAlign w:val="center"/>
          </w:tcPr>
          <w:p w14:paraId="5694864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0.9623</w:t>
            </w:r>
          </w:p>
        </w:tc>
      </w:tr>
      <w:tr w:rsidR="00886E4D" w:rsidRPr="0093766A" w14:paraId="590F58DC"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93D6060" w14:textId="77777777" w:rsidR="00886E4D" w:rsidRPr="0093766A" w:rsidRDefault="00886E4D" w:rsidP="009B6368">
            <w:pPr>
              <w:jc w:val="center"/>
            </w:pPr>
            <w:r w:rsidRPr="0093766A">
              <w:rPr>
                <w:b w:val="0"/>
              </w:rPr>
              <w:t>Blauanteil</w:t>
            </w:r>
          </w:p>
        </w:tc>
        <w:tc>
          <w:tcPr>
            <w:tcW w:w="1877" w:type="pct"/>
            <w:vAlign w:val="center"/>
          </w:tcPr>
          <w:p w14:paraId="02A708A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0.9794</w:t>
            </w:r>
          </w:p>
        </w:tc>
        <w:tc>
          <w:tcPr>
            <w:tcW w:w="1796" w:type="pct"/>
            <w:vAlign w:val="center"/>
          </w:tcPr>
          <w:p w14:paraId="5D030C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0.9628</w:t>
            </w:r>
          </w:p>
        </w:tc>
      </w:tr>
      <w:tr w:rsidR="00886E4D" w:rsidRPr="0093766A" w14:paraId="34C16282"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3CD0E3D6" w14:textId="77777777" w:rsidR="00886E4D" w:rsidRPr="0093766A" w:rsidRDefault="00886E4D" w:rsidP="009B6368">
            <w:pPr>
              <w:jc w:val="center"/>
            </w:pPr>
            <w:r>
              <w:t>Versuch Nr.</w:t>
            </w:r>
            <w:r w:rsidRPr="0093766A">
              <w:t xml:space="preserve"> 19</w:t>
            </w:r>
          </w:p>
        </w:tc>
      </w:tr>
      <w:tr w:rsidR="00886E4D" w:rsidRPr="0093766A" w14:paraId="0F5EE5F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9ECDFED" w14:textId="77777777" w:rsidR="00886E4D" w:rsidRPr="0093766A" w:rsidRDefault="00886E4D" w:rsidP="009B6368">
            <w:pPr>
              <w:jc w:val="center"/>
            </w:pPr>
            <w:r w:rsidRPr="0093766A">
              <w:rPr>
                <w:b w:val="0"/>
              </w:rPr>
              <w:t>Rotanteil</w:t>
            </w:r>
          </w:p>
        </w:tc>
        <w:tc>
          <w:tcPr>
            <w:tcW w:w="1877" w:type="pct"/>
            <w:vAlign w:val="center"/>
          </w:tcPr>
          <w:p w14:paraId="0F578AF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0.9672</w:t>
            </w:r>
          </w:p>
        </w:tc>
        <w:tc>
          <w:tcPr>
            <w:tcW w:w="1796" w:type="pct"/>
            <w:vAlign w:val="center"/>
          </w:tcPr>
          <w:p w14:paraId="2C7B404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0.9388</w:t>
            </w:r>
          </w:p>
        </w:tc>
      </w:tr>
      <w:tr w:rsidR="00886E4D" w:rsidRPr="0093766A" w14:paraId="7F47966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6A9620A" w14:textId="77777777" w:rsidR="00886E4D" w:rsidRPr="0093766A" w:rsidRDefault="00886E4D" w:rsidP="009B6368">
            <w:pPr>
              <w:jc w:val="center"/>
            </w:pPr>
            <w:r w:rsidRPr="0093766A">
              <w:rPr>
                <w:b w:val="0"/>
              </w:rPr>
              <w:t>Grünanteil</w:t>
            </w:r>
          </w:p>
        </w:tc>
        <w:tc>
          <w:tcPr>
            <w:tcW w:w="1877" w:type="pct"/>
            <w:vAlign w:val="center"/>
          </w:tcPr>
          <w:p w14:paraId="6B22F8A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0.9713</w:t>
            </w:r>
          </w:p>
        </w:tc>
        <w:tc>
          <w:tcPr>
            <w:tcW w:w="1796" w:type="pct"/>
            <w:vAlign w:val="center"/>
          </w:tcPr>
          <w:p w14:paraId="37A991B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0.9600</w:t>
            </w:r>
          </w:p>
        </w:tc>
      </w:tr>
      <w:tr w:rsidR="00886E4D" w:rsidRPr="0093766A" w14:paraId="01B474B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86202D2" w14:textId="77777777" w:rsidR="00886E4D" w:rsidRPr="0093766A" w:rsidRDefault="00886E4D" w:rsidP="009B6368">
            <w:pPr>
              <w:jc w:val="center"/>
            </w:pPr>
            <w:r w:rsidRPr="0093766A">
              <w:rPr>
                <w:b w:val="0"/>
              </w:rPr>
              <w:t>Blauanteil</w:t>
            </w:r>
          </w:p>
        </w:tc>
        <w:tc>
          <w:tcPr>
            <w:tcW w:w="1877" w:type="pct"/>
            <w:vAlign w:val="center"/>
          </w:tcPr>
          <w:p w14:paraId="631339FB"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0.9630</w:t>
            </w:r>
          </w:p>
        </w:tc>
        <w:tc>
          <w:tcPr>
            <w:tcW w:w="1796" w:type="pct"/>
            <w:vAlign w:val="center"/>
          </w:tcPr>
          <w:p w14:paraId="73A450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0.9525</w:t>
            </w:r>
          </w:p>
        </w:tc>
      </w:tr>
      <w:tr w:rsidR="00886E4D" w:rsidRPr="0093766A" w14:paraId="35376A6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2EF6662" w14:textId="77777777" w:rsidR="00886E4D" w:rsidRPr="0093766A" w:rsidRDefault="00886E4D" w:rsidP="009B6368">
            <w:pPr>
              <w:jc w:val="center"/>
            </w:pPr>
            <w:r>
              <w:t>Versuch Nr.</w:t>
            </w:r>
            <w:r w:rsidRPr="0093766A">
              <w:t xml:space="preserve"> 20</w:t>
            </w:r>
          </w:p>
        </w:tc>
      </w:tr>
      <w:tr w:rsidR="00886E4D" w:rsidRPr="0093766A" w14:paraId="174E019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9FA2073" w14:textId="77777777" w:rsidR="00886E4D" w:rsidRPr="0093766A" w:rsidRDefault="00886E4D" w:rsidP="009B6368">
            <w:pPr>
              <w:jc w:val="center"/>
            </w:pPr>
            <w:r w:rsidRPr="0093766A">
              <w:rPr>
                <w:b w:val="0"/>
              </w:rPr>
              <w:t>Rotanteil</w:t>
            </w:r>
          </w:p>
        </w:tc>
        <w:tc>
          <w:tcPr>
            <w:tcW w:w="1877" w:type="pct"/>
            <w:vAlign w:val="center"/>
          </w:tcPr>
          <w:p w14:paraId="7BBB939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0.9114</w:t>
            </w:r>
          </w:p>
        </w:tc>
        <w:tc>
          <w:tcPr>
            <w:tcW w:w="1796" w:type="pct"/>
            <w:vAlign w:val="center"/>
          </w:tcPr>
          <w:p w14:paraId="661A3AC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0.9147</w:t>
            </w:r>
          </w:p>
        </w:tc>
      </w:tr>
      <w:tr w:rsidR="00886E4D" w:rsidRPr="0093766A" w14:paraId="41015E8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69EFBA2" w14:textId="77777777" w:rsidR="00886E4D" w:rsidRPr="0093766A" w:rsidRDefault="00886E4D" w:rsidP="009B6368">
            <w:pPr>
              <w:jc w:val="center"/>
            </w:pPr>
            <w:r w:rsidRPr="0093766A">
              <w:rPr>
                <w:b w:val="0"/>
              </w:rPr>
              <w:t>Grünanteil</w:t>
            </w:r>
          </w:p>
        </w:tc>
        <w:tc>
          <w:tcPr>
            <w:tcW w:w="1877" w:type="pct"/>
            <w:vAlign w:val="center"/>
          </w:tcPr>
          <w:p w14:paraId="3C28352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0.9454</w:t>
            </w:r>
          </w:p>
        </w:tc>
        <w:tc>
          <w:tcPr>
            <w:tcW w:w="1796" w:type="pct"/>
            <w:vAlign w:val="center"/>
          </w:tcPr>
          <w:p w14:paraId="6D8C78C0"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0.9489</w:t>
            </w:r>
          </w:p>
        </w:tc>
      </w:tr>
      <w:tr w:rsidR="00886E4D" w:rsidRPr="0093766A" w14:paraId="1017F9C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C952A5A" w14:textId="77777777" w:rsidR="00886E4D" w:rsidRPr="0093766A" w:rsidRDefault="00886E4D" w:rsidP="009B6368">
            <w:pPr>
              <w:jc w:val="center"/>
            </w:pPr>
            <w:r w:rsidRPr="0093766A">
              <w:rPr>
                <w:b w:val="0"/>
              </w:rPr>
              <w:t>Blauanteil</w:t>
            </w:r>
          </w:p>
        </w:tc>
        <w:tc>
          <w:tcPr>
            <w:tcW w:w="1877" w:type="pct"/>
            <w:vAlign w:val="center"/>
          </w:tcPr>
          <w:p w14:paraId="3186A47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0.9401</w:t>
            </w:r>
          </w:p>
        </w:tc>
        <w:tc>
          <w:tcPr>
            <w:tcW w:w="1796" w:type="pct"/>
            <w:vAlign w:val="center"/>
          </w:tcPr>
          <w:p w14:paraId="155F9D0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0.9385</w:t>
            </w:r>
          </w:p>
        </w:tc>
      </w:tr>
      <w:tr w:rsidR="00886E4D" w:rsidRPr="0093766A" w14:paraId="08B459A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2D6E24D" w14:textId="77777777" w:rsidR="00886E4D" w:rsidRPr="0093766A" w:rsidRDefault="00886E4D" w:rsidP="009B6368">
            <w:pPr>
              <w:jc w:val="center"/>
            </w:pPr>
            <w:r>
              <w:t>Versuch Nr.</w:t>
            </w:r>
            <w:r w:rsidRPr="0093766A">
              <w:t xml:space="preserve"> 21</w:t>
            </w:r>
          </w:p>
        </w:tc>
      </w:tr>
      <w:tr w:rsidR="00886E4D" w:rsidRPr="0093766A" w14:paraId="2B7F8D7E"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9DF04B4" w14:textId="77777777" w:rsidR="00886E4D" w:rsidRPr="0093766A" w:rsidRDefault="00886E4D" w:rsidP="009B6368">
            <w:pPr>
              <w:jc w:val="center"/>
            </w:pPr>
            <w:r w:rsidRPr="0093766A">
              <w:rPr>
                <w:b w:val="0"/>
              </w:rPr>
              <w:t>Rotanteil</w:t>
            </w:r>
          </w:p>
        </w:tc>
        <w:tc>
          <w:tcPr>
            <w:tcW w:w="1877" w:type="pct"/>
            <w:vAlign w:val="center"/>
          </w:tcPr>
          <w:p w14:paraId="4BC432F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0.9281</w:t>
            </w:r>
          </w:p>
        </w:tc>
        <w:tc>
          <w:tcPr>
            <w:tcW w:w="1796" w:type="pct"/>
            <w:vAlign w:val="center"/>
          </w:tcPr>
          <w:p w14:paraId="40E4FB0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0.9297</w:t>
            </w:r>
          </w:p>
        </w:tc>
      </w:tr>
      <w:tr w:rsidR="00886E4D" w:rsidRPr="0093766A" w14:paraId="5313C634"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763F2F7" w14:textId="77777777" w:rsidR="00886E4D" w:rsidRPr="0093766A" w:rsidRDefault="00886E4D" w:rsidP="009B6368">
            <w:pPr>
              <w:jc w:val="center"/>
            </w:pPr>
            <w:r w:rsidRPr="0093766A">
              <w:rPr>
                <w:b w:val="0"/>
              </w:rPr>
              <w:t>Grünanteil</w:t>
            </w:r>
          </w:p>
        </w:tc>
        <w:tc>
          <w:tcPr>
            <w:tcW w:w="1877" w:type="pct"/>
            <w:vAlign w:val="center"/>
          </w:tcPr>
          <w:p w14:paraId="306CBF8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0.9494</w:t>
            </w:r>
          </w:p>
        </w:tc>
        <w:tc>
          <w:tcPr>
            <w:tcW w:w="1796" w:type="pct"/>
            <w:vAlign w:val="center"/>
          </w:tcPr>
          <w:p w14:paraId="56FD6B8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0.9513</w:t>
            </w:r>
          </w:p>
        </w:tc>
      </w:tr>
      <w:tr w:rsidR="00886E4D" w:rsidRPr="0093766A" w14:paraId="5DC6D4F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8A7ABC2" w14:textId="77777777" w:rsidR="00886E4D" w:rsidRPr="0093766A" w:rsidRDefault="00886E4D" w:rsidP="009B6368">
            <w:pPr>
              <w:jc w:val="center"/>
            </w:pPr>
            <w:r w:rsidRPr="0093766A">
              <w:rPr>
                <w:b w:val="0"/>
              </w:rPr>
              <w:t>Blauanteil</w:t>
            </w:r>
          </w:p>
        </w:tc>
        <w:tc>
          <w:tcPr>
            <w:tcW w:w="1877" w:type="pct"/>
            <w:vAlign w:val="center"/>
          </w:tcPr>
          <w:p w14:paraId="1374F66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0.8682</w:t>
            </w:r>
          </w:p>
        </w:tc>
        <w:tc>
          <w:tcPr>
            <w:tcW w:w="1796" w:type="pct"/>
            <w:vAlign w:val="center"/>
          </w:tcPr>
          <w:p w14:paraId="091DF82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0.8743</w:t>
            </w:r>
          </w:p>
        </w:tc>
      </w:tr>
      <w:tr w:rsidR="00886E4D" w:rsidRPr="0093766A" w14:paraId="0BC56AE1"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FE5539D" w14:textId="77777777" w:rsidR="00886E4D" w:rsidRPr="0093766A" w:rsidRDefault="00886E4D" w:rsidP="009B6368">
            <w:pPr>
              <w:jc w:val="center"/>
            </w:pPr>
            <w:r>
              <w:t>Versuch Nr.</w:t>
            </w:r>
            <w:r w:rsidRPr="0093766A">
              <w:t xml:space="preserve"> 22</w:t>
            </w:r>
          </w:p>
        </w:tc>
      </w:tr>
      <w:tr w:rsidR="00886E4D" w:rsidRPr="0093766A" w14:paraId="1D1DC8D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FA20019" w14:textId="77777777" w:rsidR="00886E4D" w:rsidRPr="0093766A" w:rsidRDefault="00886E4D" w:rsidP="009B6368">
            <w:pPr>
              <w:jc w:val="center"/>
            </w:pPr>
            <w:r w:rsidRPr="0093766A">
              <w:rPr>
                <w:b w:val="0"/>
              </w:rPr>
              <w:t>Rotanteil</w:t>
            </w:r>
          </w:p>
        </w:tc>
        <w:tc>
          <w:tcPr>
            <w:tcW w:w="1877" w:type="pct"/>
            <w:vAlign w:val="center"/>
          </w:tcPr>
          <w:p w14:paraId="74EA880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0.9771</w:t>
            </w:r>
          </w:p>
        </w:tc>
        <w:tc>
          <w:tcPr>
            <w:tcW w:w="1796" w:type="pct"/>
            <w:vAlign w:val="center"/>
          </w:tcPr>
          <w:p w14:paraId="6472A48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0.9157</w:t>
            </w:r>
          </w:p>
        </w:tc>
      </w:tr>
      <w:tr w:rsidR="00886E4D" w:rsidRPr="0093766A" w14:paraId="0EFBABE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AAEFA76" w14:textId="77777777" w:rsidR="00886E4D" w:rsidRPr="0093766A" w:rsidRDefault="00886E4D" w:rsidP="009B6368">
            <w:pPr>
              <w:jc w:val="center"/>
            </w:pPr>
            <w:r w:rsidRPr="0093766A">
              <w:rPr>
                <w:b w:val="0"/>
              </w:rPr>
              <w:t>Grünanteil</w:t>
            </w:r>
          </w:p>
        </w:tc>
        <w:tc>
          <w:tcPr>
            <w:tcW w:w="1877" w:type="pct"/>
            <w:vAlign w:val="center"/>
          </w:tcPr>
          <w:p w14:paraId="45CB3B3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0.9700</w:t>
            </w:r>
          </w:p>
        </w:tc>
        <w:tc>
          <w:tcPr>
            <w:tcW w:w="1796" w:type="pct"/>
            <w:vAlign w:val="center"/>
          </w:tcPr>
          <w:p w14:paraId="20AC59B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0.9684</w:t>
            </w:r>
          </w:p>
        </w:tc>
      </w:tr>
      <w:tr w:rsidR="00886E4D" w:rsidRPr="0093766A" w14:paraId="245FB30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FED3F9" w14:textId="77777777" w:rsidR="00886E4D" w:rsidRPr="0093766A" w:rsidRDefault="00886E4D" w:rsidP="009B6368">
            <w:pPr>
              <w:jc w:val="center"/>
            </w:pPr>
            <w:r w:rsidRPr="0093766A">
              <w:rPr>
                <w:b w:val="0"/>
              </w:rPr>
              <w:lastRenderedPageBreak/>
              <w:t>Blauanteil</w:t>
            </w:r>
          </w:p>
        </w:tc>
        <w:tc>
          <w:tcPr>
            <w:tcW w:w="1877" w:type="pct"/>
            <w:vAlign w:val="center"/>
          </w:tcPr>
          <w:p w14:paraId="3616D87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0.9178</w:t>
            </w:r>
          </w:p>
        </w:tc>
        <w:tc>
          <w:tcPr>
            <w:tcW w:w="1796" w:type="pct"/>
            <w:vAlign w:val="center"/>
          </w:tcPr>
          <w:p w14:paraId="257C15D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0.9323</w:t>
            </w:r>
          </w:p>
        </w:tc>
      </w:tr>
      <w:tr w:rsidR="00886E4D" w:rsidRPr="0093766A" w14:paraId="62FB852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664C58E" w14:textId="77777777" w:rsidR="00886E4D" w:rsidRPr="0093766A" w:rsidRDefault="00886E4D" w:rsidP="009B6368">
            <w:pPr>
              <w:jc w:val="center"/>
            </w:pPr>
            <w:r>
              <w:t>Versuch Nr.</w:t>
            </w:r>
            <w:r w:rsidRPr="0093766A">
              <w:t xml:space="preserve"> 23</w:t>
            </w:r>
          </w:p>
        </w:tc>
      </w:tr>
      <w:tr w:rsidR="00886E4D" w:rsidRPr="0093766A" w14:paraId="4D3EB1D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6309F61" w14:textId="77777777" w:rsidR="00886E4D" w:rsidRPr="0093766A" w:rsidRDefault="00886E4D" w:rsidP="009B6368">
            <w:pPr>
              <w:jc w:val="center"/>
            </w:pPr>
            <w:r w:rsidRPr="0093766A">
              <w:rPr>
                <w:b w:val="0"/>
              </w:rPr>
              <w:t>Rotanteil</w:t>
            </w:r>
          </w:p>
        </w:tc>
        <w:tc>
          <w:tcPr>
            <w:tcW w:w="1877" w:type="pct"/>
            <w:vAlign w:val="center"/>
          </w:tcPr>
          <w:p w14:paraId="725F477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0.8400</w:t>
            </w:r>
          </w:p>
        </w:tc>
        <w:tc>
          <w:tcPr>
            <w:tcW w:w="1796" w:type="pct"/>
            <w:vAlign w:val="center"/>
          </w:tcPr>
          <w:p w14:paraId="4C46A54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0.8524</w:t>
            </w:r>
          </w:p>
        </w:tc>
      </w:tr>
      <w:tr w:rsidR="00886E4D" w:rsidRPr="0093766A" w14:paraId="4C9BA4F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938546C" w14:textId="77777777" w:rsidR="00886E4D" w:rsidRPr="0093766A" w:rsidRDefault="00886E4D" w:rsidP="009B6368">
            <w:pPr>
              <w:jc w:val="center"/>
            </w:pPr>
            <w:r w:rsidRPr="0093766A">
              <w:rPr>
                <w:b w:val="0"/>
              </w:rPr>
              <w:t>Grünanteil</w:t>
            </w:r>
          </w:p>
        </w:tc>
        <w:tc>
          <w:tcPr>
            <w:tcW w:w="1877" w:type="pct"/>
            <w:vAlign w:val="center"/>
          </w:tcPr>
          <w:p w14:paraId="010BA79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0.8984</w:t>
            </w:r>
          </w:p>
        </w:tc>
        <w:tc>
          <w:tcPr>
            <w:tcW w:w="1796" w:type="pct"/>
            <w:vAlign w:val="center"/>
          </w:tcPr>
          <w:p w14:paraId="372975D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0.9190</w:t>
            </w:r>
          </w:p>
        </w:tc>
      </w:tr>
      <w:tr w:rsidR="00886E4D" w:rsidRPr="0093766A" w14:paraId="0B2627B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A14321C" w14:textId="77777777" w:rsidR="00886E4D" w:rsidRPr="0093766A" w:rsidRDefault="00886E4D" w:rsidP="009B6368">
            <w:pPr>
              <w:jc w:val="center"/>
            </w:pPr>
            <w:r w:rsidRPr="0093766A">
              <w:rPr>
                <w:b w:val="0"/>
              </w:rPr>
              <w:t>Blauanteil</w:t>
            </w:r>
          </w:p>
        </w:tc>
        <w:tc>
          <w:tcPr>
            <w:tcW w:w="1877" w:type="pct"/>
            <w:vAlign w:val="center"/>
          </w:tcPr>
          <w:p w14:paraId="43D30D4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0.9701</w:t>
            </w:r>
          </w:p>
        </w:tc>
        <w:tc>
          <w:tcPr>
            <w:tcW w:w="1796" w:type="pct"/>
            <w:vAlign w:val="center"/>
          </w:tcPr>
          <w:p w14:paraId="12B0291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0.9762</w:t>
            </w:r>
          </w:p>
        </w:tc>
      </w:tr>
      <w:tr w:rsidR="00886E4D" w:rsidRPr="0093766A" w14:paraId="6E94F36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1CE335A" w14:textId="77777777" w:rsidR="00886E4D" w:rsidRPr="0093766A" w:rsidRDefault="00886E4D" w:rsidP="009B6368">
            <w:pPr>
              <w:jc w:val="center"/>
            </w:pPr>
            <w:r>
              <w:t>Versuch Nr.</w:t>
            </w:r>
            <w:r w:rsidRPr="0093766A">
              <w:t xml:space="preserve"> 24</w:t>
            </w:r>
          </w:p>
        </w:tc>
      </w:tr>
      <w:tr w:rsidR="00886E4D" w:rsidRPr="0093766A" w14:paraId="06A1C61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34AFCAD" w14:textId="77777777" w:rsidR="00886E4D" w:rsidRPr="0093766A" w:rsidRDefault="00886E4D" w:rsidP="009B6368">
            <w:pPr>
              <w:jc w:val="center"/>
            </w:pPr>
            <w:r w:rsidRPr="0093766A">
              <w:rPr>
                <w:b w:val="0"/>
              </w:rPr>
              <w:t>Rotanteil</w:t>
            </w:r>
          </w:p>
        </w:tc>
        <w:tc>
          <w:tcPr>
            <w:tcW w:w="1877" w:type="pct"/>
            <w:vAlign w:val="center"/>
          </w:tcPr>
          <w:p w14:paraId="4ECC6AA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0.9411</w:t>
            </w:r>
          </w:p>
        </w:tc>
        <w:tc>
          <w:tcPr>
            <w:tcW w:w="1796" w:type="pct"/>
            <w:vAlign w:val="center"/>
          </w:tcPr>
          <w:p w14:paraId="1324D23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0.9430</w:t>
            </w:r>
          </w:p>
        </w:tc>
      </w:tr>
      <w:tr w:rsidR="00886E4D" w:rsidRPr="0093766A" w14:paraId="70564CD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73899ED" w14:textId="77777777" w:rsidR="00886E4D" w:rsidRPr="0093766A" w:rsidRDefault="00886E4D" w:rsidP="009B6368">
            <w:pPr>
              <w:jc w:val="center"/>
            </w:pPr>
            <w:r w:rsidRPr="0093766A">
              <w:rPr>
                <w:b w:val="0"/>
              </w:rPr>
              <w:t>Grünanteil</w:t>
            </w:r>
          </w:p>
        </w:tc>
        <w:tc>
          <w:tcPr>
            <w:tcW w:w="1877" w:type="pct"/>
            <w:vAlign w:val="center"/>
          </w:tcPr>
          <w:p w14:paraId="2175D67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0.9412</w:t>
            </w:r>
          </w:p>
        </w:tc>
        <w:tc>
          <w:tcPr>
            <w:tcW w:w="1796" w:type="pct"/>
            <w:vAlign w:val="center"/>
          </w:tcPr>
          <w:p w14:paraId="40B1640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0.9456</w:t>
            </w:r>
          </w:p>
        </w:tc>
      </w:tr>
      <w:tr w:rsidR="00886E4D" w:rsidRPr="0093766A" w14:paraId="099D86FE"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9CF6D3D" w14:textId="77777777" w:rsidR="00886E4D" w:rsidRPr="0093766A" w:rsidRDefault="00886E4D" w:rsidP="009B6368">
            <w:pPr>
              <w:jc w:val="center"/>
            </w:pPr>
            <w:r w:rsidRPr="0093766A">
              <w:rPr>
                <w:b w:val="0"/>
              </w:rPr>
              <w:t>Blauanteil</w:t>
            </w:r>
          </w:p>
        </w:tc>
        <w:tc>
          <w:tcPr>
            <w:tcW w:w="1877" w:type="pct"/>
            <w:vAlign w:val="center"/>
          </w:tcPr>
          <w:p w14:paraId="659E846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0.9369</w:t>
            </w:r>
          </w:p>
        </w:tc>
        <w:tc>
          <w:tcPr>
            <w:tcW w:w="1796" w:type="pct"/>
            <w:vAlign w:val="center"/>
          </w:tcPr>
          <w:p w14:paraId="0D4ACCC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0.9347</w:t>
            </w:r>
          </w:p>
        </w:tc>
      </w:tr>
      <w:tr w:rsidR="00886E4D" w:rsidRPr="0093766A" w14:paraId="59BDF23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B507C50" w14:textId="77777777" w:rsidR="00886E4D" w:rsidRPr="0093766A" w:rsidRDefault="00886E4D" w:rsidP="009B6368">
            <w:pPr>
              <w:jc w:val="center"/>
            </w:pPr>
            <w:r>
              <w:t>Versuch Nr.</w:t>
            </w:r>
            <w:r w:rsidRPr="0093766A">
              <w:t xml:space="preserve"> 25</w:t>
            </w:r>
          </w:p>
        </w:tc>
      </w:tr>
      <w:tr w:rsidR="00886E4D" w:rsidRPr="0093766A" w14:paraId="0E7D6DC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00EF48" w14:textId="77777777" w:rsidR="00886E4D" w:rsidRPr="0093766A" w:rsidRDefault="00886E4D" w:rsidP="009B6368">
            <w:pPr>
              <w:jc w:val="center"/>
            </w:pPr>
            <w:r w:rsidRPr="0093766A">
              <w:rPr>
                <w:b w:val="0"/>
              </w:rPr>
              <w:t>Rotanteil</w:t>
            </w:r>
          </w:p>
        </w:tc>
        <w:tc>
          <w:tcPr>
            <w:tcW w:w="1877" w:type="pct"/>
            <w:vAlign w:val="center"/>
          </w:tcPr>
          <w:p w14:paraId="29E880D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0.8360</w:t>
            </w:r>
          </w:p>
        </w:tc>
        <w:tc>
          <w:tcPr>
            <w:tcW w:w="1796" w:type="pct"/>
            <w:vAlign w:val="center"/>
          </w:tcPr>
          <w:p w14:paraId="57A2755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0.8643</w:t>
            </w:r>
          </w:p>
        </w:tc>
      </w:tr>
      <w:tr w:rsidR="00886E4D" w:rsidRPr="0093766A" w14:paraId="2654EB2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CE8D124" w14:textId="77777777" w:rsidR="00886E4D" w:rsidRPr="0093766A" w:rsidRDefault="00886E4D" w:rsidP="009B6368">
            <w:pPr>
              <w:jc w:val="center"/>
            </w:pPr>
            <w:r w:rsidRPr="0093766A">
              <w:rPr>
                <w:b w:val="0"/>
              </w:rPr>
              <w:t>Grünanteil</w:t>
            </w:r>
          </w:p>
        </w:tc>
        <w:tc>
          <w:tcPr>
            <w:tcW w:w="1877" w:type="pct"/>
            <w:vAlign w:val="center"/>
          </w:tcPr>
          <w:p w14:paraId="0AAC433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0.8981</w:t>
            </w:r>
          </w:p>
        </w:tc>
        <w:tc>
          <w:tcPr>
            <w:tcW w:w="1796" w:type="pct"/>
            <w:vAlign w:val="center"/>
          </w:tcPr>
          <w:p w14:paraId="0D9B9FF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0.9253</w:t>
            </w:r>
          </w:p>
        </w:tc>
      </w:tr>
      <w:tr w:rsidR="00886E4D" w:rsidRPr="0093766A" w14:paraId="466B380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2CCF209" w14:textId="77777777" w:rsidR="00886E4D" w:rsidRPr="0093766A" w:rsidRDefault="00886E4D" w:rsidP="009B6368">
            <w:pPr>
              <w:jc w:val="center"/>
            </w:pPr>
            <w:r w:rsidRPr="0093766A">
              <w:rPr>
                <w:b w:val="0"/>
              </w:rPr>
              <w:t>Blauanteil</w:t>
            </w:r>
          </w:p>
        </w:tc>
        <w:tc>
          <w:tcPr>
            <w:tcW w:w="1877" w:type="pct"/>
            <w:vAlign w:val="center"/>
          </w:tcPr>
          <w:p w14:paraId="2B6DFAB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0.9624</w:t>
            </w:r>
          </w:p>
        </w:tc>
        <w:tc>
          <w:tcPr>
            <w:tcW w:w="1796" w:type="pct"/>
            <w:vAlign w:val="center"/>
          </w:tcPr>
          <w:p w14:paraId="35382835"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0.9592</w:t>
            </w:r>
          </w:p>
        </w:tc>
      </w:tr>
      <w:tr w:rsidR="00886E4D" w:rsidRPr="0093766A" w14:paraId="520E303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1A51E014" w14:textId="77777777" w:rsidR="00886E4D" w:rsidRPr="0093766A" w:rsidRDefault="00886E4D" w:rsidP="009B6368">
            <w:pPr>
              <w:jc w:val="center"/>
            </w:pPr>
            <w:r>
              <w:t>Versuch Nr.</w:t>
            </w:r>
            <w:r w:rsidRPr="0093766A">
              <w:t xml:space="preserve"> 26</w:t>
            </w:r>
          </w:p>
        </w:tc>
      </w:tr>
      <w:tr w:rsidR="00886E4D" w:rsidRPr="0093766A" w14:paraId="7B06ADD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55B81E0" w14:textId="77777777" w:rsidR="00886E4D" w:rsidRPr="0093766A" w:rsidRDefault="00886E4D" w:rsidP="009B6368">
            <w:pPr>
              <w:jc w:val="center"/>
            </w:pPr>
            <w:r w:rsidRPr="0093766A">
              <w:rPr>
                <w:b w:val="0"/>
              </w:rPr>
              <w:t>Rotanteil</w:t>
            </w:r>
          </w:p>
        </w:tc>
        <w:tc>
          <w:tcPr>
            <w:tcW w:w="1877" w:type="pct"/>
            <w:vAlign w:val="center"/>
          </w:tcPr>
          <w:p w14:paraId="2292191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0.9442</w:t>
            </w:r>
          </w:p>
        </w:tc>
        <w:tc>
          <w:tcPr>
            <w:tcW w:w="1796" w:type="pct"/>
            <w:vAlign w:val="center"/>
          </w:tcPr>
          <w:p w14:paraId="59D928F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0.9521</w:t>
            </w:r>
          </w:p>
        </w:tc>
      </w:tr>
      <w:tr w:rsidR="00886E4D" w:rsidRPr="0093766A" w14:paraId="43A60E5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A478D22" w14:textId="77777777" w:rsidR="00886E4D" w:rsidRPr="0093766A" w:rsidRDefault="00886E4D" w:rsidP="009B6368">
            <w:pPr>
              <w:jc w:val="center"/>
            </w:pPr>
            <w:r w:rsidRPr="0093766A">
              <w:rPr>
                <w:b w:val="0"/>
              </w:rPr>
              <w:t>Grünanteil</w:t>
            </w:r>
          </w:p>
        </w:tc>
        <w:tc>
          <w:tcPr>
            <w:tcW w:w="1877" w:type="pct"/>
            <w:vAlign w:val="center"/>
          </w:tcPr>
          <w:p w14:paraId="35FE399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0.9540</w:t>
            </w:r>
          </w:p>
        </w:tc>
        <w:tc>
          <w:tcPr>
            <w:tcW w:w="1796" w:type="pct"/>
            <w:vAlign w:val="center"/>
          </w:tcPr>
          <w:p w14:paraId="74F3AFA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0.9582</w:t>
            </w:r>
          </w:p>
        </w:tc>
      </w:tr>
      <w:tr w:rsidR="00886E4D" w:rsidRPr="0093766A" w14:paraId="440E7DE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4818290" w14:textId="77777777" w:rsidR="00886E4D" w:rsidRPr="0093766A" w:rsidRDefault="00886E4D" w:rsidP="009B6368">
            <w:pPr>
              <w:jc w:val="center"/>
            </w:pPr>
            <w:r w:rsidRPr="0093766A">
              <w:rPr>
                <w:b w:val="0"/>
              </w:rPr>
              <w:t>Blauanteil</w:t>
            </w:r>
          </w:p>
        </w:tc>
        <w:tc>
          <w:tcPr>
            <w:tcW w:w="1877" w:type="pct"/>
            <w:vAlign w:val="center"/>
          </w:tcPr>
          <w:p w14:paraId="077AAF6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0.9646</w:t>
            </w:r>
          </w:p>
        </w:tc>
        <w:tc>
          <w:tcPr>
            <w:tcW w:w="1796" w:type="pct"/>
            <w:vAlign w:val="center"/>
          </w:tcPr>
          <w:p w14:paraId="08A8854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0.9653</w:t>
            </w:r>
          </w:p>
        </w:tc>
      </w:tr>
      <w:tr w:rsidR="00886E4D" w:rsidRPr="0093766A" w14:paraId="5870E254"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B006007" w14:textId="77777777" w:rsidR="00886E4D" w:rsidRPr="0093766A" w:rsidRDefault="00886E4D" w:rsidP="009B6368">
            <w:pPr>
              <w:jc w:val="center"/>
            </w:pPr>
            <w:r>
              <w:t>Versuch Nr.</w:t>
            </w:r>
            <w:r w:rsidRPr="0093766A">
              <w:t xml:space="preserve"> 27</w:t>
            </w:r>
          </w:p>
        </w:tc>
      </w:tr>
      <w:tr w:rsidR="00886E4D" w:rsidRPr="0093766A" w14:paraId="09D73F1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DA79F08" w14:textId="77777777" w:rsidR="00886E4D" w:rsidRPr="0093766A" w:rsidRDefault="00886E4D" w:rsidP="009B6368">
            <w:pPr>
              <w:jc w:val="center"/>
            </w:pPr>
            <w:r w:rsidRPr="0093766A">
              <w:rPr>
                <w:b w:val="0"/>
              </w:rPr>
              <w:t>Rotanteil</w:t>
            </w:r>
          </w:p>
        </w:tc>
        <w:tc>
          <w:tcPr>
            <w:tcW w:w="1877" w:type="pct"/>
            <w:vAlign w:val="center"/>
          </w:tcPr>
          <w:p w14:paraId="228CF30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0.9138</w:t>
            </w:r>
          </w:p>
        </w:tc>
        <w:tc>
          <w:tcPr>
            <w:tcW w:w="1796" w:type="pct"/>
            <w:vAlign w:val="center"/>
          </w:tcPr>
          <w:p w14:paraId="1454874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0.9285</w:t>
            </w:r>
          </w:p>
        </w:tc>
      </w:tr>
      <w:tr w:rsidR="00886E4D" w:rsidRPr="0093766A" w14:paraId="1A93908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19BE59E" w14:textId="77777777" w:rsidR="00886E4D" w:rsidRPr="0093766A" w:rsidRDefault="00886E4D" w:rsidP="009B6368">
            <w:pPr>
              <w:jc w:val="center"/>
            </w:pPr>
            <w:r w:rsidRPr="0093766A">
              <w:rPr>
                <w:b w:val="0"/>
              </w:rPr>
              <w:t>Grünanteil</w:t>
            </w:r>
          </w:p>
        </w:tc>
        <w:tc>
          <w:tcPr>
            <w:tcW w:w="1877" w:type="pct"/>
            <w:vAlign w:val="center"/>
          </w:tcPr>
          <w:p w14:paraId="74C4A1D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0.9379</w:t>
            </w:r>
          </w:p>
        </w:tc>
        <w:tc>
          <w:tcPr>
            <w:tcW w:w="1796" w:type="pct"/>
            <w:vAlign w:val="center"/>
          </w:tcPr>
          <w:p w14:paraId="36815480"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0.9514</w:t>
            </w:r>
          </w:p>
        </w:tc>
      </w:tr>
      <w:tr w:rsidR="00886E4D" w:rsidRPr="0093766A" w14:paraId="01CFFF6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A1CB009" w14:textId="77777777" w:rsidR="00886E4D" w:rsidRPr="0093766A" w:rsidRDefault="00886E4D" w:rsidP="009B6368">
            <w:pPr>
              <w:jc w:val="center"/>
            </w:pPr>
            <w:r w:rsidRPr="0093766A">
              <w:rPr>
                <w:b w:val="0"/>
              </w:rPr>
              <w:t>Blauanteil</w:t>
            </w:r>
          </w:p>
        </w:tc>
        <w:tc>
          <w:tcPr>
            <w:tcW w:w="1877" w:type="pct"/>
            <w:vAlign w:val="center"/>
          </w:tcPr>
          <w:p w14:paraId="299A221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0.9800</w:t>
            </w:r>
          </w:p>
        </w:tc>
        <w:tc>
          <w:tcPr>
            <w:tcW w:w="1796" w:type="pct"/>
            <w:vAlign w:val="center"/>
          </w:tcPr>
          <w:p w14:paraId="19197CA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0.9808</w:t>
            </w:r>
          </w:p>
        </w:tc>
      </w:tr>
      <w:tr w:rsidR="00886E4D" w:rsidRPr="0093766A" w14:paraId="4FFF756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385684F" w14:textId="77777777" w:rsidR="00886E4D" w:rsidRPr="0093766A" w:rsidRDefault="00886E4D" w:rsidP="009B6368">
            <w:pPr>
              <w:jc w:val="center"/>
            </w:pPr>
            <w:r>
              <w:t>Versuch Nr.</w:t>
            </w:r>
            <w:r w:rsidRPr="0093766A">
              <w:t xml:space="preserve"> 29</w:t>
            </w:r>
          </w:p>
        </w:tc>
      </w:tr>
      <w:tr w:rsidR="00886E4D" w:rsidRPr="0093766A" w14:paraId="5DC6161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647743E" w14:textId="77777777" w:rsidR="00886E4D" w:rsidRPr="0093766A" w:rsidRDefault="00886E4D" w:rsidP="009B6368">
            <w:pPr>
              <w:jc w:val="center"/>
            </w:pPr>
            <w:r w:rsidRPr="0093766A">
              <w:rPr>
                <w:b w:val="0"/>
              </w:rPr>
              <w:t>Rotanteil</w:t>
            </w:r>
          </w:p>
        </w:tc>
        <w:tc>
          <w:tcPr>
            <w:tcW w:w="1877" w:type="pct"/>
            <w:vAlign w:val="center"/>
          </w:tcPr>
          <w:p w14:paraId="4E432C1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0.9126</w:t>
            </w:r>
          </w:p>
        </w:tc>
        <w:tc>
          <w:tcPr>
            <w:tcW w:w="1796" w:type="pct"/>
            <w:vAlign w:val="center"/>
          </w:tcPr>
          <w:p w14:paraId="02003A3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0.9304</w:t>
            </w:r>
          </w:p>
        </w:tc>
      </w:tr>
      <w:tr w:rsidR="00886E4D" w:rsidRPr="0093766A" w14:paraId="2C63AB8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34B30FB" w14:textId="77777777" w:rsidR="00886E4D" w:rsidRPr="0093766A" w:rsidRDefault="00886E4D" w:rsidP="009B6368">
            <w:pPr>
              <w:jc w:val="center"/>
            </w:pPr>
            <w:r w:rsidRPr="0093766A">
              <w:rPr>
                <w:b w:val="0"/>
              </w:rPr>
              <w:t>Grünanteil</w:t>
            </w:r>
          </w:p>
        </w:tc>
        <w:tc>
          <w:tcPr>
            <w:tcW w:w="1877" w:type="pct"/>
            <w:vAlign w:val="center"/>
          </w:tcPr>
          <w:p w14:paraId="46A2BA8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0.9359</w:t>
            </w:r>
          </w:p>
        </w:tc>
        <w:tc>
          <w:tcPr>
            <w:tcW w:w="1796" w:type="pct"/>
            <w:vAlign w:val="center"/>
          </w:tcPr>
          <w:p w14:paraId="6BDA2FA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0.9477</w:t>
            </w:r>
          </w:p>
        </w:tc>
      </w:tr>
      <w:tr w:rsidR="00886E4D" w:rsidRPr="0093766A" w14:paraId="28B4EC4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6B8565A" w14:textId="77777777" w:rsidR="00886E4D" w:rsidRPr="0093766A" w:rsidRDefault="00886E4D" w:rsidP="009B6368">
            <w:pPr>
              <w:jc w:val="center"/>
            </w:pPr>
            <w:r w:rsidRPr="0093766A">
              <w:rPr>
                <w:b w:val="0"/>
              </w:rPr>
              <w:t>Blauanteil</w:t>
            </w:r>
          </w:p>
        </w:tc>
        <w:tc>
          <w:tcPr>
            <w:tcW w:w="1877" w:type="pct"/>
            <w:vAlign w:val="center"/>
          </w:tcPr>
          <w:p w14:paraId="68D57B4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0.8578</w:t>
            </w:r>
          </w:p>
        </w:tc>
        <w:tc>
          <w:tcPr>
            <w:tcW w:w="1796" w:type="pct"/>
            <w:vAlign w:val="center"/>
          </w:tcPr>
          <w:p w14:paraId="60E76906" w14:textId="2D8047D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0.8564</w:t>
            </w:r>
          </w:p>
        </w:tc>
      </w:tr>
    </w:tbl>
    <w:p w14:paraId="3EC81B60" w14:textId="6393A6EE" w:rsidR="00886E4D" w:rsidRPr="00A74620" w:rsidRDefault="00886E4D" w:rsidP="00170163">
      <w:pPr>
        <w:rPr>
          <w:lang w:val="de-CH"/>
        </w:rPr>
      </w:pPr>
    </w:p>
    <w:p w14:paraId="41D08D63" w14:textId="0A32F106" w:rsidR="005967EB" w:rsidRPr="00662D91" w:rsidRDefault="003D2FF3" w:rsidP="005967EB">
      <w:pPr>
        <w:pStyle w:val="Beschriftung"/>
        <w:keepNext/>
        <w:rPr>
          <w:rFonts w:cs="Arial"/>
        </w:rPr>
      </w:pPr>
      <w:bookmarkStart w:id="215" w:name="_Ref525481875"/>
      <w:r>
        <w:lastRenderedPageBreak/>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1B1D56">
        <w:rPr>
          <w:noProof/>
        </w:rPr>
        <w:t>8</w:t>
      </w:r>
      <w:r w:rsidR="008F1F77">
        <w:rPr>
          <w:noProof/>
        </w:rPr>
        <w:fldChar w:fldCharType="end"/>
      </w:r>
      <w:bookmarkEnd w:id="215"/>
      <w:r>
        <w:t xml:space="preserve">: </w:t>
      </w:r>
      <w:r w:rsidR="005967EB">
        <w:t>Zusammenfassung</w:t>
      </w:r>
      <w:r w:rsidR="00235178">
        <w:t xml:space="preserve"> der</w:t>
      </w:r>
      <w:r w:rsidR="005967EB">
        <w:t xml:space="preserve"> </w:t>
      </w:r>
      <w:r w:rsidR="00662D91">
        <w:t>funktionale Zusammenhang zwischen OD-Werte und Zeit. Die</w:t>
      </w:r>
      <w:r w:rsidR="005967EB">
        <w:t xml:space="preserve"> Terme</w:t>
      </w:r>
      <w:r w:rsidR="005967EB">
        <w:rPr>
          <w:rFonts w:ascii="Times New Roman" w:hAnsi="Times New Roman" w:cs="Times New Roman"/>
        </w:rPr>
        <w:t xml:space="preserve"> </w:t>
      </w:r>
      <w:r w:rsidR="005967EB" w:rsidRPr="005967EB">
        <w:rPr>
          <w:rFonts w:ascii="Times New Roman" w:hAnsi="Times New Roman" w:cs="Times New Roman"/>
        </w:rPr>
        <w:t xml:space="preserve">e </w:t>
      </w:r>
      <w:r w:rsidR="005967EB" w:rsidRPr="005967EB">
        <w:rPr>
          <w:rFonts w:ascii="Times New Roman" w:hAnsi="Times New Roman" w:cs="Times New Roman"/>
          <w:sz w:val="20"/>
          <w:vertAlign w:val="superscript"/>
        </w:rPr>
        <w:t>b</w:t>
      </w:r>
      <w:r w:rsidR="005967EB">
        <w:rPr>
          <w:rFonts w:ascii="Times New Roman" w:hAnsi="Times New Roman" w:cs="Times New Roman"/>
        </w:rPr>
        <w:t xml:space="preserve"> </w:t>
      </w:r>
      <w:r w:rsidR="005967EB" w:rsidRPr="00662D91">
        <w:rPr>
          <w:rFonts w:cs="Arial"/>
        </w:rPr>
        <w:t>und</w:t>
      </w:r>
      <w:r w:rsidR="005967EB">
        <w:rPr>
          <w:rFonts w:asciiTheme="minorHAnsi" w:hAnsiTheme="minorHAnsi" w:cstheme="minorHAnsi"/>
        </w:rPr>
        <w:t xml:space="preserve"> </w:t>
      </w:r>
      <w:r w:rsidR="005967EB" w:rsidRPr="005967EB">
        <w:rPr>
          <w:rFonts w:ascii="Times New Roman" w:hAnsi="Times New Roman" w:cs="Times New Roman"/>
        </w:rPr>
        <w:t xml:space="preserve">e </w:t>
      </w:r>
      <w:r w:rsidR="005967EB" w:rsidRPr="005967EB">
        <w:rPr>
          <w:rFonts w:ascii="Times New Roman" w:hAnsi="Times New Roman" w:cs="Times New Roman"/>
          <w:sz w:val="20"/>
          <w:vertAlign w:val="superscript"/>
        </w:rPr>
        <w:t>at</w:t>
      </w:r>
      <w:r w:rsidR="004D0B91">
        <w:rPr>
          <w:rFonts w:ascii="Times New Roman" w:hAnsi="Times New Roman" w:cs="Times New Roman"/>
          <w:sz w:val="20"/>
        </w:rPr>
        <w:t xml:space="preserve"> </w:t>
      </w:r>
      <w:r w:rsidR="004D7909" w:rsidRPr="008E44BF">
        <w:rPr>
          <w:rFonts w:cs="Arial"/>
        </w:rPr>
        <w:t>der linearen Funktion</w:t>
      </w:r>
      <w:r w:rsidR="008E44BF" w:rsidRPr="008E44BF">
        <w:rPr>
          <w:rFonts w:ascii="Times New Roman" w:hAnsi="Times New Roman" w:cs="Times New Roman"/>
        </w:rPr>
        <w:t xml:space="preserve"> </w:t>
      </w:r>
      <w:r w:rsidR="00AB6E46" w:rsidRPr="00AB6E46">
        <w:rPr>
          <w:rFonts w:cs="Arial"/>
        </w:rPr>
        <w:t>w</w:t>
      </w:r>
      <w:r w:rsidR="00AB6E46">
        <w:rPr>
          <w:rFonts w:cs="Arial"/>
        </w:rPr>
        <w:t>urden für die 27 Messungen</w:t>
      </w:r>
      <w:r w:rsidR="00235178">
        <w:rPr>
          <w:rFonts w:cs="Arial"/>
        </w:rPr>
        <w:t xml:space="preserve"> bestimmt.</w:t>
      </w:r>
    </w:p>
    <w:tbl>
      <w:tblPr>
        <w:tblStyle w:val="EinfacheTabelle2"/>
        <w:tblW w:w="0" w:type="auto"/>
        <w:tblInd w:w="0" w:type="dxa"/>
        <w:tblLook w:val="04A0" w:firstRow="1" w:lastRow="0" w:firstColumn="1" w:lastColumn="0" w:noHBand="0" w:noVBand="1"/>
      </w:tblPr>
      <w:tblGrid>
        <w:gridCol w:w="1932"/>
        <w:gridCol w:w="1952"/>
        <w:gridCol w:w="1952"/>
        <w:gridCol w:w="1618"/>
        <w:gridCol w:w="1618"/>
      </w:tblGrid>
      <w:tr w:rsidR="00642DF6" w14:paraId="7AAE2524" w14:textId="2A903679" w:rsidTr="00886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C3A1970" w14:textId="77777777" w:rsidR="00642DF6" w:rsidRDefault="00642DF6" w:rsidP="00C05C5C">
            <w:pPr>
              <w:jc w:val="center"/>
              <w:rPr>
                <w:lang w:val="de-CH"/>
              </w:rPr>
            </w:pPr>
            <w:r>
              <w:t>Versuchs Nr.</w:t>
            </w:r>
          </w:p>
        </w:tc>
        <w:tc>
          <w:tcPr>
            <w:tcW w:w="3904" w:type="dxa"/>
            <w:gridSpan w:val="2"/>
          </w:tcPr>
          <w:p w14:paraId="2BEE93F0" w14:textId="77777777" w:rsidR="00642DF6" w:rsidRPr="003F3ED5" w:rsidRDefault="00642DF6" w:rsidP="00C05C5C">
            <w:pPr>
              <w:jc w:val="center"/>
              <w:cnfStyle w:val="100000000000" w:firstRow="1" w:lastRow="0" w:firstColumn="0" w:lastColumn="0" w:oddVBand="0" w:evenVBand="0" w:oddHBand="0" w:evenHBand="0" w:firstRowFirstColumn="0" w:firstRowLastColumn="0" w:lastRowFirstColumn="0" w:lastRowLastColumn="0"/>
              <w:rPr>
                <w:lang w:val="de-CH"/>
              </w:rPr>
            </w:pPr>
            <w:r w:rsidRPr="003F3ED5">
              <w:t xml:space="preserve">Funktion: </w:t>
            </w:r>
            <w:r w:rsidRPr="003F3ED5">
              <w:rPr>
                <w:rFonts w:ascii="Times New Roman" w:hAnsi="Times New Roman" w:cs="Times New Roman"/>
              </w:rPr>
              <w:t>OD(t)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c>
          <w:tcPr>
            <w:tcW w:w="3236" w:type="dxa"/>
            <w:gridSpan w:val="2"/>
          </w:tcPr>
          <w:p w14:paraId="79868078" w14:textId="2B16324E" w:rsidR="00642DF6" w:rsidRPr="003F3ED5" w:rsidRDefault="00642DF6" w:rsidP="00C05C5C">
            <w:pPr>
              <w:jc w:val="center"/>
              <w:cnfStyle w:val="100000000000" w:firstRow="1" w:lastRow="0" w:firstColumn="0" w:lastColumn="0" w:oddVBand="0" w:evenVBand="0" w:oddHBand="0" w:evenHBand="0" w:firstRowFirstColumn="0" w:firstRowLastColumn="0" w:lastRowFirstColumn="0" w:lastRowLastColumn="0"/>
            </w:pPr>
            <w:r w:rsidRPr="003F3ED5">
              <w:t xml:space="preserve">Funktion: </w:t>
            </w:r>
            <w:r>
              <w:rPr>
                <w:rFonts w:ascii="Times New Roman" w:hAnsi="Times New Roman" w:cs="Times New Roman"/>
              </w:rPr>
              <w:t>Farbwert</w:t>
            </w:r>
            <w:r w:rsidRPr="003F3ED5">
              <w:rPr>
                <w:rFonts w:ascii="Times New Roman" w:hAnsi="Times New Roman" w:cs="Times New Roman"/>
              </w:rPr>
              <w:t>(t)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r>
      <w:tr w:rsidR="00F85D19" w14:paraId="63B3B035" w14:textId="5657B80C"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5D3D6CF" w14:textId="77777777" w:rsidR="00F85D19" w:rsidRDefault="00F85D19" w:rsidP="00F85D19">
            <w:pPr>
              <w:jc w:val="center"/>
              <w:rPr>
                <w:lang w:val="de-CH"/>
              </w:rPr>
            </w:pPr>
          </w:p>
        </w:tc>
        <w:tc>
          <w:tcPr>
            <w:tcW w:w="1952" w:type="dxa"/>
          </w:tcPr>
          <w:p w14:paraId="2AE47913" w14:textId="10D2545E" w:rsidR="00F85D19" w:rsidRPr="00F85D19" w:rsidRDefault="00F85D19" w:rsidP="00F85D19">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b</w:t>
            </w:r>
          </w:p>
        </w:tc>
        <w:tc>
          <w:tcPr>
            <w:tcW w:w="1952" w:type="dxa"/>
          </w:tcPr>
          <w:p w14:paraId="1A059862" w14:textId="3E876E2D" w:rsidR="00F85D19" w:rsidRPr="00F85D19" w:rsidRDefault="00F85D19" w:rsidP="00F85D19">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a</w:t>
            </w:r>
          </w:p>
        </w:tc>
        <w:tc>
          <w:tcPr>
            <w:tcW w:w="1618" w:type="dxa"/>
          </w:tcPr>
          <w:p w14:paraId="223E6299" w14:textId="142BAA6E" w:rsidR="00F85D19" w:rsidRPr="003F3ED5" w:rsidRDefault="00F85D19" w:rsidP="00F85D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b</w:t>
            </w:r>
          </w:p>
        </w:tc>
        <w:tc>
          <w:tcPr>
            <w:tcW w:w="1618" w:type="dxa"/>
          </w:tcPr>
          <w:p w14:paraId="7E3C9785" w14:textId="320EEC46" w:rsidR="00F85D19" w:rsidRPr="003F3ED5" w:rsidRDefault="00F85D19" w:rsidP="00F85D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a</w:t>
            </w:r>
          </w:p>
        </w:tc>
      </w:tr>
      <w:tr w:rsidR="00642DF6" w14:paraId="630B13F4" w14:textId="52BE6F35" w:rsidTr="00886E4D">
        <w:tc>
          <w:tcPr>
            <w:cnfStyle w:val="001000000000" w:firstRow="0" w:lastRow="0" w:firstColumn="1" w:lastColumn="0" w:oddVBand="0" w:evenVBand="0" w:oddHBand="0" w:evenHBand="0" w:firstRowFirstColumn="0" w:firstRowLastColumn="0" w:lastRowFirstColumn="0" w:lastRowLastColumn="0"/>
            <w:tcW w:w="1932" w:type="dxa"/>
          </w:tcPr>
          <w:p w14:paraId="7F7BBB77" w14:textId="77777777" w:rsidR="00642DF6" w:rsidRDefault="00642DF6" w:rsidP="00C05C5C">
            <w:pPr>
              <w:jc w:val="center"/>
              <w:rPr>
                <w:lang w:val="de-CH"/>
              </w:rPr>
            </w:pPr>
            <w:r>
              <w:t>2</w:t>
            </w:r>
          </w:p>
        </w:tc>
        <w:tc>
          <w:tcPr>
            <w:tcW w:w="1952" w:type="dxa"/>
          </w:tcPr>
          <w:p w14:paraId="48D3B8BE"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6B3EC4">
              <w:t>0.3543</w:t>
            </w:r>
          </w:p>
        </w:tc>
        <w:tc>
          <w:tcPr>
            <w:tcW w:w="1952" w:type="dxa"/>
          </w:tcPr>
          <w:p w14:paraId="7D633C3E"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31373A">
              <w:t>-2.6572</w:t>
            </w:r>
          </w:p>
        </w:tc>
        <w:tc>
          <w:tcPr>
            <w:tcW w:w="1618" w:type="dxa"/>
          </w:tcPr>
          <w:p w14:paraId="3AF875BC" w14:textId="65FA0367" w:rsidR="00642DF6" w:rsidRPr="0031373A"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6EBD15EC" w14:textId="4361625B" w:rsidR="00642DF6" w:rsidRPr="0031373A"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28203261" w14:textId="45AE4BD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B09542D" w14:textId="77777777" w:rsidR="00642DF6" w:rsidRDefault="00642DF6" w:rsidP="00C05C5C">
            <w:pPr>
              <w:jc w:val="center"/>
              <w:rPr>
                <w:lang w:val="de-CH"/>
              </w:rPr>
            </w:pPr>
            <w:r>
              <w:t>3</w:t>
            </w:r>
          </w:p>
        </w:tc>
        <w:tc>
          <w:tcPr>
            <w:tcW w:w="1952" w:type="dxa"/>
          </w:tcPr>
          <w:p w14:paraId="6FEF28B2"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240310">
              <w:t>0.3715</w:t>
            </w:r>
          </w:p>
        </w:tc>
        <w:tc>
          <w:tcPr>
            <w:tcW w:w="1952" w:type="dxa"/>
          </w:tcPr>
          <w:p w14:paraId="44F93983"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815779">
              <w:t>-1.9064</w:t>
            </w:r>
          </w:p>
        </w:tc>
        <w:tc>
          <w:tcPr>
            <w:tcW w:w="1618" w:type="dxa"/>
          </w:tcPr>
          <w:p w14:paraId="1A6A4430" w14:textId="05067292" w:rsidR="00642DF6" w:rsidRPr="00815779"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4AA03EF6" w14:textId="0A071208" w:rsidR="00642DF6" w:rsidRPr="00815779"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1730D9F8" w14:textId="0276AFAB" w:rsidTr="00886E4D">
        <w:tc>
          <w:tcPr>
            <w:cnfStyle w:val="001000000000" w:firstRow="0" w:lastRow="0" w:firstColumn="1" w:lastColumn="0" w:oddVBand="0" w:evenVBand="0" w:oddHBand="0" w:evenHBand="0" w:firstRowFirstColumn="0" w:firstRowLastColumn="0" w:lastRowFirstColumn="0" w:lastRowLastColumn="0"/>
            <w:tcW w:w="1932" w:type="dxa"/>
          </w:tcPr>
          <w:p w14:paraId="76397A44" w14:textId="77777777" w:rsidR="00642DF6" w:rsidRDefault="00642DF6" w:rsidP="00C05C5C">
            <w:pPr>
              <w:jc w:val="center"/>
              <w:rPr>
                <w:lang w:val="de-CH"/>
              </w:rPr>
            </w:pPr>
            <w:r>
              <w:t>4</w:t>
            </w:r>
          </w:p>
        </w:tc>
        <w:tc>
          <w:tcPr>
            <w:tcW w:w="1952" w:type="dxa"/>
          </w:tcPr>
          <w:p w14:paraId="16148A67"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9C0D86">
              <w:t>0.2877</w:t>
            </w:r>
          </w:p>
        </w:tc>
        <w:tc>
          <w:tcPr>
            <w:tcW w:w="1952" w:type="dxa"/>
          </w:tcPr>
          <w:p w14:paraId="2D0E4319"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3025AB">
              <w:t>-1.9853</w:t>
            </w:r>
          </w:p>
        </w:tc>
        <w:tc>
          <w:tcPr>
            <w:tcW w:w="1618" w:type="dxa"/>
          </w:tcPr>
          <w:p w14:paraId="6C439765" w14:textId="4C4B6FA2" w:rsidR="00642DF6" w:rsidRPr="003025AB"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1E3DE535" w14:textId="636600E9" w:rsidR="00642DF6" w:rsidRPr="003025AB"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3D39A341" w14:textId="23DF5A1E"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826C84C" w14:textId="77777777" w:rsidR="00642DF6" w:rsidRDefault="00642DF6" w:rsidP="00C05C5C">
            <w:pPr>
              <w:jc w:val="center"/>
              <w:rPr>
                <w:lang w:val="de-CH"/>
              </w:rPr>
            </w:pPr>
            <w:r>
              <w:t>5</w:t>
            </w:r>
          </w:p>
        </w:tc>
        <w:tc>
          <w:tcPr>
            <w:tcW w:w="1952" w:type="dxa"/>
          </w:tcPr>
          <w:p w14:paraId="12DEF736"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1503C2">
              <w:t>0.3243</w:t>
            </w:r>
          </w:p>
        </w:tc>
        <w:tc>
          <w:tcPr>
            <w:tcW w:w="1952" w:type="dxa"/>
          </w:tcPr>
          <w:p w14:paraId="0EBE7FCD"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1503C2">
              <w:t>-2.5757</w:t>
            </w:r>
          </w:p>
        </w:tc>
        <w:tc>
          <w:tcPr>
            <w:tcW w:w="1618" w:type="dxa"/>
          </w:tcPr>
          <w:p w14:paraId="7E818807" w14:textId="169B2046"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4A90E5DF" w14:textId="5B3DDB7C"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68F9C515" w14:textId="7A82F587" w:rsidTr="00886E4D">
        <w:tc>
          <w:tcPr>
            <w:cnfStyle w:val="001000000000" w:firstRow="0" w:lastRow="0" w:firstColumn="1" w:lastColumn="0" w:oddVBand="0" w:evenVBand="0" w:oddHBand="0" w:evenHBand="0" w:firstRowFirstColumn="0" w:firstRowLastColumn="0" w:lastRowFirstColumn="0" w:lastRowLastColumn="0"/>
            <w:tcW w:w="1932" w:type="dxa"/>
          </w:tcPr>
          <w:p w14:paraId="6738CEE6" w14:textId="77777777" w:rsidR="00642DF6" w:rsidRDefault="00642DF6" w:rsidP="00C05C5C">
            <w:pPr>
              <w:jc w:val="center"/>
            </w:pPr>
            <w:r>
              <w:t>6</w:t>
            </w:r>
          </w:p>
        </w:tc>
        <w:tc>
          <w:tcPr>
            <w:tcW w:w="1952" w:type="dxa"/>
          </w:tcPr>
          <w:p w14:paraId="0966490A"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2769E3">
              <w:t>0.3118</w:t>
            </w:r>
          </w:p>
        </w:tc>
        <w:tc>
          <w:tcPr>
            <w:tcW w:w="1952" w:type="dxa"/>
          </w:tcPr>
          <w:p w14:paraId="340CC54C"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982EF7">
              <w:t>-1.1933</w:t>
            </w:r>
          </w:p>
        </w:tc>
        <w:tc>
          <w:tcPr>
            <w:tcW w:w="1618" w:type="dxa"/>
          </w:tcPr>
          <w:p w14:paraId="286D3598" w14:textId="56585AAA" w:rsidR="00642DF6" w:rsidRPr="00982EF7"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0D123475" w14:textId="6F1A1303" w:rsidR="00642DF6" w:rsidRPr="00982EF7"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69ACF675" w14:textId="09CC75A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10A939D" w14:textId="77777777" w:rsidR="00642DF6" w:rsidRDefault="00642DF6" w:rsidP="00C05C5C">
            <w:pPr>
              <w:jc w:val="center"/>
            </w:pPr>
            <w:r>
              <w:t>7</w:t>
            </w:r>
          </w:p>
        </w:tc>
        <w:tc>
          <w:tcPr>
            <w:tcW w:w="1952" w:type="dxa"/>
          </w:tcPr>
          <w:p w14:paraId="1DCDD7D6" w14:textId="0D7DE81F" w:rsidR="00642DF6" w:rsidRPr="001503C2" w:rsidRDefault="00AD5CBC" w:rsidP="00C05C5C">
            <w:pPr>
              <w:jc w:val="center"/>
              <w:cnfStyle w:val="000000100000" w:firstRow="0" w:lastRow="0" w:firstColumn="0" w:lastColumn="0" w:oddVBand="0" w:evenVBand="0" w:oddHBand="1" w:evenHBand="0" w:firstRowFirstColumn="0" w:firstRowLastColumn="0" w:lastRowFirstColumn="0" w:lastRowLastColumn="0"/>
            </w:pPr>
            <w:r w:rsidRPr="00AD5CBC">
              <w:t>0.3007</w:t>
            </w:r>
          </w:p>
        </w:tc>
        <w:tc>
          <w:tcPr>
            <w:tcW w:w="1952" w:type="dxa"/>
          </w:tcPr>
          <w:p w14:paraId="7CDDF27F" w14:textId="46BE7BE7" w:rsidR="00642DF6" w:rsidRPr="001503C2" w:rsidRDefault="00125FD6" w:rsidP="00C05C5C">
            <w:pPr>
              <w:jc w:val="center"/>
              <w:cnfStyle w:val="000000100000" w:firstRow="0" w:lastRow="0" w:firstColumn="0" w:lastColumn="0" w:oddVBand="0" w:evenVBand="0" w:oddHBand="1" w:evenHBand="0" w:firstRowFirstColumn="0" w:firstRowLastColumn="0" w:lastRowFirstColumn="0" w:lastRowLastColumn="0"/>
            </w:pPr>
            <w:r w:rsidRPr="00125FD6">
              <w:t>-1.3307</w:t>
            </w:r>
          </w:p>
        </w:tc>
        <w:tc>
          <w:tcPr>
            <w:tcW w:w="1618" w:type="dxa"/>
          </w:tcPr>
          <w:p w14:paraId="7DF93650" w14:textId="77776423" w:rsidR="00642DF6" w:rsidRPr="00F310BD"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03C9A90A" w14:textId="3A4998C3" w:rsidR="00642DF6" w:rsidRPr="00F310BD"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0D8E0E6E" w14:textId="43895FEE" w:rsidTr="00886E4D">
        <w:tc>
          <w:tcPr>
            <w:cnfStyle w:val="001000000000" w:firstRow="0" w:lastRow="0" w:firstColumn="1" w:lastColumn="0" w:oddVBand="0" w:evenVBand="0" w:oddHBand="0" w:evenHBand="0" w:firstRowFirstColumn="0" w:firstRowLastColumn="0" w:lastRowFirstColumn="0" w:lastRowLastColumn="0"/>
            <w:tcW w:w="1932" w:type="dxa"/>
          </w:tcPr>
          <w:p w14:paraId="2B77DE51" w14:textId="77777777" w:rsidR="00642DF6" w:rsidRDefault="00642DF6" w:rsidP="00C05C5C">
            <w:pPr>
              <w:jc w:val="center"/>
            </w:pPr>
            <w:r>
              <w:t>8</w:t>
            </w:r>
          </w:p>
        </w:tc>
        <w:tc>
          <w:tcPr>
            <w:tcW w:w="1952" w:type="dxa"/>
          </w:tcPr>
          <w:p w14:paraId="30988DE9" w14:textId="21F5CE1B" w:rsidR="00642DF6" w:rsidRPr="001503C2" w:rsidRDefault="00DF6BB6" w:rsidP="00C05C5C">
            <w:pPr>
              <w:jc w:val="center"/>
              <w:cnfStyle w:val="000000000000" w:firstRow="0" w:lastRow="0" w:firstColumn="0" w:lastColumn="0" w:oddVBand="0" w:evenVBand="0" w:oddHBand="0" w:evenHBand="0" w:firstRowFirstColumn="0" w:firstRowLastColumn="0" w:lastRowFirstColumn="0" w:lastRowLastColumn="0"/>
            </w:pPr>
            <w:r w:rsidRPr="00DF6BB6">
              <w:t>0.3564</w:t>
            </w:r>
          </w:p>
        </w:tc>
        <w:tc>
          <w:tcPr>
            <w:tcW w:w="1952" w:type="dxa"/>
          </w:tcPr>
          <w:p w14:paraId="6788FE3B" w14:textId="03F2373F" w:rsidR="00642DF6" w:rsidRPr="001503C2" w:rsidRDefault="00DF6BB6" w:rsidP="00C05C5C">
            <w:pPr>
              <w:jc w:val="center"/>
              <w:cnfStyle w:val="000000000000" w:firstRow="0" w:lastRow="0" w:firstColumn="0" w:lastColumn="0" w:oddVBand="0" w:evenVBand="0" w:oddHBand="0" w:evenHBand="0" w:firstRowFirstColumn="0" w:firstRowLastColumn="0" w:lastRowFirstColumn="0" w:lastRowLastColumn="0"/>
            </w:pPr>
            <w:r w:rsidRPr="00DF6BB6">
              <w:t>-1.2994</w:t>
            </w:r>
          </w:p>
        </w:tc>
        <w:tc>
          <w:tcPr>
            <w:tcW w:w="1618" w:type="dxa"/>
          </w:tcPr>
          <w:p w14:paraId="7672D606" w14:textId="645131B7" w:rsidR="00642DF6" w:rsidRPr="00F310BD" w:rsidRDefault="001D4941" w:rsidP="00C05C5C">
            <w:pPr>
              <w:jc w:val="center"/>
              <w:cnfStyle w:val="000000000000" w:firstRow="0" w:lastRow="0" w:firstColumn="0" w:lastColumn="0" w:oddVBand="0" w:evenVBand="0" w:oddHBand="0" w:evenHBand="0" w:firstRowFirstColumn="0" w:firstRowLastColumn="0" w:lastRowFirstColumn="0" w:lastRowLastColumn="0"/>
            </w:pPr>
            <w:r w:rsidRPr="001D4941">
              <w:t>0.1269</w:t>
            </w:r>
          </w:p>
        </w:tc>
        <w:tc>
          <w:tcPr>
            <w:tcW w:w="1618" w:type="dxa"/>
          </w:tcPr>
          <w:p w14:paraId="0831F984" w14:textId="352399D3" w:rsidR="00642DF6" w:rsidRPr="00F310BD" w:rsidRDefault="00FE578B" w:rsidP="00C05C5C">
            <w:pPr>
              <w:jc w:val="center"/>
              <w:cnfStyle w:val="000000000000" w:firstRow="0" w:lastRow="0" w:firstColumn="0" w:lastColumn="0" w:oddVBand="0" w:evenVBand="0" w:oddHBand="0" w:evenHBand="0" w:firstRowFirstColumn="0" w:firstRowLastColumn="0" w:lastRowFirstColumn="0" w:lastRowLastColumn="0"/>
            </w:pPr>
            <w:r w:rsidRPr="00FE578B">
              <w:t>-1.7500</w:t>
            </w:r>
          </w:p>
        </w:tc>
      </w:tr>
      <w:tr w:rsidR="00642DF6" w14:paraId="6B9C4DDD" w14:textId="5678E2CC"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DCC4224" w14:textId="77777777" w:rsidR="00642DF6" w:rsidRDefault="00642DF6" w:rsidP="00C05C5C">
            <w:pPr>
              <w:jc w:val="center"/>
            </w:pPr>
            <w:r>
              <w:t>9</w:t>
            </w:r>
          </w:p>
        </w:tc>
        <w:tc>
          <w:tcPr>
            <w:tcW w:w="1952" w:type="dxa"/>
          </w:tcPr>
          <w:p w14:paraId="4012310D" w14:textId="77777777"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51233">
              <w:t xml:space="preserve">0.3021   </w:t>
            </w:r>
          </w:p>
        </w:tc>
        <w:tc>
          <w:tcPr>
            <w:tcW w:w="1952" w:type="dxa"/>
          </w:tcPr>
          <w:p w14:paraId="14F08EA0" w14:textId="77777777"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51233">
              <w:t>-0.5500</w:t>
            </w:r>
          </w:p>
        </w:tc>
        <w:tc>
          <w:tcPr>
            <w:tcW w:w="1618" w:type="dxa"/>
          </w:tcPr>
          <w:p w14:paraId="53C65CC5" w14:textId="34764908" w:rsidR="00642DF6" w:rsidRPr="00451233"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76A1820D" w14:textId="38DC89BB" w:rsidR="00642DF6" w:rsidRPr="00451233"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04B420DF" w14:textId="77C9268A" w:rsidTr="00886E4D">
        <w:tc>
          <w:tcPr>
            <w:cnfStyle w:val="001000000000" w:firstRow="0" w:lastRow="0" w:firstColumn="1" w:lastColumn="0" w:oddVBand="0" w:evenVBand="0" w:oddHBand="0" w:evenHBand="0" w:firstRowFirstColumn="0" w:firstRowLastColumn="0" w:lastRowFirstColumn="0" w:lastRowLastColumn="0"/>
            <w:tcW w:w="1932" w:type="dxa"/>
          </w:tcPr>
          <w:p w14:paraId="66640AE6" w14:textId="77777777" w:rsidR="00642DF6" w:rsidRDefault="00642DF6" w:rsidP="00C05C5C">
            <w:pPr>
              <w:jc w:val="center"/>
            </w:pPr>
            <w:r>
              <w:t>10</w:t>
            </w:r>
          </w:p>
        </w:tc>
        <w:tc>
          <w:tcPr>
            <w:tcW w:w="1952" w:type="dxa"/>
          </w:tcPr>
          <w:p w14:paraId="2702FDE3"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E0093">
              <w:t>0.3885</w:t>
            </w:r>
          </w:p>
        </w:tc>
        <w:tc>
          <w:tcPr>
            <w:tcW w:w="1952" w:type="dxa"/>
          </w:tcPr>
          <w:p w14:paraId="38D2A942"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63E57">
              <w:t>-0.9309</w:t>
            </w:r>
          </w:p>
        </w:tc>
        <w:tc>
          <w:tcPr>
            <w:tcW w:w="1618" w:type="dxa"/>
          </w:tcPr>
          <w:p w14:paraId="16465B3C" w14:textId="7986FF3F" w:rsidR="00642DF6" w:rsidRPr="00F63E57" w:rsidRDefault="008B078C" w:rsidP="00C05C5C">
            <w:pPr>
              <w:jc w:val="center"/>
              <w:cnfStyle w:val="000000000000" w:firstRow="0" w:lastRow="0" w:firstColumn="0" w:lastColumn="0" w:oddVBand="0" w:evenVBand="0" w:oddHBand="0" w:evenHBand="0" w:firstRowFirstColumn="0" w:firstRowLastColumn="0" w:lastRowFirstColumn="0" w:lastRowLastColumn="0"/>
            </w:pPr>
            <w:r w:rsidRPr="008B078C">
              <w:t xml:space="preserve">0.0704   </w:t>
            </w:r>
          </w:p>
        </w:tc>
        <w:tc>
          <w:tcPr>
            <w:tcW w:w="1618" w:type="dxa"/>
          </w:tcPr>
          <w:p w14:paraId="7AD883AD" w14:textId="558060CC" w:rsidR="00642DF6" w:rsidRPr="00F63E57" w:rsidRDefault="006A1F47" w:rsidP="00C05C5C">
            <w:pPr>
              <w:jc w:val="center"/>
              <w:cnfStyle w:val="000000000000" w:firstRow="0" w:lastRow="0" w:firstColumn="0" w:lastColumn="0" w:oddVBand="0" w:evenVBand="0" w:oddHBand="0" w:evenHBand="0" w:firstRowFirstColumn="0" w:firstRowLastColumn="0" w:lastRowFirstColumn="0" w:lastRowLastColumn="0"/>
            </w:pPr>
            <w:r w:rsidRPr="006A1F47">
              <w:t>-0.9569</w:t>
            </w:r>
          </w:p>
        </w:tc>
      </w:tr>
      <w:tr w:rsidR="00642DF6" w14:paraId="1FB0F2BC" w14:textId="11ECD6EA"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D5DC0F7" w14:textId="77777777" w:rsidR="00642DF6" w:rsidRDefault="00642DF6" w:rsidP="00C05C5C">
            <w:pPr>
              <w:jc w:val="center"/>
            </w:pPr>
            <w:r>
              <w:t>11</w:t>
            </w:r>
          </w:p>
        </w:tc>
        <w:tc>
          <w:tcPr>
            <w:tcW w:w="1952" w:type="dxa"/>
          </w:tcPr>
          <w:p w14:paraId="60C06ED0"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E4E05">
              <w:t xml:space="preserve">0.3637   </w:t>
            </w:r>
          </w:p>
        </w:tc>
        <w:tc>
          <w:tcPr>
            <w:tcW w:w="1952" w:type="dxa"/>
          </w:tcPr>
          <w:p w14:paraId="51680C69"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E4E05">
              <w:t>-0.9393</w:t>
            </w:r>
          </w:p>
        </w:tc>
        <w:tc>
          <w:tcPr>
            <w:tcW w:w="1618" w:type="dxa"/>
          </w:tcPr>
          <w:p w14:paraId="426FB85C" w14:textId="164623C0" w:rsidR="00642DF6" w:rsidRPr="005E4E05" w:rsidRDefault="008B37DF" w:rsidP="00C05C5C">
            <w:pPr>
              <w:jc w:val="center"/>
              <w:cnfStyle w:val="000000100000" w:firstRow="0" w:lastRow="0" w:firstColumn="0" w:lastColumn="0" w:oddVBand="0" w:evenVBand="0" w:oddHBand="1" w:evenHBand="0" w:firstRowFirstColumn="0" w:firstRowLastColumn="0" w:lastRowFirstColumn="0" w:lastRowLastColumn="0"/>
            </w:pPr>
            <w:r w:rsidRPr="008B37DF">
              <w:t>0.0585</w:t>
            </w:r>
          </w:p>
        </w:tc>
        <w:tc>
          <w:tcPr>
            <w:tcW w:w="1618" w:type="dxa"/>
          </w:tcPr>
          <w:p w14:paraId="45FD972A" w14:textId="619A24A2" w:rsidR="00642DF6" w:rsidRPr="005E4E05" w:rsidRDefault="00C94A4D" w:rsidP="00C05C5C">
            <w:pPr>
              <w:jc w:val="center"/>
              <w:cnfStyle w:val="000000100000" w:firstRow="0" w:lastRow="0" w:firstColumn="0" w:lastColumn="0" w:oddVBand="0" w:evenVBand="0" w:oddHBand="1" w:evenHBand="0" w:firstRowFirstColumn="0" w:firstRowLastColumn="0" w:lastRowFirstColumn="0" w:lastRowLastColumn="0"/>
            </w:pPr>
            <w:r w:rsidRPr="00C94A4D">
              <w:t>-1.3227</w:t>
            </w:r>
          </w:p>
        </w:tc>
      </w:tr>
      <w:tr w:rsidR="00642DF6" w14:paraId="50EEAB1F" w14:textId="2C8C1FFD" w:rsidTr="00886E4D">
        <w:tc>
          <w:tcPr>
            <w:cnfStyle w:val="001000000000" w:firstRow="0" w:lastRow="0" w:firstColumn="1" w:lastColumn="0" w:oddVBand="0" w:evenVBand="0" w:oddHBand="0" w:evenHBand="0" w:firstRowFirstColumn="0" w:firstRowLastColumn="0" w:lastRowFirstColumn="0" w:lastRowLastColumn="0"/>
            <w:tcW w:w="1932" w:type="dxa"/>
          </w:tcPr>
          <w:p w14:paraId="625CE0EC" w14:textId="77777777" w:rsidR="00642DF6" w:rsidRDefault="00642DF6" w:rsidP="00C05C5C">
            <w:pPr>
              <w:jc w:val="center"/>
            </w:pPr>
            <w:r>
              <w:t>12</w:t>
            </w:r>
          </w:p>
        </w:tc>
        <w:tc>
          <w:tcPr>
            <w:tcW w:w="1952" w:type="dxa"/>
          </w:tcPr>
          <w:p w14:paraId="202DBAA4"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0D7EED">
              <w:t>0.3762</w:t>
            </w:r>
          </w:p>
        </w:tc>
        <w:tc>
          <w:tcPr>
            <w:tcW w:w="1952" w:type="dxa"/>
          </w:tcPr>
          <w:p w14:paraId="155DF78D"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7676C">
              <w:t>-0.9530</w:t>
            </w:r>
          </w:p>
        </w:tc>
        <w:tc>
          <w:tcPr>
            <w:tcW w:w="1618" w:type="dxa"/>
          </w:tcPr>
          <w:p w14:paraId="3DD57E5C" w14:textId="363ACCA4" w:rsidR="00642DF6" w:rsidRPr="0077676C" w:rsidRDefault="001A78AA" w:rsidP="00C05C5C">
            <w:pPr>
              <w:jc w:val="center"/>
              <w:cnfStyle w:val="000000000000" w:firstRow="0" w:lastRow="0" w:firstColumn="0" w:lastColumn="0" w:oddVBand="0" w:evenVBand="0" w:oddHBand="0" w:evenHBand="0" w:firstRowFirstColumn="0" w:firstRowLastColumn="0" w:lastRowFirstColumn="0" w:lastRowLastColumn="0"/>
            </w:pPr>
            <w:r w:rsidRPr="001A78AA">
              <w:t>0.0829</w:t>
            </w:r>
          </w:p>
        </w:tc>
        <w:tc>
          <w:tcPr>
            <w:tcW w:w="1618" w:type="dxa"/>
          </w:tcPr>
          <w:p w14:paraId="16B3EBC7" w14:textId="3C8B94B0" w:rsidR="00642DF6" w:rsidRPr="0077676C" w:rsidRDefault="004658FD" w:rsidP="00C05C5C">
            <w:pPr>
              <w:jc w:val="center"/>
              <w:cnfStyle w:val="000000000000" w:firstRow="0" w:lastRow="0" w:firstColumn="0" w:lastColumn="0" w:oddVBand="0" w:evenVBand="0" w:oddHBand="0" w:evenHBand="0" w:firstRowFirstColumn="0" w:firstRowLastColumn="0" w:lastRowFirstColumn="0" w:lastRowLastColumn="0"/>
            </w:pPr>
            <w:r w:rsidRPr="004658FD">
              <w:t>-1.0427</w:t>
            </w:r>
          </w:p>
        </w:tc>
      </w:tr>
      <w:tr w:rsidR="00642DF6" w14:paraId="40BF6DC2" w14:textId="59E6945A"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6F27A85D" w14:textId="77777777" w:rsidR="00642DF6" w:rsidRDefault="00642DF6" w:rsidP="00C05C5C">
            <w:pPr>
              <w:jc w:val="center"/>
            </w:pPr>
            <w:r>
              <w:t>13</w:t>
            </w:r>
          </w:p>
        </w:tc>
        <w:tc>
          <w:tcPr>
            <w:tcW w:w="1952" w:type="dxa"/>
          </w:tcPr>
          <w:p w14:paraId="5F72EB66"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9792B">
              <w:t>0.3058</w:t>
            </w:r>
            <w:r w:rsidRPr="001113DF">
              <w:t xml:space="preserve"> </w:t>
            </w:r>
          </w:p>
        </w:tc>
        <w:tc>
          <w:tcPr>
            <w:tcW w:w="1952" w:type="dxa"/>
          </w:tcPr>
          <w:p w14:paraId="56BD8C62"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C5093">
              <w:t>-0.8693</w:t>
            </w:r>
          </w:p>
        </w:tc>
        <w:tc>
          <w:tcPr>
            <w:tcW w:w="1618" w:type="dxa"/>
          </w:tcPr>
          <w:p w14:paraId="5A166EE7" w14:textId="3C6521AC" w:rsidR="00642DF6" w:rsidRPr="005C5093" w:rsidRDefault="00135838" w:rsidP="00C05C5C">
            <w:pPr>
              <w:jc w:val="center"/>
              <w:cnfStyle w:val="000000100000" w:firstRow="0" w:lastRow="0" w:firstColumn="0" w:lastColumn="0" w:oddVBand="0" w:evenVBand="0" w:oddHBand="1" w:evenHBand="0" w:firstRowFirstColumn="0" w:firstRowLastColumn="0" w:lastRowFirstColumn="0" w:lastRowLastColumn="0"/>
            </w:pPr>
            <w:r w:rsidRPr="00135838">
              <w:t>0.0287</w:t>
            </w:r>
          </w:p>
        </w:tc>
        <w:tc>
          <w:tcPr>
            <w:tcW w:w="1618" w:type="dxa"/>
          </w:tcPr>
          <w:p w14:paraId="7DD6349B" w14:textId="7DAA22F9" w:rsidR="00642DF6" w:rsidRPr="005C5093" w:rsidRDefault="00135838" w:rsidP="00C05C5C">
            <w:pPr>
              <w:jc w:val="center"/>
              <w:cnfStyle w:val="000000100000" w:firstRow="0" w:lastRow="0" w:firstColumn="0" w:lastColumn="0" w:oddVBand="0" w:evenVBand="0" w:oddHBand="1" w:evenHBand="0" w:firstRowFirstColumn="0" w:firstRowLastColumn="0" w:lastRowFirstColumn="0" w:lastRowLastColumn="0"/>
            </w:pPr>
            <w:r w:rsidRPr="00135838">
              <w:t>-0.7641</w:t>
            </w:r>
          </w:p>
        </w:tc>
      </w:tr>
      <w:tr w:rsidR="00642DF6" w14:paraId="5CC3F8E9" w14:textId="56C48E94" w:rsidTr="00886E4D">
        <w:tc>
          <w:tcPr>
            <w:cnfStyle w:val="001000000000" w:firstRow="0" w:lastRow="0" w:firstColumn="1" w:lastColumn="0" w:oddVBand="0" w:evenVBand="0" w:oddHBand="0" w:evenHBand="0" w:firstRowFirstColumn="0" w:firstRowLastColumn="0" w:lastRowFirstColumn="0" w:lastRowLastColumn="0"/>
            <w:tcW w:w="1932" w:type="dxa"/>
          </w:tcPr>
          <w:p w14:paraId="0AE2835F" w14:textId="77777777" w:rsidR="00642DF6" w:rsidRDefault="00642DF6" w:rsidP="00C05C5C">
            <w:pPr>
              <w:jc w:val="center"/>
            </w:pPr>
            <w:r>
              <w:t>14</w:t>
            </w:r>
          </w:p>
        </w:tc>
        <w:tc>
          <w:tcPr>
            <w:tcW w:w="1952" w:type="dxa"/>
          </w:tcPr>
          <w:p w14:paraId="2ED68976"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t xml:space="preserve"> </w:t>
            </w:r>
            <w:r w:rsidRPr="009D554E">
              <w:t>0.4041</w:t>
            </w:r>
          </w:p>
        </w:tc>
        <w:tc>
          <w:tcPr>
            <w:tcW w:w="1952" w:type="dxa"/>
          </w:tcPr>
          <w:p w14:paraId="77644550"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BB4B5B">
              <w:t>-1.6364</w:t>
            </w:r>
          </w:p>
        </w:tc>
        <w:tc>
          <w:tcPr>
            <w:tcW w:w="1618" w:type="dxa"/>
          </w:tcPr>
          <w:p w14:paraId="695714E7" w14:textId="6AD086CA" w:rsidR="00642DF6" w:rsidRPr="00BB4B5B" w:rsidRDefault="004460E2" w:rsidP="00C05C5C">
            <w:pPr>
              <w:jc w:val="center"/>
              <w:cnfStyle w:val="000000000000" w:firstRow="0" w:lastRow="0" w:firstColumn="0" w:lastColumn="0" w:oddVBand="0" w:evenVBand="0" w:oddHBand="0" w:evenHBand="0" w:firstRowFirstColumn="0" w:firstRowLastColumn="0" w:lastRowFirstColumn="0" w:lastRowLastColumn="0"/>
            </w:pPr>
            <w:r w:rsidRPr="004460E2">
              <w:t>0.0967</w:t>
            </w:r>
          </w:p>
        </w:tc>
        <w:tc>
          <w:tcPr>
            <w:tcW w:w="1618" w:type="dxa"/>
          </w:tcPr>
          <w:p w14:paraId="4D9EAFBD" w14:textId="10926F78" w:rsidR="00642DF6" w:rsidRPr="00BB4B5B" w:rsidRDefault="00922F4A" w:rsidP="00C05C5C">
            <w:pPr>
              <w:jc w:val="center"/>
              <w:cnfStyle w:val="000000000000" w:firstRow="0" w:lastRow="0" w:firstColumn="0" w:lastColumn="0" w:oddVBand="0" w:evenVBand="0" w:oddHBand="0" w:evenHBand="0" w:firstRowFirstColumn="0" w:firstRowLastColumn="0" w:lastRowFirstColumn="0" w:lastRowLastColumn="0"/>
            </w:pPr>
            <w:r w:rsidRPr="00922F4A">
              <w:t>-1.3397</w:t>
            </w:r>
          </w:p>
        </w:tc>
      </w:tr>
      <w:tr w:rsidR="00642DF6" w14:paraId="2E2A2C75" w14:textId="0E4C38B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6530DD61" w14:textId="77777777" w:rsidR="00642DF6" w:rsidRDefault="00642DF6" w:rsidP="00C05C5C">
            <w:pPr>
              <w:jc w:val="center"/>
            </w:pPr>
            <w:r>
              <w:t>15</w:t>
            </w:r>
          </w:p>
        </w:tc>
        <w:tc>
          <w:tcPr>
            <w:tcW w:w="1952" w:type="dxa"/>
          </w:tcPr>
          <w:p w14:paraId="1EA9D12B"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C23078">
              <w:t>0.3976</w:t>
            </w:r>
          </w:p>
        </w:tc>
        <w:tc>
          <w:tcPr>
            <w:tcW w:w="1952" w:type="dxa"/>
          </w:tcPr>
          <w:p w14:paraId="73CA2CEB"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1D5491">
              <w:t>-1.4956</w:t>
            </w:r>
          </w:p>
        </w:tc>
        <w:tc>
          <w:tcPr>
            <w:tcW w:w="1618" w:type="dxa"/>
          </w:tcPr>
          <w:p w14:paraId="7190FF67" w14:textId="68C29C40" w:rsidR="00642DF6" w:rsidRPr="001D5491" w:rsidRDefault="00D9207B" w:rsidP="00C05C5C">
            <w:pPr>
              <w:jc w:val="center"/>
              <w:cnfStyle w:val="000000100000" w:firstRow="0" w:lastRow="0" w:firstColumn="0" w:lastColumn="0" w:oddVBand="0" w:evenVBand="0" w:oddHBand="1" w:evenHBand="0" w:firstRowFirstColumn="0" w:firstRowLastColumn="0" w:lastRowFirstColumn="0" w:lastRowLastColumn="0"/>
            </w:pPr>
            <w:r w:rsidRPr="00D9207B">
              <w:t>0.0555</w:t>
            </w:r>
          </w:p>
        </w:tc>
        <w:tc>
          <w:tcPr>
            <w:tcW w:w="1618" w:type="dxa"/>
          </w:tcPr>
          <w:p w14:paraId="1D27EE8A" w14:textId="7FA46525" w:rsidR="00642DF6" w:rsidRPr="001D5491" w:rsidRDefault="00F11CD8" w:rsidP="00C05C5C">
            <w:pPr>
              <w:jc w:val="center"/>
              <w:cnfStyle w:val="000000100000" w:firstRow="0" w:lastRow="0" w:firstColumn="0" w:lastColumn="0" w:oddVBand="0" w:evenVBand="0" w:oddHBand="1" w:evenHBand="0" w:firstRowFirstColumn="0" w:firstRowLastColumn="0" w:lastRowFirstColumn="0" w:lastRowLastColumn="0"/>
            </w:pPr>
            <w:r w:rsidRPr="00F11CD8">
              <w:t>-1.1091</w:t>
            </w:r>
          </w:p>
        </w:tc>
      </w:tr>
      <w:tr w:rsidR="00642DF6" w14:paraId="59B8A2A7" w14:textId="3FE76783" w:rsidTr="00886E4D">
        <w:tc>
          <w:tcPr>
            <w:cnfStyle w:val="001000000000" w:firstRow="0" w:lastRow="0" w:firstColumn="1" w:lastColumn="0" w:oddVBand="0" w:evenVBand="0" w:oddHBand="0" w:evenHBand="0" w:firstRowFirstColumn="0" w:firstRowLastColumn="0" w:lastRowFirstColumn="0" w:lastRowLastColumn="0"/>
            <w:tcW w:w="1932" w:type="dxa"/>
          </w:tcPr>
          <w:p w14:paraId="22F84C5D" w14:textId="77777777" w:rsidR="00642DF6" w:rsidRDefault="00642DF6" w:rsidP="00C05C5C">
            <w:pPr>
              <w:jc w:val="center"/>
            </w:pPr>
            <w:r>
              <w:t>16</w:t>
            </w:r>
          </w:p>
        </w:tc>
        <w:tc>
          <w:tcPr>
            <w:tcW w:w="1952" w:type="dxa"/>
          </w:tcPr>
          <w:p w14:paraId="2A9646AE"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54E0D">
              <w:t>0.3644</w:t>
            </w:r>
          </w:p>
        </w:tc>
        <w:tc>
          <w:tcPr>
            <w:tcW w:w="1952" w:type="dxa"/>
          </w:tcPr>
          <w:p w14:paraId="62225235"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t xml:space="preserve"> </w:t>
            </w:r>
            <w:r w:rsidRPr="00022E0D">
              <w:t>-1.3430</w:t>
            </w:r>
          </w:p>
        </w:tc>
        <w:tc>
          <w:tcPr>
            <w:tcW w:w="1618" w:type="dxa"/>
          </w:tcPr>
          <w:p w14:paraId="6EDBCF57" w14:textId="4A9A5DF6" w:rsidR="00642DF6" w:rsidRDefault="005A5987" w:rsidP="00C05C5C">
            <w:pPr>
              <w:jc w:val="center"/>
              <w:cnfStyle w:val="000000000000" w:firstRow="0" w:lastRow="0" w:firstColumn="0" w:lastColumn="0" w:oddVBand="0" w:evenVBand="0" w:oddHBand="0" w:evenHBand="0" w:firstRowFirstColumn="0" w:firstRowLastColumn="0" w:lastRowFirstColumn="0" w:lastRowLastColumn="0"/>
            </w:pPr>
            <w:r w:rsidRPr="005A5987">
              <w:t>0.1027</w:t>
            </w:r>
          </w:p>
        </w:tc>
        <w:tc>
          <w:tcPr>
            <w:tcW w:w="1618" w:type="dxa"/>
          </w:tcPr>
          <w:p w14:paraId="2B7AE5FB" w14:textId="2583C8CF" w:rsidR="00642DF6" w:rsidRDefault="006843C3" w:rsidP="00C05C5C">
            <w:pPr>
              <w:jc w:val="center"/>
              <w:cnfStyle w:val="000000000000" w:firstRow="0" w:lastRow="0" w:firstColumn="0" w:lastColumn="0" w:oddVBand="0" w:evenVBand="0" w:oddHBand="0" w:evenHBand="0" w:firstRowFirstColumn="0" w:firstRowLastColumn="0" w:lastRowFirstColumn="0" w:lastRowLastColumn="0"/>
            </w:pPr>
            <w:r w:rsidRPr="006843C3">
              <w:t>-1.2170</w:t>
            </w:r>
          </w:p>
        </w:tc>
      </w:tr>
      <w:tr w:rsidR="00642DF6" w14:paraId="42BAF514" w14:textId="3479CA88"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B44D3FC" w14:textId="77777777" w:rsidR="00642DF6" w:rsidRDefault="00642DF6" w:rsidP="00C05C5C">
            <w:pPr>
              <w:jc w:val="center"/>
            </w:pPr>
            <w:r>
              <w:t>17</w:t>
            </w:r>
          </w:p>
        </w:tc>
        <w:tc>
          <w:tcPr>
            <w:tcW w:w="1952" w:type="dxa"/>
          </w:tcPr>
          <w:p w14:paraId="3A8532EE"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952E23">
              <w:t>0.4048</w:t>
            </w:r>
            <w:r w:rsidRPr="00EC3636">
              <w:t xml:space="preserve"> </w:t>
            </w:r>
          </w:p>
        </w:tc>
        <w:tc>
          <w:tcPr>
            <w:tcW w:w="1952" w:type="dxa"/>
          </w:tcPr>
          <w:p w14:paraId="22FF99C6"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85664">
              <w:t>-1.4783</w:t>
            </w:r>
          </w:p>
        </w:tc>
        <w:tc>
          <w:tcPr>
            <w:tcW w:w="1618" w:type="dxa"/>
          </w:tcPr>
          <w:p w14:paraId="04D805FD" w14:textId="12FA4BD7" w:rsidR="00642DF6" w:rsidRPr="00585664" w:rsidRDefault="006E6A76" w:rsidP="00C05C5C">
            <w:pPr>
              <w:jc w:val="center"/>
              <w:cnfStyle w:val="000000100000" w:firstRow="0" w:lastRow="0" w:firstColumn="0" w:lastColumn="0" w:oddVBand="0" w:evenVBand="0" w:oddHBand="1" w:evenHBand="0" w:firstRowFirstColumn="0" w:firstRowLastColumn="0" w:lastRowFirstColumn="0" w:lastRowLastColumn="0"/>
            </w:pPr>
            <w:r w:rsidRPr="006E6A76">
              <w:t>0.1048</w:t>
            </w:r>
          </w:p>
        </w:tc>
        <w:tc>
          <w:tcPr>
            <w:tcW w:w="1618" w:type="dxa"/>
          </w:tcPr>
          <w:p w14:paraId="3F5BA44A" w14:textId="6B3C7234" w:rsidR="00642DF6" w:rsidRPr="00585664" w:rsidRDefault="00FB59BB" w:rsidP="00C05C5C">
            <w:pPr>
              <w:jc w:val="center"/>
              <w:cnfStyle w:val="000000100000" w:firstRow="0" w:lastRow="0" w:firstColumn="0" w:lastColumn="0" w:oddVBand="0" w:evenVBand="0" w:oddHBand="1" w:evenHBand="0" w:firstRowFirstColumn="0" w:firstRowLastColumn="0" w:lastRowFirstColumn="0" w:lastRowLastColumn="0"/>
            </w:pPr>
            <w:r w:rsidRPr="00FB59BB">
              <w:t>-1.6641</w:t>
            </w:r>
          </w:p>
        </w:tc>
      </w:tr>
      <w:tr w:rsidR="00642DF6" w14:paraId="0FF341EE" w14:textId="6AC2F8E3" w:rsidTr="00886E4D">
        <w:tc>
          <w:tcPr>
            <w:cnfStyle w:val="001000000000" w:firstRow="0" w:lastRow="0" w:firstColumn="1" w:lastColumn="0" w:oddVBand="0" w:evenVBand="0" w:oddHBand="0" w:evenHBand="0" w:firstRowFirstColumn="0" w:firstRowLastColumn="0" w:lastRowFirstColumn="0" w:lastRowLastColumn="0"/>
            <w:tcW w:w="1932" w:type="dxa"/>
          </w:tcPr>
          <w:p w14:paraId="1958EA4B" w14:textId="77777777" w:rsidR="00642DF6" w:rsidRDefault="00642DF6" w:rsidP="00C05C5C">
            <w:pPr>
              <w:jc w:val="center"/>
            </w:pPr>
            <w:r>
              <w:t>18</w:t>
            </w:r>
          </w:p>
        </w:tc>
        <w:tc>
          <w:tcPr>
            <w:tcW w:w="1952" w:type="dxa"/>
          </w:tcPr>
          <w:p w14:paraId="0320F38D"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84E9D">
              <w:t>0.3173</w:t>
            </w:r>
            <w:r w:rsidRPr="00D3270C">
              <w:t xml:space="preserve"> </w:t>
            </w:r>
          </w:p>
        </w:tc>
        <w:tc>
          <w:tcPr>
            <w:tcW w:w="1952" w:type="dxa"/>
          </w:tcPr>
          <w:p w14:paraId="222C1375"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B9351C">
              <w:t>-1.4727</w:t>
            </w:r>
          </w:p>
        </w:tc>
        <w:tc>
          <w:tcPr>
            <w:tcW w:w="1618" w:type="dxa"/>
          </w:tcPr>
          <w:p w14:paraId="04FE882F" w14:textId="6635C452" w:rsidR="00642DF6" w:rsidRPr="00B9351C" w:rsidRDefault="00FE6758" w:rsidP="00C05C5C">
            <w:pPr>
              <w:jc w:val="center"/>
              <w:cnfStyle w:val="000000000000" w:firstRow="0" w:lastRow="0" w:firstColumn="0" w:lastColumn="0" w:oddVBand="0" w:evenVBand="0" w:oddHBand="0" w:evenHBand="0" w:firstRowFirstColumn="0" w:firstRowLastColumn="0" w:lastRowFirstColumn="0" w:lastRowLastColumn="0"/>
            </w:pPr>
            <w:r w:rsidRPr="00FE6758">
              <w:t>0.0637</w:t>
            </w:r>
          </w:p>
        </w:tc>
        <w:tc>
          <w:tcPr>
            <w:tcW w:w="1618" w:type="dxa"/>
          </w:tcPr>
          <w:p w14:paraId="54D31CD1" w14:textId="700D0E20" w:rsidR="00642DF6" w:rsidRPr="00B9351C" w:rsidRDefault="0073686F" w:rsidP="00C05C5C">
            <w:pPr>
              <w:jc w:val="center"/>
              <w:cnfStyle w:val="000000000000" w:firstRow="0" w:lastRow="0" w:firstColumn="0" w:lastColumn="0" w:oddVBand="0" w:evenVBand="0" w:oddHBand="0" w:evenHBand="0" w:firstRowFirstColumn="0" w:firstRowLastColumn="0" w:lastRowFirstColumn="0" w:lastRowLastColumn="0"/>
            </w:pPr>
            <w:r w:rsidRPr="0073686F">
              <w:t>-1.0096</w:t>
            </w:r>
          </w:p>
        </w:tc>
      </w:tr>
      <w:tr w:rsidR="00642DF6" w14:paraId="03C69344" w14:textId="183C0359"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2350A73" w14:textId="77777777" w:rsidR="00642DF6" w:rsidRDefault="00642DF6" w:rsidP="00C05C5C">
            <w:pPr>
              <w:jc w:val="center"/>
            </w:pPr>
            <w:r>
              <w:t>19</w:t>
            </w:r>
          </w:p>
        </w:tc>
        <w:tc>
          <w:tcPr>
            <w:tcW w:w="1952" w:type="dxa"/>
          </w:tcPr>
          <w:p w14:paraId="47DEA017"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C69E6">
              <w:t>0.3268</w:t>
            </w:r>
          </w:p>
        </w:tc>
        <w:tc>
          <w:tcPr>
            <w:tcW w:w="1952" w:type="dxa"/>
          </w:tcPr>
          <w:p w14:paraId="42B062AE"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932644">
              <w:t>-1.4528</w:t>
            </w:r>
          </w:p>
        </w:tc>
        <w:tc>
          <w:tcPr>
            <w:tcW w:w="1618" w:type="dxa"/>
          </w:tcPr>
          <w:p w14:paraId="733604BD" w14:textId="4DDE1E19" w:rsidR="00642DF6" w:rsidRPr="00932644" w:rsidRDefault="00BB03FE" w:rsidP="00C05C5C">
            <w:pPr>
              <w:jc w:val="center"/>
              <w:cnfStyle w:val="000000100000" w:firstRow="0" w:lastRow="0" w:firstColumn="0" w:lastColumn="0" w:oddVBand="0" w:evenVBand="0" w:oddHBand="1" w:evenHBand="0" w:firstRowFirstColumn="0" w:firstRowLastColumn="0" w:lastRowFirstColumn="0" w:lastRowLastColumn="0"/>
            </w:pPr>
            <w:r w:rsidRPr="00BB03FE">
              <w:t>0.0751</w:t>
            </w:r>
          </w:p>
        </w:tc>
        <w:tc>
          <w:tcPr>
            <w:tcW w:w="1618" w:type="dxa"/>
          </w:tcPr>
          <w:p w14:paraId="5159320A" w14:textId="7565970B" w:rsidR="00642DF6" w:rsidRPr="00932644" w:rsidRDefault="00EC1386" w:rsidP="00C05C5C">
            <w:pPr>
              <w:jc w:val="center"/>
              <w:cnfStyle w:val="000000100000" w:firstRow="0" w:lastRow="0" w:firstColumn="0" w:lastColumn="0" w:oddVBand="0" w:evenVBand="0" w:oddHBand="1" w:evenHBand="0" w:firstRowFirstColumn="0" w:firstRowLastColumn="0" w:lastRowFirstColumn="0" w:lastRowLastColumn="0"/>
            </w:pPr>
            <w:r w:rsidRPr="00EC1386">
              <w:t>-1.5645</w:t>
            </w:r>
          </w:p>
        </w:tc>
      </w:tr>
      <w:tr w:rsidR="00642DF6" w14:paraId="6E47EC74" w14:textId="43B9A648" w:rsidTr="00886E4D">
        <w:tc>
          <w:tcPr>
            <w:cnfStyle w:val="001000000000" w:firstRow="0" w:lastRow="0" w:firstColumn="1" w:lastColumn="0" w:oddVBand="0" w:evenVBand="0" w:oddHBand="0" w:evenHBand="0" w:firstRowFirstColumn="0" w:firstRowLastColumn="0" w:lastRowFirstColumn="0" w:lastRowLastColumn="0"/>
            <w:tcW w:w="1932" w:type="dxa"/>
          </w:tcPr>
          <w:p w14:paraId="740C5A50" w14:textId="77777777" w:rsidR="00642DF6" w:rsidRDefault="00642DF6" w:rsidP="00C05C5C">
            <w:pPr>
              <w:jc w:val="center"/>
            </w:pPr>
            <w:r>
              <w:t>20</w:t>
            </w:r>
          </w:p>
        </w:tc>
        <w:tc>
          <w:tcPr>
            <w:tcW w:w="1952" w:type="dxa"/>
          </w:tcPr>
          <w:p w14:paraId="18F19B43"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3704B">
              <w:t>0.3544</w:t>
            </w:r>
          </w:p>
        </w:tc>
        <w:tc>
          <w:tcPr>
            <w:tcW w:w="1952" w:type="dxa"/>
          </w:tcPr>
          <w:p w14:paraId="07DE17E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5F3CF3">
              <w:t>-1.6548</w:t>
            </w:r>
          </w:p>
        </w:tc>
        <w:tc>
          <w:tcPr>
            <w:tcW w:w="1618" w:type="dxa"/>
          </w:tcPr>
          <w:p w14:paraId="128E70EF" w14:textId="67D11AED" w:rsidR="00642DF6" w:rsidRPr="005F3CF3" w:rsidRDefault="0098055A" w:rsidP="00C05C5C">
            <w:pPr>
              <w:jc w:val="center"/>
              <w:cnfStyle w:val="000000000000" w:firstRow="0" w:lastRow="0" w:firstColumn="0" w:lastColumn="0" w:oddVBand="0" w:evenVBand="0" w:oddHBand="0" w:evenHBand="0" w:firstRowFirstColumn="0" w:firstRowLastColumn="0" w:lastRowFirstColumn="0" w:lastRowLastColumn="0"/>
            </w:pPr>
            <w:r w:rsidRPr="0098055A">
              <w:t>0.0971</w:t>
            </w:r>
          </w:p>
        </w:tc>
        <w:tc>
          <w:tcPr>
            <w:tcW w:w="1618" w:type="dxa"/>
          </w:tcPr>
          <w:p w14:paraId="442CDF90" w14:textId="1F1F2544" w:rsidR="00642DF6" w:rsidRPr="005F3CF3" w:rsidRDefault="0069123C" w:rsidP="00C05C5C">
            <w:pPr>
              <w:jc w:val="center"/>
              <w:cnfStyle w:val="000000000000" w:firstRow="0" w:lastRow="0" w:firstColumn="0" w:lastColumn="0" w:oddVBand="0" w:evenVBand="0" w:oddHBand="0" w:evenHBand="0" w:firstRowFirstColumn="0" w:firstRowLastColumn="0" w:lastRowFirstColumn="0" w:lastRowLastColumn="0"/>
            </w:pPr>
            <w:r w:rsidRPr="0069123C">
              <w:t>-1.4238</w:t>
            </w:r>
          </w:p>
        </w:tc>
      </w:tr>
      <w:tr w:rsidR="00642DF6" w14:paraId="47CA6689" w14:textId="05F51BB4"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84721CA" w14:textId="77777777" w:rsidR="00642DF6" w:rsidRDefault="00642DF6" w:rsidP="00C05C5C">
            <w:pPr>
              <w:jc w:val="center"/>
            </w:pPr>
            <w:r>
              <w:t>21</w:t>
            </w:r>
          </w:p>
        </w:tc>
        <w:tc>
          <w:tcPr>
            <w:tcW w:w="1952" w:type="dxa"/>
          </w:tcPr>
          <w:p w14:paraId="3BE821C4"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8D1932">
              <w:t>0.3295</w:t>
            </w:r>
          </w:p>
        </w:tc>
        <w:tc>
          <w:tcPr>
            <w:tcW w:w="1952" w:type="dxa"/>
          </w:tcPr>
          <w:p w14:paraId="53643ECF"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0860D4">
              <w:t>-1.4641</w:t>
            </w:r>
          </w:p>
        </w:tc>
        <w:tc>
          <w:tcPr>
            <w:tcW w:w="1618" w:type="dxa"/>
          </w:tcPr>
          <w:p w14:paraId="4D8EBE99" w14:textId="1B524404" w:rsidR="00642DF6" w:rsidRPr="000860D4" w:rsidRDefault="000616C4" w:rsidP="00C05C5C">
            <w:pPr>
              <w:jc w:val="center"/>
              <w:cnfStyle w:val="000000100000" w:firstRow="0" w:lastRow="0" w:firstColumn="0" w:lastColumn="0" w:oddVBand="0" w:evenVBand="0" w:oddHBand="1" w:evenHBand="0" w:firstRowFirstColumn="0" w:firstRowLastColumn="0" w:lastRowFirstColumn="0" w:lastRowLastColumn="0"/>
            </w:pPr>
            <w:r w:rsidRPr="000616C4">
              <w:t>0.0763</w:t>
            </w:r>
          </w:p>
        </w:tc>
        <w:tc>
          <w:tcPr>
            <w:tcW w:w="1618" w:type="dxa"/>
          </w:tcPr>
          <w:p w14:paraId="2734841C" w14:textId="4BF70286" w:rsidR="00642DF6" w:rsidRPr="000860D4" w:rsidRDefault="00797C22" w:rsidP="00C05C5C">
            <w:pPr>
              <w:jc w:val="center"/>
              <w:cnfStyle w:val="000000100000" w:firstRow="0" w:lastRow="0" w:firstColumn="0" w:lastColumn="0" w:oddVBand="0" w:evenVBand="0" w:oddHBand="1" w:evenHBand="0" w:firstRowFirstColumn="0" w:firstRowLastColumn="0" w:lastRowFirstColumn="0" w:lastRowLastColumn="0"/>
            </w:pPr>
            <w:r w:rsidRPr="00797C22">
              <w:t>-1.6462</w:t>
            </w:r>
          </w:p>
        </w:tc>
      </w:tr>
      <w:tr w:rsidR="00642DF6" w14:paraId="4608A53E" w14:textId="05BD8D3F" w:rsidTr="00886E4D">
        <w:tc>
          <w:tcPr>
            <w:cnfStyle w:val="001000000000" w:firstRow="0" w:lastRow="0" w:firstColumn="1" w:lastColumn="0" w:oddVBand="0" w:evenVBand="0" w:oddHBand="0" w:evenHBand="0" w:firstRowFirstColumn="0" w:firstRowLastColumn="0" w:lastRowFirstColumn="0" w:lastRowLastColumn="0"/>
            <w:tcW w:w="1932" w:type="dxa"/>
          </w:tcPr>
          <w:p w14:paraId="3ACC7FB8" w14:textId="77777777" w:rsidR="00642DF6" w:rsidRDefault="00642DF6" w:rsidP="00C05C5C">
            <w:pPr>
              <w:jc w:val="center"/>
            </w:pPr>
            <w:r>
              <w:t>22</w:t>
            </w:r>
          </w:p>
        </w:tc>
        <w:tc>
          <w:tcPr>
            <w:tcW w:w="1952" w:type="dxa"/>
          </w:tcPr>
          <w:p w14:paraId="524C898A"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43B74">
              <w:t>0.3611</w:t>
            </w:r>
          </w:p>
        </w:tc>
        <w:tc>
          <w:tcPr>
            <w:tcW w:w="1952" w:type="dxa"/>
          </w:tcPr>
          <w:p w14:paraId="5D4548D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E85A74">
              <w:t>-1.7846</w:t>
            </w:r>
          </w:p>
        </w:tc>
        <w:tc>
          <w:tcPr>
            <w:tcW w:w="1618" w:type="dxa"/>
          </w:tcPr>
          <w:p w14:paraId="37A755D3" w14:textId="60A4DD2A" w:rsidR="00642DF6" w:rsidRPr="00E85A74" w:rsidRDefault="00220A53" w:rsidP="00C05C5C">
            <w:pPr>
              <w:jc w:val="center"/>
              <w:cnfStyle w:val="000000000000" w:firstRow="0" w:lastRow="0" w:firstColumn="0" w:lastColumn="0" w:oddVBand="0" w:evenVBand="0" w:oddHBand="0" w:evenHBand="0" w:firstRowFirstColumn="0" w:firstRowLastColumn="0" w:lastRowFirstColumn="0" w:lastRowLastColumn="0"/>
            </w:pPr>
            <w:r w:rsidRPr="00220A53">
              <w:t>0.0716</w:t>
            </w:r>
          </w:p>
        </w:tc>
        <w:tc>
          <w:tcPr>
            <w:tcW w:w="1618" w:type="dxa"/>
          </w:tcPr>
          <w:p w14:paraId="53E04B88" w14:textId="58E40068" w:rsidR="00642DF6" w:rsidRPr="00E85A74" w:rsidRDefault="00D16DBE" w:rsidP="00C05C5C">
            <w:pPr>
              <w:jc w:val="center"/>
              <w:cnfStyle w:val="000000000000" w:firstRow="0" w:lastRow="0" w:firstColumn="0" w:lastColumn="0" w:oddVBand="0" w:evenVBand="0" w:oddHBand="0" w:evenHBand="0" w:firstRowFirstColumn="0" w:firstRowLastColumn="0" w:lastRowFirstColumn="0" w:lastRowLastColumn="0"/>
            </w:pPr>
            <w:r w:rsidRPr="00D16DBE">
              <w:t>-1.3102</w:t>
            </w:r>
          </w:p>
        </w:tc>
      </w:tr>
      <w:tr w:rsidR="00642DF6" w14:paraId="1750B3AC" w14:textId="21579F42"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4B81164" w14:textId="77777777" w:rsidR="00642DF6" w:rsidRDefault="00642DF6" w:rsidP="00C05C5C">
            <w:pPr>
              <w:jc w:val="center"/>
            </w:pPr>
            <w:r>
              <w:t>23</w:t>
            </w:r>
          </w:p>
        </w:tc>
        <w:tc>
          <w:tcPr>
            <w:tcW w:w="1952" w:type="dxa"/>
          </w:tcPr>
          <w:p w14:paraId="34800950"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816B57">
              <w:t>0.3446</w:t>
            </w:r>
          </w:p>
        </w:tc>
        <w:tc>
          <w:tcPr>
            <w:tcW w:w="1952" w:type="dxa"/>
          </w:tcPr>
          <w:p w14:paraId="2EF20FB1"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BC2D23">
              <w:t>-1.5801</w:t>
            </w:r>
          </w:p>
        </w:tc>
        <w:tc>
          <w:tcPr>
            <w:tcW w:w="1618" w:type="dxa"/>
          </w:tcPr>
          <w:p w14:paraId="527A5C80" w14:textId="0756E027" w:rsidR="00642DF6" w:rsidRPr="00BC2D23" w:rsidRDefault="002B7EF8" w:rsidP="00C05C5C">
            <w:pPr>
              <w:jc w:val="center"/>
              <w:cnfStyle w:val="000000100000" w:firstRow="0" w:lastRow="0" w:firstColumn="0" w:lastColumn="0" w:oddVBand="0" w:evenVBand="0" w:oddHBand="1" w:evenHBand="0" w:firstRowFirstColumn="0" w:firstRowLastColumn="0" w:lastRowFirstColumn="0" w:lastRowLastColumn="0"/>
            </w:pPr>
            <w:r w:rsidRPr="002B7EF8">
              <w:t>0.0845</w:t>
            </w:r>
          </w:p>
        </w:tc>
        <w:tc>
          <w:tcPr>
            <w:tcW w:w="1618" w:type="dxa"/>
          </w:tcPr>
          <w:p w14:paraId="39855F06" w14:textId="2F73DDB7" w:rsidR="00642DF6" w:rsidRPr="00BC2D23" w:rsidRDefault="002B7EF8" w:rsidP="00C05C5C">
            <w:pPr>
              <w:jc w:val="center"/>
              <w:cnfStyle w:val="000000100000" w:firstRow="0" w:lastRow="0" w:firstColumn="0" w:lastColumn="0" w:oddVBand="0" w:evenVBand="0" w:oddHBand="1" w:evenHBand="0" w:firstRowFirstColumn="0" w:firstRowLastColumn="0" w:lastRowFirstColumn="0" w:lastRowLastColumn="0"/>
            </w:pPr>
            <w:r w:rsidRPr="002B7EF8">
              <w:t>-1.7174</w:t>
            </w:r>
          </w:p>
        </w:tc>
      </w:tr>
      <w:tr w:rsidR="00642DF6" w14:paraId="24E2D41D" w14:textId="6B3DBC3B" w:rsidTr="00886E4D">
        <w:tc>
          <w:tcPr>
            <w:cnfStyle w:val="001000000000" w:firstRow="0" w:lastRow="0" w:firstColumn="1" w:lastColumn="0" w:oddVBand="0" w:evenVBand="0" w:oddHBand="0" w:evenHBand="0" w:firstRowFirstColumn="0" w:firstRowLastColumn="0" w:lastRowFirstColumn="0" w:lastRowLastColumn="0"/>
            <w:tcW w:w="1932" w:type="dxa"/>
          </w:tcPr>
          <w:p w14:paraId="0E099412" w14:textId="77777777" w:rsidR="00642DF6" w:rsidRDefault="00642DF6" w:rsidP="00C05C5C">
            <w:pPr>
              <w:jc w:val="center"/>
            </w:pPr>
            <w:r>
              <w:lastRenderedPageBreak/>
              <w:t>24</w:t>
            </w:r>
          </w:p>
        </w:tc>
        <w:tc>
          <w:tcPr>
            <w:tcW w:w="1952" w:type="dxa"/>
          </w:tcPr>
          <w:p w14:paraId="20822E10"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67BE9">
              <w:t>0.3443</w:t>
            </w:r>
          </w:p>
        </w:tc>
        <w:tc>
          <w:tcPr>
            <w:tcW w:w="1952" w:type="dxa"/>
          </w:tcPr>
          <w:p w14:paraId="3D2DE624"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67BE9">
              <w:t>-1.6074</w:t>
            </w:r>
          </w:p>
        </w:tc>
        <w:tc>
          <w:tcPr>
            <w:tcW w:w="1618" w:type="dxa"/>
          </w:tcPr>
          <w:p w14:paraId="2EFD7E34" w14:textId="6DB4C6A5" w:rsidR="00642DF6" w:rsidRPr="00767BE9" w:rsidRDefault="00E52B28" w:rsidP="00C05C5C">
            <w:pPr>
              <w:jc w:val="center"/>
              <w:cnfStyle w:val="000000000000" w:firstRow="0" w:lastRow="0" w:firstColumn="0" w:lastColumn="0" w:oddVBand="0" w:evenVBand="0" w:oddHBand="0" w:evenHBand="0" w:firstRowFirstColumn="0" w:firstRowLastColumn="0" w:lastRowFirstColumn="0" w:lastRowLastColumn="0"/>
            </w:pPr>
            <w:r w:rsidRPr="00E52B28">
              <w:t>0.0801</w:t>
            </w:r>
          </w:p>
        </w:tc>
        <w:tc>
          <w:tcPr>
            <w:tcW w:w="1618" w:type="dxa"/>
          </w:tcPr>
          <w:p w14:paraId="3A6B24FC" w14:textId="009BE3B1" w:rsidR="00642DF6" w:rsidRPr="00767BE9" w:rsidRDefault="009F7A60" w:rsidP="00C05C5C">
            <w:pPr>
              <w:jc w:val="center"/>
              <w:cnfStyle w:val="000000000000" w:firstRow="0" w:lastRow="0" w:firstColumn="0" w:lastColumn="0" w:oddVBand="0" w:evenVBand="0" w:oddHBand="0" w:evenHBand="0" w:firstRowFirstColumn="0" w:firstRowLastColumn="0" w:lastRowFirstColumn="0" w:lastRowLastColumn="0"/>
            </w:pPr>
            <w:r w:rsidRPr="009F7A60">
              <w:t>-1.4906</w:t>
            </w:r>
          </w:p>
        </w:tc>
      </w:tr>
      <w:tr w:rsidR="00642DF6" w14:paraId="1520EAFB" w14:textId="5B19535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2CF018A1" w14:textId="77777777" w:rsidR="00642DF6" w:rsidRDefault="00642DF6" w:rsidP="00C05C5C">
            <w:pPr>
              <w:jc w:val="center"/>
            </w:pPr>
            <w:r>
              <w:t>25</w:t>
            </w:r>
          </w:p>
        </w:tc>
        <w:tc>
          <w:tcPr>
            <w:tcW w:w="1952" w:type="dxa"/>
          </w:tcPr>
          <w:p w14:paraId="11EDA5E4"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19201A">
              <w:t>0.3457</w:t>
            </w:r>
          </w:p>
        </w:tc>
        <w:tc>
          <w:tcPr>
            <w:tcW w:w="1952" w:type="dxa"/>
          </w:tcPr>
          <w:p w14:paraId="6501E7A7"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267AA9">
              <w:t>-1.6204</w:t>
            </w:r>
          </w:p>
        </w:tc>
        <w:tc>
          <w:tcPr>
            <w:tcW w:w="1618" w:type="dxa"/>
          </w:tcPr>
          <w:p w14:paraId="65A3E537" w14:textId="6B59CD2C" w:rsidR="00642DF6" w:rsidRPr="00267AA9" w:rsidRDefault="00077C38" w:rsidP="00C05C5C">
            <w:pPr>
              <w:jc w:val="center"/>
              <w:cnfStyle w:val="000000100000" w:firstRow="0" w:lastRow="0" w:firstColumn="0" w:lastColumn="0" w:oddVBand="0" w:evenVBand="0" w:oddHBand="1" w:evenHBand="0" w:firstRowFirstColumn="0" w:firstRowLastColumn="0" w:lastRowFirstColumn="0" w:lastRowLastColumn="0"/>
            </w:pPr>
            <w:r w:rsidRPr="00077C38">
              <w:t>0.0928</w:t>
            </w:r>
          </w:p>
        </w:tc>
        <w:tc>
          <w:tcPr>
            <w:tcW w:w="1618" w:type="dxa"/>
          </w:tcPr>
          <w:p w14:paraId="759E709D" w14:textId="460A6D25" w:rsidR="00642DF6" w:rsidRPr="00267AA9" w:rsidRDefault="00B368F1" w:rsidP="00C05C5C">
            <w:pPr>
              <w:jc w:val="center"/>
              <w:cnfStyle w:val="000000100000" w:firstRow="0" w:lastRow="0" w:firstColumn="0" w:lastColumn="0" w:oddVBand="0" w:evenVBand="0" w:oddHBand="1" w:evenHBand="0" w:firstRowFirstColumn="0" w:firstRowLastColumn="0" w:lastRowFirstColumn="0" w:lastRowLastColumn="0"/>
            </w:pPr>
            <w:r w:rsidRPr="00B368F1">
              <w:t>-1.8403</w:t>
            </w:r>
          </w:p>
        </w:tc>
      </w:tr>
      <w:tr w:rsidR="00642DF6" w14:paraId="531D18CF" w14:textId="636B2F6B" w:rsidTr="00886E4D">
        <w:tc>
          <w:tcPr>
            <w:cnfStyle w:val="001000000000" w:firstRow="0" w:lastRow="0" w:firstColumn="1" w:lastColumn="0" w:oddVBand="0" w:evenVBand="0" w:oddHBand="0" w:evenHBand="0" w:firstRowFirstColumn="0" w:firstRowLastColumn="0" w:lastRowFirstColumn="0" w:lastRowLastColumn="0"/>
            <w:tcW w:w="1932" w:type="dxa"/>
          </w:tcPr>
          <w:p w14:paraId="2AE35595" w14:textId="77777777" w:rsidR="00642DF6" w:rsidRDefault="00642DF6" w:rsidP="00C05C5C">
            <w:pPr>
              <w:jc w:val="center"/>
            </w:pPr>
            <w:r>
              <w:t>26</w:t>
            </w:r>
          </w:p>
        </w:tc>
        <w:tc>
          <w:tcPr>
            <w:tcW w:w="1952" w:type="dxa"/>
          </w:tcPr>
          <w:p w14:paraId="6E570A05"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09737D">
              <w:t>0.3436</w:t>
            </w:r>
          </w:p>
        </w:tc>
        <w:tc>
          <w:tcPr>
            <w:tcW w:w="1952" w:type="dxa"/>
          </w:tcPr>
          <w:p w14:paraId="1C285A4E"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515A9">
              <w:t>-1.5761</w:t>
            </w:r>
          </w:p>
        </w:tc>
        <w:tc>
          <w:tcPr>
            <w:tcW w:w="1618" w:type="dxa"/>
          </w:tcPr>
          <w:p w14:paraId="4C507E35" w14:textId="6F6D7EAC" w:rsidR="00642DF6" w:rsidRPr="00F515A9" w:rsidRDefault="00B90D06" w:rsidP="00C05C5C">
            <w:pPr>
              <w:jc w:val="center"/>
              <w:cnfStyle w:val="000000000000" w:firstRow="0" w:lastRow="0" w:firstColumn="0" w:lastColumn="0" w:oddVBand="0" w:evenVBand="0" w:oddHBand="0" w:evenHBand="0" w:firstRowFirstColumn="0" w:firstRowLastColumn="0" w:lastRowFirstColumn="0" w:lastRowLastColumn="0"/>
            </w:pPr>
            <w:r w:rsidRPr="00B90D06">
              <w:t>0.0880</w:t>
            </w:r>
          </w:p>
        </w:tc>
        <w:tc>
          <w:tcPr>
            <w:tcW w:w="1618" w:type="dxa"/>
          </w:tcPr>
          <w:p w14:paraId="2206F51D" w14:textId="2F1DDBCB" w:rsidR="00642DF6" w:rsidRPr="00F515A9" w:rsidRDefault="00EA0E91" w:rsidP="00C05C5C">
            <w:pPr>
              <w:jc w:val="center"/>
              <w:cnfStyle w:val="000000000000" w:firstRow="0" w:lastRow="0" w:firstColumn="0" w:lastColumn="0" w:oddVBand="0" w:evenVBand="0" w:oddHBand="0" w:evenHBand="0" w:firstRowFirstColumn="0" w:firstRowLastColumn="0" w:lastRowFirstColumn="0" w:lastRowLastColumn="0"/>
            </w:pPr>
            <w:r w:rsidRPr="00EA0E91">
              <w:t>-1.3297</w:t>
            </w:r>
          </w:p>
        </w:tc>
      </w:tr>
      <w:tr w:rsidR="00642DF6" w14:paraId="59FB7445" w14:textId="39FCD0D0"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E4D9910" w14:textId="77777777" w:rsidR="00642DF6" w:rsidRDefault="00642DF6" w:rsidP="00C05C5C">
            <w:pPr>
              <w:jc w:val="center"/>
            </w:pPr>
            <w:r>
              <w:t>27</w:t>
            </w:r>
          </w:p>
        </w:tc>
        <w:tc>
          <w:tcPr>
            <w:tcW w:w="1952" w:type="dxa"/>
          </w:tcPr>
          <w:p w14:paraId="21F5C8D1"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0373A4">
              <w:t>0.3425</w:t>
            </w:r>
          </w:p>
        </w:tc>
        <w:tc>
          <w:tcPr>
            <w:tcW w:w="1952" w:type="dxa"/>
          </w:tcPr>
          <w:p w14:paraId="6D25B0C5"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A54150">
              <w:t>-1.5907</w:t>
            </w:r>
          </w:p>
        </w:tc>
        <w:tc>
          <w:tcPr>
            <w:tcW w:w="1618" w:type="dxa"/>
          </w:tcPr>
          <w:p w14:paraId="7E1BEF18" w14:textId="46A2161A" w:rsidR="00642DF6" w:rsidRPr="00A54150" w:rsidRDefault="002072BC" w:rsidP="00C05C5C">
            <w:pPr>
              <w:jc w:val="center"/>
              <w:cnfStyle w:val="000000100000" w:firstRow="0" w:lastRow="0" w:firstColumn="0" w:lastColumn="0" w:oddVBand="0" w:evenVBand="0" w:oddHBand="1" w:evenHBand="0" w:firstRowFirstColumn="0" w:firstRowLastColumn="0" w:lastRowFirstColumn="0" w:lastRowLastColumn="0"/>
            </w:pPr>
            <w:r w:rsidRPr="002072BC">
              <w:t>0.0988</w:t>
            </w:r>
          </w:p>
        </w:tc>
        <w:tc>
          <w:tcPr>
            <w:tcW w:w="1618" w:type="dxa"/>
          </w:tcPr>
          <w:p w14:paraId="32E39FAB" w14:textId="296CB2AD" w:rsidR="00642DF6" w:rsidRPr="00A54150" w:rsidRDefault="00FD42FA" w:rsidP="00C05C5C">
            <w:pPr>
              <w:jc w:val="center"/>
              <w:cnfStyle w:val="000000100000" w:firstRow="0" w:lastRow="0" w:firstColumn="0" w:lastColumn="0" w:oddVBand="0" w:evenVBand="0" w:oddHBand="1" w:evenHBand="0" w:firstRowFirstColumn="0" w:firstRowLastColumn="0" w:lastRowFirstColumn="0" w:lastRowLastColumn="0"/>
            </w:pPr>
            <w:r w:rsidRPr="00FD42FA">
              <w:t>-1.8454</w:t>
            </w:r>
          </w:p>
        </w:tc>
      </w:tr>
      <w:tr w:rsidR="00642DF6" w14:paraId="54DD345A" w14:textId="5D138A64" w:rsidTr="00886E4D">
        <w:tc>
          <w:tcPr>
            <w:cnfStyle w:val="001000000000" w:firstRow="0" w:lastRow="0" w:firstColumn="1" w:lastColumn="0" w:oddVBand="0" w:evenVBand="0" w:oddHBand="0" w:evenHBand="0" w:firstRowFirstColumn="0" w:firstRowLastColumn="0" w:lastRowFirstColumn="0" w:lastRowLastColumn="0"/>
            <w:tcW w:w="1932" w:type="dxa"/>
          </w:tcPr>
          <w:p w14:paraId="1EA85AE7" w14:textId="77777777" w:rsidR="00642DF6" w:rsidRDefault="00642DF6" w:rsidP="00C05C5C">
            <w:pPr>
              <w:jc w:val="center"/>
            </w:pPr>
            <w:r>
              <w:t>29</w:t>
            </w:r>
          </w:p>
        </w:tc>
        <w:tc>
          <w:tcPr>
            <w:tcW w:w="1952" w:type="dxa"/>
          </w:tcPr>
          <w:p w14:paraId="3BB40F9C"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E07B74">
              <w:t>0.3630</w:t>
            </w:r>
          </w:p>
        </w:tc>
        <w:tc>
          <w:tcPr>
            <w:tcW w:w="1952" w:type="dxa"/>
          </w:tcPr>
          <w:p w14:paraId="05C7964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25217F">
              <w:t>-1.7168</w:t>
            </w:r>
          </w:p>
        </w:tc>
        <w:tc>
          <w:tcPr>
            <w:tcW w:w="1618" w:type="dxa"/>
          </w:tcPr>
          <w:p w14:paraId="18B98C04" w14:textId="18EFF82D" w:rsidR="00642DF6" w:rsidRPr="0025217F" w:rsidRDefault="00345063" w:rsidP="00C05C5C">
            <w:pPr>
              <w:jc w:val="center"/>
              <w:cnfStyle w:val="000000000000" w:firstRow="0" w:lastRow="0" w:firstColumn="0" w:lastColumn="0" w:oddVBand="0" w:evenVBand="0" w:oddHBand="0" w:evenHBand="0" w:firstRowFirstColumn="0" w:firstRowLastColumn="0" w:lastRowFirstColumn="0" w:lastRowLastColumn="0"/>
            </w:pPr>
            <w:r w:rsidRPr="00345063">
              <w:t>0.0992</w:t>
            </w:r>
          </w:p>
        </w:tc>
        <w:tc>
          <w:tcPr>
            <w:tcW w:w="1618" w:type="dxa"/>
          </w:tcPr>
          <w:p w14:paraId="51B0FA57" w14:textId="59F827A8" w:rsidR="00642DF6" w:rsidRPr="0025217F" w:rsidRDefault="00AC1781" w:rsidP="00C05C5C">
            <w:pPr>
              <w:jc w:val="center"/>
              <w:cnfStyle w:val="000000000000" w:firstRow="0" w:lastRow="0" w:firstColumn="0" w:lastColumn="0" w:oddVBand="0" w:evenVBand="0" w:oddHBand="0" w:evenHBand="0" w:firstRowFirstColumn="0" w:firstRowLastColumn="0" w:lastRowFirstColumn="0" w:lastRowLastColumn="0"/>
            </w:pPr>
            <w:r w:rsidRPr="00AC1781">
              <w:t>-1.8473</w:t>
            </w:r>
          </w:p>
        </w:tc>
      </w:tr>
    </w:tbl>
    <w:p w14:paraId="5553A030" w14:textId="2DA74403" w:rsidR="00B726E6" w:rsidRPr="00170163" w:rsidRDefault="00B726E6" w:rsidP="00170163"/>
    <w:sectPr w:rsidR="00B726E6" w:rsidRPr="00170163" w:rsidSect="00223E90">
      <w:headerReference w:type="default" r:id="rId54"/>
      <w:footerReference w:type="even" r:id="rId55"/>
      <w:footerReference w:type="default" r:id="rId56"/>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Sabani Besmira (sabanbes)" w:date="2018-09-25T08:51:00Z" w:initials="SB(">
    <w:p w14:paraId="5E01B739" w14:textId="74A1FCEE" w:rsidR="001B1D56" w:rsidRDefault="001B1D56">
      <w:pPr>
        <w:pStyle w:val="Kommentartext"/>
      </w:pPr>
      <w:r>
        <w:rPr>
          <w:rStyle w:val="Kommentarzeichen"/>
        </w:rPr>
        <w:annotationRef/>
      </w:r>
      <w:r>
        <w:t>Stimmt das? Wir habe keine peaper gefunden die Biomasse mit Computer Imaging bestimmt</w:t>
      </w:r>
    </w:p>
  </w:comment>
  <w:comment w:id="2" w:author="Sabani Besmira (sabanbes)" w:date="2018-09-25T08:52:00Z" w:initials="SB(">
    <w:p w14:paraId="746F2320" w14:textId="00E0FD01" w:rsidR="001B1D56" w:rsidRDefault="001B1D56">
      <w:pPr>
        <w:pStyle w:val="Kommentartext"/>
      </w:pPr>
      <w:r>
        <w:rPr>
          <w:rStyle w:val="Kommentarzeichen"/>
        </w:rPr>
        <w:annotationRef/>
      </w:r>
      <w:r>
        <w:t>RGB-Farbraum</w:t>
      </w:r>
    </w:p>
  </w:comment>
  <w:comment w:id="3" w:author="Sabani Besmira (sabanbes)" w:date="2018-09-25T08:53:00Z" w:initials="SB(">
    <w:p w14:paraId="421AD756" w14:textId="5501DFB2" w:rsidR="001B1D56" w:rsidRDefault="001B1D56">
      <w:pPr>
        <w:pStyle w:val="Kommentartext"/>
      </w:pPr>
      <w:r>
        <w:rPr>
          <w:rStyle w:val="Kommentarzeichen"/>
        </w:rPr>
        <w:annotationRef/>
      </w:r>
      <w:r>
        <w:t>Das wurde ich löschen</w:t>
      </w:r>
    </w:p>
  </w:comment>
  <w:comment w:id="4" w:author="Sabani Besmira (sabanbes)" w:date="2018-09-25T08:53:00Z" w:initials="SB(">
    <w:p w14:paraId="43053ECD" w14:textId="63F9252E" w:rsidR="001B1D56" w:rsidRDefault="001B1D56">
      <w:pPr>
        <w:pStyle w:val="Kommentartext"/>
      </w:pPr>
      <w:r>
        <w:rPr>
          <w:rStyle w:val="Kommentarzeichen"/>
        </w:rPr>
        <w:annotationRef/>
      </w:r>
      <w:r>
        <w:t>Das ist falsch korrelation ist zwischen die OD und Farbanteile</w:t>
      </w:r>
    </w:p>
  </w:comment>
  <w:comment w:id="5" w:author="Sabani Besmira (sabanbes)" w:date="2018-09-25T08:54:00Z" w:initials="SB(">
    <w:p w14:paraId="68143877" w14:textId="316D0491" w:rsidR="001B1D56" w:rsidRDefault="001B1D56">
      <w:pPr>
        <w:pStyle w:val="Kommentartext"/>
      </w:pPr>
      <w:r>
        <w:rPr>
          <w:rStyle w:val="Kommentarzeichen"/>
        </w:rPr>
        <w:annotationRef/>
      </w:r>
      <w:r>
        <w:t>Falsch, Blau korreliert auch</w:t>
      </w:r>
    </w:p>
  </w:comment>
  <w:comment w:id="156" w:author="Sabani Besmira (sabanbes)" w:date="2018-09-26T14:24:00Z" w:initials="SB(">
    <w:p w14:paraId="63416FCF" w14:textId="515BE5A6" w:rsidR="001B1D56" w:rsidRDefault="001B1D56">
      <w:pPr>
        <w:pStyle w:val="Kommentartext"/>
      </w:pPr>
      <w:r>
        <w:rPr>
          <w:rStyle w:val="Kommentarzeichen"/>
        </w:rPr>
        <w:annotationRef/>
      </w:r>
      <w:r>
        <w:t xml:space="preserve">Das stimmt nicht ganz </w:t>
      </w:r>
    </w:p>
  </w:comment>
  <w:comment w:id="157" w:author="Memeti Nurdzane (memetnur)" w:date="2018-09-26T13:30:00Z" w:initials="MN(">
    <w:p w14:paraId="7F6CA253" w14:textId="2A1FEDDA" w:rsidR="001B1D56" w:rsidRDefault="001B1D56">
      <w:pPr>
        <w:pStyle w:val="Kommentartext"/>
      </w:pPr>
      <w:r>
        <w:rPr>
          <w:rStyle w:val="Kommentarzeichen"/>
        </w:rPr>
        <w:annotationRef/>
      </w:r>
      <w:r>
        <w:t>warum schreibst du modell? Ich finde es passt nicht. Ich würde funktion schreiben</w:t>
      </w:r>
    </w:p>
  </w:comment>
  <w:comment w:id="164" w:author="Sabani Besmira (sabanbes)" w:date="2018-09-26T14:26:00Z" w:initials="SB(">
    <w:p w14:paraId="030019FD" w14:textId="01552A93" w:rsidR="001B1D56" w:rsidRDefault="001B1D56">
      <w:pPr>
        <w:pStyle w:val="Kommentartext"/>
      </w:pPr>
      <w:r>
        <w:rPr>
          <w:rStyle w:val="Kommentarzeichen"/>
        </w:rPr>
        <w:annotationRef/>
      </w:r>
      <w:r>
        <w:t>hier fehlt nicht ein werb?</w:t>
      </w:r>
    </w:p>
  </w:comment>
  <w:comment w:id="165" w:author="Sabani Besmira (sabanbes)" w:date="2018-09-26T14:27:00Z" w:initials="SB(">
    <w:p w14:paraId="5F85C06A" w14:textId="12632CF8" w:rsidR="001B1D56" w:rsidRDefault="001B1D56">
      <w:pPr>
        <w:pStyle w:val="Kommentartext"/>
      </w:pPr>
      <w:r>
        <w:rPr>
          <w:rStyle w:val="Kommentarzeichen"/>
        </w:rPr>
        <w:annotationRef/>
      </w:r>
      <w:r>
        <w:t>besprechen</w:t>
      </w:r>
    </w:p>
  </w:comment>
  <w:comment w:id="166" w:author="Sabani Besmira (sabanbes)" w:date="2018-09-26T14:28:00Z" w:initials="SB(">
    <w:p w14:paraId="4A0EE740" w14:textId="40E90E6B" w:rsidR="001B1D56" w:rsidRDefault="001B1D56">
      <w:pPr>
        <w:pStyle w:val="Kommentartext"/>
      </w:pPr>
      <w:r>
        <w:rPr>
          <w:rStyle w:val="Kommentarzeichen"/>
        </w:rPr>
        <w:annotationRef/>
      </w:r>
      <w:r>
        <w:t>das wurde ich löschen</w:t>
      </w:r>
    </w:p>
  </w:comment>
  <w:comment w:id="167" w:author="Sabani Besmira (sabanbes)" w:date="2018-09-26T14:34:00Z" w:initials="SB(">
    <w:p w14:paraId="5FFADA3C" w14:textId="712E34CD" w:rsidR="001B1D56" w:rsidRDefault="001B1D56">
      <w:pPr>
        <w:pStyle w:val="Kommentartext"/>
      </w:pPr>
      <w:r>
        <w:rPr>
          <w:rStyle w:val="Kommentarzeichen"/>
        </w:rPr>
        <w:annotationRef/>
      </w:r>
      <w:r>
        <w:t>welche aussreis ist hier gemeint?</w:t>
      </w:r>
    </w:p>
  </w:comment>
  <w:comment w:id="168" w:author="Sabani Besmira (sabanbes)" w:date="2018-09-26T14:35:00Z" w:initials="SB(">
    <w:p w14:paraId="638DF361" w14:textId="677DCAF3" w:rsidR="001B1D56" w:rsidRDefault="001B1D56">
      <w:pPr>
        <w:pStyle w:val="Kommentartext"/>
      </w:pPr>
      <w:r>
        <w:rPr>
          <w:rStyle w:val="Kommentarzeichen"/>
        </w:rPr>
        <w:annotationRef/>
      </w:r>
      <w:r>
        <w:t xml:space="preserve">Oder auch das licht kann mehr einfluss haben am abend habe, </w:t>
      </w:r>
      <w:r>
        <w:sym w:font="Wingdings" w:char="F0E0"/>
      </w:r>
      <w:r>
        <w:t xml:space="preserve"> keine sonnenlicht mehr</w:t>
      </w:r>
    </w:p>
  </w:comment>
  <w:comment w:id="169" w:author="Memeti Nurdzane (memetnur)" w:date="2018-09-26T15:25:00Z" w:initials="MN(">
    <w:p w14:paraId="0D712F5B" w14:textId="04D09A4E" w:rsidR="001B1D56" w:rsidRDefault="001B1D56">
      <w:pPr>
        <w:pStyle w:val="Kommentartext"/>
      </w:pPr>
      <w:r>
        <w:rPr>
          <w:rStyle w:val="Kommentarzeichen"/>
        </w:rPr>
        <w:annotationRef/>
      </w:r>
      <w:r>
        <w:t xml:space="preserve">was meinst du mit dem </w:t>
      </w:r>
    </w:p>
  </w:comment>
  <w:comment w:id="170" w:author="Memeti Nurdzane (memetnur)" w:date="2018-09-26T15:26:00Z" w:initials="MN(">
    <w:p w14:paraId="46620171" w14:textId="34F649AE" w:rsidR="001B1D56" w:rsidRDefault="001B1D56">
      <w:pPr>
        <w:pStyle w:val="Kommentartext"/>
      </w:pPr>
      <w:r>
        <w:rPr>
          <w:rStyle w:val="Kommentarzeichen"/>
        </w:rPr>
        <w:annotationRef/>
      </w:r>
      <w:r>
        <w:t>wie korrelieren sie? Der satz ist noch nicht fertig</w:t>
      </w:r>
    </w:p>
  </w:comment>
  <w:comment w:id="171" w:author="Memeti Nurdzane (memetnur)" w:date="2018-09-26T15:30:00Z" w:initials="MN(">
    <w:p w14:paraId="0460EB9E" w14:textId="501A41F2" w:rsidR="001B1D56" w:rsidRDefault="001B1D56">
      <w:pPr>
        <w:pStyle w:val="Kommentartext"/>
      </w:pPr>
      <w:r>
        <w:rPr>
          <w:rStyle w:val="Kommentarzeichen"/>
        </w:rPr>
        <w:annotationRef/>
      </w:r>
      <w:r>
        <w:t>warum farbauflösung`? wir haben das nie gesagt</w:t>
      </w:r>
    </w:p>
  </w:comment>
  <w:comment w:id="172" w:author="Memeti Nurdzane (memetnur)" w:date="2018-09-26T15:54:00Z" w:initials="MN(">
    <w:p w14:paraId="2660F79D" w14:textId="075F98C1" w:rsidR="001B1D56" w:rsidRDefault="001B1D56">
      <w:pPr>
        <w:pStyle w:val="Kommentartext"/>
      </w:pPr>
      <w:r>
        <w:rPr>
          <w:rStyle w:val="Kommentarzeichen"/>
        </w:rPr>
        <w:annotationRef/>
      </w:r>
      <w:r>
        <w:t>verstehe ich nicht so..:S</w:t>
      </w:r>
    </w:p>
  </w:comment>
  <w:comment w:id="173" w:author="Memeti Nurdzane (memetnur)" w:date="2018-09-26T15:56:00Z" w:initials="MN(">
    <w:p w14:paraId="7BC8215C" w14:textId="5816B49A" w:rsidR="001B1D56" w:rsidRDefault="001B1D56">
      <w:pPr>
        <w:pStyle w:val="Kommentartext"/>
      </w:pPr>
      <w:r>
        <w:rPr>
          <w:rStyle w:val="Kommentarzeichen"/>
        </w:rPr>
        <w:annotationRef/>
      </w:r>
      <w:r>
        <w:t>das habe ich oben kurz auch erwähnt bei abb. 10. Was sollen wir machen?</w:t>
      </w:r>
    </w:p>
  </w:comment>
  <w:comment w:id="174" w:author="Memeti Nurdzane (memetnur)" w:date="2018-09-26T16:03:00Z" w:initials="MN(">
    <w:p w14:paraId="3E4F2151" w14:textId="01E2BFE5" w:rsidR="001B1D56" w:rsidRDefault="001B1D56">
      <w:pPr>
        <w:pStyle w:val="Kommentartext"/>
      </w:pPr>
      <w:r>
        <w:rPr>
          <w:rStyle w:val="Kommentarzeichen"/>
        </w:rPr>
        <w:annotationRef/>
      </w:r>
      <w:r>
        <w:t>Wie ist das gmeinet?</w:t>
      </w:r>
    </w:p>
  </w:comment>
  <w:comment w:id="175" w:author="Sabani Besmira (sabanbes)" w:date="2018-09-04T19:46:00Z" w:initials="SB(">
    <w:p w14:paraId="467C471C" w14:textId="77777777" w:rsidR="001B1D56" w:rsidRDefault="001B1D56" w:rsidP="0049649D">
      <w:pPr>
        <w:pStyle w:val="Kommentartext"/>
      </w:pPr>
      <w:r>
        <w:rPr>
          <w:rStyle w:val="Kommentarzeichen"/>
        </w:rPr>
        <w:annotationRef/>
      </w:r>
      <w:r>
        <w:t>Zitieren und copy paste</w:t>
      </w:r>
    </w:p>
  </w:comment>
  <w:comment w:id="189" w:author="Sabani Besmira (sabanbes)" w:date="2018-09-25T09:34:00Z" w:initials="SB(">
    <w:p w14:paraId="62ACD22E" w14:textId="74F6376A" w:rsidR="001B1D56" w:rsidRDefault="001B1D56">
      <w:pPr>
        <w:pStyle w:val="Kommentartext"/>
      </w:pPr>
      <w:r>
        <w:rPr>
          <w:rStyle w:val="Kommentarzeichen"/>
        </w:rPr>
        <w:annotationRef/>
      </w:r>
      <w:r>
        <w:t>Stimmt nicht ganz, wir haben auch mit blau eine gute korrelation gehabt</w:t>
      </w:r>
    </w:p>
  </w:comment>
  <w:comment w:id="190" w:author="Sabani Besmira (sabanbes)" w:date="2018-09-25T11:47:00Z" w:initials="SB(">
    <w:p w14:paraId="28468812" w14:textId="77777777" w:rsidR="001B1D56" w:rsidRDefault="001B1D56" w:rsidP="00CA1AAC">
      <w:pPr>
        <w:pStyle w:val="Kommentartext"/>
      </w:pPr>
      <w:r>
        <w:rPr>
          <w:rStyle w:val="Kommentarzeichen"/>
        </w:rPr>
        <w:annotationRef/>
      </w:r>
      <w:r>
        <w:t>Vielleicht in Schlussfolgerung?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E01B739" w15:done="0"/>
  <w15:commentEx w15:paraId="746F2320" w15:done="0"/>
  <w15:commentEx w15:paraId="421AD756" w15:done="0"/>
  <w15:commentEx w15:paraId="43053ECD" w15:done="0"/>
  <w15:commentEx w15:paraId="68143877" w15:done="0"/>
  <w15:commentEx w15:paraId="63416FCF" w15:done="0"/>
  <w15:commentEx w15:paraId="7F6CA253" w15:done="0"/>
  <w15:commentEx w15:paraId="030019FD" w15:done="0"/>
  <w15:commentEx w15:paraId="5F85C06A" w15:done="0"/>
  <w15:commentEx w15:paraId="4A0EE740" w15:done="0"/>
  <w15:commentEx w15:paraId="5FFADA3C" w15:done="0"/>
  <w15:commentEx w15:paraId="638DF361" w15:done="0"/>
  <w15:commentEx w15:paraId="0D712F5B" w15:done="0"/>
  <w15:commentEx w15:paraId="46620171" w15:done="0"/>
  <w15:commentEx w15:paraId="0460EB9E" w15:done="0"/>
  <w15:commentEx w15:paraId="2660F79D" w15:done="0"/>
  <w15:commentEx w15:paraId="7BC8215C" w15:done="0"/>
  <w15:commentEx w15:paraId="3E4F2151" w15:done="0"/>
  <w15:commentEx w15:paraId="467C471C" w15:done="0"/>
  <w15:commentEx w15:paraId="62ACD22E" w15:done="0"/>
  <w15:commentEx w15:paraId="284688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01B739" w16cid:durableId="1F547577"/>
  <w16cid:commentId w16cid:paraId="746F2320" w16cid:durableId="1F5475C9"/>
  <w16cid:commentId w16cid:paraId="421AD756" w16cid:durableId="1F5475F1"/>
  <w16cid:commentId w16cid:paraId="43053ECD" w16cid:durableId="1F54761D"/>
  <w16cid:commentId w16cid:paraId="68143877" w16cid:durableId="1F547647"/>
  <w16cid:commentId w16cid:paraId="1886E1E1" w16cid:durableId="1F53E3E9"/>
  <w16cid:commentId w16cid:paraId="63416FCF" w16cid:durableId="1F561526"/>
  <w16cid:commentId w16cid:paraId="7F6CA253" w16cid:durableId="1F56086D"/>
  <w16cid:commentId w16cid:paraId="030019FD" w16cid:durableId="1F561595"/>
  <w16cid:commentId w16cid:paraId="5F85C06A" w16cid:durableId="1F5615D8"/>
  <w16cid:commentId w16cid:paraId="4A0EE740" w16cid:durableId="1F56161F"/>
  <w16cid:commentId w16cid:paraId="5FFADA3C" w16cid:durableId="1F561769"/>
  <w16cid:commentId w16cid:paraId="638DF361" w16cid:durableId="1F5617A2"/>
  <w16cid:commentId w16cid:paraId="0D712F5B" w16cid:durableId="1F562355"/>
  <w16cid:commentId w16cid:paraId="46620171" w16cid:durableId="1F562393"/>
  <w16cid:commentId w16cid:paraId="0460EB9E" w16cid:durableId="1F5624AA"/>
  <w16cid:commentId w16cid:paraId="2660F79D" w16cid:durableId="1F562A24"/>
  <w16cid:commentId w16cid:paraId="7BC8215C" w16cid:durableId="1F562AAC"/>
  <w16cid:commentId w16cid:paraId="3E4F2151" w16cid:durableId="1F562C5C"/>
  <w16cid:commentId w16cid:paraId="467C471C" w16cid:durableId="1F395F80"/>
  <w16cid:commentId w16cid:paraId="62ACD22E" w16cid:durableId="1F547FBD"/>
  <w16cid:commentId w16cid:paraId="28468812" w16cid:durableId="1F549EC3"/>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940D4D" w14:textId="77777777" w:rsidR="001B1D56" w:rsidRDefault="001B1D56" w:rsidP="00AC4567">
      <w:pPr>
        <w:spacing w:before="0" w:line="240" w:lineRule="auto"/>
      </w:pPr>
      <w:r>
        <w:separator/>
      </w:r>
    </w:p>
  </w:endnote>
  <w:endnote w:type="continuationSeparator" w:id="0">
    <w:p w14:paraId="79D39D47" w14:textId="77777777" w:rsidR="001B1D56" w:rsidRDefault="001B1D56" w:rsidP="00AC4567">
      <w:pPr>
        <w:spacing w:before="0" w:line="240" w:lineRule="auto"/>
      </w:pPr>
      <w:r>
        <w:continuationSeparator/>
      </w:r>
    </w:p>
  </w:endnote>
  <w:endnote w:type="continuationNotice" w:id="1">
    <w:p w14:paraId="77F6BC61" w14:textId="77777777" w:rsidR="001B1D56" w:rsidRDefault="001B1D56">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Textkörper)">
    <w:altName w:val="Calibri"/>
    <w:charset w:val="00"/>
    <w:family w:val="roman"/>
    <w:pitch w:val="default"/>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Garamond-Italic">
    <w:altName w:val="Garamon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eitenzahl"/>
      </w:rPr>
      <w:id w:val="-197849872"/>
      <w:docPartObj>
        <w:docPartGallery w:val="Page Numbers (Bottom of Page)"/>
        <w:docPartUnique/>
      </w:docPartObj>
    </w:sdtPr>
    <w:sdtContent>
      <w:p w14:paraId="6C74ACA2" w14:textId="1C761BF6" w:rsidR="001B1D56" w:rsidRDefault="001B1D56" w:rsidP="00BF30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2C66526B" w14:textId="77777777" w:rsidR="001B1D56" w:rsidRDefault="001B1D56" w:rsidP="00AC456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Seitenzahl"/>
      </w:rPr>
      <w:id w:val="-266547720"/>
      <w:docPartObj>
        <w:docPartGallery w:val="Page Numbers (Bottom of Page)"/>
        <w:docPartUnique/>
      </w:docPartObj>
    </w:sdtPr>
    <w:sdtContent>
      <w:p w14:paraId="2D6B8236" w14:textId="18914C1D" w:rsidR="001B1D56" w:rsidRDefault="001B1D56" w:rsidP="00BF30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sidR="00DB3652">
          <w:rPr>
            <w:rStyle w:val="Seitenzahl"/>
            <w:noProof/>
          </w:rPr>
          <w:t>19</w:t>
        </w:r>
        <w:r>
          <w:rPr>
            <w:rStyle w:val="Seitenzahl"/>
          </w:rPr>
          <w:fldChar w:fldCharType="end"/>
        </w:r>
      </w:p>
    </w:sdtContent>
  </w:sdt>
  <w:p w14:paraId="5DA8BD1A" w14:textId="77777777" w:rsidR="001B1D56" w:rsidRDefault="001B1D56" w:rsidP="00AC456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7EF83F" w14:textId="77777777" w:rsidR="001B1D56" w:rsidRDefault="001B1D56" w:rsidP="00AC4567">
      <w:pPr>
        <w:spacing w:before="0" w:line="240" w:lineRule="auto"/>
      </w:pPr>
      <w:r>
        <w:separator/>
      </w:r>
    </w:p>
  </w:footnote>
  <w:footnote w:type="continuationSeparator" w:id="0">
    <w:p w14:paraId="615F673B" w14:textId="77777777" w:rsidR="001B1D56" w:rsidRDefault="001B1D56" w:rsidP="00AC4567">
      <w:pPr>
        <w:spacing w:before="0" w:line="240" w:lineRule="auto"/>
      </w:pPr>
      <w:r>
        <w:continuationSeparator/>
      </w:r>
    </w:p>
  </w:footnote>
  <w:footnote w:type="continuationNotice" w:id="1">
    <w:p w14:paraId="69FA2F84" w14:textId="77777777" w:rsidR="001B1D56" w:rsidRDefault="001B1D56">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2376D" w14:textId="2419A0EF" w:rsidR="001B1D56" w:rsidRPr="00527570" w:rsidRDefault="001B1D56">
    <w:pPr>
      <w:pStyle w:val="Kopfzeile"/>
      <w:rPr>
        <w:sz w:val="20"/>
        <w:lang w:val="it-IT"/>
      </w:rPr>
    </w:pPr>
    <w:r w:rsidRPr="00527570">
      <w:rPr>
        <w:lang w:val="it-IT"/>
      </w:rPr>
      <w:t xml:space="preserve">  </w:t>
    </w:r>
    <w:r w:rsidRPr="00527570">
      <w:rPr>
        <w:sz w:val="20"/>
        <w:lang w:val="it-IT"/>
      </w:rPr>
      <w:t>ZHAW LSFM</w:t>
    </w:r>
    <w:r>
      <w:ptab w:relativeTo="margin" w:alignment="center" w:leader="none"/>
    </w:r>
    <w:r>
      <w:rPr>
        <w:lang w:val="it-IT"/>
      </w:rPr>
      <w:t>S</w:t>
    </w:r>
    <w:r w:rsidRPr="00527570">
      <w:rPr>
        <w:lang w:val="it-IT"/>
      </w:rPr>
      <w:t>A 2018</w:t>
    </w:r>
    <w:r>
      <w:ptab w:relativeTo="margin" w:alignment="right" w:leader="none"/>
    </w:r>
    <w:r w:rsidRPr="00527570">
      <w:rPr>
        <w:lang w:val="it-IT"/>
      </w:rPr>
      <w:t xml:space="preserve">N. Memeti &amp; B. Sabani </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7F1995"/>
    <w:multiLevelType w:val="hybridMultilevel"/>
    <w:tmpl w:val="B55E665E"/>
    <w:lvl w:ilvl="0" w:tplc="F382787C">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7640D82"/>
    <w:multiLevelType w:val="hybridMultilevel"/>
    <w:tmpl w:val="F33615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BBB7BDA"/>
    <w:multiLevelType w:val="hybridMultilevel"/>
    <w:tmpl w:val="6B5C35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1846F52"/>
    <w:multiLevelType w:val="hybridMultilevel"/>
    <w:tmpl w:val="14F455C8"/>
    <w:lvl w:ilvl="0" w:tplc="A8183CEA">
      <w:start w:val="3"/>
      <w:numFmt w:val="decimal"/>
      <w:lvlText w:val="%1."/>
      <w:lvlJc w:val="left"/>
      <w:pPr>
        <w:ind w:left="1080" w:hanging="360"/>
      </w:pPr>
    </w:lvl>
    <w:lvl w:ilvl="1" w:tplc="08070019">
      <w:start w:val="1"/>
      <w:numFmt w:val="lowerLetter"/>
      <w:lvlText w:val="%2."/>
      <w:lvlJc w:val="left"/>
      <w:pPr>
        <w:ind w:left="1800" w:hanging="360"/>
      </w:pPr>
    </w:lvl>
    <w:lvl w:ilvl="2" w:tplc="0807001B">
      <w:start w:val="1"/>
      <w:numFmt w:val="lowerRoman"/>
      <w:lvlText w:val="%3."/>
      <w:lvlJc w:val="right"/>
      <w:pPr>
        <w:ind w:left="2520" w:hanging="180"/>
      </w:pPr>
    </w:lvl>
    <w:lvl w:ilvl="3" w:tplc="0807000F">
      <w:start w:val="1"/>
      <w:numFmt w:val="decimal"/>
      <w:lvlText w:val="%4."/>
      <w:lvlJc w:val="left"/>
      <w:pPr>
        <w:ind w:left="3240" w:hanging="360"/>
      </w:pPr>
    </w:lvl>
    <w:lvl w:ilvl="4" w:tplc="08070019">
      <w:start w:val="1"/>
      <w:numFmt w:val="lowerLetter"/>
      <w:lvlText w:val="%5."/>
      <w:lvlJc w:val="left"/>
      <w:pPr>
        <w:ind w:left="3960" w:hanging="360"/>
      </w:pPr>
    </w:lvl>
    <w:lvl w:ilvl="5" w:tplc="0807001B">
      <w:start w:val="1"/>
      <w:numFmt w:val="lowerRoman"/>
      <w:lvlText w:val="%6."/>
      <w:lvlJc w:val="right"/>
      <w:pPr>
        <w:ind w:left="4680" w:hanging="180"/>
      </w:pPr>
    </w:lvl>
    <w:lvl w:ilvl="6" w:tplc="0807000F">
      <w:start w:val="1"/>
      <w:numFmt w:val="decimal"/>
      <w:lvlText w:val="%7."/>
      <w:lvlJc w:val="left"/>
      <w:pPr>
        <w:ind w:left="5400" w:hanging="360"/>
      </w:pPr>
    </w:lvl>
    <w:lvl w:ilvl="7" w:tplc="08070019">
      <w:start w:val="1"/>
      <w:numFmt w:val="lowerLetter"/>
      <w:lvlText w:val="%8."/>
      <w:lvlJc w:val="left"/>
      <w:pPr>
        <w:ind w:left="6120" w:hanging="360"/>
      </w:pPr>
    </w:lvl>
    <w:lvl w:ilvl="8" w:tplc="0807001B">
      <w:start w:val="1"/>
      <w:numFmt w:val="lowerRoman"/>
      <w:lvlText w:val="%9."/>
      <w:lvlJc w:val="right"/>
      <w:pPr>
        <w:ind w:left="6840" w:hanging="180"/>
      </w:pPr>
    </w:lvl>
  </w:abstractNum>
  <w:abstractNum w:abstractNumId="4" w15:restartNumberingAfterBreak="0">
    <w:nsid w:val="2566729A"/>
    <w:multiLevelType w:val="multilevel"/>
    <w:tmpl w:val="923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AF1803"/>
    <w:multiLevelType w:val="multilevel"/>
    <w:tmpl w:val="E400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887B61"/>
    <w:multiLevelType w:val="hybridMultilevel"/>
    <w:tmpl w:val="0C9627E0"/>
    <w:lvl w:ilvl="0" w:tplc="A46C66B4">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0F30568"/>
    <w:multiLevelType w:val="hybridMultilevel"/>
    <w:tmpl w:val="A8925856"/>
    <w:lvl w:ilvl="0" w:tplc="A46C66B4">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4AA6BDD"/>
    <w:multiLevelType w:val="hybridMultilevel"/>
    <w:tmpl w:val="8368D4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9A3CC2"/>
    <w:multiLevelType w:val="hybridMultilevel"/>
    <w:tmpl w:val="4C40C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AC93A0D"/>
    <w:multiLevelType w:val="hybridMultilevel"/>
    <w:tmpl w:val="68BA1A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A6A530E"/>
    <w:multiLevelType w:val="hybridMultilevel"/>
    <w:tmpl w:val="00CAA1B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AD85D31"/>
    <w:multiLevelType w:val="multilevel"/>
    <w:tmpl w:val="02E8CE10"/>
    <w:lvl w:ilvl="0">
      <w:start w:val="1"/>
      <w:numFmt w:val="decimal"/>
      <w:pStyle w:val="so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1886D75"/>
    <w:multiLevelType w:val="hybridMultilevel"/>
    <w:tmpl w:val="9D6A59E2"/>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9C27543"/>
    <w:multiLevelType w:val="hybridMultilevel"/>
    <w:tmpl w:val="BE08C672"/>
    <w:lvl w:ilvl="0" w:tplc="A46C66B4">
      <w:numFmt w:val="bullet"/>
      <w:lvlText w:val="-"/>
      <w:lvlJc w:val="left"/>
      <w:pPr>
        <w:ind w:left="536" w:hanging="360"/>
      </w:pPr>
      <w:rPr>
        <w:rFonts w:ascii="Arial" w:eastAsia="Times New Roman" w:hAnsi="Arial" w:cs="Arial" w:hint="default"/>
      </w:rPr>
    </w:lvl>
    <w:lvl w:ilvl="1" w:tplc="08070003" w:tentative="1">
      <w:start w:val="1"/>
      <w:numFmt w:val="bullet"/>
      <w:lvlText w:val="o"/>
      <w:lvlJc w:val="left"/>
      <w:pPr>
        <w:ind w:left="1256" w:hanging="360"/>
      </w:pPr>
      <w:rPr>
        <w:rFonts w:ascii="Courier New" w:hAnsi="Courier New" w:cs="Courier New" w:hint="default"/>
      </w:rPr>
    </w:lvl>
    <w:lvl w:ilvl="2" w:tplc="08070005" w:tentative="1">
      <w:start w:val="1"/>
      <w:numFmt w:val="bullet"/>
      <w:lvlText w:val=""/>
      <w:lvlJc w:val="left"/>
      <w:pPr>
        <w:ind w:left="1976" w:hanging="360"/>
      </w:pPr>
      <w:rPr>
        <w:rFonts w:ascii="Wingdings" w:hAnsi="Wingdings" w:hint="default"/>
      </w:rPr>
    </w:lvl>
    <w:lvl w:ilvl="3" w:tplc="08070001" w:tentative="1">
      <w:start w:val="1"/>
      <w:numFmt w:val="bullet"/>
      <w:lvlText w:val=""/>
      <w:lvlJc w:val="left"/>
      <w:pPr>
        <w:ind w:left="2696" w:hanging="360"/>
      </w:pPr>
      <w:rPr>
        <w:rFonts w:ascii="Symbol" w:hAnsi="Symbol" w:hint="default"/>
      </w:rPr>
    </w:lvl>
    <w:lvl w:ilvl="4" w:tplc="08070003" w:tentative="1">
      <w:start w:val="1"/>
      <w:numFmt w:val="bullet"/>
      <w:lvlText w:val="o"/>
      <w:lvlJc w:val="left"/>
      <w:pPr>
        <w:ind w:left="3416" w:hanging="360"/>
      </w:pPr>
      <w:rPr>
        <w:rFonts w:ascii="Courier New" w:hAnsi="Courier New" w:cs="Courier New" w:hint="default"/>
      </w:rPr>
    </w:lvl>
    <w:lvl w:ilvl="5" w:tplc="08070005" w:tentative="1">
      <w:start w:val="1"/>
      <w:numFmt w:val="bullet"/>
      <w:lvlText w:val=""/>
      <w:lvlJc w:val="left"/>
      <w:pPr>
        <w:ind w:left="4136" w:hanging="360"/>
      </w:pPr>
      <w:rPr>
        <w:rFonts w:ascii="Wingdings" w:hAnsi="Wingdings" w:hint="default"/>
      </w:rPr>
    </w:lvl>
    <w:lvl w:ilvl="6" w:tplc="08070001" w:tentative="1">
      <w:start w:val="1"/>
      <w:numFmt w:val="bullet"/>
      <w:lvlText w:val=""/>
      <w:lvlJc w:val="left"/>
      <w:pPr>
        <w:ind w:left="4856" w:hanging="360"/>
      </w:pPr>
      <w:rPr>
        <w:rFonts w:ascii="Symbol" w:hAnsi="Symbol" w:hint="default"/>
      </w:rPr>
    </w:lvl>
    <w:lvl w:ilvl="7" w:tplc="08070003" w:tentative="1">
      <w:start w:val="1"/>
      <w:numFmt w:val="bullet"/>
      <w:lvlText w:val="o"/>
      <w:lvlJc w:val="left"/>
      <w:pPr>
        <w:ind w:left="5576" w:hanging="360"/>
      </w:pPr>
      <w:rPr>
        <w:rFonts w:ascii="Courier New" w:hAnsi="Courier New" w:cs="Courier New" w:hint="default"/>
      </w:rPr>
    </w:lvl>
    <w:lvl w:ilvl="8" w:tplc="08070005" w:tentative="1">
      <w:start w:val="1"/>
      <w:numFmt w:val="bullet"/>
      <w:lvlText w:val=""/>
      <w:lvlJc w:val="left"/>
      <w:pPr>
        <w:ind w:left="6296" w:hanging="360"/>
      </w:pPr>
      <w:rPr>
        <w:rFonts w:ascii="Wingdings" w:hAnsi="Wingdings" w:hint="default"/>
      </w:rPr>
    </w:lvl>
  </w:abstractNum>
  <w:abstractNum w:abstractNumId="15" w15:restartNumberingAfterBreak="0">
    <w:nsid w:val="6BF5774D"/>
    <w:multiLevelType w:val="multilevel"/>
    <w:tmpl w:val="DD6281A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
  </w:num>
  <w:num w:numId="4">
    <w:abstractNumId w:val="7"/>
  </w:num>
  <w:num w:numId="5">
    <w:abstractNumId w:val="14"/>
  </w:num>
  <w:num w:numId="6">
    <w:abstractNumId w:val="0"/>
  </w:num>
  <w:num w:numId="7">
    <w:abstractNumId w:val="6"/>
  </w:num>
  <w:num w:numId="8">
    <w:abstractNumId w:val="15"/>
  </w:num>
  <w:num w:numId="9">
    <w:abstractNumId w:val="8"/>
  </w:num>
  <w:num w:numId="10">
    <w:abstractNumId w:val="5"/>
  </w:num>
  <w:num w:numId="11">
    <w:abstractNumId w:val="9"/>
  </w:num>
  <w:num w:numId="12">
    <w:abstractNumId w:val="2"/>
  </w:num>
  <w:num w:numId="13">
    <w:abstractNumId w:val="10"/>
  </w:num>
  <w:num w:numId="14">
    <w:abstractNumId w:val="4"/>
  </w:num>
  <w:num w:numId="15">
    <w:abstractNumId w:val="11"/>
  </w:num>
  <w:num w:numId="16">
    <w:abstractNumId w:val="1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abani Besmira (sabanbes)">
    <w15:presenceInfo w15:providerId="Windows Live" w15:userId="ec5d9c43-0e2f-403f-9ea5-dae3b7c6c38b"/>
  </w15:person>
  <w15:person w15:author="Memeti Nurdzane (memetnur)">
    <w15:presenceInfo w15:providerId="AD" w15:userId="S-1-5-21-3021302548-1515096255-3732213518-100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CH" w:vendorID="64" w:dllVersion="131078" w:nlCheck="1" w:checkStyle="0"/>
  <w:activeWritingStyle w:appName="MSWord" w:lang="de-DE" w:vendorID="64" w:dllVersion="131078" w:nlCheck="1" w:checkStyle="0"/>
  <w:activeWritingStyle w:appName="MSWord" w:lang="it-IT" w:vendorID="64" w:dllVersion="131078" w:nlCheck="1" w:checkStyle="0"/>
  <w:activeWritingStyle w:appName="MSWord" w:lang="en-US" w:vendorID="64" w:dllVersion="131078" w:nlCheck="1" w:checkStyle="1"/>
  <w:defaultTabStop w:val="708"/>
  <w:autoHyphenation/>
  <w:hyphenationZone w:val="425"/>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D0AAF"/>
    <w:rsid w:val="000003F3"/>
    <w:rsid w:val="0000040C"/>
    <w:rsid w:val="0000065C"/>
    <w:rsid w:val="000006C7"/>
    <w:rsid w:val="00000708"/>
    <w:rsid w:val="00000838"/>
    <w:rsid w:val="0000087E"/>
    <w:rsid w:val="00000953"/>
    <w:rsid w:val="00000A25"/>
    <w:rsid w:val="00000B1D"/>
    <w:rsid w:val="00000D1B"/>
    <w:rsid w:val="00000E18"/>
    <w:rsid w:val="00000E21"/>
    <w:rsid w:val="00000E87"/>
    <w:rsid w:val="00001170"/>
    <w:rsid w:val="00001186"/>
    <w:rsid w:val="000011E6"/>
    <w:rsid w:val="0000123C"/>
    <w:rsid w:val="00001339"/>
    <w:rsid w:val="000014D4"/>
    <w:rsid w:val="000015BD"/>
    <w:rsid w:val="000017D0"/>
    <w:rsid w:val="00001AE0"/>
    <w:rsid w:val="00001B05"/>
    <w:rsid w:val="00001B8A"/>
    <w:rsid w:val="00001CE6"/>
    <w:rsid w:val="00001E0C"/>
    <w:rsid w:val="00002004"/>
    <w:rsid w:val="000023BD"/>
    <w:rsid w:val="000023C2"/>
    <w:rsid w:val="00002851"/>
    <w:rsid w:val="00002C43"/>
    <w:rsid w:val="00002D03"/>
    <w:rsid w:val="00002D09"/>
    <w:rsid w:val="00002D72"/>
    <w:rsid w:val="00002F8C"/>
    <w:rsid w:val="000031DE"/>
    <w:rsid w:val="0000329E"/>
    <w:rsid w:val="000032A0"/>
    <w:rsid w:val="000032AF"/>
    <w:rsid w:val="0000331C"/>
    <w:rsid w:val="000033FE"/>
    <w:rsid w:val="000034F6"/>
    <w:rsid w:val="000038F2"/>
    <w:rsid w:val="00003991"/>
    <w:rsid w:val="0000399F"/>
    <w:rsid w:val="000039B8"/>
    <w:rsid w:val="00003A7C"/>
    <w:rsid w:val="00003B8E"/>
    <w:rsid w:val="00003C18"/>
    <w:rsid w:val="00003CCC"/>
    <w:rsid w:val="00003DB5"/>
    <w:rsid w:val="00003E84"/>
    <w:rsid w:val="00003ECC"/>
    <w:rsid w:val="00004234"/>
    <w:rsid w:val="00004236"/>
    <w:rsid w:val="000045CF"/>
    <w:rsid w:val="00004849"/>
    <w:rsid w:val="00004856"/>
    <w:rsid w:val="0000485B"/>
    <w:rsid w:val="00004A23"/>
    <w:rsid w:val="00004E3E"/>
    <w:rsid w:val="00004EE0"/>
    <w:rsid w:val="00004EFC"/>
    <w:rsid w:val="00004FC1"/>
    <w:rsid w:val="00004FD8"/>
    <w:rsid w:val="00005245"/>
    <w:rsid w:val="00005326"/>
    <w:rsid w:val="0000537D"/>
    <w:rsid w:val="00005533"/>
    <w:rsid w:val="00005559"/>
    <w:rsid w:val="0000555D"/>
    <w:rsid w:val="0000573E"/>
    <w:rsid w:val="000057AA"/>
    <w:rsid w:val="00005D2D"/>
    <w:rsid w:val="00005DC0"/>
    <w:rsid w:val="00005E81"/>
    <w:rsid w:val="00005F9E"/>
    <w:rsid w:val="000063D1"/>
    <w:rsid w:val="000065D5"/>
    <w:rsid w:val="000065D6"/>
    <w:rsid w:val="00006781"/>
    <w:rsid w:val="00006805"/>
    <w:rsid w:val="000068B4"/>
    <w:rsid w:val="00006938"/>
    <w:rsid w:val="00006BC2"/>
    <w:rsid w:val="00006D32"/>
    <w:rsid w:val="00006E6B"/>
    <w:rsid w:val="00007418"/>
    <w:rsid w:val="00007484"/>
    <w:rsid w:val="00007566"/>
    <w:rsid w:val="00007950"/>
    <w:rsid w:val="00007962"/>
    <w:rsid w:val="0000797D"/>
    <w:rsid w:val="00007BB1"/>
    <w:rsid w:val="00007C1A"/>
    <w:rsid w:val="00010219"/>
    <w:rsid w:val="0001029B"/>
    <w:rsid w:val="0001051D"/>
    <w:rsid w:val="0001051E"/>
    <w:rsid w:val="000109F2"/>
    <w:rsid w:val="00010C68"/>
    <w:rsid w:val="00010E5F"/>
    <w:rsid w:val="00010E8E"/>
    <w:rsid w:val="00010EAF"/>
    <w:rsid w:val="00010F3A"/>
    <w:rsid w:val="000112B7"/>
    <w:rsid w:val="000113C1"/>
    <w:rsid w:val="00011826"/>
    <w:rsid w:val="0001186D"/>
    <w:rsid w:val="000118C9"/>
    <w:rsid w:val="000119BE"/>
    <w:rsid w:val="000119C5"/>
    <w:rsid w:val="00011B25"/>
    <w:rsid w:val="00011D34"/>
    <w:rsid w:val="00011F7B"/>
    <w:rsid w:val="00011F92"/>
    <w:rsid w:val="00012230"/>
    <w:rsid w:val="0001246C"/>
    <w:rsid w:val="00012530"/>
    <w:rsid w:val="000126AE"/>
    <w:rsid w:val="00012819"/>
    <w:rsid w:val="0001298F"/>
    <w:rsid w:val="000129C3"/>
    <w:rsid w:val="000129EB"/>
    <w:rsid w:val="00012E45"/>
    <w:rsid w:val="00012F9A"/>
    <w:rsid w:val="00012FE2"/>
    <w:rsid w:val="0001307D"/>
    <w:rsid w:val="000130EE"/>
    <w:rsid w:val="000136BC"/>
    <w:rsid w:val="000139BF"/>
    <w:rsid w:val="00013AD6"/>
    <w:rsid w:val="00013C3C"/>
    <w:rsid w:val="00013E39"/>
    <w:rsid w:val="00013F9F"/>
    <w:rsid w:val="00014033"/>
    <w:rsid w:val="000144EA"/>
    <w:rsid w:val="000145D6"/>
    <w:rsid w:val="00014697"/>
    <w:rsid w:val="0001489C"/>
    <w:rsid w:val="000148D3"/>
    <w:rsid w:val="00014FA9"/>
    <w:rsid w:val="000150A5"/>
    <w:rsid w:val="000151A7"/>
    <w:rsid w:val="00015295"/>
    <w:rsid w:val="000154ED"/>
    <w:rsid w:val="000157A4"/>
    <w:rsid w:val="00015915"/>
    <w:rsid w:val="00015A00"/>
    <w:rsid w:val="00015C3E"/>
    <w:rsid w:val="00015F07"/>
    <w:rsid w:val="000160FD"/>
    <w:rsid w:val="00016185"/>
    <w:rsid w:val="000161A8"/>
    <w:rsid w:val="00016279"/>
    <w:rsid w:val="0001684C"/>
    <w:rsid w:val="00016D8C"/>
    <w:rsid w:val="00016E86"/>
    <w:rsid w:val="00016F3F"/>
    <w:rsid w:val="00017166"/>
    <w:rsid w:val="000176F3"/>
    <w:rsid w:val="00017770"/>
    <w:rsid w:val="00017853"/>
    <w:rsid w:val="00017CE8"/>
    <w:rsid w:val="00017CFA"/>
    <w:rsid w:val="00017E80"/>
    <w:rsid w:val="00017F39"/>
    <w:rsid w:val="000200BD"/>
    <w:rsid w:val="00020230"/>
    <w:rsid w:val="0002039E"/>
    <w:rsid w:val="000204AF"/>
    <w:rsid w:val="000205A7"/>
    <w:rsid w:val="000206E2"/>
    <w:rsid w:val="00020869"/>
    <w:rsid w:val="000209A8"/>
    <w:rsid w:val="00020BCE"/>
    <w:rsid w:val="00020CA7"/>
    <w:rsid w:val="00020E15"/>
    <w:rsid w:val="00020E79"/>
    <w:rsid w:val="00020EB7"/>
    <w:rsid w:val="00020F08"/>
    <w:rsid w:val="000211BF"/>
    <w:rsid w:val="000213D9"/>
    <w:rsid w:val="00021579"/>
    <w:rsid w:val="00021794"/>
    <w:rsid w:val="0002184D"/>
    <w:rsid w:val="0002191B"/>
    <w:rsid w:val="0002193A"/>
    <w:rsid w:val="000219E2"/>
    <w:rsid w:val="000219E9"/>
    <w:rsid w:val="00021E6B"/>
    <w:rsid w:val="00021E7A"/>
    <w:rsid w:val="00021F67"/>
    <w:rsid w:val="00022150"/>
    <w:rsid w:val="0002223B"/>
    <w:rsid w:val="00022491"/>
    <w:rsid w:val="00022A42"/>
    <w:rsid w:val="00022AE4"/>
    <w:rsid w:val="00022C52"/>
    <w:rsid w:val="00022E0D"/>
    <w:rsid w:val="00022E4A"/>
    <w:rsid w:val="00022F04"/>
    <w:rsid w:val="00022F22"/>
    <w:rsid w:val="000231C6"/>
    <w:rsid w:val="000237CB"/>
    <w:rsid w:val="00023AAE"/>
    <w:rsid w:val="00023AC9"/>
    <w:rsid w:val="00023C9E"/>
    <w:rsid w:val="00023D5F"/>
    <w:rsid w:val="00023FC9"/>
    <w:rsid w:val="000242D8"/>
    <w:rsid w:val="0002438C"/>
    <w:rsid w:val="00024648"/>
    <w:rsid w:val="00024655"/>
    <w:rsid w:val="00024723"/>
    <w:rsid w:val="00024783"/>
    <w:rsid w:val="000247AD"/>
    <w:rsid w:val="0002482B"/>
    <w:rsid w:val="00024A64"/>
    <w:rsid w:val="00025160"/>
    <w:rsid w:val="00025413"/>
    <w:rsid w:val="000255C1"/>
    <w:rsid w:val="00025609"/>
    <w:rsid w:val="0002569D"/>
    <w:rsid w:val="0002583D"/>
    <w:rsid w:val="000258B6"/>
    <w:rsid w:val="00025909"/>
    <w:rsid w:val="00025A54"/>
    <w:rsid w:val="00025DD3"/>
    <w:rsid w:val="00026123"/>
    <w:rsid w:val="0002613F"/>
    <w:rsid w:val="000261DE"/>
    <w:rsid w:val="0002622D"/>
    <w:rsid w:val="0002624C"/>
    <w:rsid w:val="00026264"/>
    <w:rsid w:val="000262DB"/>
    <w:rsid w:val="00026334"/>
    <w:rsid w:val="000264B8"/>
    <w:rsid w:val="0002666A"/>
    <w:rsid w:val="00026743"/>
    <w:rsid w:val="00026781"/>
    <w:rsid w:val="000267C9"/>
    <w:rsid w:val="00026D38"/>
    <w:rsid w:val="00026D61"/>
    <w:rsid w:val="00027081"/>
    <w:rsid w:val="00027124"/>
    <w:rsid w:val="0002714C"/>
    <w:rsid w:val="000271ED"/>
    <w:rsid w:val="000272A4"/>
    <w:rsid w:val="000273CD"/>
    <w:rsid w:val="0002744A"/>
    <w:rsid w:val="00027556"/>
    <w:rsid w:val="000276B3"/>
    <w:rsid w:val="0002775D"/>
    <w:rsid w:val="00027788"/>
    <w:rsid w:val="0002787B"/>
    <w:rsid w:val="00027AB4"/>
    <w:rsid w:val="00027CCA"/>
    <w:rsid w:val="00027D33"/>
    <w:rsid w:val="00027DA7"/>
    <w:rsid w:val="00027EDD"/>
    <w:rsid w:val="00027F58"/>
    <w:rsid w:val="00027FFD"/>
    <w:rsid w:val="0003002C"/>
    <w:rsid w:val="00030031"/>
    <w:rsid w:val="0003003C"/>
    <w:rsid w:val="000300D4"/>
    <w:rsid w:val="000301CF"/>
    <w:rsid w:val="00030306"/>
    <w:rsid w:val="0003039F"/>
    <w:rsid w:val="0003063C"/>
    <w:rsid w:val="0003080C"/>
    <w:rsid w:val="00030A73"/>
    <w:rsid w:val="00030D26"/>
    <w:rsid w:val="000310BA"/>
    <w:rsid w:val="00031374"/>
    <w:rsid w:val="000313E8"/>
    <w:rsid w:val="00031626"/>
    <w:rsid w:val="00031673"/>
    <w:rsid w:val="0003167D"/>
    <w:rsid w:val="00031684"/>
    <w:rsid w:val="000317DD"/>
    <w:rsid w:val="00031BFB"/>
    <w:rsid w:val="00031F79"/>
    <w:rsid w:val="0003200E"/>
    <w:rsid w:val="00032026"/>
    <w:rsid w:val="000321A2"/>
    <w:rsid w:val="00032528"/>
    <w:rsid w:val="000328E0"/>
    <w:rsid w:val="0003291D"/>
    <w:rsid w:val="00032C51"/>
    <w:rsid w:val="00032ECA"/>
    <w:rsid w:val="000331EB"/>
    <w:rsid w:val="00033459"/>
    <w:rsid w:val="000335F3"/>
    <w:rsid w:val="000339A6"/>
    <w:rsid w:val="00033E7F"/>
    <w:rsid w:val="00033F25"/>
    <w:rsid w:val="00033F7C"/>
    <w:rsid w:val="00034010"/>
    <w:rsid w:val="00034192"/>
    <w:rsid w:val="000341EE"/>
    <w:rsid w:val="000343E4"/>
    <w:rsid w:val="0003477A"/>
    <w:rsid w:val="000348E7"/>
    <w:rsid w:val="00034ABB"/>
    <w:rsid w:val="00034B67"/>
    <w:rsid w:val="00034DFA"/>
    <w:rsid w:val="00034EA2"/>
    <w:rsid w:val="00034F47"/>
    <w:rsid w:val="000350DA"/>
    <w:rsid w:val="0003513B"/>
    <w:rsid w:val="000352DA"/>
    <w:rsid w:val="0003543C"/>
    <w:rsid w:val="000354A8"/>
    <w:rsid w:val="00035960"/>
    <w:rsid w:val="00035B86"/>
    <w:rsid w:val="00036061"/>
    <w:rsid w:val="0003649F"/>
    <w:rsid w:val="000366DA"/>
    <w:rsid w:val="00036845"/>
    <w:rsid w:val="00036A7F"/>
    <w:rsid w:val="00036CC5"/>
    <w:rsid w:val="00036E8F"/>
    <w:rsid w:val="00036F34"/>
    <w:rsid w:val="00037086"/>
    <w:rsid w:val="0003713F"/>
    <w:rsid w:val="0003733D"/>
    <w:rsid w:val="000373A4"/>
    <w:rsid w:val="000374E9"/>
    <w:rsid w:val="000376D3"/>
    <w:rsid w:val="0003779D"/>
    <w:rsid w:val="00037801"/>
    <w:rsid w:val="0003793F"/>
    <w:rsid w:val="0003794E"/>
    <w:rsid w:val="00037957"/>
    <w:rsid w:val="00037A4F"/>
    <w:rsid w:val="00037BE4"/>
    <w:rsid w:val="00037CC9"/>
    <w:rsid w:val="00037F0F"/>
    <w:rsid w:val="00037F6B"/>
    <w:rsid w:val="0004022D"/>
    <w:rsid w:val="000402D5"/>
    <w:rsid w:val="00040A7E"/>
    <w:rsid w:val="00040D13"/>
    <w:rsid w:val="00041334"/>
    <w:rsid w:val="000413D1"/>
    <w:rsid w:val="00041BCA"/>
    <w:rsid w:val="00041BE5"/>
    <w:rsid w:val="00041EBA"/>
    <w:rsid w:val="00041EF7"/>
    <w:rsid w:val="00041FB2"/>
    <w:rsid w:val="000420C1"/>
    <w:rsid w:val="00042162"/>
    <w:rsid w:val="000422FF"/>
    <w:rsid w:val="0004243E"/>
    <w:rsid w:val="0004247F"/>
    <w:rsid w:val="0004282C"/>
    <w:rsid w:val="00042913"/>
    <w:rsid w:val="00042932"/>
    <w:rsid w:val="00042A4F"/>
    <w:rsid w:val="00042A73"/>
    <w:rsid w:val="00042C8F"/>
    <w:rsid w:val="00042CAD"/>
    <w:rsid w:val="00042D97"/>
    <w:rsid w:val="00042EFD"/>
    <w:rsid w:val="00042F57"/>
    <w:rsid w:val="00042FCA"/>
    <w:rsid w:val="00043360"/>
    <w:rsid w:val="00043429"/>
    <w:rsid w:val="000435E0"/>
    <w:rsid w:val="000436C5"/>
    <w:rsid w:val="00043810"/>
    <w:rsid w:val="00043B58"/>
    <w:rsid w:val="00043BA4"/>
    <w:rsid w:val="00043D43"/>
    <w:rsid w:val="0004420B"/>
    <w:rsid w:val="0004430E"/>
    <w:rsid w:val="00044506"/>
    <w:rsid w:val="00044B16"/>
    <w:rsid w:val="00044B67"/>
    <w:rsid w:val="00044D13"/>
    <w:rsid w:val="00045096"/>
    <w:rsid w:val="0004533A"/>
    <w:rsid w:val="0004540F"/>
    <w:rsid w:val="00045451"/>
    <w:rsid w:val="00045501"/>
    <w:rsid w:val="0004568A"/>
    <w:rsid w:val="0004569C"/>
    <w:rsid w:val="00045930"/>
    <w:rsid w:val="00045A89"/>
    <w:rsid w:val="00045D81"/>
    <w:rsid w:val="00045E8A"/>
    <w:rsid w:val="0004604F"/>
    <w:rsid w:val="0004613A"/>
    <w:rsid w:val="00046159"/>
    <w:rsid w:val="00046334"/>
    <w:rsid w:val="000463CD"/>
    <w:rsid w:val="00046562"/>
    <w:rsid w:val="00046796"/>
    <w:rsid w:val="000469D6"/>
    <w:rsid w:val="00046C1C"/>
    <w:rsid w:val="00046F90"/>
    <w:rsid w:val="00046FB4"/>
    <w:rsid w:val="00047427"/>
    <w:rsid w:val="000475C6"/>
    <w:rsid w:val="00047607"/>
    <w:rsid w:val="00047635"/>
    <w:rsid w:val="000478F6"/>
    <w:rsid w:val="00047928"/>
    <w:rsid w:val="000479C9"/>
    <w:rsid w:val="00047BCD"/>
    <w:rsid w:val="00047E25"/>
    <w:rsid w:val="00047F77"/>
    <w:rsid w:val="00050153"/>
    <w:rsid w:val="00050353"/>
    <w:rsid w:val="0005069B"/>
    <w:rsid w:val="00050C7B"/>
    <w:rsid w:val="00050CFF"/>
    <w:rsid w:val="00050EEC"/>
    <w:rsid w:val="000511A0"/>
    <w:rsid w:val="0005128F"/>
    <w:rsid w:val="00051565"/>
    <w:rsid w:val="00051655"/>
    <w:rsid w:val="000517C7"/>
    <w:rsid w:val="000518D8"/>
    <w:rsid w:val="00051ADA"/>
    <w:rsid w:val="00051C81"/>
    <w:rsid w:val="00051FF5"/>
    <w:rsid w:val="000522DB"/>
    <w:rsid w:val="00052551"/>
    <w:rsid w:val="000525A1"/>
    <w:rsid w:val="000528FC"/>
    <w:rsid w:val="00052930"/>
    <w:rsid w:val="0005295A"/>
    <w:rsid w:val="0005298E"/>
    <w:rsid w:val="00052D52"/>
    <w:rsid w:val="000530B7"/>
    <w:rsid w:val="00053137"/>
    <w:rsid w:val="00053141"/>
    <w:rsid w:val="000534A2"/>
    <w:rsid w:val="0005358F"/>
    <w:rsid w:val="00053A59"/>
    <w:rsid w:val="00053D80"/>
    <w:rsid w:val="00053E07"/>
    <w:rsid w:val="00053E14"/>
    <w:rsid w:val="00053F1C"/>
    <w:rsid w:val="00054124"/>
    <w:rsid w:val="000544DC"/>
    <w:rsid w:val="0005466C"/>
    <w:rsid w:val="00054901"/>
    <w:rsid w:val="00054A89"/>
    <w:rsid w:val="00054B22"/>
    <w:rsid w:val="00054C75"/>
    <w:rsid w:val="00054DB9"/>
    <w:rsid w:val="0005504D"/>
    <w:rsid w:val="000550CD"/>
    <w:rsid w:val="00055133"/>
    <w:rsid w:val="0005523F"/>
    <w:rsid w:val="00055245"/>
    <w:rsid w:val="000552A4"/>
    <w:rsid w:val="000553FA"/>
    <w:rsid w:val="00055400"/>
    <w:rsid w:val="0005567C"/>
    <w:rsid w:val="000556FC"/>
    <w:rsid w:val="00055889"/>
    <w:rsid w:val="00055B70"/>
    <w:rsid w:val="00055EFA"/>
    <w:rsid w:val="00056364"/>
    <w:rsid w:val="000564F2"/>
    <w:rsid w:val="000566B6"/>
    <w:rsid w:val="00056C64"/>
    <w:rsid w:val="00056CC7"/>
    <w:rsid w:val="00056E02"/>
    <w:rsid w:val="00057328"/>
    <w:rsid w:val="00057D20"/>
    <w:rsid w:val="00057E47"/>
    <w:rsid w:val="00057F23"/>
    <w:rsid w:val="00057F2E"/>
    <w:rsid w:val="0006023F"/>
    <w:rsid w:val="00060547"/>
    <w:rsid w:val="00060A0D"/>
    <w:rsid w:val="00060ABA"/>
    <w:rsid w:val="000611E2"/>
    <w:rsid w:val="000613BE"/>
    <w:rsid w:val="00061444"/>
    <w:rsid w:val="000615EA"/>
    <w:rsid w:val="000616C4"/>
    <w:rsid w:val="00061A5D"/>
    <w:rsid w:val="00062131"/>
    <w:rsid w:val="000621AB"/>
    <w:rsid w:val="000621EB"/>
    <w:rsid w:val="000623DD"/>
    <w:rsid w:val="000625A1"/>
    <w:rsid w:val="00062BF3"/>
    <w:rsid w:val="00062E8F"/>
    <w:rsid w:val="00062EE9"/>
    <w:rsid w:val="0006321D"/>
    <w:rsid w:val="00063346"/>
    <w:rsid w:val="000633FA"/>
    <w:rsid w:val="0006355B"/>
    <w:rsid w:val="00063674"/>
    <w:rsid w:val="00063770"/>
    <w:rsid w:val="00063846"/>
    <w:rsid w:val="00063C88"/>
    <w:rsid w:val="00063D3B"/>
    <w:rsid w:val="0006404E"/>
    <w:rsid w:val="000644BF"/>
    <w:rsid w:val="00064702"/>
    <w:rsid w:val="00064BA7"/>
    <w:rsid w:val="00064E23"/>
    <w:rsid w:val="00064F7C"/>
    <w:rsid w:val="00065122"/>
    <w:rsid w:val="00065126"/>
    <w:rsid w:val="000651EB"/>
    <w:rsid w:val="00065201"/>
    <w:rsid w:val="00065275"/>
    <w:rsid w:val="00065304"/>
    <w:rsid w:val="00065520"/>
    <w:rsid w:val="00065B43"/>
    <w:rsid w:val="00065B80"/>
    <w:rsid w:val="00065C08"/>
    <w:rsid w:val="00065DD8"/>
    <w:rsid w:val="00065E2C"/>
    <w:rsid w:val="00065FF4"/>
    <w:rsid w:val="000662E2"/>
    <w:rsid w:val="00066580"/>
    <w:rsid w:val="0006689A"/>
    <w:rsid w:val="00066D86"/>
    <w:rsid w:val="00066E04"/>
    <w:rsid w:val="00066F3D"/>
    <w:rsid w:val="00067165"/>
    <w:rsid w:val="0006735F"/>
    <w:rsid w:val="0006771A"/>
    <w:rsid w:val="0006772B"/>
    <w:rsid w:val="00067A46"/>
    <w:rsid w:val="00067E56"/>
    <w:rsid w:val="000701A7"/>
    <w:rsid w:val="00070247"/>
    <w:rsid w:val="000707B0"/>
    <w:rsid w:val="00070BC4"/>
    <w:rsid w:val="00070FBD"/>
    <w:rsid w:val="00071139"/>
    <w:rsid w:val="000711EA"/>
    <w:rsid w:val="0007139F"/>
    <w:rsid w:val="0007158E"/>
    <w:rsid w:val="00071956"/>
    <w:rsid w:val="000719AD"/>
    <w:rsid w:val="00071DAA"/>
    <w:rsid w:val="00071E29"/>
    <w:rsid w:val="00071F85"/>
    <w:rsid w:val="0007245D"/>
    <w:rsid w:val="000724D9"/>
    <w:rsid w:val="00072628"/>
    <w:rsid w:val="0007281B"/>
    <w:rsid w:val="0007290D"/>
    <w:rsid w:val="000731F5"/>
    <w:rsid w:val="000732C7"/>
    <w:rsid w:val="000734F5"/>
    <w:rsid w:val="000735A1"/>
    <w:rsid w:val="00073759"/>
    <w:rsid w:val="00073854"/>
    <w:rsid w:val="000738AA"/>
    <w:rsid w:val="00073ADC"/>
    <w:rsid w:val="000743D0"/>
    <w:rsid w:val="00074453"/>
    <w:rsid w:val="000744D5"/>
    <w:rsid w:val="000746A8"/>
    <w:rsid w:val="00074853"/>
    <w:rsid w:val="000748EF"/>
    <w:rsid w:val="000749D1"/>
    <w:rsid w:val="00074C40"/>
    <w:rsid w:val="00074D86"/>
    <w:rsid w:val="00074E14"/>
    <w:rsid w:val="00074E23"/>
    <w:rsid w:val="00075040"/>
    <w:rsid w:val="0007517C"/>
    <w:rsid w:val="000752CF"/>
    <w:rsid w:val="000753F4"/>
    <w:rsid w:val="00075530"/>
    <w:rsid w:val="000756D2"/>
    <w:rsid w:val="000757C9"/>
    <w:rsid w:val="0007591B"/>
    <w:rsid w:val="00075A86"/>
    <w:rsid w:val="00075C77"/>
    <w:rsid w:val="00075D54"/>
    <w:rsid w:val="00075E7F"/>
    <w:rsid w:val="000761ED"/>
    <w:rsid w:val="000765DC"/>
    <w:rsid w:val="0007670D"/>
    <w:rsid w:val="00076961"/>
    <w:rsid w:val="00076B9E"/>
    <w:rsid w:val="00076C18"/>
    <w:rsid w:val="00076C51"/>
    <w:rsid w:val="00076EDE"/>
    <w:rsid w:val="00076F51"/>
    <w:rsid w:val="00077012"/>
    <w:rsid w:val="000771B9"/>
    <w:rsid w:val="0007762D"/>
    <w:rsid w:val="00077745"/>
    <w:rsid w:val="00077746"/>
    <w:rsid w:val="0007795E"/>
    <w:rsid w:val="00077A51"/>
    <w:rsid w:val="00077BF0"/>
    <w:rsid w:val="00077C22"/>
    <w:rsid w:val="00077C38"/>
    <w:rsid w:val="00077C85"/>
    <w:rsid w:val="00077E03"/>
    <w:rsid w:val="00077E45"/>
    <w:rsid w:val="00077E95"/>
    <w:rsid w:val="00077FE6"/>
    <w:rsid w:val="000800D6"/>
    <w:rsid w:val="000800DC"/>
    <w:rsid w:val="000800F9"/>
    <w:rsid w:val="000801C8"/>
    <w:rsid w:val="00080486"/>
    <w:rsid w:val="0008062C"/>
    <w:rsid w:val="000806DB"/>
    <w:rsid w:val="000806E6"/>
    <w:rsid w:val="0008075E"/>
    <w:rsid w:val="00080A34"/>
    <w:rsid w:val="00080B81"/>
    <w:rsid w:val="000811D7"/>
    <w:rsid w:val="0008121D"/>
    <w:rsid w:val="00081388"/>
    <w:rsid w:val="000813D3"/>
    <w:rsid w:val="00081478"/>
    <w:rsid w:val="00081A67"/>
    <w:rsid w:val="00081B68"/>
    <w:rsid w:val="00081C58"/>
    <w:rsid w:val="00081D9A"/>
    <w:rsid w:val="00081E3D"/>
    <w:rsid w:val="000820B0"/>
    <w:rsid w:val="000821B4"/>
    <w:rsid w:val="00082314"/>
    <w:rsid w:val="000824D4"/>
    <w:rsid w:val="000829B6"/>
    <w:rsid w:val="000829C7"/>
    <w:rsid w:val="00082BEB"/>
    <w:rsid w:val="00082D7C"/>
    <w:rsid w:val="00082F06"/>
    <w:rsid w:val="00082F92"/>
    <w:rsid w:val="00083063"/>
    <w:rsid w:val="000831F9"/>
    <w:rsid w:val="0008321C"/>
    <w:rsid w:val="0008335F"/>
    <w:rsid w:val="0008336A"/>
    <w:rsid w:val="00083569"/>
    <w:rsid w:val="000835B6"/>
    <w:rsid w:val="000835C9"/>
    <w:rsid w:val="0008364F"/>
    <w:rsid w:val="00083689"/>
    <w:rsid w:val="000836C7"/>
    <w:rsid w:val="0008391E"/>
    <w:rsid w:val="00083C53"/>
    <w:rsid w:val="00083C57"/>
    <w:rsid w:val="00084122"/>
    <w:rsid w:val="00084234"/>
    <w:rsid w:val="00084333"/>
    <w:rsid w:val="0008461F"/>
    <w:rsid w:val="00084815"/>
    <w:rsid w:val="00084847"/>
    <w:rsid w:val="00084A1A"/>
    <w:rsid w:val="00084C45"/>
    <w:rsid w:val="00084FED"/>
    <w:rsid w:val="00085541"/>
    <w:rsid w:val="0008580E"/>
    <w:rsid w:val="00085CF7"/>
    <w:rsid w:val="000860D4"/>
    <w:rsid w:val="0008616F"/>
    <w:rsid w:val="00086523"/>
    <w:rsid w:val="000867AC"/>
    <w:rsid w:val="000867F1"/>
    <w:rsid w:val="00086867"/>
    <w:rsid w:val="00086941"/>
    <w:rsid w:val="00086CA8"/>
    <w:rsid w:val="00086F16"/>
    <w:rsid w:val="00086F77"/>
    <w:rsid w:val="00087073"/>
    <w:rsid w:val="00087118"/>
    <w:rsid w:val="00087242"/>
    <w:rsid w:val="000872C2"/>
    <w:rsid w:val="0008735A"/>
    <w:rsid w:val="00087676"/>
    <w:rsid w:val="000877C8"/>
    <w:rsid w:val="000878D6"/>
    <w:rsid w:val="00087A05"/>
    <w:rsid w:val="00087CD4"/>
    <w:rsid w:val="00087E98"/>
    <w:rsid w:val="00087EEB"/>
    <w:rsid w:val="00090185"/>
    <w:rsid w:val="0009027F"/>
    <w:rsid w:val="0009035B"/>
    <w:rsid w:val="000903DA"/>
    <w:rsid w:val="000907F2"/>
    <w:rsid w:val="000907F5"/>
    <w:rsid w:val="0009093C"/>
    <w:rsid w:val="00090A9C"/>
    <w:rsid w:val="00090D01"/>
    <w:rsid w:val="00090D47"/>
    <w:rsid w:val="00090D9E"/>
    <w:rsid w:val="000910E0"/>
    <w:rsid w:val="0009125B"/>
    <w:rsid w:val="0009139C"/>
    <w:rsid w:val="00091948"/>
    <w:rsid w:val="00091E83"/>
    <w:rsid w:val="0009216E"/>
    <w:rsid w:val="0009218F"/>
    <w:rsid w:val="000921E1"/>
    <w:rsid w:val="0009222D"/>
    <w:rsid w:val="000923F0"/>
    <w:rsid w:val="00092481"/>
    <w:rsid w:val="00092632"/>
    <w:rsid w:val="00092839"/>
    <w:rsid w:val="00092920"/>
    <w:rsid w:val="00092AEC"/>
    <w:rsid w:val="00092DD1"/>
    <w:rsid w:val="00093273"/>
    <w:rsid w:val="00093461"/>
    <w:rsid w:val="00093589"/>
    <w:rsid w:val="000935FC"/>
    <w:rsid w:val="00093719"/>
    <w:rsid w:val="0009377B"/>
    <w:rsid w:val="0009378A"/>
    <w:rsid w:val="000937DC"/>
    <w:rsid w:val="000938C5"/>
    <w:rsid w:val="00093924"/>
    <w:rsid w:val="0009393F"/>
    <w:rsid w:val="00093CA6"/>
    <w:rsid w:val="00093EBF"/>
    <w:rsid w:val="00094291"/>
    <w:rsid w:val="00094376"/>
    <w:rsid w:val="00094F96"/>
    <w:rsid w:val="00094FC3"/>
    <w:rsid w:val="000954CA"/>
    <w:rsid w:val="0009569B"/>
    <w:rsid w:val="00095D57"/>
    <w:rsid w:val="00095E81"/>
    <w:rsid w:val="00096014"/>
    <w:rsid w:val="00096109"/>
    <w:rsid w:val="00096283"/>
    <w:rsid w:val="00096298"/>
    <w:rsid w:val="0009653E"/>
    <w:rsid w:val="000966B8"/>
    <w:rsid w:val="00096ADC"/>
    <w:rsid w:val="00096EF5"/>
    <w:rsid w:val="00096F7B"/>
    <w:rsid w:val="00097109"/>
    <w:rsid w:val="000971C8"/>
    <w:rsid w:val="00097280"/>
    <w:rsid w:val="00097352"/>
    <w:rsid w:val="0009737D"/>
    <w:rsid w:val="000973C6"/>
    <w:rsid w:val="000974C5"/>
    <w:rsid w:val="0009770B"/>
    <w:rsid w:val="00097739"/>
    <w:rsid w:val="0009775E"/>
    <w:rsid w:val="00097822"/>
    <w:rsid w:val="00097A68"/>
    <w:rsid w:val="00097C2D"/>
    <w:rsid w:val="00097FE5"/>
    <w:rsid w:val="000A0111"/>
    <w:rsid w:val="000A011A"/>
    <w:rsid w:val="000A05B7"/>
    <w:rsid w:val="000A0633"/>
    <w:rsid w:val="000A0887"/>
    <w:rsid w:val="000A08A9"/>
    <w:rsid w:val="000A09E5"/>
    <w:rsid w:val="000A0B5D"/>
    <w:rsid w:val="000A0BA3"/>
    <w:rsid w:val="000A0C14"/>
    <w:rsid w:val="000A0EA0"/>
    <w:rsid w:val="000A0F13"/>
    <w:rsid w:val="000A1035"/>
    <w:rsid w:val="000A1176"/>
    <w:rsid w:val="000A140C"/>
    <w:rsid w:val="000A159C"/>
    <w:rsid w:val="000A16AF"/>
    <w:rsid w:val="000A17A4"/>
    <w:rsid w:val="000A17E6"/>
    <w:rsid w:val="000A1ABC"/>
    <w:rsid w:val="000A1C00"/>
    <w:rsid w:val="000A1C6F"/>
    <w:rsid w:val="000A1E2B"/>
    <w:rsid w:val="000A1ECA"/>
    <w:rsid w:val="000A2443"/>
    <w:rsid w:val="000A245E"/>
    <w:rsid w:val="000A25EB"/>
    <w:rsid w:val="000A2738"/>
    <w:rsid w:val="000A2830"/>
    <w:rsid w:val="000A2D89"/>
    <w:rsid w:val="000A35DD"/>
    <w:rsid w:val="000A3BD8"/>
    <w:rsid w:val="000A3C0E"/>
    <w:rsid w:val="000A3D19"/>
    <w:rsid w:val="000A3E99"/>
    <w:rsid w:val="000A3FFF"/>
    <w:rsid w:val="000A449C"/>
    <w:rsid w:val="000A4619"/>
    <w:rsid w:val="000A46FD"/>
    <w:rsid w:val="000A4A19"/>
    <w:rsid w:val="000A4E9B"/>
    <w:rsid w:val="000A4F65"/>
    <w:rsid w:val="000A5298"/>
    <w:rsid w:val="000A53F6"/>
    <w:rsid w:val="000A56CE"/>
    <w:rsid w:val="000A57BD"/>
    <w:rsid w:val="000A57DF"/>
    <w:rsid w:val="000A5FF2"/>
    <w:rsid w:val="000A6020"/>
    <w:rsid w:val="000A65C2"/>
    <w:rsid w:val="000A65CF"/>
    <w:rsid w:val="000A65DD"/>
    <w:rsid w:val="000A670E"/>
    <w:rsid w:val="000A680A"/>
    <w:rsid w:val="000A6981"/>
    <w:rsid w:val="000A6A64"/>
    <w:rsid w:val="000A6A84"/>
    <w:rsid w:val="000A6E56"/>
    <w:rsid w:val="000A6EAD"/>
    <w:rsid w:val="000A6F17"/>
    <w:rsid w:val="000A7086"/>
    <w:rsid w:val="000A781C"/>
    <w:rsid w:val="000A795F"/>
    <w:rsid w:val="000A79FE"/>
    <w:rsid w:val="000B0562"/>
    <w:rsid w:val="000B0C94"/>
    <w:rsid w:val="000B0CFE"/>
    <w:rsid w:val="000B0ECF"/>
    <w:rsid w:val="000B1070"/>
    <w:rsid w:val="000B1436"/>
    <w:rsid w:val="000B14AB"/>
    <w:rsid w:val="000B16FD"/>
    <w:rsid w:val="000B1847"/>
    <w:rsid w:val="000B1989"/>
    <w:rsid w:val="000B1A45"/>
    <w:rsid w:val="000B1D38"/>
    <w:rsid w:val="000B1F85"/>
    <w:rsid w:val="000B20AD"/>
    <w:rsid w:val="000B2130"/>
    <w:rsid w:val="000B28FD"/>
    <w:rsid w:val="000B2ADF"/>
    <w:rsid w:val="000B2BB4"/>
    <w:rsid w:val="000B2BCC"/>
    <w:rsid w:val="000B2C34"/>
    <w:rsid w:val="000B2E3F"/>
    <w:rsid w:val="000B318A"/>
    <w:rsid w:val="000B31D8"/>
    <w:rsid w:val="000B3220"/>
    <w:rsid w:val="000B35D7"/>
    <w:rsid w:val="000B362C"/>
    <w:rsid w:val="000B36AF"/>
    <w:rsid w:val="000B38CB"/>
    <w:rsid w:val="000B3941"/>
    <w:rsid w:val="000B3AD4"/>
    <w:rsid w:val="000B3C17"/>
    <w:rsid w:val="000B3C8B"/>
    <w:rsid w:val="000B43AB"/>
    <w:rsid w:val="000B4711"/>
    <w:rsid w:val="000B499C"/>
    <w:rsid w:val="000B4CA8"/>
    <w:rsid w:val="000B4DA2"/>
    <w:rsid w:val="000B4DCD"/>
    <w:rsid w:val="000B4F14"/>
    <w:rsid w:val="000B5697"/>
    <w:rsid w:val="000B574E"/>
    <w:rsid w:val="000B5905"/>
    <w:rsid w:val="000B5BD7"/>
    <w:rsid w:val="000B5FA7"/>
    <w:rsid w:val="000B6077"/>
    <w:rsid w:val="000B6097"/>
    <w:rsid w:val="000B655B"/>
    <w:rsid w:val="000B6856"/>
    <w:rsid w:val="000B6D8F"/>
    <w:rsid w:val="000B6F20"/>
    <w:rsid w:val="000B739F"/>
    <w:rsid w:val="000B74AE"/>
    <w:rsid w:val="000B75BA"/>
    <w:rsid w:val="000B7793"/>
    <w:rsid w:val="000B77AA"/>
    <w:rsid w:val="000B7DC5"/>
    <w:rsid w:val="000B7ECE"/>
    <w:rsid w:val="000C00D0"/>
    <w:rsid w:val="000C0178"/>
    <w:rsid w:val="000C01EC"/>
    <w:rsid w:val="000C0700"/>
    <w:rsid w:val="000C07EE"/>
    <w:rsid w:val="000C086F"/>
    <w:rsid w:val="000C0A87"/>
    <w:rsid w:val="000C0BB0"/>
    <w:rsid w:val="000C17EA"/>
    <w:rsid w:val="000C1A22"/>
    <w:rsid w:val="000C1D82"/>
    <w:rsid w:val="000C2002"/>
    <w:rsid w:val="000C2156"/>
    <w:rsid w:val="000C218D"/>
    <w:rsid w:val="000C22A1"/>
    <w:rsid w:val="000C22D0"/>
    <w:rsid w:val="000C22EF"/>
    <w:rsid w:val="000C2327"/>
    <w:rsid w:val="000C24CC"/>
    <w:rsid w:val="000C24D8"/>
    <w:rsid w:val="000C2594"/>
    <w:rsid w:val="000C262D"/>
    <w:rsid w:val="000C28A5"/>
    <w:rsid w:val="000C2A41"/>
    <w:rsid w:val="000C2AC0"/>
    <w:rsid w:val="000C2B15"/>
    <w:rsid w:val="000C2B7E"/>
    <w:rsid w:val="000C30C8"/>
    <w:rsid w:val="000C3740"/>
    <w:rsid w:val="000C37E2"/>
    <w:rsid w:val="000C38E0"/>
    <w:rsid w:val="000C391D"/>
    <w:rsid w:val="000C3C45"/>
    <w:rsid w:val="000C3CFC"/>
    <w:rsid w:val="000C3D5F"/>
    <w:rsid w:val="000C400B"/>
    <w:rsid w:val="000C4019"/>
    <w:rsid w:val="000C4070"/>
    <w:rsid w:val="000C439C"/>
    <w:rsid w:val="000C44FC"/>
    <w:rsid w:val="000C4517"/>
    <w:rsid w:val="000C49F9"/>
    <w:rsid w:val="000C4B3F"/>
    <w:rsid w:val="000C4C45"/>
    <w:rsid w:val="000C4D0F"/>
    <w:rsid w:val="000C4DD7"/>
    <w:rsid w:val="000C4E4C"/>
    <w:rsid w:val="000C59DA"/>
    <w:rsid w:val="000C5A50"/>
    <w:rsid w:val="000C5C9C"/>
    <w:rsid w:val="000C62DE"/>
    <w:rsid w:val="000C669E"/>
    <w:rsid w:val="000C669F"/>
    <w:rsid w:val="000C66A0"/>
    <w:rsid w:val="000C6A45"/>
    <w:rsid w:val="000C6F15"/>
    <w:rsid w:val="000C6F80"/>
    <w:rsid w:val="000C729E"/>
    <w:rsid w:val="000C72D0"/>
    <w:rsid w:val="000C7452"/>
    <w:rsid w:val="000C75B2"/>
    <w:rsid w:val="000C7652"/>
    <w:rsid w:val="000C7693"/>
    <w:rsid w:val="000C7CB7"/>
    <w:rsid w:val="000C7CF2"/>
    <w:rsid w:val="000C7D4E"/>
    <w:rsid w:val="000C7FC2"/>
    <w:rsid w:val="000D039F"/>
    <w:rsid w:val="000D0423"/>
    <w:rsid w:val="000D047F"/>
    <w:rsid w:val="000D05C5"/>
    <w:rsid w:val="000D06D2"/>
    <w:rsid w:val="000D0B78"/>
    <w:rsid w:val="000D0C71"/>
    <w:rsid w:val="000D0D05"/>
    <w:rsid w:val="000D0F8F"/>
    <w:rsid w:val="000D103B"/>
    <w:rsid w:val="000D11D0"/>
    <w:rsid w:val="000D14DB"/>
    <w:rsid w:val="000D1548"/>
    <w:rsid w:val="000D167D"/>
    <w:rsid w:val="000D178A"/>
    <w:rsid w:val="000D1807"/>
    <w:rsid w:val="000D18BB"/>
    <w:rsid w:val="000D1BA7"/>
    <w:rsid w:val="000D1C59"/>
    <w:rsid w:val="000D1C5E"/>
    <w:rsid w:val="000D1E7C"/>
    <w:rsid w:val="000D2069"/>
    <w:rsid w:val="000D2128"/>
    <w:rsid w:val="000D2173"/>
    <w:rsid w:val="000D2244"/>
    <w:rsid w:val="000D22AC"/>
    <w:rsid w:val="000D29C0"/>
    <w:rsid w:val="000D2C57"/>
    <w:rsid w:val="000D2C8D"/>
    <w:rsid w:val="000D2CC9"/>
    <w:rsid w:val="000D2DA5"/>
    <w:rsid w:val="000D2E96"/>
    <w:rsid w:val="000D2F71"/>
    <w:rsid w:val="000D3132"/>
    <w:rsid w:val="000D325C"/>
    <w:rsid w:val="000D32B3"/>
    <w:rsid w:val="000D3BE8"/>
    <w:rsid w:val="000D3EA0"/>
    <w:rsid w:val="000D3FC1"/>
    <w:rsid w:val="000D40B8"/>
    <w:rsid w:val="000D43EE"/>
    <w:rsid w:val="000D4684"/>
    <w:rsid w:val="000D4AFE"/>
    <w:rsid w:val="000D4B2F"/>
    <w:rsid w:val="000D4C6A"/>
    <w:rsid w:val="000D5274"/>
    <w:rsid w:val="000D527A"/>
    <w:rsid w:val="000D5326"/>
    <w:rsid w:val="000D538E"/>
    <w:rsid w:val="000D54DE"/>
    <w:rsid w:val="000D55E7"/>
    <w:rsid w:val="000D5608"/>
    <w:rsid w:val="000D571D"/>
    <w:rsid w:val="000D5D3B"/>
    <w:rsid w:val="000D5DC3"/>
    <w:rsid w:val="000D6016"/>
    <w:rsid w:val="000D6259"/>
    <w:rsid w:val="000D637C"/>
    <w:rsid w:val="000D6942"/>
    <w:rsid w:val="000D69A6"/>
    <w:rsid w:val="000D6C3C"/>
    <w:rsid w:val="000D6F5A"/>
    <w:rsid w:val="000D6FF0"/>
    <w:rsid w:val="000D704B"/>
    <w:rsid w:val="000D70B0"/>
    <w:rsid w:val="000D721D"/>
    <w:rsid w:val="000D7351"/>
    <w:rsid w:val="000D73C7"/>
    <w:rsid w:val="000D77C5"/>
    <w:rsid w:val="000D78C1"/>
    <w:rsid w:val="000D7AD5"/>
    <w:rsid w:val="000D7B97"/>
    <w:rsid w:val="000D7D3A"/>
    <w:rsid w:val="000D7EED"/>
    <w:rsid w:val="000D7F4A"/>
    <w:rsid w:val="000E0218"/>
    <w:rsid w:val="000E03F7"/>
    <w:rsid w:val="000E0503"/>
    <w:rsid w:val="000E07E6"/>
    <w:rsid w:val="000E08D2"/>
    <w:rsid w:val="000E09E5"/>
    <w:rsid w:val="000E0AC9"/>
    <w:rsid w:val="000E0E80"/>
    <w:rsid w:val="000E0ED4"/>
    <w:rsid w:val="000E0FC7"/>
    <w:rsid w:val="000E1214"/>
    <w:rsid w:val="000E19F1"/>
    <w:rsid w:val="000E1E4F"/>
    <w:rsid w:val="000E1E5E"/>
    <w:rsid w:val="000E20E9"/>
    <w:rsid w:val="000E2147"/>
    <w:rsid w:val="000E2299"/>
    <w:rsid w:val="000E24E6"/>
    <w:rsid w:val="000E2588"/>
    <w:rsid w:val="000E25D4"/>
    <w:rsid w:val="000E29D2"/>
    <w:rsid w:val="000E2A01"/>
    <w:rsid w:val="000E2B54"/>
    <w:rsid w:val="000E2EB7"/>
    <w:rsid w:val="000E2F7C"/>
    <w:rsid w:val="000E34EA"/>
    <w:rsid w:val="000E369F"/>
    <w:rsid w:val="000E36D4"/>
    <w:rsid w:val="000E36D9"/>
    <w:rsid w:val="000E376D"/>
    <w:rsid w:val="000E381E"/>
    <w:rsid w:val="000E387D"/>
    <w:rsid w:val="000E3ADC"/>
    <w:rsid w:val="000E3B83"/>
    <w:rsid w:val="000E3BF9"/>
    <w:rsid w:val="000E3C30"/>
    <w:rsid w:val="000E3CEC"/>
    <w:rsid w:val="000E3DE8"/>
    <w:rsid w:val="000E4059"/>
    <w:rsid w:val="000E44B4"/>
    <w:rsid w:val="000E44E6"/>
    <w:rsid w:val="000E483E"/>
    <w:rsid w:val="000E4C81"/>
    <w:rsid w:val="000E4EF0"/>
    <w:rsid w:val="000E5085"/>
    <w:rsid w:val="000E50D8"/>
    <w:rsid w:val="000E5317"/>
    <w:rsid w:val="000E56A7"/>
    <w:rsid w:val="000E5B11"/>
    <w:rsid w:val="000E5E73"/>
    <w:rsid w:val="000E5FCD"/>
    <w:rsid w:val="000E6007"/>
    <w:rsid w:val="000E6185"/>
    <w:rsid w:val="000E62FC"/>
    <w:rsid w:val="000E6373"/>
    <w:rsid w:val="000E6580"/>
    <w:rsid w:val="000E675C"/>
    <w:rsid w:val="000E69C6"/>
    <w:rsid w:val="000E69C7"/>
    <w:rsid w:val="000E6A1C"/>
    <w:rsid w:val="000E6A29"/>
    <w:rsid w:val="000E6FE8"/>
    <w:rsid w:val="000E76FC"/>
    <w:rsid w:val="000E786F"/>
    <w:rsid w:val="000E7924"/>
    <w:rsid w:val="000E7B66"/>
    <w:rsid w:val="000E7F44"/>
    <w:rsid w:val="000F0322"/>
    <w:rsid w:val="000F05CA"/>
    <w:rsid w:val="000F08C7"/>
    <w:rsid w:val="000F09DF"/>
    <w:rsid w:val="000F0A3B"/>
    <w:rsid w:val="000F0FA8"/>
    <w:rsid w:val="000F0FE6"/>
    <w:rsid w:val="000F107F"/>
    <w:rsid w:val="000F14CF"/>
    <w:rsid w:val="000F157D"/>
    <w:rsid w:val="000F1636"/>
    <w:rsid w:val="000F16D0"/>
    <w:rsid w:val="000F17CF"/>
    <w:rsid w:val="000F17E2"/>
    <w:rsid w:val="000F18F8"/>
    <w:rsid w:val="000F19B0"/>
    <w:rsid w:val="000F1A1C"/>
    <w:rsid w:val="000F1BA2"/>
    <w:rsid w:val="000F1E87"/>
    <w:rsid w:val="000F1F59"/>
    <w:rsid w:val="000F20BB"/>
    <w:rsid w:val="000F231C"/>
    <w:rsid w:val="000F236C"/>
    <w:rsid w:val="000F2518"/>
    <w:rsid w:val="000F2538"/>
    <w:rsid w:val="000F25B7"/>
    <w:rsid w:val="000F26FE"/>
    <w:rsid w:val="000F2774"/>
    <w:rsid w:val="000F2A28"/>
    <w:rsid w:val="000F2A5B"/>
    <w:rsid w:val="000F3113"/>
    <w:rsid w:val="000F3175"/>
    <w:rsid w:val="000F3448"/>
    <w:rsid w:val="000F345B"/>
    <w:rsid w:val="000F3600"/>
    <w:rsid w:val="000F36F0"/>
    <w:rsid w:val="000F37D7"/>
    <w:rsid w:val="000F3957"/>
    <w:rsid w:val="000F3B2F"/>
    <w:rsid w:val="000F3D69"/>
    <w:rsid w:val="000F3E7A"/>
    <w:rsid w:val="000F3F35"/>
    <w:rsid w:val="000F4524"/>
    <w:rsid w:val="000F45A1"/>
    <w:rsid w:val="000F4AF0"/>
    <w:rsid w:val="000F4B69"/>
    <w:rsid w:val="000F4D3D"/>
    <w:rsid w:val="000F4D60"/>
    <w:rsid w:val="000F505D"/>
    <w:rsid w:val="000F51DA"/>
    <w:rsid w:val="000F5220"/>
    <w:rsid w:val="000F548A"/>
    <w:rsid w:val="000F5616"/>
    <w:rsid w:val="000F5946"/>
    <w:rsid w:val="000F5D8E"/>
    <w:rsid w:val="000F5DFD"/>
    <w:rsid w:val="000F5E39"/>
    <w:rsid w:val="000F5F13"/>
    <w:rsid w:val="000F6043"/>
    <w:rsid w:val="000F62B5"/>
    <w:rsid w:val="000F6378"/>
    <w:rsid w:val="000F6385"/>
    <w:rsid w:val="000F6684"/>
    <w:rsid w:val="000F68B2"/>
    <w:rsid w:val="000F6A17"/>
    <w:rsid w:val="000F6B9C"/>
    <w:rsid w:val="000F6BAB"/>
    <w:rsid w:val="000F7008"/>
    <w:rsid w:val="000F7031"/>
    <w:rsid w:val="000F779B"/>
    <w:rsid w:val="000F7998"/>
    <w:rsid w:val="000F7AB7"/>
    <w:rsid w:val="000F7B60"/>
    <w:rsid w:val="000F7CC4"/>
    <w:rsid w:val="000F7FF2"/>
    <w:rsid w:val="00100161"/>
    <w:rsid w:val="0010051E"/>
    <w:rsid w:val="00100521"/>
    <w:rsid w:val="001008E5"/>
    <w:rsid w:val="0010096F"/>
    <w:rsid w:val="00100BAD"/>
    <w:rsid w:val="00100BB2"/>
    <w:rsid w:val="00100E05"/>
    <w:rsid w:val="00100F7F"/>
    <w:rsid w:val="00101372"/>
    <w:rsid w:val="0010150B"/>
    <w:rsid w:val="001015E0"/>
    <w:rsid w:val="001018D2"/>
    <w:rsid w:val="001019A9"/>
    <w:rsid w:val="001019FA"/>
    <w:rsid w:val="00101BFE"/>
    <w:rsid w:val="00101CEE"/>
    <w:rsid w:val="00101EC9"/>
    <w:rsid w:val="001022ED"/>
    <w:rsid w:val="00102332"/>
    <w:rsid w:val="0010236D"/>
    <w:rsid w:val="00102402"/>
    <w:rsid w:val="001025B0"/>
    <w:rsid w:val="0010260F"/>
    <w:rsid w:val="001026CE"/>
    <w:rsid w:val="001026CF"/>
    <w:rsid w:val="001028BE"/>
    <w:rsid w:val="0010296B"/>
    <w:rsid w:val="00102C48"/>
    <w:rsid w:val="00102D42"/>
    <w:rsid w:val="00102D77"/>
    <w:rsid w:val="00102DDE"/>
    <w:rsid w:val="00102F27"/>
    <w:rsid w:val="00103302"/>
    <w:rsid w:val="00103569"/>
    <w:rsid w:val="00103665"/>
    <w:rsid w:val="001036F1"/>
    <w:rsid w:val="00103717"/>
    <w:rsid w:val="00103809"/>
    <w:rsid w:val="00103958"/>
    <w:rsid w:val="001039DC"/>
    <w:rsid w:val="00103B56"/>
    <w:rsid w:val="00103BC6"/>
    <w:rsid w:val="00103E89"/>
    <w:rsid w:val="001040DD"/>
    <w:rsid w:val="001041F5"/>
    <w:rsid w:val="00104326"/>
    <w:rsid w:val="001044F9"/>
    <w:rsid w:val="0010450D"/>
    <w:rsid w:val="00104DC0"/>
    <w:rsid w:val="00104DD8"/>
    <w:rsid w:val="00104EBE"/>
    <w:rsid w:val="00104EE5"/>
    <w:rsid w:val="00105040"/>
    <w:rsid w:val="001054F6"/>
    <w:rsid w:val="001055F2"/>
    <w:rsid w:val="00105663"/>
    <w:rsid w:val="00105924"/>
    <w:rsid w:val="00105A79"/>
    <w:rsid w:val="00105B8D"/>
    <w:rsid w:val="00105D42"/>
    <w:rsid w:val="00105EF9"/>
    <w:rsid w:val="00106160"/>
    <w:rsid w:val="00106289"/>
    <w:rsid w:val="00106689"/>
    <w:rsid w:val="001067DE"/>
    <w:rsid w:val="001068E9"/>
    <w:rsid w:val="00106B29"/>
    <w:rsid w:val="00106CEF"/>
    <w:rsid w:val="00106D3E"/>
    <w:rsid w:val="00106E1F"/>
    <w:rsid w:val="00107133"/>
    <w:rsid w:val="0010734B"/>
    <w:rsid w:val="001075C8"/>
    <w:rsid w:val="0010766D"/>
    <w:rsid w:val="00107694"/>
    <w:rsid w:val="0010789E"/>
    <w:rsid w:val="00107ECC"/>
    <w:rsid w:val="00107F9A"/>
    <w:rsid w:val="00107F9F"/>
    <w:rsid w:val="0011018D"/>
    <w:rsid w:val="001104C5"/>
    <w:rsid w:val="001107AD"/>
    <w:rsid w:val="001107BA"/>
    <w:rsid w:val="00110913"/>
    <w:rsid w:val="00110CD7"/>
    <w:rsid w:val="00110DFF"/>
    <w:rsid w:val="00110FC3"/>
    <w:rsid w:val="001113DF"/>
    <w:rsid w:val="0011148E"/>
    <w:rsid w:val="001114DF"/>
    <w:rsid w:val="00111541"/>
    <w:rsid w:val="0011195C"/>
    <w:rsid w:val="00111B49"/>
    <w:rsid w:val="001121E6"/>
    <w:rsid w:val="00112366"/>
    <w:rsid w:val="00112544"/>
    <w:rsid w:val="0011267B"/>
    <w:rsid w:val="00112897"/>
    <w:rsid w:val="00112CDE"/>
    <w:rsid w:val="00112CEA"/>
    <w:rsid w:val="001131C1"/>
    <w:rsid w:val="001131E7"/>
    <w:rsid w:val="0011331A"/>
    <w:rsid w:val="001134CB"/>
    <w:rsid w:val="001136DA"/>
    <w:rsid w:val="00113762"/>
    <w:rsid w:val="001137C7"/>
    <w:rsid w:val="001137D3"/>
    <w:rsid w:val="00113A0A"/>
    <w:rsid w:val="00113B4E"/>
    <w:rsid w:val="00113B6F"/>
    <w:rsid w:val="00113B9E"/>
    <w:rsid w:val="00113BE0"/>
    <w:rsid w:val="00113DF2"/>
    <w:rsid w:val="00113E52"/>
    <w:rsid w:val="001141B9"/>
    <w:rsid w:val="001145E6"/>
    <w:rsid w:val="00114779"/>
    <w:rsid w:val="0011497D"/>
    <w:rsid w:val="00114AC6"/>
    <w:rsid w:val="00114B76"/>
    <w:rsid w:val="00114C8B"/>
    <w:rsid w:val="00114C93"/>
    <w:rsid w:val="00114D43"/>
    <w:rsid w:val="00115097"/>
    <w:rsid w:val="0011510C"/>
    <w:rsid w:val="00115165"/>
    <w:rsid w:val="00115652"/>
    <w:rsid w:val="0011569B"/>
    <w:rsid w:val="001156EC"/>
    <w:rsid w:val="0011581A"/>
    <w:rsid w:val="0011595E"/>
    <w:rsid w:val="00115A71"/>
    <w:rsid w:val="00115CD3"/>
    <w:rsid w:val="00115F99"/>
    <w:rsid w:val="00116645"/>
    <w:rsid w:val="001166FA"/>
    <w:rsid w:val="00116BBA"/>
    <w:rsid w:val="00116DD4"/>
    <w:rsid w:val="00117255"/>
    <w:rsid w:val="0011727C"/>
    <w:rsid w:val="001172EB"/>
    <w:rsid w:val="0011780B"/>
    <w:rsid w:val="00117E62"/>
    <w:rsid w:val="00117F32"/>
    <w:rsid w:val="001204EF"/>
    <w:rsid w:val="00120512"/>
    <w:rsid w:val="00120911"/>
    <w:rsid w:val="00120BA7"/>
    <w:rsid w:val="00120BB4"/>
    <w:rsid w:val="00120D3C"/>
    <w:rsid w:val="00120EA6"/>
    <w:rsid w:val="00121018"/>
    <w:rsid w:val="00121255"/>
    <w:rsid w:val="001212AB"/>
    <w:rsid w:val="00121683"/>
    <w:rsid w:val="001216A1"/>
    <w:rsid w:val="00121CB2"/>
    <w:rsid w:val="00121EEE"/>
    <w:rsid w:val="00121F58"/>
    <w:rsid w:val="00122049"/>
    <w:rsid w:val="001220B5"/>
    <w:rsid w:val="00122299"/>
    <w:rsid w:val="0012245F"/>
    <w:rsid w:val="00122799"/>
    <w:rsid w:val="00122898"/>
    <w:rsid w:val="001229B3"/>
    <w:rsid w:val="00122ABC"/>
    <w:rsid w:val="00122ACD"/>
    <w:rsid w:val="00122D2F"/>
    <w:rsid w:val="00122D9C"/>
    <w:rsid w:val="001232E6"/>
    <w:rsid w:val="001235DE"/>
    <w:rsid w:val="00123A40"/>
    <w:rsid w:val="00123D23"/>
    <w:rsid w:val="00123E87"/>
    <w:rsid w:val="00123FBB"/>
    <w:rsid w:val="00124025"/>
    <w:rsid w:val="001243A0"/>
    <w:rsid w:val="001243B1"/>
    <w:rsid w:val="001245CD"/>
    <w:rsid w:val="00124636"/>
    <w:rsid w:val="00124766"/>
    <w:rsid w:val="0012489C"/>
    <w:rsid w:val="00124C82"/>
    <w:rsid w:val="00124CB6"/>
    <w:rsid w:val="00124DB0"/>
    <w:rsid w:val="00124DD5"/>
    <w:rsid w:val="00124EC6"/>
    <w:rsid w:val="00124FB8"/>
    <w:rsid w:val="001252C4"/>
    <w:rsid w:val="001252D8"/>
    <w:rsid w:val="001253DE"/>
    <w:rsid w:val="00125641"/>
    <w:rsid w:val="0012570D"/>
    <w:rsid w:val="0012572D"/>
    <w:rsid w:val="0012574B"/>
    <w:rsid w:val="00125C41"/>
    <w:rsid w:val="00125EDB"/>
    <w:rsid w:val="00125F5F"/>
    <w:rsid w:val="00125FD6"/>
    <w:rsid w:val="00125FF7"/>
    <w:rsid w:val="0012607C"/>
    <w:rsid w:val="00126718"/>
    <w:rsid w:val="001268B1"/>
    <w:rsid w:val="00126AC9"/>
    <w:rsid w:val="00126C15"/>
    <w:rsid w:val="00126D55"/>
    <w:rsid w:val="00126DCF"/>
    <w:rsid w:val="00126F74"/>
    <w:rsid w:val="00127114"/>
    <w:rsid w:val="0012716C"/>
    <w:rsid w:val="0012717F"/>
    <w:rsid w:val="0012718B"/>
    <w:rsid w:val="00127259"/>
    <w:rsid w:val="001272B1"/>
    <w:rsid w:val="001273EB"/>
    <w:rsid w:val="0012751B"/>
    <w:rsid w:val="0012756F"/>
    <w:rsid w:val="001276BA"/>
    <w:rsid w:val="00127804"/>
    <w:rsid w:val="001278B6"/>
    <w:rsid w:val="001278CF"/>
    <w:rsid w:val="001279E0"/>
    <w:rsid w:val="00127A65"/>
    <w:rsid w:val="00127CC4"/>
    <w:rsid w:val="00127D73"/>
    <w:rsid w:val="00127E02"/>
    <w:rsid w:val="00127EFF"/>
    <w:rsid w:val="00127FD5"/>
    <w:rsid w:val="0013018B"/>
    <w:rsid w:val="001305E0"/>
    <w:rsid w:val="0013064F"/>
    <w:rsid w:val="001307A4"/>
    <w:rsid w:val="0013082F"/>
    <w:rsid w:val="00130846"/>
    <w:rsid w:val="00130AE9"/>
    <w:rsid w:val="00130B60"/>
    <w:rsid w:val="00130B99"/>
    <w:rsid w:val="00130C89"/>
    <w:rsid w:val="00130CC3"/>
    <w:rsid w:val="00130EF1"/>
    <w:rsid w:val="0013100A"/>
    <w:rsid w:val="00131520"/>
    <w:rsid w:val="001316CC"/>
    <w:rsid w:val="00131A39"/>
    <w:rsid w:val="00131C87"/>
    <w:rsid w:val="00131C96"/>
    <w:rsid w:val="00131F50"/>
    <w:rsid w:val="00131FE6"/>
    <w:rsid w:val="00132121"/>
    <w:rsid w:val="00132429"/>
    <w:rsid w:val="0013247A"/>
    <w:rsid w:val="00132794"/>
    <w:rsid w:val="001328FF"/>
    <w:rsid w:val="00133014"/>
    <w:rsid w:val="001331AC"/>
    <w:rsid w:val="0013323A"/>
    <w:rsid w:val="001332C3"/>
    <w:rsid w:val="001333CE"/>
    <w:rsid w:val="001336E6"/>
    <w:rsid w:val="001337A6"/>
    <w:rsid w:val="00133873"/>
    <w:rsid w:val="00134434"/>
    <w:rsid w:val="00134AE2"/>
    <w:rsid w:val="00134B76"/>
    <w:rsid w:val="00134C94"/>
    <w:rsid w:val="00134FEC"/>
    <w:rsid w:val="0013504E"/>
    <w:rsid w:val="0013515B"/>
    <w:rsid w:val="001351F1"/>
    <w:rsid w:val="001352E1"/>
    <w:rsid w:val="00135519"/>
    <w:rsid w:val="00135838"/>
    <w:rsid w:val="001358AE"/>
    <w:rsid w:val="0013597E"/>
    <w:rsid w:val="001359F8"/>
    <w:rsid w:val="00135A16"/>
    <w:rsid w:val="00135ACF"/>
    <w:rsid w:val="00135E06"/>
    <w:rsid w:val="00135E22"/>
    <w:rsid w:val="00135E36"/>
    <w:rsid w:val="00135FC5"/>
    <w:rsid w:val="001363B4"/>
    <w:rsid w:val="001363D7"/>
    <w:rsid w:val="00136666"/>
    <w:rsid w:val="001366A4"/>
    <w:rsid w:val="00136A94"/>
    <w:rsid w:val="00136A9D"/>
    <w:rsid w:val="00136AFB"/>
    <w:rsid w:val="00136CC0"/>
    <w:rsid w:val="00136FF1"/>
    <w:rsid w:val="00137090"/>
    <w:rsid w:val="00137341"/>
    <w:rsid w:val="001373BD"/>
    <w:rsid w:val="0013754C"/>
    <w:rsid w:val="00137614"/>
    <w:rsid w:val="001378F1"/>
    <w:rsid w:val="00137B17"/>
    <w:rsid w:val="00137D1A"/>
    <w:rsid w:val="001401A2"/>
    <w:rsid w:val="001402F9"/>
    <w:rsid w:val="00140392"/>
    <w:rsid w:val="0014062C"/>
    <w:rsid w:val="00140666"/>
    <w:rsid w:val="0014066F"/>
    <w:rsid w:val="001406AD"/>
    <w:rsid w:val="001406F1"/>
    <w:rsid w:val="00140AB0"/>
    <w:rsid w:val="00141235"/>
    <w:rsid w:val="00141506"/>
    <w:rsid w:val="00141572"/>
    <w:rsid w:val="0014196F"/>
    <w:rsid w:val="00141C4B"/>
    <w:rsid w:val="00141E2A"/>
    <w:rsid w:val="00141F8A"/>
    <w:rsid w:val="00142064"/>
    <w:rsid w:val="001420E3"/>
    <w:rsid w:val="0014230E"/>
    <w:rsid w:val="00142705"/>
    <w:rsid w:val="00142777"/>
    <w:rsid w:val="00142893"/>
    <w:rsid w:val="00142B6E"/>
    <w:rsid w:val="00142C1A"/>
    <w:rsid w:val="00142C2C"/>
    <w:rsid w:val="00142D9E"/>
    <w:rsid w:val="00142E0F"/>
    <w:rsid w:val="00142E50"/>
    <w:rsid w:val="00142EB3"/>
    <w:rsid w:val="00143257"/>
    <w:rsid w:val="001435C3"/>
    <w:rsid w:val="00143787"/>
    <w:rsid w:val="001438D3"/>
    <w:rsid w:val="0014395F"/>
    <w:rsid w:val="001439EC"/>
    <w:rsid w:val="00143A79"/>
    <w:rsid w:val="00143B1D"/>
    <w:rsid w:val="00143BB7"/>
    <w:rsid w:val="00143C8E"/>
    <w:rsid w:val="00143D00"/>
    <w:rsid w:val="00143D6D"/>
    <w:rsid w:val="00143E08"/>
    <w:rsid w:val="00143F4A"/>
    <w:rsid w:val="00143FE8"/>
    <w:rsid w:val="00144123"/>
    <w:rsid w:val="001441AA"/>
    <w:rsid w:val="00144680"/>
    <w:rsid w:val="001446C6"/>
    <w:rsid w:val="001446EA"/>
    <w:rsid w:val="00144972"/>
    <w:rsid w:val="00144A59"/>
    <w:rsid w:val="00144BCA"/>
    <w:rsid w:val="00144E7B"/>
    <w:rsid w:val="00144F4E"/>
    <w:rsid w:val="00145080"/>
    <w:rsid w:val="001451AC"/>
    <w:rsid w:val="00145286"/>
    <w:rsid w:val="0014546C"/>
    <w:rsid w:val="00145482"/>
    <w:rsid w:val="001456CE"/>
    <w:rsid w:val="00145BB6"/>
    <w:rsid w:val="00145D35"/>
    <w:rsid w:val="00145F5E"/>
    <w:rsid w:val="00145FDF"/>
    <w:rsid w:val="00146268"/>
    <w:rsid w:val="0014642C"/>
    <w:rsid w:val="0014650B"/>
    <w:rsid w:val="00146629"/>
    <w:rsid w:val="00146685"/>
    <w:rsid w:val="0014668D"/>
    <w:rsid w:val="0014681A"/>
    <w:rsid w:val="00146B7E"/>
    <w:rsid w:val="00146EFD"/>
    <w:rsid w:val="00147050"/>
    <w:rsid w:val="001473CA"/>
    <w:rsid w:val="001474F7"/>
    <w:rsid w:val="001476C0"/>
    <w:rsid w:val="00147955"/>
    <w:rsid w:val="00147AA7"/>
    <w:rsid w:val="00147CC3"/>
    <w:rsid w:val="00147CF6"/>
    <w:rsid w:val="00147EF1"/>
    <w:rsid w:val="00147F84"/>
    <w:rsid w:val="00150222"/>
    <w:rsid w:val="00150286"/>
    <w:rsid w:val="0015028D"/>
    <w:rsid w:val="00150350"/>
    <w:rsid w:val="001503C2"/>
    <w:rsid w:val="00150410"/>
    <w:rsid w:val="001506E1"/>
    <w:rsid w:val="00150899"/>
    <w:rsid w:val="0015090B"/>
    <w:rsid w:val="00150F26"/>
    <w:rsid w:val="0015105F"/>
    <w:rsid w:val="001511A8"/>
    <w:rsid w:val="001513EB"/>
    <w:rsid w:val="001515FF"/>
    <w:rsid w:val="00151699"/>
    <w:rsid w:val="001517C0"/>
    <w:rsid w:val="00151928"/>
    <w:rsid w:val="00151B64"/>
    <w:rsid w:val="00151DDF"/>
    <w:rsid w:val="00151E1C"/>
    <w:rsid w:val="001521A6"/>
    <w:rsid w:val="0015233F"/>
    <w:rsid w:val="0015269C"/>
    <w:rsid w:val="001529B2"/>
    <w:rsid w:val="00152BBD"/>
    <w:rsid w:val="00152D2F"/>
    <w:rsid w:val="00152FEF"/>
    <w:rsid w:val="00153018"/>
    <w:rsid w:val="001530A0"/>
    <w:rsid w:val="00153284"/>
    <w:rsid w:val="00153391"/>
    <w:rsid w:val="001533A5"/>
    <w:rsid w:val="0015353C"/>
    <w:rsid w:val="0015388B"/>
    <w:rsid w:val="0015390E"/>
    <w:rsid w:val="00153B4F"/>
    <w:rsid w:val="00153DE7"/>
    <w:rsid w:val="00153E32"/>
    <w:rsid w:val="00153EC3"/>
    <w:rsid w:val="00153F8D"/>
    <w:rsid w:val="00154160"/>
    <w:rsid w:val="001542BA"/>
    <w:rsid w:val="00154602"/>
    <w:rsid w:val="0015471E"/>
    <w:rsid w:val="001547A2"/>
    <w:rsid w:val="001547CC"/>
    <w:rsid w:val="0015484E"/>
    <w:rsid w:val="0015485D"/>
    <w:rsid w:val="00154A49"/>
    <w:rsid w:val="00154C23"/>
    <w:rsid w:val="00155448"/>
    <w:rsid w:val="001554F7"/>
    <w:rsid w:val="001556EF"/>
    <w:rsid w:val="00155953"/>
    <w:rsid w:val="00155A3E"/>
    <w:rsid w:val="00155DDD"/>
    <w:rsid w:val="00155E32"/>
    <w:rsid w:val="001564BF"/>
    <w:rsid w:val="00156530"/>
    <w:rsid w:val="0015672A"/>
    <w:rsid w:val="00156797"/>
    <w:rsid w:val="0015680D"/>
    <w:rsid w:val="001569F8"/>
    <w:rsid w:val="00156A7F"/>
    <w:rsid w:val="00156BA2"/>
    <w:rsid w:val="00156BB8"/>
    <w:rsid w:val="00156BC6"/>
    <w:rsid w:val="00156E33"/>
    <w:rsid w:val="00156E55"/>
    <w:rsid w:val="00156F28"/>
    <w:rsid w:val="0015704A"/>
    <w:rsid w:val="0015740D"/>
    <w:rsid w:val="00157679"/>
    <w:rsid w:val="00157686"/>
    <w:rsid w:val="0015783C"/>
    <w:rsid w:val="00157B62"/>
    <w:rsid w:val="00157C56"/>
    <w:rsid w:val="00157EE0"/>
    <w:rsid w:val="001602E3"/>
    <w:rsid w:val="00160383"/>
    <w:rsid w:val="001604D9"/>
    <w:rsid w:val="0016058E"/>
    <w:rsid w:val="00160597"/>
    <w:rsid w:val="0016061F"/>
    <w:rsid w:val="00160A0C"/>
    <w:rsid w:val="00160BA3"/>
    <w:rsid w:val="00160DF5"/>
    <w:rsid w:val="00160EB3"/>
    <w:rsid w:val="00161257"/>
    <w:rsid w:val="001612F6"/>
    <w:rsid w:val="0016146F"/>
    <w:rsid w:val="001614F8"/>
    <w:rsid w:val="001615FF"/>
    <w:rsid w:val="00161A26"/>
    <w:rsid w:val="00161CAC"/>
    <w:rsid w:val="0016200C"/>
    <w:rsid w:val="001620DB"/>
    <w:rsid w:val="0016218B"/>
    <w:rsid w:val="0016223B"/>
    <w:rsid w:val="00162345"/>
    <w:rsid w:val="001624B0"/>
    <w:rsid w:val="00162573"/>
    <w:rsid w:val="001625DA"/>
    <w:rsid w:val="00162627"/>
    <w:rsid w:val="00162679"/>
    <w:rsid w:val="00162752"/>
    <w:rsid w:val="00162937"/>
    <w:rsid w:val="00162AA0"/>
    <w:rsid w:val="00162D0C"/>
    <w:rsid w:val="00162DB0"/>
    <w:rsid w:val="00162E94"/>
    <w:rsid w:val="00163126"/>
    <w:rsid w:val="001634FE"/>
    <w:rsid w:val="0016385F"/>
    <w:rsid w:val="00163D72"/>
    <w:rsid w:val="001645BD"/>
    <w:rsid w:val="00164886"/>
    <w:rsid w:val="00164A8B"/>
    <w:rsid w:val="00165046"/>
    <w:rsid w:val="0016516E"/>
    <w:rsid w:val="0016519A"/>
    <w:rsid w:val="001651E7"/>
    <w:rsid w:val="00165278"/>
    <w:rsid w:val="00165500"/>
    <w:rsid w:val="00165560"/>
    <w:rsid w:val="00165752"/>
    <w:rsid w:val="00165765"/>
    <w:rsid w:val="00165A64"/>
    <w:rsid w:val="00165B52"/>
    <w:rsid w:val="00165D24"/>
    <w:rsid w:val="00165DB3"/>
    <w:rsid w:val="00165E8A"/>
    <w:rsid w:val="0016603B"/>
    <w:rsid w:val="001661A4"/>
    <w:rsid w:val="0016622B"/>
    <w:rsid w:val="00166252"/>
    <w:rsid w:val="00166291"/>
    <w:rsid w:val="001665EA"/>
    <w:rsid w:val="0016676D"/>
    <w:rsid w:val="00166C95"/>
    <w:rsid w:val="00166E21"/>
    <w:rsid w:val="00166EB5"/>
    <w:rsid w:val="00167579"/>
    <w:rsid w:val="0016760D"/>
    <w:rsid w:val="001677D8"/>
    <w:rsid w:val="001678D4"/>
    <w:rsid w:val="0016797A"/>
    <w:rsid w:val="00167C91"/>
    <w:rsid w:val="00167DA0"/>
    <w:rsid w:val="00167EB0"/>
    <w:rsid w:val="00170163"/>
    <w:rsid w:val="001703B1"/>
    <w:rsid w:val="00170647"/>
    <w:rsid w:val="001707CE"/>
    <w:rsid w:val="00170A78"/>
    <w:rsid w:val="00170AED"/>
    <w:rsid w:val="00170F08"/>
    <w:rsid w:val="00170F1D"/>
    <w:rsid w:val="00170F70"/>
    <w:rsid w:val="001710B3"/>
    <w:rsid w:val="0017146E"/>
    <w:rsid w:val="001714E6"/>
    <w:rsid w:val="00171948"/>
    <w:rsid w:val="00171AA5"/>
    <w:rsid w:val="00171B49"/>
    <w:rsid w:val="00171FE3"/>
    <w:rsid w:val="0017223E"/>
    <w:rsid w:val="001723AF"/>
    <w:rsid w:val="00172680"/>
    <w:rsid w:val="0017270D"/>
    <w:rsid w:val="00172738"/>
    <w:rsid w:val="00172865"/>
    <w:rsid w:val="001729AF"/>
    <w:rsid w:val="00172A04"/>
    <w:rsid w:val="00172A1D"/>
    <w:rsid w:val="00172C1A"/>
    <w:rsid w:val="00172EFF"/>
    <w:rsid w:val="00173265"/>
    <w:rsid w:val="0017347C"/>
    <w:rsid w:val="001736F8"/>
    <w:rsid w:val="001737EF"/>
    <w:rsid w:val="0017383D"/>
    <w:rsid w:val="001739FA"/>
    <w:rsid w:val="00173B7F"/>
    <w:rsid w:val="00173D44"/>
    <w:rsid w:val="0017427D"/>
    <w:rsid w:val="00174332"/>
    <w:rsid w:val="00174843"/>
    <w:rsid w:val="0017496A"/>
    <w:rsid w:val="00174B67"/>
    <w:rsid w:val="00174BB5"/>
    <w:rsid w:val="00174D97"/>
    <w:rsid w:val="00174FBD"/>
    <w:rsid w:val="0017519E"/>
    <w:rsid w:val="00175660"/>
    <w:rsid w:val="00175949"/>
    <w:rsid w:val="00175AA5"/>
    <w:rsid w:val="00175F78"/>
    <w:rsid w:val="00175FFB"/>
    <w:rsid w:val="00176167"/>
    <w:rsid w:val="001763C3"/>
    <w:rsid w:val="001763E9"/>
    <w:rsid w:val="0017644B"/>
    <w:rsid w:val="001765A6"/>
    <w:rsid w:val="001765D2"/>
    <w:rsid w:val="001765E2"/>
    <w:rsid w:val="0017674E"/>
    <w:rsid w:val="00176B9D"/>
    <w:rsid w:val="00176C66"/>
    <w:rsid w:val="00176E4F"/>
    <w:rsid w:val="00176EDB"/>
    <w:rsid w:val="00177156"/>
    <w:rsid w:val="001772DB"/>
    <w:rsid w:val="001775CC"/>
    <w:rsid w:val="00177735"/>
    <w:rsid w:val="0017775E"/>
    <w:rsid w:val="0017778D"/>
    <w:rsid w:val="001777DB"/>
    <w:rsid w:val="0017784A"/>
    <w:rsid w:val="00177D64"/>
    <w:rsid w:val="00177E8B"/>
    <w:rsid w:val="00177F9C"/>
    <w:rsid w:val="00180277"/>
    <w:rsid w:val="00180322"/>
    <w:rsid w:val="0018034D"/>
    <w:rsid w:val="0018099C"/>
    <w:rsid w:val="00180B1B"/>
    <w:rsid w:val="00180BB0"/>
    <w:rsid w:val="00180C20"/>
    <w:rsid w:val="00180C45"/>
    <w:rsid w:val="00180D31"/>
    <w:rsid w:val="00180E92"/>
    <w:rsid w:val="0018112F"/>
    <w:rsid w:val="00181188"/>
    <w:rsid w:val="00181340"/>
    <w:rsid w:val="00181360"/>
    <w:rsid w:val="00181438"/>
    <w:rsid w:val="00181456"/>
    <w:rsid w:val="001814F0"/>
    <w:rsid w:val="00181537"/>
    <w:rsid w:val="0018171E"/>
    <w:rsid w:val="001818E2"/>
    <w:rsid w:val="0018198D"/>
    <w:rsid w:val="00181A22"/>
    <w:rsid w:val="00181ACD"/>
    <w:rsid w:val="00181CBC"/>
    <w:rsid w:val="00181CD1"/>
    <w:rsid w:val="00182279"/>
    <w:rsid w:val="001828C7"/>
    <w:rsid w:val="0018291A"/>
    <w:rsid w:val="00182A0E"/>
    <w:rsid w:val="00182A86"/>
    <w:rsid w:val="00182DAD"/>
    <w:rsid w:val="0018341D"/>
    <w:rsid w:val="00183424"/>
    <w:rsid w:val="0018361A"/>
    <w:rsid w:val="00183DB7"/>
    <w:rsid w:val="0018425B"/>
    <w:rsid w:val="00184448"/>
    <w:rsid w:val="0018498C"/>
    <w:rsid w:val="00184D6E"/>
    <w:rsid w:val="00184EE3"/>
    <w:rsid w:val="00185021"/>
    <w:rsid w:val="0018509F"/>
    <w:rsid w:val="00185215"/>
    <w:rsid w:val="0018536A"/>
    <w:rsid w:val="0018547C"/>
    <w:rsid w:val="0018554E"/>
    <w:rsid w:val="0018569C"/>
    <w:rsid w:val="001857A9"/>
    <w:rsid w:val="001857EC"/>
    <w:rsid w:val="00185936"/>
    <w:rsid w:val="001859B5"/>
    <w:rsid w:val="00185A18"/>
    <w:rsid w:val="00185EAE"/>
    <w:rsid w:val="001866C7"/>
    <w:rsid w:val="00186704"/>
    <w:rsid w:val="0018671C"/>
    <w:rsid w:val="001868EC"/>
    <w:rsid w:val="001869B4"/>
    <w:rsid w:val="00186A14"/>
    <w:rsid w:val="00186A8E"/>
    <w:rsid w:val="001870FF"/>
    <w:rsid w:val="0018713D"/>
    <w:rsid w:val="001872C1"/>
    <w:rsid w:val="0018732F"/>
    <w:rsid w:val="001874D2"/>
    <w:rsid w:val="001875A2"/>
    <w:rsid w:val="00187650"/>
    <w:rsid w:val="001876F2"/>
    <w:rsid w:val="001879AA"/>
    <w:rsid w:val="00187A20"/>
    <w:rsid w:val="001900B4"/>
    <w:rsid w:val="00190533"/>
    <w:rsid w:val="001905AF"/>
    <w:rsid w:val="001907A7"/>
    <w:rsid w:val="0019088E"/>
    <w:rsid w:val="00190ABF"/>
    <w:rsid w:val="00190B94"/>
    <w:rsid w:val="00191092"/>
    <w:rsid w:val="0019111F"/>
    <w:rsid w:val="00191139"/>
    <w:rsid w:val="001913C8"/>
    <w:rsid w:val="001914A6"/>
    <w:rsid w:val="001914C4"/>
    <w:rsid w:val="00191812"/>
    <w:rsid w:val="00191AAC"/>
    <w:rsid w:val="00191ED6"/>
    <w:rsid w:val="00191F1B"/>
    <w:rsid w:val="00191F5E"/>
    <w:rsid w:val="00191FD6"/>
    <w:rsid w:val="0019201A"/>
    <w:rsid w:val="001922E7"/>
    <w:rsid w:val="001927A7"/>
    <w:rsid w:val="001929D3"/>
    <w:rsid w:val="001929FE"/>
    <w:rsid w:val="00192A32"/>
    <w:rsid w:val="00192AF3"/>
    <w:rsid w:val="00192CC9"/>
    <w:rsid w:val="00192D2D"/>
    <w:rsid w:val="00192FC4"/>
    <w:rsid w:val="00192FE5"/>
    <w:rsid w:val="001930F9"/>
    <w:rsid w:val="00193286"/>
    <w:rsid w:val="001932A1"/>
    <w:rsid w:val="00193526"/>
    <w:rsid w:val="001935AD"/>
    <w:rsid w:val="001936A1"/>
    <w:rsid w:val="00193728"/>
    <w:rsid w:val="00193740"/>
    <w:rsid w:val="0019388A"/>
    <w:rsid w:val="00193DA2"/>
    <w:rsid w:val="00193DC4"/>
    <w:rsid w:val="00193F62"/>
    <w:rsid w:val="0019409D"/>
    <w:rsid w:val="00194207"/>
    <w:rsid w:val="0019436F"/>
    <w:rsid w:val="0019468A"/>
    <w:rsid w:val="0019486F"/>
    <w:rsid w:val="0019489C"/>
    <w:rsid w:val="00194FCD"/>
    <w:rsid w:val="00195000"/>
    <w:rsid w:val="00195301"/>
    <w:rsid w:val="001956DA"/>
    <w:rsid w:val="001957BE"/>
    <w:rsid w:val="00195863"/>
    <w:rsid w:val="00195D23"/>
    <w:rsid w:val="00195EDF"/>
    <w:rsid w:val="00196065"/>
    <w:rsid w:val="0019615C"/>
    <w:rsid w:val="001962DE"/>
    <w:rsid w:val="00196475"/>
    <w:rsid w:val="00196636"/>
    <w:rsid w:val="001967E2"/>
    <w:rsid w:val="00196930"/>
    <w:rsid w:val="00196C33"/>
    <w:rsid w:val="00196D85"/>
    <w:rsid w:val="00196F4A"/>
    <w:rsid w:val="00196F79"/>
    <w:rsid w:val="0019760B"/>
    <w:rsid w:val="001978DF"/>
    <w:rsid w:val="00197923"/>
    <w:rsid w:val="00197B24"/>
    <w:rsid w:val="00197C41"/>
    <w:rsid w:val="00197CCC"/>
    <w:rsid w:val="00197D02"/>
    <w:rsid w:val="00197D56"/>
    <w:rsid w:val="00197F29"/>
    <w:rsid w:val="001A01AE"/>
    <w:rsid w:val="001A01F4"/>
    <w:rsid w:val="001A03C7"/>
    <w:rsid w:val="001A0749"/>
    <w:rsid w:val="001A0873"/>
    <w:rsid w:val="001A0E36"/>
    <w:rsid w:val="001A0E6D"/>
    <w:rsid w:val="001A0F4C"/>
    <w:rsid w:val="001A12F6"/>
    <w:rsid w:val="001A13FE"/>
    <w:rsid w:val="001A196F"/>
    <w:rsid w:val="001A1FE4"/>
    <w:rsid w:val="001A1FFB"/>
    <w:rsid w:val="001A22E4"/>
    <w:rsid w:val="001A23C7"/>
    <w:rsid w:val="001A2711"/>
    <w:rsid w:val="001A2C1C"/>
    <w:rsid w:val="001A2C8B"/>
    <w:rsid w:val="001A2DE3"/>
    <w:rsid w:val="001A2DEC"/>
    <w:rsid w:val="001A2E50"/>
    <w:rsid w:val="001A2EEF"/>
    <w:rsid w:val="001A38AA"/>
    <w:rsid w:val="001A3971"/>
    <w:rsid w:val="001A3AD8"/>
    <w:rsid w:val="001A3D1D"/>
    <w:rsid w:val="001A3ECC"/>
    <w:rsid w:val="001A4027"/>
    <w:rsid w:val="001A4257"/>
    <w:rsid w:val="001A42A4"/>
    <w:rsid w:val="001A43CB"/>
    <w:rsid w:val="001A499A"/>
    <w:rsid w:val="001A4E9E"/>
    <w:rsid w:val="001A5179"/>
    <w:rsid w:val="001A51CD"/>
    <w:rsid w:val="001A532C"/>
    <w:rsid w:val="001A53A0"/>
    <w:rsid w:val="001A5460"/>
    <w:rsid w:val="001A5BF8"/>
    <w:rsid w:val="001A5CDF"/>
    <w:rsid w:val="001A5D92"/>
    <w:rsid w:val="001A639C"/>
    <w:rsid w:val="001A6538"/>
    <w:rsid w:val="001A659E"/>
    <w:rsid w:val="001A67EA"/>
    <w:rsid w:val="001A680E"/>
    <w:rsid w:val="001A68C8"/>
    <w:rsid w:val="001A6A14"/>
    <w:rsid w:val="001A6DBA"/>
    <w:rsid w:val="001A6E73"/>
    <w:rsid w:val="001A7054"/>
    <w:rsid w:val="001A7251"/>
    <w:rsid w:val="001A78AA"/>
    <w:rsid w:val="001A7A6A"/>
    <w:rsid w:val="001A7D66"/>
    <w:rsid w:val="001A7EE1"/>
    <w:rsid w:val="001A7F67"/>
    <w:rsid w:val="001B01DD"/>
    <w:rsid w:val="001B0219"/>
    <w:rsid w:val="001B032C"/>
    <w:rsid w:val="001B0441"/>
    <w:rsid w:val="001B0534"/>
    <w:rsid w:val="001B087B"/>
    <w:rsid w:val="001B0926"/>
    <w:rsid w:val="001B097B"/>
    <w:rsid w:val="001B0A64"/>
    <w:rsid w:val="001B11DA"/>
    <w:rsid w:val="001B1283"/>
    <w:rsid w:val="001B15A2"/>
    <w:rsid w:val="001B16DA"/>
    <w:rsid w:val="001B1A2B"/>
    <w:rsid w:val="001B1D56"/>
    <w:rsid w:val="001B1EAD"/>
    <w:rsid w:val="001B1ECA"/>
    <w:rsid w:val="001B2165"/>
    <w:rsid w:val="001B21EC"/>
    <w:rsid w:val="001B22C7"/>
    <w:rsid w:val="001B261B"/>
    <w:rsid w:val="001B2678"/>
    <w:rsid w:val="001B2957"/>
    <w:rsid w:val="001B2A0E"/>
    <w:rsid w:val="001B2E04"/>
    <w:rsid w:val="001B2E17"/>
    <w:rsid w:val="001B2F81"/>
    <w:rsid w:val="001B3084"/>
    <w:rsid w:val="001B30E1"/>
    <w:rsid w:val="001B3180"/>
    <w:rsid w:val="001B33F4"/>
    <w:rsid w:val="001B3405"/>
    <w:rsid w:val="001B3441"/>
    <w:rsid w:val="001B34AC"/>
    <w:rsid w:val="001B381A"/>
    <w:rsid w:val="001B3A23"/>
    <w:rsid w:val="001B3AA3"/>
    <w:rsid w:val="001B3BD0"/>
    <w:rsid w:val="001B3C1C"/>
    <w:rsid w:val="001B3C3A"/>
    <w:rsid w:val="001B3EF4"/>
    <w:rsid w:val="001B3F69"/>
    <w:rsid w:val="001B430A"/>
    <w:rsid w:val="001B4317"/>
    <w:rsid w:val="001B44DC"/>
    <w:rsid w:val="001B46C7"/>
    <w:rsid w:val="001B498D"/>
    <w:rsid w:val="001B4B63"/>
    <w:rsid w:val="001B4BA7"/>
    <w:rsid w:val="001B4D9D"/>
    <w:rsid w:val="001B5263"/>
    <w:rsid w:val="001B526E"/>
    <w:rsid w:val="001B52B9"/>
    <w:rsid w:val="001B550A"/>
    <w:rsid w:val="001B55CB"/>
    <w:rsid w:val="001B571F"/>
    <w:rsid w:val="001B57BC"/>
    <w:rsid w:val="001B5B1F"/>
    <w:rsid w:val="001B5BFF"/>
    <w:rsid w:val="001B5C25"/>
    <w:rsid w:val="001B5F19"/>
    <w:rsid w:val="001B5FAC"/>
    <w:rsid w:val="001B609E"/>
    <w:rsid w:val="001B62A0"/>
    <w:rsid w:val="001B6650"/>
    <w:rsid w:val="001B66A6"/>
    <w:rsid w:val="001B69FA"/>
    <w:rsid w:val="001B6AC8"/>
    <w:rsid w:val="001B6E8A"/>
    <w:rsid w:val="001B7197"/>
    <w:rsid w:val="001B73FE"/>
    <w:rsid w:val="001B7831"/>
    <w:rsid w:val="001B7EF9"/>
    <w:rsid w:val="001B7F2A"/>
    <w:rsid w:val="001C0159"/>
    <w:rsid w:val="001C0385"/>
    <w:rsid w:val="001C04C0"/>
    <w:rsid w:val="001C04F0"/>
    <w:rsid w:val="001C0527"/>
    <w:rsid w:val="001C05A7"/>
    <w:rsid w:val="001C07EA"/>
    <w:rsid w:val="001C08C1"/>
    <w:rsid w:val="001C08D9"/>
    <w:rsid w:val="001C0BE8"/>
    <w:rsid w:val="001C0C20"/>
    <w:rsid w:val="001C0C3F"/>
    <w:rsid w:val="001C0D89"/>
    <w:rsid w:val="001C102B"/>
    <w:rsid w:val="001C1323"/>
    <w:rsid w:val="001C17EF"/>
    <w:rsid w:val="001C1A76"/>
    <w:rsid w:val="001C1C73"/>
    <w:rsid w:val="001C1D21"/>
    <w:rsid w:val="001C1FDE"/>
    <w:rsid w:val="001C2048"/>
    <w:rsid w:val="001C20FC"/>
    <w:rsid w:val="001C2425"/>
    <w:rsid w:val="001C24B9"/>
    <w:rsid w:val="001C251D"/>
    <w:rsid w:val="001C254A"/>
    <w:rsid w:val="001C255A"/>
    <w:rsid w:val="001C2CBB"/>
    <w:rsid w:val="001C2DAA"/>
    <w:rsid w:val="001C2F0E"/>
    <w:rsid w:val="001C30CC"/>
    <w:rsid w:val="001C30EC"/>
    <w:rsid w:val="001C32A1"/>
    <w:rsid w:val="001C3385"/>
    <w:rsid w:val="001C366E"/>
    <w:rsid w:val="001C3867"/>
    <w:rsid w:val="001C3923"/>
    <w:rsid w:val="001C3A9F"/>
    <w:rsid w:val="001C3C9D"/>
    <w:rsid w:val="001C3F9E"/>
    <w:rsid w:val="001C4050"/>
    <w:rsid w:val="001C41A7"/>
    <w:rsid w:val="001C42BE"/>
    <w:rsid w:val="001C4334"/>
    <w:rsid w:val="001C4388"/>
    <w:rsid w:val="001C438C"/>
    <w:rsid w:val="001C43D8"/>
    <w:rsid w:val="001C4517"/>
    <w:rsid w:val="001C467B"/>
    <w:rsid w:val="001C4B55"/>
    <w:rsid w:val="001C4CC1"/>
    <w:rsid w:val="001C4D42"/>
    <w:rsid w:val="001C4DBE"/>
    <w:rsid w:val="001C50CE"/>
    <w:rsid w:val="001C527E"/>
    <w:rsid w:val="001C5645"/>
    <w:rsid w:val="001C56A4"/>
    <w:rsid w:val="001C5AEF"/>
    <w:rsid w:val="001C5BFB"/>
    <w:rsid w:val="001C5C6B"/>
    <w:rsid w:val="001C5E27"/>
    <w:rsid w:val="001C67AD"/>
    <w:rsid w:val="001C67E0"/>
    <w:rsid w:val="001C6AB1"/>
    <w:rsid w:val="001C6C86"/>
    <w:rsid w:val="001C6CC2"/>
    <w:rsid w:val="001C6D35"/>
    <w:rsid w:val="001C6FF6"/>
    <w:rsid w:val="001C742B"/>
    <w:rsid w:val="001C7550"/>
    <w:rsid w:val="001C77FA"/>
    <w:rsid w:val="001C786B"/>
    <w:rsid w:val="001C78C8"/>
    <w:rsid w:val="001C7ECC"/>
    <w:rsid w:val="001C7FC3"/>
    <w:rsid w:val="001D039A"/>
    <w:rsid w:val="001D0457"/>
    <w:rsid w:val="001D05E6"/>
    <w:rsid w:val="001D07E1"/>
    <w:rsid w:val="001D096C"/>
    <w:rsid w:val="001D0C7C"/>
    <w:rsid w:val="001D107B"/>
    <w:rsid w:val="001D11DA"/>
    <w:rsid w:val="001D14FE"/>
    <w:rsid w:val="001D1802"/>
    <w:rsid w:val="001D1886"/>
    <w:rsid w:val="001D19D1"/>
    <w:rsid w:val="001D1B8B"/>
    <w:rsid w:val="001D1BD4"/>
    <w:rsid w:val="001D1BFD"/>
    <w:rsid w:val="001D1EFA"/>
    <w:rsid w:val="001D1F9B"/>
    <w:rsid w:val="001D1FD3"/>
    <w:rsid w:val="001D207A"/>
    <w:rsid w:val="001D22F0"/>
    <w:rsid w:val="001D25E6"/>
    <w:rsid w:val="001D29A3"/>
    <w:rsid w:val="001D2C4B"/>
    <w:rsid w:val="001D2D63"/>
    <w:rsid w:val="001D2E2F"/>
    <w:rsid w:val="001D2E55"/>
    <w:rsid w:val="001D3270"/>
    <w:rsid w:val="001D3378"/>
    <w:rsid w:val="001D33A0"/>
    <w:rsid w:val="001D376E"/>
    <w:rsid w:val="001D3858"/>
    <w:rsid w:val="001D3AB1"/>
    <w:rsid w:val="001D3B19"/>
    <w:rsid w:val="001D43B5"/>
    <w:rsid w:val="001D4480"/>
    <w:rsid w:val="001D44FF"/>
    <w:rsid w:val="001D45BB"/>
    <w:rsid w:val="001D46B8"/>
    <w:rsid w:val="001D46D2"/>
    <w:rsid w:val="001D4713"/>
    <w:rsid w:val="001D4941"/>
    <w:rsid w:val="001D512D"/>
    <w:rsid w:val="001D5149"/>
    <w:rsid w:val="001D53FF"/>
    <w:rsid w:val="001D5491"/>
    <w:rsid w:val="001D5496"/>
    <w:rsid w:val="001D5723"/>
    <w:rsid w:val="001D5A9B"/>
    <w:rsid w:val="001D5E68"/>
    <w:rsid w:val="001D5E72"/>
    <w:rsid w:val="001D61F5"/>
    <w:rsid w:val="001D6214"/>
    <w:rsid w:val="001D66C4"/>
    <w:rsid w:val="001D66F4"/>
    <w:rsid w:val="001D678D"/>
    <w:rsid w:val="001D6817"/>
    <w:rsid w:val="001D68B7"/>
    <w:rsid w:val="001D6A04"/>
    <w:rsid w:val="001D6BDF"/>
    <w:rsid w:val="001D6C67"/>
    <w:rsid w:val="001D7165"/>
    <w:rsid w:val="001D7201"/>
    <w:rsid w:val="001D7474"/>
    <w:rsid w:val="001D787B"/>
    <w:rsid w:val="001D7A24"/>
    <w:rsid w:val="001D7A38"/>
    <w:rsid w:val="001D7A91"/>
    <w:rsid w:val="001D7BD6"/>
    <w:rsid w:val="001D7C4F"/>
    <w:rsid w:val="001E002B"/>
    <w:rsid w:val="001E0159"/>
    <w:rsid w:val="001E0321"/>
    <w:rsid w:val="001E0525"/>
    <w:rsid w:val="001E0700"/>
    <w:rsid w:val="001E08F9"/>
    <w:rsid w:val="001E0B72"/>
    <w:rsid w:val="001E0D04"/>
    <w:rsid w:val="001E0D47"/>
    <w:rsid w:val="001E0D58"/>
    <w:rsid w:val="001E0FBC"/>
    <w:rsid w:val="001E1178"/>
    <w:rsid w:val="001E13CD"/>
    <w:rsid w:val="001E16B4"/>
    <w:rsid w:val="001E173C"/>
    <w:rsid w:val="001E1796"/>
    <w:rsid w:val="001E19E8"/>
    <w:rsid w:val="001E1AE6"/>
    <w:rsid w:val="001E1C89"/>
    <w:rsid w:val="001E1CA0"/>
    <w:rsid w:val="001E1DE1"/>
    <w:rsid w:val="001E1F67"/>
    <w:rsid w:val="001E248C"/>
    <w:rsid w:val="001E2694"/>
    <w:rsid w:val="001E26BF"/>
    <w:rsid w:val="001E27DB"/>
    <w:rsid w:val="001E2B65"/>
    <w:rsid w:val="001E2BB6"/>
    <w:rsid w:val="001E2F0B"/>
    <w:rsid w:val="001E3003"/>
    <w:rsid w:val="001E31D8"/>
    <w:rsid w:val="001E32A6"/>
    <w:rsid w:val="001E34D6"/>
    <w:rsid w:val="001E3573"/>
    <w:rsid w:val="001E3693"/>
    <w:rsid w:val="001E3696"/>
    <w:rsid w:val="001E371F"/>
    <w:rsid w:val="001E3937"/>
    <w:rsid w:val="001E3942"/>
    <w:rsid w:val="001E3EC0"/>
    <w:rsid w:val="001E4091"/>
    <w:rsid w:val="001E4214"/>
    <w:rsid w:val="001E44D3"/>
    <w:rsid w:val="001E488D"/>
    <w:rsid w:val="001E48AB"/>
    <w:rsid w:val="001E49CF"/>
    <w:rsid w:val="001E49F5"/>
    <w:rsid w:val="001E50D4"/>
    <w:rsid w:val="001E5344"/>
    <w:rsid w:val="001E5453"/>
    <w:rsid w:val="001E54CD"/>
    <w:rsid w:val="001E5625"/>
    <w:rsid w:val="001E573D"/>
    <w:rsid w:val="001E5AAE"/>
    <w:rsid w:val="001E5C40"/>
    <w:rsid w:val="001E62BB"/>
    <w:rsid w:val="001E62CE"/>
    <w:rsid w:val="001E62F1"/>
    <w:rsid w:val="001E6374"/>
    <w:rsid w:val="001E6767"/>
    <w:rsid w:val="001E694D"/>
    <w:rsid w:val="001E6CD6"/>
    <w:rsid w:val="001E6E51"/>
    <w:rsid w:val="001E6EBC"/>
    <w:rsid w:val="001E6ED9"/>
    <w:rsid w:val="001E6FC2"/>
    <w:rsid w:val="001E6FEF"/>
    <w:rsid w:val="001E7423"/>
    <w:rsid w:val="001E7845"/>
    <w:rsid w:val="001E7BD4"/>
    <w:rsid w:val="001E7F77"/>
    <w:rsid w:val="001E7FB3"/>
    <w:rsid w:val="001F01DC"/>
    <w:rsid w:val="001F0262"/>
    <w:rsid w:val="001F02B7"/>
    <w:rsid w:val="001F049C"/>
    <w:rsid w:val="001F05DE"/>
    <w:rsid w:val="001F0620"/>
    <w:rsid w:val="001F0834"/>
    <w:rsid w:val="001F0849"/>
    <w:rsid w:val="001F0A91"/>
    <w:rsid w:val="001F0C98"/>
    <w:rsid w:val="001F0E84"/>
    <w:rsid w:val="001F0F81"/>
    <w:rsid w:val="001F1258"/>
    <w:rsid w:val="001F18B2"/>
    <w:rsid w:val="001F198E"/>
    <w:rsid w:val="001F1B71"/>
    <w:rsid w:val="001F1B8F"/>
    <w:rsid w:val="001F1CC3"/>
    <w:rsid w:val="001F1D9E"/>
    <w:rsid w:val="001F1FE5"/>
    <w:rsid w:val="001F202D"/>
    <w:rsid w:val="001F2427"/>
    <w:rsid w:val="001F251F"/>
    <w:rsid w:val="001F29B8"/>
    <w:rsid w:val="001F2B2B"/>
    <w:rsid w:val="001F2F6C"/>
    <w:rsid w:val="001F32CF"/>
    <w:rsid w:val="001F34D0"/>
    <w:rsid w:val="001F373A"/>
    <w:rsid w:val="001F3805"/>
    <w:rsid w:val="001F395F"/>
    <w:rsid w:val="001F3A1A"/>
    <w:rsid w:val="001F3AE8"/>
    <w:rsid w:val="001F3B8A"/>
    <w:rsid w:val="001F3CD8"/>
    <w:rsid w:val="001F3FB9"/>
    <w:rsid w:val="001F4072"/>
    <w:rsid w:val="001F4169"/>
    <w:rsid w:val="001F417D"/>
    <w:rsid w:val="001F46B4"/>
    <w:rsid w:val="001F4941"/>
    <w:rsid w:val="001F4CB3"/>
    <w:rsid w:val="001F4F35"/>
    <w:rsid w:val="001F5142"/>
    <w:rsid w:val="001F5305"/>
    <w:rsid w:val="001F53C0"/>
    <w:rsid w:val="001F5762"/>
    <w:rsid w:val="001F5B07"/>
    <w:rsid w:val="001F5E7D"/>
    <w:rsid w:val="001F5F37"/>
    <w:rsid w:val="001F6082"/>
    <w:rsid w:val="001F61D4"/>
    <w:rsid w:val="001F62B0"/>
    <w:rsid w:val="001F634C"/>
    <w:rsid w:val="001F6588"/>
    <w:rsid w:val="001F65EB"/>
    <w:rsid w:val="001F6631"/>
    <w:rsid w:val="001F6764"/>
    <w:rsid w:val="001F6AA5"/>
    <w:rsid w:val="001F6B2E"/>
    <w:rsid w:val="001F6E2B"/>
    <w:rsid w:val="001F6ECA"/>
    <w:rsid w:val="001F6F41"/>
    <w:rsid w:val="001F701A"/>
    <w:rsid w:val="001F7309"/>
    <w:rsid w:val="001F758E"/>
    <w:rsid w:val="001F75FE"/>
    <w:rsid w:val="001F77AA"/>
    <w:rsid w:val="001F7BC5"/>
    <w:rsid w:val="001F7BEC"/>
    <w:rsid w:val="002001EB"/>
    <w:rsid w:val="00200342"/>
    <w:rsid w:val="0020039B"/>
    <w:rsid w:val="002005FE"/>
    <w:rsid w:val="002006E8"/>
    <w:rsid w:val="00200835"/>
    <w:rsid w:val="002008A3"/>
    <w:rsid w:val="002008EF"/>
    <w:rsid w:val="00200BA9"/>
    <w:rsid w:val="00200C40"/>
    <w:rsid w:val="00200EA0"/>
    <w:rsid w:val="002012E6"/>
    <w:rsid w:val="002012F5"/>
    <w:rsid w:val="0020141E"/>
    <w:rsid w:val="0020146B"/>
    <w:rsid w:val="002014AC"/>
    <w:rsid w:val="002017C6"/>
    <w:rsid w:val="00201B81"/>
    <w:rsid w:val="00201CD4"/>
    <w:rsid w:val="00201D2A"/>
    <w:rsid w:val="00201E28"/>
    <w:rsid w:val="00202099"/>
    <w:rsid w:val="00202292"/>
    <w:rsid w:val="00202390"/>
    <w:rsid w:val="00202623"/>
    <w:rsid w:val="00203035"/>
    <w:rsid w:val="002030AD"/>
    <w:rsid w:val="0020331E"/>
    <w:rsid w:val="00203404"/>
    <w:rsid w:val="0020363C"/>
    <w:rsid w:val="002037DE"/>
    <w:rsid w:val="002037F6"/>
    <w:rsid w:val="00203824"/>
    <w:rsid w:val="00203B67"/>
    <w:rsid w:val="00203B9E"/>
    <w:rsid w:val="00203BD4"/>
    <w:rsid w:val="002040D3"/>
    <w:rsid w:val="0020414A"/>
    <w:rsid w:val="002041D0"/>
    <w:rsid w:val="00204380"/>
    <w:rsid w:val="002044D4"/>
    <w:rsid w:val="002045D6"/>
    <w:rsid w:val="0020461B"/>
    <w:rsid w:val="00204772"/>
    <w:rsid w:val="002047A6"/>
    <w:rsid w:val="0020489F"/>
    <w:rsid w:val="00204961"/>
    <w:rsid w:val="0020497C"/>
    <w:rsid w:val="00204BB6"/>
    <w:rsid w:val="00204CD0"/>
    <w:rsid w:val="00204D2B"/>
    <w:rsid w:val="00204E91"/>
    <w:rsid w:val="00204EA7"/>
    <w:rsid w:val="002056BF"/>
    <w:rsid w:val="002056F6"/>
    <w:rsid w:val="0020588F"/>
    <w:rsid w:val="00205A47"/>
    <w:rsid w:val="00205E6B"/>
    <w:rsid w:val="00205E95"/>
    <w:rsid w:val="00205F09"/>
    <w:rsid w:val="0020635F"/>
    <w:rsid w:val="00206403"/>
    <w:rsid w:val="00206452"/>
    <w:rsid w:val="00206457"/>
    <w:rsid w:val="002065F9"/>
    <w:rsid w:val="00206783"/>
    <w:rsid w:val="002068AC"/>
    <w:rsid w:val="00206B4B"/>
    <w:rsid w:val="00206D38"/>
    <w:rsid w:val="00206E05"/>
    <w:rsid w:val="00206F77"/>
    <w:rsid w:val="00207143"/>
    <w:rsid w:val="0020729D"/>
    <w:rsid w:val="002072BC"/>
    <w:rsid w:val="0020744F"/>
    <w:rsid w:val="00207580"/>
    <w:rsid w:val="002077E1"/>
    <w:rsid w:val="002078C8"/>
    <w:rsid w:val="00207D8C"/>
    <w:rsid w:val="00207F9D"/>
    <w:rsid w:val="002103EE"/>
    <w:rsid w:val="00210566"/>
    <w:rsid w:val="0021076A"/>
    <w:rsid w:val="00210865"/>
    <w:rsid w:val="002109B4"/>
    <w:rsid w:val="00210BD4"/>
    <w:rsid w:val="00210D8C"/>
    <w:rsid w:val="00210F92"/>
    <w:rsid w:val="00210FFB"/>
    <w:rsid w:val="002111C7"/>
    <w:rsid w:val="00211234"/>
    <w:rsid w:val="00211320"/>
    <w:rsid w:val="002113BD"/>
    <w:rsid w:val="002115C9"/>
    <w:rsid w:val="00211640"/>
    <w:rsid w:val="00211C17"/>
    <w:rsid w:val="00211FFB"/>
    <w:rsid w:val="0021203C"/>
    <w:rsid w:val="00212041"/>
    <w:rsid w:val="0021230E"/>
    <w:rsid w:val="00212335"/>
    <w:rsid w:val="002125FC"/>
    <w:rsid w:val="00212652"/>
    <w:rsid w:val="00212CAD"/>
    <w:rsid w:val="00212FBF"/>
    <w:rsid w:val="0021315B"/>
    <w:rsid w:val="0021344C"/>
    <w:rsid w:val="00213476"/>
    <w:rsid w:val="00213629"/>
    <w:rsid w:val="002136E5"/>
    <w:rsid w:val="00213714"/>
    <w:rsid w:val="00213978"/>
    <w:rsid w:val="00213CB6"/>
    <w:rsid w:val="00213D4E"/>
    <w:rsid w:val="00213DD8"/>
    <w:rsid w:val="00213E76"/>
    <w:rsid w:val="00213FFF"/>
    <w:rsid w:val="002140EF"/>
    <w:rsid w:val="00214759"/>
    <w:rsid w:val="0021484C"/>
    <w:rsid w:val="00214877"/>
    <w:rsid w:val="002148BA"/>
    <w:rsid w:val="002148C0"/>
    <w:rsid w:val="00214A4B"/>
    <w:rsid w:val="00214E05"/>
    <w:rsid w:val="00214E33"/>
    <w:rsid w:val="00214F0B"/>
    <w:rsid w:val="00214F36"/>
    <w:rsid w:val="00215061"/>
    <w:rsid w:val="00215062"/>
    <w:rsid w:val="00215072"/>
    <w:rsid w:val="002151B5"/>
    <w:rsid w:val="00215234"/>
    <w:rsid w:val="00215AF6"/>
    <w:rsid w:val="00215B04"/>
    <w:rsid w:val="00215C2C"/>
    <w:rsid w:val="00215D54"/>
    <w:rsid w:val="0021618F"/>
    <w:rsid w:val="002162D7"/>
    <w:rsid w:val="002163C4"/>
    <w:rsid w:val="002164CC"/>
    <w:rsid w:val="002165D5"/>
    <w:rsid w:val="00216D66"/>
    <w:rsid w:val="00216EF1"/>
    <w:rsid w:val="00217082"/>
    <w:rsid w:val="00217259"/>
    <w:rsid w:val="0021732B"/>
    <w:rsid w:val="00217464"/>
    <w:rsid w:val="002175CA"/>
    <w:rsid w:val="00217ADA"/>
    <w:rsid w:val="00217BE3"/>
    <w:rsid w:val="00217D7F"/>
    <w:rsid w:val="00217DFE"/>
    <w:rsid w:val="00217F9E"/>
    <w:rsid w:val="002204A8"/>
    <w:rsid w:val="002205F9"/>
    <w:rsid w:val="00220606"/>
    <w:rsid w:val="00220668"/>
    <w:rsid w:val="00220A0C"/>
    <w:rsid w:val="00220A53"/>
    <w:rsid w:val="00220C99"/>
    <w:rsid w:val="00220F0C"/>
    <w:rsid w:val="00220FEF"/>
    <w:rsid w:val="002210C4"/>
    <w:rsid w:val="00221323"/>
    <w:rsid w:val="00221446"/>
    <w:rsid w:val="00221502"/>
    <w:rsid w:val="00221675"/>
    <w:rsid w:val="002217CF"/>
    <w:rsid w:val="002217E3"/>
    <w:rsid w:val="00221868"/>
    <w:rsid w:val="00221CE6"/>
    <w:rsid w:val="00221F79"/>
    <w:rsid w:val="00221FDF"/>
    <w:rsid w:val="0022256B"/>
    <w:rsid w:val="0022257F"/>
    <w:rsid w:val="00222698"/>
    <w:rsid w:val="00222898"/>
    <w:rsid w:val="00222976"/>
    <w:rsid w:val="002229ED"/>
    <w:rsid w:val="00222C31"/>
    <w:rsid w:val="00222C4D"/>
    <w:rsid w:val="00222DAF"/>
    <w:rsid w:val="00223005"/>
    <w:rsid w:val="002230D5"/>
    <w:rsid w:val="0022313F"/>
    <w:rsid w:val="002232D8"/>
    <w:rsid w:val="002232E8"/>
    <w:rsid w:val="00223409"/>
    <w:rsid w:val="00223491"/>
    <w:rsid w:val="002234ED"/>
    <w:rsid w:val="002236AB"/>
    <w:rsid w:val="00223755"/>
    <w:rsid w:val="002238E4"/>
    <w:rsid w:val="0022390F"/>
    <w:rsid w:val="00223B74"/>
    <w:rsid w:val="00223C60"/>
    <w:rsid w:val="00223C77"/>
    <w:rsid w:val="00223D37"/>
    <w:rsid w:val="00223E29"/>
    <w:rsid w:val="00223E90"/>
    <w:rsid w:val="00223EB4"/>
    <w:rsid w:val="00223FBD"/>
    <w:rsid w:val="00224244"/>
    <w:rsid w:val="0022478A"/>
    <w:rsid w:val="002247A8"/>
    <w:rsid w:val="002249BA"/>
    <w:rsid w:val="00224B8E"/>
    <w:rsid w:val="00224CB8"/>
    <w:rsid w:val="00224FC2"/>
    <w:rsid w:val="00225388"/>
    <w:rsid w:val="002253E1"/>
    <w:rsid w:val="0022570A"/>
    <w:rsid w:val="00225733"/>
    <w:rsid w:val="0022577B"/>
    <w:rsid w:val="00225C53"/>
    <w:rsid w:val="00225E2A"/>
    <w:rsid w:val="0022624D"/>
    <w:rsid w:val="00226596"/>
    <w:rsid w:val="002268D1"/>
    <w:rsid w:val="00226ADF"/>
    <w:rsid w:val="00226C56"/>
    <w:rsid w:val="002270AB"/>
    <w:rsid w:val="00227157"/>
    <w:rsid w:val="00227525"/>
    <w:rsid w:val="00227776"/>
    <w:rsid w:val="0022799C"/>
    <w:rsid w:val="00227A64"/>
    <w:rsid w:val="00227A77"/>
    <w:rsid w:val="002300C3"/>
    <w:rsid w:val="00230110"/>
    <w:rsid w:val="002301B1"/>
    <w:rsid w:val="0023032B"/>
    <w:rsid w:val="00230446"/>
    <w:rsid w:val="0023048C"/>
    <w:rsid w:val="002304C7"/>
    <w:rsid w:val="0023052E"/>
    <w:rsid w:val="00230908"/>
    <w:rsid w:val="00230D26"/>
    <w:rsid w:val="00230DE7"/>
    <w:rsid w:val="00230DF9"/>
    <w:rsid w:val="00230E9B"/>
    <w:rsid w:val="0023101C"/>
    <w:rsid w:val="002313A0"/>
    <w:rsid w:val="00231445"/>
    <w:rsid w:val="0023156D"/>
    <w:rsid w:val="002316BD"/>
    <w:rsid w:val="002316E3"/>
    <w:rsid w:val="0023179F"/>
    <w:rsid w:val="00231B10"/>
    <w:rsid w:val="00231C37"/>
    <w:rsid w:val="00231CD2"/>
    <w:rsid w:val="00231CDC"/>
    <w:rsid w:val="00231E4C"/>
    <w:rsid w:val="00231EC4"/>
    <w:rsid w:val="002320E7"/>
    <w:rsid w:val="00232102"/>
    <w:rsid w:val="002323F1"/>
    <w:rsid w:val="002325E3"/>
    <w:rsid w:val="00232828"/>
    <w:rsid w:val="00232895"/>
    <w:rsid w:val="00232A11"/>
    <w:rsid w:val="00232A50"/>
    <w:rsid w:val="00232BF4"/>
    <w:rsid w:val="00232ED5"/>
    <w:rsid w:val="00232F0D"/>
    <w:rsid w:val="00232F26"/>
    <w:rsid w:val="00232F91"/>
    <w:rsid w:val="00232FCF"/>
    <w:rsid w:val="002330F1"/>
    <w:rsid w:val="00233423"/>
    <w:rsid w:val="002337EE"/>
    <w:rsid w:val="00233894"/>
    <w:rsid w:val="0023395D"/>
    <w:rsid w:val="0023398E"/>
    <w:rsid w:val="00233B80"/>
    <w:rsid w:val="0023401B"/>
    <w:rsid w:val="002345E9"/>
    <w:rsid w:val="002346E2"/>
    <w:rsid w:val="002348A1"/>
    <w:rsid w:val="00234A72"/>
    <w:rsid w:val="00234A76"/>
    <w:rsid w:val="00234B0C"/>
    <w:rsid w:val="00234B65"/>
    <w:rsid w:val="00234B7E"/>
    <w:rsid w:val="00234BB3"/>
    <w:rsid w:val="00234E7D"/>
    <w:rsid w:val="00234F34"/>
    <w:rsid w:val="00235003"/>
    <w:rsid w:val="002350DE"/>
    <w:rsid w:val="00235178"/>
    <w:rsid w:val="002351BF"/>
    <w:rsid w:val="00235355"/>
    <w:rsid w:val="00235396"/>
    <w:rsid w:val="0023574B"/>
    <w:rsid w:val="00235783"/>
    <w:rsid w:val="002358B8"/>
    <w:rsid w:val="00235926"/>
    <w:rsid w:val="00235A55"/>
    <w:rsid w:val="00235A74"/>
    <w:rsid w:val="00235DCC"/>
    <w:rsid w:val="00235ED0"/>
    <w:rsid w:val="00236000"/>
    <w:rsid w:val="00236057"/>
    <w:rsid w:val="002361FB"/>
    <w:rsid w:val="002361FE"/>
    <w:rsid w:val="002362BA"/>
    <w:rsid w:val="00236519"/>
    <w:rsid w:val="00236681"/>
    <w:rsid w:val="002367B0"/>
    <w:rsid w:val="002367E6"/>
    <w:rsid w:val="00236837"/>
    <w:rsid w:val="00236968"/>
    <w:rsid w:val="00236AD7"/>
    <w:rsid w:val="00236BBC"/>
    <w:rsid w:val="00236BFB"/>
    <w:rsid w:val="00236C6D"/>
    <w:rsid w:val="00236DEE"/>
    <w:rsid w:val="00236FEB"/>
    <w:rsid w:val="002372C1"/>
    <w:rsid w:val="00237329"/>
    <w:rsid w:val="002373B6"/>
    <w:rsid w:val="002373F0"/>
    <w:rsid w:val="0023745D"/>
    <w:rsid w:val="002374BD"/>
    <w:rsid w:val="00237730"/>
    <w:rsid w:val="00237E0A"/>
    <w:rsid w:val="00237FA0"/>
    <w:rsid w:val="00240021"/>
    <w:rsid w:val="002401A9"/>
    <w:rsid w:val="00240253"/>
    <w:rsid w:val="00240310"/>
    <w:rsid w:val="00240356"/>
    <w:rsid w:val="00240795"/>
    <w:rsid w:val="0024080F"/>
    <w:rsid w:val="00240A68"/>
    <w:rsid w:val="00240BAF"/>
    <w:rsid w:val="00240CE4"/>
    <w:rsid w:val="00240E09"/>
    <w:rsid w:val="0024127A"/>
    <w:rsid w:val="0024176E"/>
    <w:rsid w:val="00241ACD"/>
    <w:rsid w:val="00241FA7"/>
    <w:rsid w:val="002423DB"/>
    <w:rsid w:val="002424B7"/>
    <w:rsid w:val="0024274F"/>
    <w:rsid w:val="002428FA"/>
    <w:rsid w:val="00242AE8"/>
    <w:rsid w:val="002430E2"/>
    <w:rsid w:val="002432DB"/>
    <w:rsid w:val="00243324"/>
    <w:rsid w:val="00243386"/>
    <w:rsid w:val="0024343F"/>
    <w:rsid w:val="002436FB"/>
    <w:rsid w:val="00243760"/>
    <w:rsid w:val="002438A4"/>
    <w:rsid w:val="00243BEC"/>
    <w:rsid w:val="00243ECE"/>
    <w:rsid w:val="002440D9"/>
    <w:rsid w:val="0024449B"/>
    <w:rsid w:val="002446C3"/>
    <w:rsid w:val="0024482C"/>
    <w:rsid w:val="00244A18"/>
    <w:rsid w:val="00244D1C"/>
    <w:rsid w:val="00244E26"/>
    <w:rsid w:val="00245127"/>
    <w:rsid w:val="002454C5"/>
    <w:rsid w:val="002459F5"/>
    <w:rsid w:val="00245BA7"/>
    <w:rsid w:val="00245BFB"/>
    <w:rsid w:val="00245F61"/>
    <w:rsid w:val="00246067"/>
    <w:rsid w:val="002460AD"/>
    <w:rsid w:val="002461C9"/>
    <w:rsid w:val="00246307"/>
    <w:rsid w:val="00246484"/>
    <w:rsid w:val="00246574"/>
    <w:rsid w:val="002466EE"/>
    <w:rsid w:val="0024671F"/>
    <w:rsid w:val="00246745"/>
    <w:rsid w:val="00246858"/>
    <w:rsid w:val="00246FA8"/>
    <w:rsid w:val="00246FB3"/>
    <w:rsid w:val="00247031"/>
    <w:rsid w:val="0024705B"/>
    <w:rsid w:val="00247084"/>
    <w:rsid w:val="002478F6"/>
    <w:rsid w:val="00247C93"/>
    <w:rsid w:val="00247D55"/>
    <w:rsid w:val="00247DA9"/>
    <w:rsid w:val="00247ECC"/>
    <w:rsid w:val="00247F39"/>
    <w:rsid w:val="0025005C"/>
    <w:rsid w:val="00250109"/>
    <w:rsid w:val="002505CF"/>
    <w:rsid w:val="00250601"/>
    <w:rsid w:val="0025087C"/>
    <w:rsid w:val="00250942"/>
    <w:rsid w:val="00250B1C"/>
    <w:rsid w:val="00250DA4"/>
    <w:rsid w:val="00250EA4"/>
    <w:rsid w:val="00251281"/>
    <w:rsid w:val="0025147D"/>
    <w:rsid w:val="002515F2"/>
    <w:rsid w:val="00251796"/>
    <w:rsid w:val="002518FF"/>
    <w:rsid w:val="00251DB0"/>
    <w:rsid w:val="00252049"/>
    <w:rsid w:val="0025216E"/>
    <w:rsid w:val="0025217F"/>
    <w:rsid w:val="0025255C"/>
    <w:rsid w:val="002527DE"/>
    <w:rsid w:val="002529A8"/>
    <w:rsid w:val="00252AD3"/>
    <w:rsid w:val="00252B49"/>
    <w:rsid w:val="00252E14"/>
    <w:rsid w:val="00252FAB"/>
    <w:rsid w:val="0025303F"/>
    <w:rsid w:val="00253058"/>
    <w:rsid w:val="002532AC"/>
    <w:rsid w:val="00253422"/>
    <w:rsid w:val="0025345F"/>
    <w:rsid w:val="00253610"/>
    <w:rsid w:val="00253F9B"/>
    <w:rsid w:val="002540DB"/>
    <w:rsid w:val="00254221"/>
    <w:rsid w:val="0025424B"/>
    <w:rsid w:val="002545CA"/>
    <w:rsid w:val="00254861"/>
    <w:rsid w:val="00254948"/>
    <w:rsid w:val="00254A96"/>
    <w:rsid w:val="00254BD8"/>
    <w:rsid w:val="00254F65"/>
    <w:rsid w:val="0025508D"/>
    <w:rsid w:val="00255237"/>
    <w:rsid w:val="002553D7"/>
    <w:rsid w:val="00255456"/>
    <w:rsid w:val="00255460"/>
    <w:rsid w:val="002554E0"/>
    <w:rsid w:val="002557BF"/>
    <w:rsid w:val="002558B6"/>
    <w:rsid w:val="00255A35"/>
    <w:rsid w:val="00255A93"/>
    <w:rsid w:val="00255D97"/>
    <w:rsid w:val="00255D98"/>
    <w:rsid w:val="002560B6"/>
    <w:rsid w:val="00256188"/>
    <w:rsid w:val="002562F1"/>
    <w:rsid w:val="00256394"/>
    <w:rsid w:val="002564FC"/>
    <w:rsid w:val="002565B0"/>
    <w:rsid w:val="00256621"/>
    <w:rsid w:val="00256674"/>
    <w:rsid w:val="00256679"/>
    <w:rsid w:val="00256D60"/>
    <w:rsid w:val="00256FD2"/>
    <w:rsid w:val="00257184"/>
    <w:rsid w:val="0025729F"/>
    <w:rsid w:val="0025758A"/>
    <w:rsid w:val="00257625"/>
    <w:rsid w:val="00257B31"/>
    <w:rsid w:val="00257DA6"/>
    <w:rsid w:val="002600A3"/>
    <w:rsid w:val="00260248"/>
    <w:rsid w:val="002602EF"/>
    <w:rsid w:val="00260688"/>
    <w:rsid w:val="00260771"/>
    <w:rsid w:val="00260963"/>
    <w:rsid w:val="00260C0C"/>
    <w:rsid w:val="00260C70"/>
    <w:rsid w:val="00260CD2"/>
    <w:rsid w:val="002610DC"/>
    <w:rsid w:val="002613EB"/>
    <w:rsid w:val="002613FF"/>
    <w:rsid w:val="00261A2F"/>
    <w:rsid w:val="00261A67"/>
    <w:rsid w:val="00261B1A"/>
    <w:rsid w:val="00261C37"/>
    <w:rsid w:val="00261C41"/>
    <w:rsid w:val="00261C75"/>
    <w:rsid w:val="00261DE0"/>
    <w:rsid w:val="00261EA2"/>
    <w:rsid w:val="002625C6"/>
    <w:rsid w:val="0026291C"/>
    <w:rsid w:val="00262996"/>
    <w:rsid w:val="00262FB5"/>
    <w:rsid w:val="00262FC5"/>
    <w:rsid w:val="00262FCF"/>
    <w:rsid w:val="00262FEA"/>
    <w:rsid w:val="002630AB"/>
    <w:rsid w:val="0026325E"/>
    <w:rsid w:val="00263502"/>
    <w:rsid w:val="00263717"/>
    <w:rsid w:val="00263B4E"/>
    <w:rsid w:val="00263BBC"/>
    <w:rsid w:val="00263BD6"/>
    <w:rsid w:val="00263D84"/>
    <w:rsid w:val="00264082"/>
    <w:rsid w:val="00264183"/>
    <w:rsid w:val="002641F2"/>
    <w:rsid w:val="0026438C"/>
    <w:rsid w:val="00264590"/>
    <w:rsid w:val="00264609"/>
    <w:rsid w:val="00264742"/>
    <w:rsid w:val="00264857"/>
    <w:rsid w:val="00264C1B"/>
    <w:rsid w:val="00264C6D"/>
    <w:rsid w:val="00264DC3"/>
    <w:rsid w:val="00264F5D"/>
    <w:rsid w:val="002650E9"/>
    <w:rsid w:val="00265153"/>
    <w:rsid w:val="002651BF"/>
    <w:rsid w:val="002659DC"/>
    <w:rsid w:val="00265ADC"/>
    <w:rsid w:val="00265B8F"/>
    <w:rsid w:val="00265C6C"/>
    <w:rsid w:val="00265CE4"/>
    <w:rsid w:val="00265D24"/>
    <w:rsid w:val="0026608F"/>
    <w:rsid w:val="00266374"/>
    <w:rsid w:val="00266627"/>
    <w:rsid w:val="00266721"/>
    <w:rsid w:val="00266757"/>
    <w:rsid w:val="00266A47"/>
    <w:rsid w:val="00266EC3"/>
    <w:rsid w:val="00267345"/>
    <w:rsid w:val="002673D3"/>
    <w:rsid w:val="0026757F"/>
    <w:rsid w:val="00267986"/>
    <w:rsid w:val="00267AA9"/>
    <w:rsid w:val="00267AB6"/>
    <w:rsid w:val="00267B47"/>
    <w:rsid w:val="00267D9A"/>
    <w:rsid w:val="00267DE1"/>
    <w:rsid w:val="00270333"/>
    <w:rsid w:val="00270528"/>
    <w:rsid w:val="00270544"/>
    <w:rsid w:val="00271012"/>
    <w:rsid w:val="002710E2"/>
    <w:rsid w:val="00271142"/>
    <w:rsid w:val="00271377"/>
    <w:rsid w:val="0027144B"/>
    <w:rsid w:val="00271535"/>
    <w:rsid w:val="00271554"/>
    <w:rsid w:val="002718B2"/>
    <w:rsid w:val="002718C8"/>
    <w:rsid w:val="00271A5C"/>
    <w:rsid w:val="00271A60"/>
    <w:rsid w:val="00271D3B"/>
    <w:rsid w:val="00271FB1"/>
    <w:rsid w:val="0027215F"/>
    <w:rsid w:val="002724A7"/>
    <w:rsid w:val="002725AD"/>
    <w:rsid w:val="002726D9"/>
    <w:rsid w:val="002726DA"/>
    <w:rsid w:val="00272749"/>
    <w:rsid w:val="00272C54"/>
    <w:rsid w:val="00272F96"/>
    <w:rsid w:val="002730C0"/>
    <w:rsid w:val="002731C9"/>
    <w:rsid w:val="002732BF"/>
    <w:rsid w:val="00273339"/>
    <w:rsid w:val="00273443"/>
    <w:rsid w:val="00273667"/>
    <w:rsid w:val="002738B8"/>
    <w:rsid w:val="00273ACF"/>
    <w:rsid w:val="00273B70"/>
    <w:rsid w:val="00273CED"/>
    <w:rsid w:val="00274057"/>
    <w:rsid w:val="002743F2"/>
    <w:rsid w:val="00274898"/>
    <w:rsid w:val="00274963"/>
    <w:rsid w:val="00274969"/>
    <w:rsid w:val="00274B25"/>
    <w:rsid w:val="00274EAD"/>
    <w:rsid w:val="00274FD6"/>
    <w:rsid w:val="00274FEA"/>
    <w:rsid w:val="0027555A"/>
    <w:rsid w:val="0027563E"/>
    <w:rsid w:val="00275918"/>
    <w:rsid w:val="00275A25"/>
    <w:rsid w:val="00275A8D"/>
    <w:rsid w:val="00275E60"/>
    <w:rsid w:val="002760B6"/>
    <w:rsid w:val="002762BE"/>
    <w:rsid w:val="002764DA"/>
    <w:rsid w:val="002768F2"/>
    <w:rsid w:val="002769B5"/>
    <w:rsid w:val="002769E3"/>
    <w:rsid w:val="00276E52"/>
    <w:rsid w:val="00276EE4"/>
    <w:rsid w:val="00277145"/>
    <w:rsid w:val="002771A6"/>
    <w:rsid w:val="0027730F"/>
    <w:rsid w:val="002774D1"/>
    <w:rsid w:val="002774FE"/>
    <w:rsid w:val="00277756"/>
    <w:rsid w:val="002779CA"/>
    <w:rsid w:val="002779FA"/>
    <w:rsid w:val="00277DB0"/>
    <w:rsid w:val="00280224"/>
    <w:rsid w:val="00280381"/>
    <w:rsid w:val="00280436"/>
    <w:rsid w:val="00280499"/>
    <w:rsid w:val="00280741"/>
    <w:rsid w:val="0028080B"/>
    <w:rsid w:val="00280851"/>
    <w:rsid w:val="002808B3"/>
    <w:rsid w:val="00280AB7"/>
    <w:rsid w:val="00280BD2"/>
    <w:rsid w:val="00280C10"/>
    <w:rsid w:val="00280C55"/>
    <w:rsid w:val="00280CBF"/>
    <w:rsid w:val="00280CFA"/>
    <w:rsid w:val="00280D48"/>
    <w:rsid w:val="0028103A"/>
    <w:rsid w:val="002810FE"/>
    <w:rsid w:val="00281292"/>
    <w:rsid w:val="002814D7"/>
    <w:rsid w:val="00281C74"/>
    <w:rsid w:val="00281E1D"/>
    <w:rsid w:val="00281F2C"/>
    <w:rsid w:val="00281FC4"/>
    <w:rsid w:val="0028211B"/>
    <w:rsid w:val="00282196"/>
    <w:rsid w:val="00282617"/>
    <w:rsid w:val="002826BA"/>
    <w:rsid w:val="00282BB5"/>
    <w:rsid w:val="00282DBA"/>
    <w:rsid w:val="00282DF6"/>
    <w:rsid w:val="00282FB1"/>
    <w:rsid w:val="0028320E"/>
    <w:rsid w:val="0028347A"/>
    <w:rsid w:val="002834C1"/>
    <w:rsid w:val="00283A30"/>
    <w:rsid w:val="00283A44"/>
    <w:rsid w:val="00283BAC"/>
    <w:rsid w:val="00283DCD"/>
    <w:rsid w:val="00283E41"/>
    <w:rsid w:val="00283EEE"/>
    <w:rsid w:val="00283F51"/>
    <w:rsid w:val="00284000"/>
    <w:rsid w:val="00284125"/>
    <w:rsid w:val="002845ED"/>
    <w:rsid w:val="002847DA"/>
    <w:rsid w:val="00284939"/>
    <w:rsid w:val="00284C75"/>
    <w:rsid w:val="00284CA8"/>
    <w:rsid w:val="00284D24"/>
    <w:rsid w:val="00284DCE"/>
    <w:rsid w:val="0028502F"/>
    <w:rsid w:val="00285040"/>
    <w:rsid w:val="00285055"/>
    <w:rsid w:val="0028556A"/>
    <w:rsid w:val="002858F9"/>
    <w:rsid w:val="00285AD1"/>
    <w:rsid w:val="00285B96"/>
    <w:rsid w:val="00285BAA"/>
    <w:rsid w:val="00285D96"/>
    <w:rsid w:val="00285E89"/>
    <w:rsid w:val="00285F76"/>
    <w:rsid w:val="00285FC8"/>
    <w:rsid w:val="0028616C"/>
    <w:rsid w:val="002862C4"/>
    <w:rsid w:val="002863D1"/>
    <w:rsid w:val="00286620"/>
    <w:rsid w:val="002868B9"/>
    <w:rsid w:val="00286919"/>
    <w:rsid w:val="00286B60"/>
    <w:rsid w:val="00286CE6"/>
    <w:rsid w:val="00287097"/>
    <w:rsid w:val="0028734B"/>
    <w:rsid w:val="0028745F"/>
    <w:rsid w:val="00287516"/>
    <w:rsid w:val="00287610"/>
    <w:rsid w:val="002876C0"/>
    <w:rsid w:val="002878CC"/>
    <w:rsid w:val="002879A0"/>
    <w:rsid w:val="00287AD6"/>
    <w:rsid w:val="00287B60"/>
    <w:rsid w:val="00287CD2"/>
    <w:rsid w:val="00287F3E"/>
    <w:rsid w:val="0029016E"/>
    <w:rsid w:val="00290301"/>
    <w:rsid w:val="002903AA"/>
    <w:rsid w:val="002904C4"/>
    <w:rsid w:val="002906E2"/>
    <w:rsid w:val="002906FC"/>
    <w:rsid w:val="00290721"/>
    <w:rsid w:val="00290902"/>
    <w:rsid w:val="002909DB"/>
    <w:rsid w:val="00290AA4"/>
    <w:rsid w:val="0029102E"/>
    <w:rsid w:val="00291062"/>
    <w:rsid w:val="0029106F"/>
    <w:rsid w:val="002910DC"/>
    <w:rsid w:val="00291103"/>
    <w:rsid w:val="002912FF"/>
    <w:rsid w:val="002914AA"/>
    <w:rsid w:val="0029165B"/>
    <w:rsid w:val="002916BE"/>
    <w:rsid w:val="002918E6"/>
    <w:rsid w:val="00291A2A"/>
    <w:rsid w:val="00291ABD"/>
    <w:rsid w:val="00291ADD"/>
    <w:rsid w:val="00291B40"/>
    <w:rsid w:val="00292861"/>
    <w:rsid w:val="0029292A"/>
    <w:rsid w:val="00292AFD"/>
    <w:rsid w:val="00292C84"/>
    <w:rsid w:val="00292D3A"/>
    <w:rsid w:val="00292D81"/>
    <w:rsid w:val="00292DCB"/>
    <w:rsid w:val="00292DD5"/>
    <w:rsid w:val="00292E92"/>
    <w:rsid w:val="00292FF9"/>
    <w:rsid w:val="00293053"/>
    <w:rsid w:val="002936C6"/>
    <w:rsid w:val="00293807"/>
    <w:rsid w:val="00293921"/>
    <w:rsid w:val="002939A0"/>
    <w:rsid w:val="002939BF"/>
    <w:rsid w:val="00293A68"/>
    <w:rsid w:val="00293BDE"/>
    <w:rsid w:val="00293C8C"/>
    <w:rsid w:val="00293ED4"/>
    <w:rsid w:val="00293FBA"/>
    <w:rsid w:val="00293FE0"/>
    <w:rsid w:val="0029414F"/>
    <w:rsid w:val="002943FC"/>
    <w:rsid w:val="0029446C"/>
    <w:rsid w:val="002947D9"/>
    <w:rsid w:val="00294863"/>
    <w:rsid w:val="002948A4"/>
    <w:rsid w:val="00294C3B"/>
    <w:rsid w:val="00294D59"/>
    <w:rsid w:val="00294E9D"/>
    <w:rsid w:val="00294EB2"/>
    <w:rsid w:val="00294F61"/>
    <w:rsid w:val="00295020"/>
    <w:rsid w:val="00295159"/>
    <w:rsid w:val="002958BF"/>
    <w:rsid w:val="0029594A"/>
    <w:rsid w:val="00295C5E"/>
    <w:rsid w:val="00295F00"/>
    <w:rsid w:val="00296380"/>
    <w:rsid w:val="00296487"/>
    <w:rsid w:val="00296634"/>
    <w:rsid w:val="002967E4"/>
    <w:rsid w:val="002968CC"/>
    <w:rsid w:val="00296918"/>
    <w:rsid w:val="00296E90"/>
    <w:rsid w:val="00296FC9"/>
    <w:rsid w:val="00297090"/>
    <w:rsid w:val="00297209"/>
    <w:rsid w:val="0029753E"/>
    <w:rsid w:val="002975B0"/>
    <w:rsid w:val="002978C8"/>
    <w:rsid w:val="002978E6"/>
    <w:rsid w:val="0029795D"/>
    <w:rsid w:val="00297B5A"/>
    <w:rsid w:val="00297BA4"/>
    <w:rsid w:val="00297C3F"/>
    <w:rsid w:val="00297C68"/>
    <w:rsid w:val="00297C81"/>
    <w:rsid w:val="00297DFB"/>
    <w:rsid w:val="002A000B"/>
    <w:rsid w:val="002A01A1"/>
    <w:rsid w:val="002A01C3"/>
    <w:rsid w:val="002A0216"/>
    <w:rsid w:val="002A0BEA"/>
    <w:rsid w:val="002A11FD"/>
    <w:rsid w:val="002A161E"/>
    <w:rsid w:val="002A1C88"/>
    <w:rsid w:val="002A1DC6"/>
    <w:rsid w:val="002A200A"/>
    <w:rsid w:val="002A21A7"/>
    <w:rsid w:val="002A22A7"/>
    <w:rsid w:val="002A22F9"/>
    <w:rsid w:val="002A24EE"/>
    <w:rsid w:val="002A2526"/>
    <w:rsid w:val="002A2A6A"/>
    <w:rsid w:val="002A2C7E"/>
    <w:rsid w:val="002A2DC4"/>
    <w:rsid w:val="002A2DC9"/>
    <w:rsid w:val="002A2EF6"/>
    <w:rsid w:val="002A334A"/>
    <w:rsid w:val="002A344F"/>
    <w:rsid w:val="002A367C"/>
    <w:rsid w:val="002A37F9"/>
    <w:rsid w:val="002A3902"/>
    <w:rsid w:val="002A39C3"/>
    <w:rsid w:val="002A3AD4"/>
    <w:rsid w:val="002A3B0D"/>
    <w:rsid w:val="002A3D22"/>
    <w:rsid w:val="002A3DC4"/>
    <w:rsid w:val="002A3E9E"/>
    <w:rsid w:val="002A408F"/>
    <w:rsid w:val="002A457F"/>
    <w:rsid w:val="002A465F"/>
    <w:rsid w:val="002A47B5"/>
    <w:rsid w:val="002A4D47"/>
    <w:rsid w:val="002A52C9"/>
    <w:rsid w:val="002A540C"/>
    <w:rsid w:val="002A54AD"/>
    <w:rsid w:val="002A5507"/>
    <w:rsid w:val="002A558B"/>
    <w:rsid w:val="002A5671"/>
    <w:rsid w:val="002A594E"/>
    <w:rsid w:val="002A5A08"/>
    <w:rsid w:val="002A5B14"/>
    <w:rsid w:val="002A5DA4"/>
    <w:rsid w:val="002A5E30"/>
    <w:rsid w:val="002A5EC9"/>
    <w:rsid w:val="002A5FB4"/>
    <w:rsid w:val="002A6167"/>
    <w:rsid w:val="002A62F5"/>
    <w:rsid w:val="002A65AD"/>
    <w:rsid w:val="002A6B90"/>
    <w:rsid w:val="002A6BFC"/>
    <w:rsid w:val="002A6FF1"/>
    <w:rsid w:val="002A7343"/>
    <w:rsid w:val="002A7634"/>
    <w:rsid w:val="002A77AA"/>
    <w:rsid w:val="002A78A1"/>
    <w:rsid w:val="002A7BBF"/>
    <w:rsid w:val="002A7C49"/>
    <w:rsid w:val="002A7E4B"/>
    <w:rsid w:val="002B017A"/>
    <w:rsid w:val="002B0AF9"/>
    <w:rsid w:val="002B0E26"/>
    <w:rsid w:val="002B0F58"/>
    <w:rsid w:val="002B103A"/>
    <w:rsid w:val="002B114B"/>
    <w:rsid w:val="002B16A2"/>
    <w:rsid w:val="002B1745"/>
    <w:rsid w:val="002B1852"/>
    <w:rsid w:val="002B18BD"/>
    <w:rsid w:val="002B1D87"/>
    <w:rsid w:val="002B20A1"/>
    <w:rsid w:val="002B2170"/>
    <w:rsid w:val="002B234A"/>
    <w:rsid w:val="002B23F9"/>
    <w:rsid w:val="002B275B"/>
    <w:rsid w:val="002B2763"/>
    <w:rsid w:val="002B2848"/>
    <w:rsid w:val="002B28E6"/>
    <w:rsid w:val="002B28F5"/>
    <w:rsid w:val="002B313B"/>
    <w:rsid w:val="002B3163"/>
    <w:rsid w:val="002B3DE2"/>
    <w:rsid w:val="002B3F5F"/>
    <w:rsid w:val="002B40F4"/>
    <w:rsid w:val="002B4161"/>
    <w:rsid w:val="002B4357"/>
    <w:rsid w:val="002B4A6D"/>
    <w:rsid w:val="002B4EC7"/>
    <w:rsid w:val="002B4F00"/>
    <w:rsid w:val="002B51DB"/>
    <w:rsid w:val="002B5569"/>
    <w:rsid w:val="002B5A25"/>
    <w:rsid w:val="002B5AB3"/>
    <w:rsid w:val="002B5D03"/>
    <w:rsid w:val="002B5D41"/>
    <w:rsid w:val="002B5DC2"/>
    <w:rsid w:val="002B5E1A"/>
    <w:rsid w:val="002B5E9B"/>
    <w:rsid w:val="002B6124"/>
    <w:rsid w:val="002B6237"/>
    <w:rsid w:val="002B63F9"/>
    <w:rsid w:val="002B688E"/>
    <w:rsid w:val="002B6B57"/>
    <w:rsid w:val="002B6BD5"/>
    <w:rsid w:val="002B6E4B"/>
    <w:rsid w:val="002B7439"/>
    <w:rsid w:val="002B746C"/>
    <w:rsid w:val="002B74F2"/>
    <w:rsid w:val="002B76FD"/>
    <w:rsid w:val="002B7716"/>
    <w:rsid w:val="002B7A06"/>
    <w:rsid w:val="002B7A4D"/>
    <w:rsid w:val="002B7C8C"/>
    <w:rsid w:val="002B7EF8"/>
    <w:rsid w:val="002B7F02"/>
    <w:rsid w:val="002B7FCA"/>
    <w:rsid w:val="002B7FE8"/>
    <w:rsid w:val="002C0011"/>
    <w:rsid w:val="002C0185"/>
    <w:rsid w:val="002C01D7"/>
    <w:rsid w:val="002C0357"/>
    <w:rsid w:val="002C0417"/>
    <w:rsid w:val="002C0501"/>
    <w:rsid w:val="002C0546"/>
    <w:rsid w:val="002C07D1"/>
    <w:rsid w:val="002C07E8"/>
    <w:rsid w:val="002C0917"/>
    <w:rsid w:val="002C0927"/>
    <w:rsid w:val="002C0A8A"/>
    <w:rsid w:val="002C0E29"/>
    <w:rsid w:val="002C0E43"/>
    <w:rsid w:val="002C11EC"/>
    <w:rsid w:val="002C1414"/>
    <w:rsid w:val="002C153F"/>
    <w:rsid w:val="002C17BA"/>
    <w:rsid w:val="002C1BAE"/>
    <w:rsid w:val="002C1CA1"/>
    <w:rsid w:val="002C1CA3"/>
    <w:rsid w:val="002C1CD5"/>
    <w:rsid w:val="002C1D40"/>
    <w:rsid w:val="002C1F7A"/>
    <w:rsid w:val="002C208F"/>
    <w:rsid w:val="002C21AB"/>
    <w:rsid w:val="002C28ED"/>
    <w:rsid w:val="002C29B5"/>
    <w:rsid w:val="002C2D62"/>
    <w:rsid w:val="002C2D8E"/>
    <w:rsid w:val="002C2F4F"/>
    <w:rsid w:val="002C2FF6"/>
    <w:rsid w:val="002C308A"/>
    <w:rsid w:val="002C33F5"/>
    <w:rsid w:val="002C343E"/>
    <w:rsid w:val="002C3683"/>
    <w:rsid w:val="002C369A"/>
    <w:rsid w:val="002C3AE5"/>
    <w:rsid w:val="002C3AEB"/>
    <w:rsid w:val="002C3B73"/>
    <w:rsid w:val="002C3FE5"/>
    <w:rsid w:val="002C4520"/>
    <w:rsid w:val="002C47FD"/>
    <w:rsid w:val="002C4D0A"/>
    <w:rsid w:val="002C4E22"/>
    <w:rsid w:val="002C5295"/>
    <w:rsid w:val="002C5465"/>
    <w:rsid w:val="002C54AB"/>
    <w:rsid w:val="002C54E5"/>
    <w:rsid w:val="002C5860"/>
    <w:rsid w:val="002C5A50"/>
    <w:rsid w:val="002C5C80"/>
    <w:rsid w:val="002C5C9D"/>
    <w:rsid w:val="002C5CE7"/>
    <w:rsid w:val="002C5DF4"/>
    <w:rsid w:val="002C5EA6"/>
    <w:rsid w:val="002C5F8C"/>
    <w:rsid w:val="002C6162"/>
    <w:rsid w:val="002C61C1"/>
    <w:rsid w:val="002C61E1"/>
    <w:rsid w:val="002C62D0"/>
    <w:rsid w:val="002C6418"/>
    <w:rsid w:val="002C641D"/>
    <w:rsid w:val="002C64E3"/>
    <w:rsid w:val="002C6EE2"/>
    <w:rsid w:val="002C6F05"/>
    <w:rsid w:val="002C709A"/>
    <w:rsid w:val="002C71A8"/>
    <w:rsid w:val="002C7259"/>
    <w:rsid w:val="002C72E7"/>
    <w:rsid w:val="002C7496"/>
    <w:rsid w:val="002C76BF"/>
    <w:rsid w:val="002C77DC"/>
    <w:rsid w:val="002C77DF"/>
    <w:rsid w:val="002C79A2"/>
    <w:rsid w:val="002C7A03"/>
    <w:rsid w:val="002C7B98"/>
    <w:rsid w:val="002C7DD5"/>
    <w:rsid w:val="002C7DFA"/>
    <w:rsid w:val="002D0190"/>
    <w:rsid w:val="002D019C"/>
    <w:rsid w:val="002D024E"/>
    <w:rsid w:val="002D05DF"/>
    <w:rsid w:val="002D0713"/>
    <w:rsid w:val="002D079A"/>
    <w:rsid w:val="002D083A"/>
    <w:rsid w:val="002D085A"/>
    <w:rsid w:val="002D0A22"/>
    <w:rsid w:val="002D0D01"/>
    <w:rsid w:val="002D0E7A"/>
    <w:rsid w:val="002D115E"/>
    <w:rsid w:val="002D11A8"/>
    <w:rsid w:val="002D1276"/>
    <w:rsid w:val="002D1316"/>
    <w:rsid w:val="002D1326"/>
    <w:rsid w:val="002D146A"/>
    <w:rsid w:val="002D1676"/>
    <w:rsid w:val="002D1C8E"/>
    <w:rsid w:val="002D224C"/>
    <w:rsid w:val="002D238F"/>
    <w:rsid w:val="002D2556"/>
    <w:rsid w:val="002D26D0"/>
    <w:rsid w:val="002D2735"/>
    <w:rsid w:val="002D2EEA"/>
    <w:rsid w:val="002D2F25"/>
    <w:rsid w:val="002D30A9"/>
    <w:rsid w:val="002D30C1"/>
    <w:rsid w:val="002D317B"/>
    <w:rsid w:val="002D3442"/>
    <w:rsid w:val="002D36BC"/>
    <w:rsid w:val="002D3857"/>
    <w:rsid w:val="002D3880"/>
    <w:rsid w:val="002D3914"/>
    <w:rsid w:val="002D398E"/>
    <w:rsid w:val="002D3AA7"/>
    <w:rsid w:val="002D3C2D"/>
    <w:rsid w:val="002D3E32"/>
    <w:rsid w:val="002D446D"/>
    <w:rsid w:val="002D44BD"/>
    <w:rsid w:val="002D4783"/>
    <w:rsid w:val="002D4885"/>
    <w:rsid w:val="002D4B54"/>
    <w:rsid w:val="002D4EFD"/>
    <w:rsid w:val="002D51B6"/>
    <w:rsid w:val="002D5279"/>
    <w:rsid w:val="002D5437"/>
    <w:rsid w:val="002D57BF"/>
    <w:rsid w:val="002D57FF"/>
    <w:rsid w:val="002D58E9"/>
    <w:rsid w:val="002D5908"/>
    <w:rsid w:val="002D5AB4"/>
    <w:rsid w:val="002D5DAF"/>
    <w:rsid w:val="002D5DD1"/>
    <w:rsid w:val="002D600E"/>
    <w:rsid w:val="002D613E"/>
    <w:rsid w:val="002D6190"/>
    <w:rsid w:val="002D61A9"/>
    <w:rsid w:val="002D6466"/>
    <w:rsid w:val="002D65B0"/>
    <w:rsid w:val="002D65FC"/>
    <w:rsid w:val="002D6798"/>
    <w:rsid w:val="002D67D8"/>
    <w:rsid w:val="002D6B06"/>
    <w:rsid w:val="002D6BF3"/>
    <w:rsid w:val="002D6DB0"/>
    <w:rsid w:val="002D6E64"/>
    <w:rsid w:val="002D6EC2"/>
    <w:rsid w:val="002D72A1"/>
    <w:rsid w:val="002D7556"/>
    <w:rsid w:val="002D76A6"/>
    <w:rsid w:val="002D7717"/>
    <w:rsid w:val="002D79E8"/>
    <w:rsid w:val="002D7AC4"/>
    <w:rsid w:val="002E0367"/>
    <w:rsid w:val="002E08CF"/>
    <w:rsid w:val="002E097C"/>
    <w:rsid w:val="002E10B2"/>
    <w:rsid w:val="002E111E"/>
    <w:rsid w:val="002E1748"/>
    <w:rsid w:val="002E19CE"/>
    <w:rsid w:val="002E1B31"/>
    <w:rsid w:val="002E1CE5"/>
    <w:rsid w:val="002E1E85"/>
    <w:rsid w:val="002E1FA0"/>
    <w:rsid w:val="002E222C"/>
    <w:rsid w:val="002E22C9"/>
    <w:rsid w:val="002E22E3"/>
    <w:rsid w:val="002E22E7"/>
    <w:rsid w:val="002E2310"/>
    <w:rsid w:val="002E272A"/>
    <w:rsid w:val="002E2E93"/>
    <w:rsid w:val="002E3392"/>
    <w:rsid w:val="002E3442"/>
    <w:rsid w:val="002E3482"/>
    <w:rsid w:val="002E34AB"/>
    <w:rsid w:val="002E357C"/>
    <w:rsid w:val="002E3837"/>
    <w:rsid w:val="002E3A6E"/>
    <w:rsid w:val="002E3AB6"/>
    <w:rsid w:val="002E3D41"/>
    <w:rsid w:val="002E3EC4"/>
    <w:rsid w:val="002E3FB6"/>
    <w:rsid w:val="002E3FD3"/>
    <w:rsid w:val="002E42F8"/>
    <w:rsid w:val="002E45B5"/>
    <w:rsid w:val="002E4673"/>
    <w:rsid w:val="002E483B"/>
    <w:rsid w:val="002E4A43"/>
    <w:rsid w:val="002E4AF8"/>
    <w:rsid w:val="002E4B12"/>
    <w:rsid w:val="002E4BE9"/>
    <w:rsid w:val="002E4C0F"/>
    <w:rsid w:val="002E4C4D"/>
    <w:rsid w:val="002E4C4E"/>
    <w:rsid w:val="002E4EB3"/>
    <w:rsid w:val="002E4EDE"/>
    <w:rsid w:val="002E4FB3"/>
    <w:rsid w:val="002E5049"/>
    <w:rsid w:val="002E5159"/>
    <w:rsid w:val="002E51A5"/>
    <w:rsid w:val="002E527A"/>
    <w:rsid w:val="002E530A"/>
    <w:rsid w:val="002E5669"/>
    <w:rsid w:val="002E566E"/>
    <w:rsid w:val="002E56FE"/>
    <w:rsid w:val="002E57FD"/>
    <w:rsid w:val="002E58E4"/>
    <w:rsid w:val="002E5AB3"/>
    <w:rsid w:val="002E5B7F"/>
    <w:rsid w:val="002E5CDB"/>
    <w:rsid w:val="002E5D76"/>
    <w:rsid w:val="002E5EA9"/>
    <w:rsid w:val="002E5ED3"/>
    <w:rsid w:val="002E5F7A"/>
    <w:rsid w:val="002E60C5"/>
    <w:rsid w:val="002E6175"/>
    <w:rsid w:val="002E66FB"/>
    <w:rsid w:val="002E6922"/>
    <w:rsid w:val="002E6990"/>
    <w:rsid w:val="002E6B22"/>
    <w:rsid w:val="002E6EF5"/>
    <w:rsid w:val="002E704A"/>
    <w:rsid w:val="002E70F3"/>
    <w:rsid w:val="002E71AD"/>
    <w:rsid w:val="002E757A"/>
    <w:rsid w:val="002E7610"/>
    <w:rsid w:val="002E76C4"/>
    <w:rsid w:val="002E772E"/>
    <w:rsid w:val="002E77C8"/>
    <w:rsid w:val="002E77F9"/>
    <w:rsid w:val="002E7867"/>
    <w:rsid w:val="002E7CDB"/>
    <w:rsid w:val="002F000C"/>
    <w:rsid w:val="002F0204"/>
    <w:rsid w:val="002F06EA"/>
    <w:rsid w:val="002F0846"/>
    <w:rsid w:val="002F0A92"/>
    <w:rsid w:val="002F0D1C"/>
    <w:rsid w:val="002F0DCC"/>
    <w:rsid w:val="002F0E47"/>
    <w:rsid w:val="002F0EE6"/>
    <w:rsid w:val="002F0F59"/>
    <w:rsid w:val="002F106C"/>
    <w:rsid w:val="002F120F"/>
    <w:rsid w:val="002F13C9"/>
    <w:rsid w:val="002F142A"/>
    <w:rsid w:val="002F1467"/>
    <w:rsid w:val="002F1583"/>
    <w:rsid w:val="002F15D3"/>
    <w:rsid w:val="002F1725"/>
    <w:rsid w:val="002F1C72"/>
    <w:rsid w:val="002F1E30"/>
    <w:rsid w:val="002F1EC2"/>
    <w:rsid w:val="002F1ED6"/>
    <w:rsid w:val="002F1F4A"/>
    <w:rsid w:val="002F2208"/>
    <w:rsid w:val="002F2618"/>
    <w:rsid w:val="002F2717"/>
    <w:rsid w:val="002F2B2D"/>
    <w:rsid w:val="002F2DBD"/>
    <w:rsid w:val="002F3076"/>
    <w:rsid w:val="002F31AA"/>
    <w:rsid w:val="002F342F"/>
    <w:rsid w:val="002F3498"/>
    <w:rsid w:val="002F34BE"/>
    <w:rsid w:val="002F3772"/>
    <w:rsid w:val="002F3985"/>
    <w:rsid w:val="002F3B86"/>
    <w:rsid w:val="002F3C10"/>
    <w:rsid w:val="002F3EA6"/>
    <w:rsid w:val="002F3F2D"/>
    <w:rsid w:val="002F421E"/>
    <w:rsid w:val="002F4242"/>
    <w:rsid w:val="002F429C"/>
    <w:rsid w:val="002F4A64"/>
    <w:rsid w:val="002F4BD1"/>
    <w:rsid w:val="002F4CA9"/>
    <w:rsid w:val="002F4DB1"/>
    <w:rsid w:val="002F5235"/>
    <w:rsid w:val="002F52B1"/>
    <w:rsid w:val="002F53F8"/>
    <w:rsid w:val="002F55B3"/>
    <w:rsid w:val="002F5658"/>
    <w:rsid w:val="002F5698"/>
    <w:rsid w:val="002F5875"/>
    <w:rsid w:val="002F5A51"/>
    <w:rsid w:val="002F616A"/>
    <w:rsid w:val="002F61B9"/>
    <w:rsid w:val="002F6564"/>
    <w:rsid w:val="002F69C0"/>
    <w:rsid w:val="002F6A42"/>
    <w:rsid w:val="002F6A4F"/>
    <w:rsid w:val="002F6BAE"/>
    <w:rsid w:val="002F6C21"/>
    <w:rsid w:val="002F6F7E"/>
    <w:rsid w:val="002F7233"/>
    <w:rsid w:val="002F7425"/>
    <w:rsid w:val="002F77EF"/>
    <w:rsid w:val="002F789B"/>
    <w:rsid w:val="002F7912"/>
    <w:rsid w:val="002F7943"/>
    <w:rsid w:val="002F7ACD"/>
    <w:rsid w:val="002F7C91"/>
    <w:rsid w:val="002F7C9B"/>
    <w:rsid w:val="002F7DC8"/>
    <w:rsid w:val="002F7E55"/>
    <w:rsid w:val="0030007F"/>
    <w:rsid w:val="003002D5"/>
    <w:rsid w:val="0030037C"/>
    <w:rsid w:val="003005ED"/>
    <w:rsid w:val="0030060A"/>
    <w:rsid w:val="003007DA"/>
    <w:rsid w:val="00300A2B"/>
    <w:rsid w:val="00300B80"/>
    <w:rsid w:val="00300F84"/>
    <w:rsid w:val="003010D7"/>
    <w:rsid w:val="003011AF"/>
    <w:rsid w:val="00301642"/>
    <w:rsid w:val="00301AF9"/>
    <w:rsid w:val="00301D2D"/>
    <w:rsid w:val="00301DBC"/>
    <w:rsid w:val="00301EED"/>
    <w:rsid w:val="0030243F"/>
    <w:rsid w:val="003024EE"/>
    <w:rsid w:val="0030251B"/>
    <w:rsid w:val="003025AB"/>
    <w:rsid w:val="00302628"/>
    <w:rsid w:val="00302886"/>
    <w:rsid w:val="00302C41"/>
    <w:rsid w:val="00302CD9"/>
    <w:rsid w:val="00302F23"/>
    <w:rsid w:val="00303502"/>
    <w:rsid w:val="00303559"/>
    <w:rsid w:val="003037D5"/>
    <w:rsid w:val="0030385C"/>
    <w:rsid w:val="00303A36"/>
    <w:rsid w:val="00303B4A"/>
    <w:rsid w:val="00303C52"/>
    <w:rsid w:val="00303CD2"/>
    <w:rsid w:val="00303D58"/>
    <w:rsid w:val="00303DAD"/>
    <w:rsid w:val="00303E54"/>
    <w:rsid w:val="00303F2D"/>
    <w:rsid w:val="00304016"/>
    <w:rsid w:val="0030403D"/>
    <w:rsid w:val="003041E0"/>
    <w:rsid w:val="003049D6"/>
    <w:rsid w:val="00304A82"/>
    <w:rsid w:val="00304B4E"/>
    <w:rsid w:val="00304D19"/>
    <w:rsid w:val="00304D89"/>
    <w:rsid w:val="00304E1F"/>
    <w:rsid w:val="00304ED0"/>
    <w:rsid w:val="00304F59"/>
    <w:rsid w:val="0030501A"/>
    <w:rsid w:val="00305442"/>
    <w:rsid w:val="003054CC"/>
    <w:rsid w:val="00305660"/>
    <w:rsid w:val="003058DE"/>
    <w:rsid w:val="00305CB9"/>
    <w:rsid w:val="00305D3A"/>
    <w:rsid w:val="00305E0A"/>
    <w:rsid w:val="00305EC0"/>
    <w:rsid w:val="003063A5"/>
    <w:rsid w:val="00306674"/>
    <w:rsid w:val="00306BBF"/>
    <w:rsid w:val="00306CAF"/>
    <w:rsid w:val="00306F5D"/>
    <w:rsid w:val="00306F78"/>
    <w:rsid w:val="00307027"/>
    <w:rsid w:val="003070B3"/>
    <w:rsid w:val="00307444"/>
    <w:rsid w:val="00307B03"/>
    <w:rsid w:val="00307DC6"/>
    <w:rsid w:val="00307FE6"/>
    <w:rsid w:val="0031026D"/>
    <w:rsid w:val="003102A5"/>
    <w:rsid w:val="0031034B"/>
    <w:rsid w:val="0031038E"/>
    <w:rsid w:val="00310545"/>
    <w:rsid w:val="00310757"/>
    <w:rsid w:val="00310BC1"/>
    <w:rsid w:val="00310C5E"/>
    <w:rsid w:val="00310D43"/>
    <w:rsid w:val="00310F8B"/>
    <w:rsid w:val="00311224"/>
    <w:rsid w:val="00311250"/>
    <w:rsid w:val="0031166C"/>
    <w:rsid w:val="0031166D"/>
    <w:rsid w:val="0031173D"/>
    <w:rsid w:val="00311B8E"/>
    <w:rsid w:val="00311E4F"/>
    <w:rsid w:val="00311EB1"/>
    <w:rsid w:val="00311F48"/>
    <w:rsid w:val="003127C1"/>
    <w:rsid w:val="00312917"/>
    <w:rsid w:val="003129AC"/>
    <w:rsid w:val="003129BE"/>
    <w:rsid w:val="00312C4A"/>
    <w:rsid w:val="00312C8B"/>
    <w:rsid w:val="0031301A"/>
    <w:rsid w:val="0031301B"/>
    <w:rsid w:val="00313109"/>
    <w:rsid w:val="00313247"/>
    <w:rsid w:val="003134C6"/>
    <w:rsid w:val="003135E8"/>
    <w:rsid w:val="00313670"/>
    <w:rsid w:val="00313727"/>
    <w:rsid w:val="0031373A"/>
    <w:rsid w:val="00313AB6"/>
    <w:rsid w:val="00313BD3"/>
    <w:rsid w:val="00314112"/>
    <w:rsid w:val="00314483"/>
    <w:rsid w:val="003144B6"/>
    <w:rsid w:val="003145C6"/>
    <w:rsid w:val="003145FE"/>
    <w:rsid w:val="00314725"/>
    <w:rsid w:val="003149A2"/>
    <w:rsid w:val="00314C53"/>
    <w:rsid w:val="00314CCE"/>
    <w:rsid w:val="00315248"/>
    <w:rsid w:val="003152FD"/>
    <w:rsid w:val="003153E5"/>
    <w:rsid w:val="00315604"/>
    <w:rsid w:val="003157CF"/>
    <w:rsid w:val="00315EE3"/>
    <w:rsid w:val="00315EF3"/>
    <w:rsid w:val="00315F62"/>
    <w:rsid w:val="003160EA"/>
    <w:rsid w:val="00316110"/>
    <w:rsid w:val="003162E8"/>
    <w:rsid w:val="0031635E"/>
    <w:rsid w:val="00316472"/>
    <w:rsid w:val="00316943"/>
    <w:rsid w:val="003169E0"/>
    <w:rsid w:val="00316B76"/>
    <w:rsid w:val="00316D35"/>
    <w:rsid w:val="00317104"/>
    <w:rsid w:val="0031736B"/>
    <w:rsid w:val="00317594"/>
    <w:rsid w:val="00317638"/>
    <w:rsid w:val="003177AC"/>
    <w:rsid w:val="003178B0"/>
    <w:rsid w:val="00317994"/>
    <w:rsid w:val="00317B72"/>
    <w:rsid w:val="00317CAA"/>
    <w:rsid w:val="00317E49"/>
    <w:rsid w:val="00317FF9"/>
    <w:rsid w:val="003201AA"/>
    <w:rsid w:val="003202DF"/>
    <w:rsid w:val="00320381"/>
    <w:rsid w:val="003206C9"/>
    <w:rsid w:val="003209CB"/>
    <w:rsid w:val="00320ABA"/>
    <w:rsid w:val="00320B32"/>
    <w:rsid w:val="00320BB8"/>
    <w:rsid w:val="00320E87"/>
    <w:rsid w:val="00320F40"/>
    <w:rsid w:val="0032129A"/>
    <w:rsid w:val="003215A3"/>
    <w:rsid w:val="00321810"/>
    <w:rsid w:val="0032186F"/>
    <w:rsid w:val="003218EA"/>
    <w:rsid w:val="00321C4A"/>
    <w:rsid w:val="00321DAF"/>
    <w:rsid w:val="00322116"/>
    <w:rsid w:val="00322286"/>
    <w:rsid w:val="003223E9"/>
    <w:rsid w:val="00322DB0"/>
    <w:rsid w:val="00322E21"/>
    <w:rsid w:val="00322E82"/>
    <w:rsid w:val="00322F35"/>
    <w:rsid w:val="00323144"/>
    <w:rsid w:val="003233CB"/>
    <w:rsid w:val="00323405"/>
    <w:rsid w:val="003237F5"/>
    <w:rsid w:val="0032383B"/>
    <w:rsid w:val="00323A86"/>
    <w:rsid w:val="00323B61"/>
    <w:rsid w:val="00323E09"/>
    <w:rsid w:val="00323F55"/>
    <w:rsid w:val="00323F5A"/>
    <w:rsid w:val="0032408C"/>
    <w:rsid w:val="003240C2"/>
    <w:rsid w:val="0032442B"/>
    <w:rsid w:val="0032446B"/>
    <w:rsid w:val="00324509"/>
    <w:rsid w:val="00324821"/>
    <w:rsid w:val="0032497E"/>
    <w:rsid w:val="00324A4F"/>
    <w:rsid w:val="00324A84"/>
    <w:rsid w:val="00324C88"/>
    <w:rsid w:val="00324D46"/>
    <w:rsid w:val="00325589"/>
    <w:rsid w:val="003257B6"/>
    <w:rsid w:val="003257E8"/>
    <w:rsid w:val="00325A5F"/>
    <w:rsid w:val="00325C17"/>
    <w:rsid w:val="00325C46"/>
    <w:rsid w:val="00325C5E"/>
    <w:rsid w:val="00325DB6"/>
    <w:rsid w:val="00325DC8"/>
    <w:rsid w:val="00325FBC"/>
    <w:rsid w:val="00326088"/>
    <w:rsid w:val="003260A4"/>
    <w:rsid w:val="003260DD"/>
    <w:rsid w:val="003260F2"/>
    <w:rsid w:val="00326146"/>
    <w:rsid w:val="00326336"/>
    <w:rsid w:val="00326461"/>
    <w:rsid w:val="003264FB"/>
    <w:rsid w:val="00326575"/>
    <w:rsid w:val="003266A7"/>
    <w:rsid w:val="0032695A"/>
    <w:rsid w:val="003269A7"/>
    <w:rsid w:val="003269C6"/>
    <w:rsid w:val="00326AEB"/>
    <w:rsid w:val="00326B7C"/>
    <w:rsid w:val="00326BCF"/>
    <w:rsid w:val="00326CC0"/>
    <w:rsid w:val="003270E7"/>
    <w:rsid w:val="003270EC"/>
    <w:rsid w:val="00327224"/>
    <w:rsid w:val="003272EF"/>
    <w:rsid w:val="003274A4"/>
    <w:rsid w:val="003277F5"/>
    <w:rsid w:val="0032788A"/>
    <w:rsid w:val="00327A7A"/>
    <w:rsid w:val="00327DF5"/>
    <w:rsid w:val="00330108"/>
    <w:rsid w:val="003301CE"/>
    <w:rsid w:val="0033030C"/>
    <w:rsid w:val="0033039C"/>
    <w:rsid w:val="00330451"/>
    <w:rsid w:val="003305D3"/>
    <w:rsid w:val="003309A5"/>
    <w:rsid w:val="00330F7A"/>
    <w:rsid w:val="00331179"/>
    <w:rsid w:val="003311C9"/>
    <w:rsid w:val="00331306"/>
    <w:rsid w:val="0033156E"/>
    <w:rsid w:val="00331642"/>
    <w:rsid w:val="00331821"/>
    <w:rsid w:val="00331B30"/>
    <w:rsid w:val="00331CAE"/>
    <w:rsid w:val="0033219D"/>
    <w:rsid w:val="0033259E"/>
    <w:rsid w:val="003325F2"/>
    <w:rsid w:val="003328F2"/>
    <w:rsid w:val="00332B8A"/>
    <w:rsid w:val="00332C20"/>
    <w:rsid w:val="00333188"/>
    <w:rsid w:val="003333F8"/>
    <w:rsid w:val="00333462"/>
    <w:rsid w:val="00333465"/>
    <w:rsid w:val="00333498"/>
    <w:rsid w:val="0033367D"/>
    <w:rsid w:val="0033373B"/>
    <w:rsid w:val="00333901"/>
    <w:rsid w:val="00333B47"/>
    <w:rsid w:val="00333B97"/>
    <w:rsid w:val="00333F27"/>
    <w:rsid w:val="00334139"/>
    <w:rsid w:val="003341B9"/>
    <w:rsid w:val="003341D8"/>
    <w:rsid w:val="00334488"/>
    <w:rsid w:val="003347E7"/>
    <w:rsid w:val="00334A32"/>
    <w:rsid w:val="00334A9A"/>
    <w:rsid w:val="00334B77"/>
    <w:rsid w:val="00334CD1"/>
    <w:rsid w:val="00334D3F"/>
    <w:rsid w:val="00334DA2"/>
    <w:rsid w:val="00334ED7"/>
    <w:rsid w:val="00334EEA"/>
    <w:rsid w:val="00335190"/>
    <w:rsid w:val="00335265"/>
    <w:rsid w:val="00335497"/>
    <w:rsid w:val="003354C6"/>
    <w:rsid w:val="00335560"/>
    <w:rsid w:val="003355E2"/>
    <w:rsid w:val="00335632"/>
    <w:rsid w:val="00335854"/>
    <w:rsid w:val="003358BD"/>
    <w:rsid w:val="00335B5B"/>
    <w:rsid w:val="00335B9C"/>
    <w:rsid w:val="00335BB4"/>
    <w:rsid w:val="00335CB4"/>
    <w:rsid w:val="0033608B"/>
    <w:rsid w:val="0033639F"/>
    <w:rsid w:val="003363BF"/>
    <w:rsid w:val="0033645F"/>
    <w:rsid w:val="003364E9"/>
    <w:rsid w:val="00336C0E"/>
    <w:rsid w:val="003371A7"/>
    <w:rsid w:val="003372A7"/>
    <w:rsid w:val="0033730F"/>
    <w:rsid w:val="0033737D"/>
    <w:rsid w:val="00337517"/>
    <w:rsid w:val="00337586"/>
    <w:rsid w:val="00337793"/>
    <w:rsid w:val="00337C0E"/>
    <w:rsid w:val="00337C91"/>
    <w:rsid w:val="0034000C"/>
    <w:rsid w:val="00340060"/>
    <w:rsid w:val="00340162"/>
    <w:rsid w:val="003401B0"/>
    <w:rsid w:val="0034040A"/>
    <w:rsid w:val="003406C9"/>
    <w:rsid w:val="00340893"/>
    <w:rsid w:val="00340F4B"/>
    <w:rsid w:val="003410F5"/>
    <w:rsid w:val="00341141"/>
    <w:rsid w:val="003412D2"/>
    <w:rsid w:val="003414B3"/>
    <w:rsid w:val="003417F9"/>
    <w:rsid w:val="003418D2"/>
    <w:rsid w:val="00341B06"/>
    <w:rsid w:val="00341C1B"/>
    <w:rsid w:val="00341CCA"/>
    <w:rsid w:val="00341CD4"/>
    <w:rsid w:val="00341DCC"/>
    <w:rsid w:val="00341F15"/>
    <w:rsid w:val="003420BF"/>
    <w:rsid w:val="003420E0"/>
    <w:rsid w:val="0034223A"/>
    <w:rsid w:val="003422C5"/>
    <w:rsid w:val="00342374"/>
    <w:rsid w:val="00342392"/>
    <w:rsid w:val="00342545"/>
    <w:rsid w:val="003425F5"/>
    <w:rsid w:val="003426C5"/>
    <w:rsid w:val="003428ED"/>
    <w:rsid w:val="00342978"/>
    <w:rsid w:val="00342BDA"/>
    <w:rsid w:val="00342C11"/>
    <w:rsid w:val="00342CA4"/>
    <w:rsid w:val="00342CF4"/>
    <w:rsid w:val="00342FD7"/>
    <w:rsid w:val="003431CF"/>
    <w:rsid w:val="003432F9"/>
    <w:rsid w:val="003433F2"/>
    <w:rsid w:val="003433F6"/>
    <w:rsid w:val="0034371D"/>
    <w:rsid w:val="00343920"/>
    <w:rsid w:val="00343923"/>
    <w:rsid w:val="00343A97"/>
    <w:rsid w:val="00343AD7"/>
    <w:rsid w:val="00343D19"/>
    <w:rsid w:val="00343F08"/>
    <w:rsid w:val="00344026"/>
    <w:rsid w:val="00344156"/>
    <w:rsid w:val="00344245"/>
    <w:rsid w:val="00344325"/>
    <w:rsid w:val="0034436E"/>
    <w:rsid w:val="003447FF"/>
    <w:rsid w:val="003448FA"/>
    <w:rsid w:val="003448FE"/>
    <w:rsid w:val="00344914"/>
    <w:rsid w:val="00344A87"/>
    <w:rsid w:val="00344B2F"/>
    <w:rsid w:val="00344CAC"/>
    <w:rsid w:val="00344CE5"/>
    <w:rsid w:val="00344E30"/>
    <w:rsid w:val="00344EA4"/>
    <w:rsid w:val="00344FA7"/>
    <w:rsid w:val="00345063"/>
    <w:rsid w:val="00345761"/>
    <w:rsid w:val="00345823"/>
    <w:rsid w:val="0034596B"/>
    <w:rsid w:val="00345992"/>
    <w:rsid w:val="00345BCF"/>
    <w:rsid w:val="00345F82"/>
    <w:rsid w:val="00346195"/>
    <w:rsid w:val="00346318"/>
    <w:rsid w:val="003463EF"/>
    <w:rsid w:val="003465D4"/>
    <w:rsid w:val="003468E1"/>
    <w:rsid w:val="00346BC4"/>
    <w:rsid w:val="00346C7D"/>
    <w:rsid w:val="00346CE9"/>
    <w:rsid w:val="00346D18"/>
    <w:rsid w:val="00346DD9"/>
    <w:rsid w:val="0034735A"/>
    <w:rsid w:val="0034761F"/>
    <w:rsid w:val="00347828"/>
    <w:rsid w:val="00347855"/>
    <w:rsid w:val="003478E5"/>
    <w:rsid w:val="00347912"/>
    <w:rsid w:val="00347B1E"/>
    <w:rsid w:val="00347B86"/>
    <w:rsid w:val="00347CB7"/>
    <w:rsid w:val="00347ECF"/>
    <w:rsid w:val="00347EE9"/>
    <w:rsid w:val="003502C1"/>
    <w:rsid w:val="00350356"/>
    <w:rsid w:val="003503AB"/>
    <w:rsid w:val="003504A2"/>
    <w:rsid w:val="003504A9"/>
    <w:rsid w:val="00350508"/>
    <w:rsid w:val="00350640"/>
    <w:rsid w:val="00350757"/>
    <w:rsid w:val="00350E11"/>
    <w:rsid w:val="00350F42"/>
    <w:rsid w:val="00350F84"/>
    <w:rsid w:val="00351222"/>
    <w:rsid w:val="0035122C"/>
    <w:rsid w:val="003516BB"/>
    <w:rsid w:val="003516D3"/>
    <w:rsid w:val="00351802"/>
    <w:rsid w:val="003519D1"/>
    <w:rsid w:val="00351A5F"/>
    <w:rsid w:val="00351C13"/>
    <w:rsid w:val="00351F68"/>
    <w:rsid w:val="003523D7"/>
    <w:rsid w:val="003523FA"/>
    <w:rsid w:val="00352748"/>
    <w:rsid w:val="003527A3"/>
    <w:rsid w:val="003527AB"/>
    <w:rsid w:val="003528AD"/>
    <w:rsid w:val="003529B2"/>
    <w:rsid w:val="00352A6B"/>
    <w:rsid w:val="00353251"/>
    <w:rsid w:val="0035333C"/>
    <w:rsid w:val="00353357"/>
    <w:rsid w:val="00353424"/>
    <w:rsid w:val="0035359D"/>
    <w:rsid w:val="00353606"/>
    <w:rsid w:val="00353815"/>
    <w:rsid w:val="003539BC"/>
    <w:rsid w:val="00353B00"/>
    <w:rsid w:val="00353C77"/>
    <w:rsid w:val="00353D72"/>
    <w:rsid w:val="00353F76"/>
    <w:rsid w:val="00353FD1"/>
    <w:rsid w:val="0035407F"/>
    <w:rsid w:val="003540B3"/>
    <w:rsid w:val="003540E0"/>
    <w:rsid w:val="00354558"/>
    <w:rsid w:val="0035478D"/>
    <w:rsid w:val="00354AC1"/>
    <w:rsid w:val="00354B99"/>
    <w:rsid w:val="00354D03"/>
    <w:rsid w:val="0035554C"/>
    <w:rsid w:val="00355595"/>
    <w:rsid w:val="00355D08"/>
    <w:rsid w:val="00355E8C"/>
    <w:rsid w:val="00355EE3"/>
    <w:rsid w:val="00356344"/>
    <w:rsid w:val="0035649D"/>
    <w:rsid w:val="003564ED"/>
    <w:rsid w:val="00356592"/>
    <w:rsid w:val="00356611"/>
    <w:rsid w:val="003566FA"/>
    <w:rsid w:val="00356959"/>
    <w:rsid w:val="00356C95"/>
    <w:rsid w:val="00356D52"/>
    <w:rsid w:val="00356F21"/>
    <w:rsid w:val="003574E4"/>
    <w:rsid w:val="0035753F"/>
    <w:rsid w:val="0035766D"/>
    <w:rsid w:val="0035795C"/>
    <w:rsid w:val="003579F4"/>
    <w:rsid w:val="00357D73"/>
    <w:rsid w:val="00357D7E"/>
    <w:rsid w:val="0036005D"/>
    <w:rsid w:val="0036028B"/>
    <w:rsid w:val="0036035E"/>
    <w:rsid w:val="003603BF"/>
    <w:rsid w:val="003604F6"/>
    <w:rsid w:val="00360A6F"/>
    <w:rsid w:val="00360BF8"/>
    <w:rsid w:val="00360C71"/>
    <w:rsid w:val="00360DDD"/>
    <w:rsid w:val="00360EA4"/>
    <w:rsid w:val="00360F38"/>
    <w:rsid w:val="003610D9"/>
    <w:rsid w:val="00361714"/>
    <w:rsid w:val="0036191E"/>
    <w:rsid w:val="00361AC3"/>
    <w:rsid w:val="00361FC2"/>
    <w:rsid w:val="00362235"/>
    <w:rsid w:val="003623D7"/>
    <w:rsid w:val="00362620"/>
    <w:rsid w:val="003626E2"/>
    <w:rsid w:val="00362852"/>
    <w:rsid w:val="00362908"/>
    <w:rsid w:val="0036291B"/>
    <w:rsid w:val="00362C1F"/>
    <w:rsid w:val="00362C71"/>
    <w:rsid w:val="00362E5F"/>
    <w:rsid w:val="00362FA3"/>
    <w:rsid w:val="003632AC"/>
    <w:rsid w:val="0036344D"/>
    <w:rsid w:val="00363760"/>
    <w:rsid w:val="0036382A"/>
    <w:rsid w:val="0036387B"/>
    <w:rsid w:val="00363B30"/>
    <w:rsid w:val="00363B74"/>
    <w:rsid w:val="00363D75"/>
    <w:rsid w:val="00363F17"/>
    <w:rsid w:val="0036402F"/>
    <w:rsid w:val="003640F2"/>
    <w:rsid w:val="00364224"/>
    <w:rsid w:val="00364566"/>
    <w:rsid w:val="003646D2"/>
    <w:rsid w:val="00364777"/>
    <w:rsid w:val="00364ABE"/>
    <w:rsid w:val="00364AEA"/>
    <w:rsid w:val="00364B1D"/>
    <w:rsid w:val="00364CB7"/>
    <w:rsid w:val="00364E0D"/>
    <w:rsid w:val="00364FB9"/>
    <w:rsid w:val="00365265"/>
    <w:rsid w:val="00365331"/>
    <w:rsid w:val="003655A3"/>
    <w:rsid w:val="003656E2"/>
    <w:rsid w:val="003658CB"/>
    <w:rsid w:val="00365A7C"/>
    <w:rsid w:val="00365B5A"/>
    <w:rsid w:val="00365D03"/>
    <w:rsid w:val="00365DBA"/>
    <w:rsid w:val="00365FE4"/>
    <w:rsid w:val="00366075"/>
    <w:rsid w:val="00366208"/>
    <w:rsid w:val="0036623F"/>
    <w:rsid w:val="003662E8"/>
    <w:rsid w:val="003663E4"/>
    <w:rsid w:val="0036678E"/>
    <w:rsid w:val="00366830"/>
    <w:rsid w:val="0036692A"/>
    <w:rsid w:val="0036698C"/>
    <w:rsid w:val="00366AB0"/>
    <w:rsid w:val="00366EA4"/>
    <w:rsid w:val="003671B4"/>
    <w:rsid w:val="00367360"/>
    <w:rsid w:val="00367634"/>
    <w:rsid w:val="00367B9E"/>
    <w:rsid w:val="00367D37"/>
    <w:rsid w:val="00370292"/>
    <w:rsid w:val="00370365"/>
    <w:rsid w:val="003704D5"/>
    <w:rsid w:val="00370D54"/>
    <w:rsid w:val="00370DD3"/>
    <w:rsid w:val="00370FCC"/>
    <w:rsid w:val="00371141"/>
    <w:rsid w:val="003714C5"/>
    <w:rsid w:val="00371672"/>
    <w:rsid w:val="00371847"/>
    <w:rsid w:val="003718EE"/>
    <w:rsid w:val="00371ADE"/>
    <w:rsid w:val="00371E92"/>
    <w:rsid w:val="0037200B"/>
    <w:rsid w:val="00372380"/>
    <w:rsid w:val="003724CD"/>
    <w:rsid w:val="00372607"/>
    <w:rsid w:val="003728FC"/>
    <w:rsid w:val="00372BA8"/>
    <w:rsid w:val="00372D38"/>
    <w:rsid w:val="00372E63"/>
    <w:rsid w:val="00373077"/>
    <w:rsid w:val="00373114"/>
    <w:rsid w:val="00373149"/>
    <w:rsid w:val="0037330E"/>
    <w:rsid w:val="00373478"/>
    <w:rsid w:val="00373593"/>
    <w:rsid w:val="0037367D"/>
    <w:rsid w:val="00373774"/>
    <w:rsid w:val="00373787"/>
    <w:rsid w:val="00373C25"/>
    <w:rsid w:val="00373F6B"/>
    <w:rsid w:val="0037450A"/>
    <w:rsid w:val="00374AEA"/>
    <w:rsid w:val="00374B75"/>
    <w:rsid w:val="00374C33"/>
    <w:rsid w:val="00374CB0"/>
    <w:rsid w:val="00374CCD"/>
    <w:rsid w:val="00374D05"/>
    <w:rsid w:val="00374E29"/>
    <w:rsid w:val="00374EA5"/>
    <w:rsid w:val="00374F27"/>
    <w:rsid w:val="00374FF4"/>
    <w:rsid w:val="003750B7"/>
    <w:rsid w:val="003751A6"/>
    <w:rsid w:val="003753E2"/>
    <w:rsid w:val="003753FA"/>
    <w:rsid w:val="00375573"/>
    <w:rsid w:val="00375611"/>
    <w:rsid w:val="003756B6"/>
    <w:rsid w:val="003757C1"/>
    <w:rsid w:val="003758D4"/>
    <w:rsid w:val="00375920"/>
    <w:rsid w:val="00375ABC"/>
    <w:rsid w:val="00375AC3"/>
    <w:rsid w:val="00375DE7"/>
    <w:rsid w:val="00376077"/>
    <w:rsid w:val="003760AA"/>
    <w:rsid w:val="00376114"/>
    <w:rsid w:val="0037634D"/>
    <w:rsid w:val="0037634F"/>
    <w:rsid w:val="00376358"/>
    <w:rsid w:val="003763B9"/>
    <w:rsid w:val="0037654C"/>
    <w:rsid w:val="003766E1"/>
    <w:rsid w:val="00376721"/>
    <w:rsid w:val="00376752"/>
    <w:rsid w:val="00376A41"/>
    <w:rsid w:val="003770F4"/>
    <w:rsid w:val="00377107"/>
    <w:rsid w:val="0037710B"/>
    <w:rsid w:val="003771B6"/>
    <w:rsid w:val="003773A4"/>
    <w:rsid w:val="00377449"/>
    <w:rsid w:val="003777F1"/>
    <w:rsid w:val="00377820"/>
    <w:rsid w:val="003779AE"/>
    <w:rsid w:val="00377A00"/>
    <w:rsid w:val="00377ABF"/>
    <w:rsid w:val="00377AC3"/>
    <w:rsid w:val="00377CAF"/>
    <w:rsid w:val="00377E5D"/>
    <w:rsid w:val="00377FFD"/>
    <w:rsid w:val="003806AB"/>
    <w:rsid w:val="003806AD"/>
    <w:rsid w:val="003806E5"/>
    <w:rsid w:val="0038070A"/>
    <w:rsid w:val="0038078D"/>
    <w:rsid w:val="00380C88"/>
    <w:rsid w:val="00380FB1"/>
    <w:rsid w:val="003810A5"/>
    <w:rsid w:val="00381217"/>
    <w:rsid w:val="00381358"/>
    <w:rsid w:val="00381576"/>
    <w:rsid w:val="003815EC"/>
    <w:rsid w:val="00381612"/>
    <w:rsid w:val="00381656"/>
    <w:rsid w:val="00381774"/>
    <w:rsid w:val="003818CE"/>
    <w:rsid w:val="003819C8"/>
    <w:rsid w:val="00381C49"/>
    <w:rsid w:val="00381FAE"/>
    <w:rsid w:val="00382259"/>
    <w:rsid w:val="0038246B"/>
    <w:rsid w:val="00382512"/>
    <w:rsid w:val="00382544"/>
    <w:rsid w:val="0038254B"/>
    <w:rsid w:val="003825E0"/>
    <w:rsid w:val="00382670"/>
    <w:rsid w:val="0038268D"/>
    <w:rsid w:val="00382801"/>
    <w:rsid w:val="00382865"/>
    <w:rsid w:val="00382CBE"/>
    <w:rsid w:val="00382EF3"/>
    <w:rsid w:val="00382EF7"/>
    <w:rsid w:val="00383022"/>
    <w:rsid w:val="00383162"/>
    <w:rsid w:val="00383523"/>
    <w:rsid w:val="00383525"/>
    <w:rsid w:val="00383646"/>
    <w:rsid w:val="0038383F"/>
    <w:rsid w:val="00383A47"/>
    <w:rsid w:val="00383F9C"/>
    <w:rsid w:val="003841BF"/>
    <w:rsid w:val="00384393"/>
    <w:rsid w:val="00384728"/>
    <w:rsid w:val="003849A2"/>
    <w:rsid w:val="003849BB"/>
    <w:rsid w:val="00384A70"/>
    <w:rsid w:val="00384E1A"/>
    <w:rsid w:val="0038510C"/>
    <w:rsid w:val="003852C5"/>
    <w:rsid w:val="0038584E"/>
    <w:rsid w:val="003859EE"/>
    <w:rsid w:val="00385E20"/>
    <w:rsid w:val="00385F8B"/>
    <w:rsid w:val="00385FB2"/>
    <w:rsid w:val="00386177"/>
    <w:rsid w:val="003861B8"/>
    <w:rsid w:val="0038622B"/>
    <w:rsid w:val="00386482"/>
    <w:rsid w:val="003866BE"/>
    <w:rsid w:val="00386814"/>
    <w:rsid w:val="00386837"/>
    <w:rsid w:val="00386B0D"/>
    <w:rsid w:val="00386BC6"/>
    <w:rsid w:val="00386E79"/>
    <w:rsid w:val="00386EDC"/>
    <w:rsid w:val="00387140"/>
    <w:rsid w:val="003873A0"/>
    <w:rsid w:val="00387B3F"/>
    <w:rsid w:val="00387B5C"/>
    <w:rsid w:val="00390024"/>
    <w:rsid w:val="003900C7"/>
    <w:rsid w:val="00390174"/>
    <w:rsid w:val="00390427"/>
    <w:rsid w:val="003907D1"/>
    <w:rsid w:val="00390BD8"/>
    <w:rsid w:val="00390CE7"/>
    <w:rsid w:val="00390E87"/>
    <w:rsid w:val="00390E8A"/>
    <w:rsid w:val="00390EAA"/>
    <w:rsid w:val="003910C3"/>
    <w:rsid w:val="003910E6"/>
    <w:rsid w:val="00391152"/>
    <w:rsid w:val="003917A1"/>
    <w:rsid w:val="00391823"/>
    <w:rsid w:val="00391987"/>
    <w:rsid w:val="00391BBF"/>
    <w:rsid w:val="00391C4E"/>
    <w:rsid w:val="00391E46"/>
    <w:rsid w:val="00391E5F"/>
    <w:rsid w:val="00391FE6"/>
    <w:rsid w:val="003921FB"/>
    <w:rsid w:val="00392203"/>
    <w:rsid w:val="003922A8"/>
    <w:rsid w:val="00392333"/>
    <w:rsid w:val="003923F5"/>
    <w:rsid w:val="003929D3"/>
    <w:rsid w:val="003929D9"/>
    <w:rsid w:val="00392A81"/>
    <w:rsid w:val="00392F71"/>
    <w:rsid w:val="003932DD"/>
    <w:rsid w:val="00393313"/>
    <w:rsid w:val="003935BE"/>
    <w:rsid w:val="003935FC"/>
    <w:rsid w:val="003936A6"/>
    <w:rsid w:val="00393814"/>
    <w:rsid w:val="00393945"/>
    <w:rsid w:val="00393A94"/>
    <w:rsid w:val="00393ABF"/>
    <w:rsid w:val="00393BFB"/>
    <w:rsid w:val="00393C7A"/>
    <w:rsid w:val="00393E5F"/>
    <w:rsid w:val="00393EB3"/>
    <w:rsid w:val="00393EDD"/>
    <w:rsid w:val="00393F26"/>
    <w:rsid w:val="00394084"/>
    <w:rsid w:val="003940D4"/>
    <w:rsid w:val="003941CA"/>
    <w:rsid w:val="0039429A"/>
    <w:rsid w:val="00394568"/>
    <w:rsid w:val="003947EC"/>
    <w:rsid w:val="00394902"/>
    <w:rsid w:val="0039492E"/>
    <w:rsid w:val="00394B5C"/>
    <w:rsid w:val="00394BA5"/>
    <w:rsid w:val="00394BE8"/>
    <w:rsid w:val="00394CD2"/>
    <w:rsid w:val="0039542D"/>
    <w:rsid w:val="00395696"/>
    <w:rsid w:val="003959A6"/>
    <w:rsid w:val="00395A3F"/>
    <w:rsid w:val="00395A57"/>
    <w:rsid w:val="00395A75"/>
    <w:rsid w:val="00395AA6"/>
    <w:rsid w:val="00395B61"/>
    <w:rsid w:val="00395C07"/>
    <w:rsid w:val="00395D1F"/>
    <w:rsid w:val="00396102"/>
    <w:rsid w:val="0039614D"/>
    <w:rsid w:val="003965A7"/>
    <w:rsid w:val="00396A94"/>
    <w:rsid w:val="00396AE0"/>
    <w:rsid w:val="00396AFC"/>
    <w:rsid w:val="00396EC8"/>
    <w:rsid w:val="00397400"/>
    <w:rsid w:val="00397475"/>
    <w:rsid w:val="003975C4"/>
    <w:rsid w:val="00397857"/>
    <w:rsid w:val="00397888"/>
    <w:rsid w:val="003979AA"/>
    <w:rsid w:val="00397C4C"/>
    <w:rsid w:val="003A00A3"/>
    <w:rsid w:val="003A03A5"/>
    <w:rsid w:val="003A0516"/>
    <w:rsid w:val="003A0A06"/>
    <w:rsid w:val="003A0C34"/>
    <w:rsid w:val="003A1004"/>
    <w:rsid w:val="003A16FB"/>
    <w:rsid w:val="003A1733"/>
    <w:rsid w:val="003A17A4"/>
    <w:rsid w:val="003A1875"/>
    <w:rsid w:val="003A1981"/>
    <w:rsid w:val="003A1AD4"/>
    <w:rsid w:val="003A1D4D"/>
    <w:rsid w:val="003A1E33"/>
    <w:rsid w:val="003A2047"/>
    <w:rsid w:val="003A22CE"/>
    <w:rsid w:val="003A243D"/>
    <w:rsid w:val="003A2639"/>
    <w:rsid w:val="003A2657"/>
    <w:rsid w:val="003A26C5"/>
    <w:rsid w:val="003A275C"/>
    <w:rsid w:val="003A2B07"/>
    <w:rsid w:val="003A2C9D"/>
    <w:rsid w:val="003A2D83"/>
    <w:rsid w:val="003A2EA1"/>
    <w:rsid w:val="003A309B"/>
    <w:rsid w:val="003A3203"/>
    <w:rsid w:val="003A331A"/>
    <w:rsid w:val="003A376C"/>
    <w:rsid w:val="003A3820"/>
    <w:rsid w:val="003A38EC"/>
    <w:rsid w:val="003A3A1A"/>
    <w:rsid w:val="003A3A80"/>
    <w:rsid w:val="003A3CB3"/>
    <w:rsid w:val="003A3EEE"/>
    <w:rsid w:val="003A3F44"/>
    <w:rsid w:val="003A41A6"/>
    <w:rsid w:val="003A4F53"/>
    <w:rsid w:val="003A52AD"/>
    <w:rsid w:val="003A52EC"/>
    <w:rsid w:val="003A5532"/>
    <w:rsid w:val="003A584B"/>
    <w:rsid w:val="003A5A30"/>
    <w:rsid w:val="003A5A37"/>
    <w:rsid w:val="003A5AD6"/>
    <w:rsid w:val="003A5AF2"/>
    <w:rsid w:val="003A5AFD"/>
    <w:rsid w:val="003A5BFC"/>
    <w:rsid w:val="003A5C08"/>
    <w:rsid w:val="003A5D05"/>
    <w:rsid w:val="003A5D6E"/>
    <w:rsid w:val="003A5E6F"/>
    <w:rsid w:val="003A5F35"/>
    <w:rsid w:val="003A5F5E"/>
    <w:rsid w:val="003A6491"/>
    <w:rsid w:val="003A64A7"/>
    <w:rsid w:val="003A679B"/>
    <w:rsid w:val="003A679E"/>
    <w:rsid w:val="003A6828"/>
    <w:rsid w:val="003A6840"/>
    <w:rsid w:val="003A6BFD"/>
    <w:rsid w:val="003A6C76"/>
    <w:rsid w:val="003A6EE1"/>
    <w:rsid w:val="003A6FE9"/>
    <w:rsid w:val="003A6FFA"/>
    <w:rsid w:val="003A7048"/>
    <w:rsid w:val="003A70F6"/>
    <w:rsid w:val="003A7312"/>
    <w:rsid w:val="003A7610"/>
    <w:rsid w:val="003A77D5"/>
    <w:rsid w:val="003A79D8"/>
    <w:rsid w:val="003A7BB7"/>
    <w:rsid w:val="003A7CED"/>
    <w:rsid w:val="003A7D63"/>
    <w:rsid w:val="003A7F31"/>
    <w:rsid w:val="003B008F"/>
    <w:rsid w:val="003B0154"/>
    <w:rsid w:val="003B0379"/>
    <w:rsid w:val="003B03BF"/>
    <w:rsid w:val="003B0A93"/>
    <w:rsid w:val="003B0B5F"/>
    <w:rsid w:val="003B0D65"/>
    <w:rsid w:val="003B0F55"/>
    <w:rsid w:val="003B11A5"/>
    <w:rsid w:val="003B13A8"/>
    <w:rsid w:val="003B13BF"/>
    <w:rsid w:val="003B147A"/>
    <w:rsid w:val="003B15E3"/>
    <w:rsid w:val="003B1692"/>
    <w:rsid w:val="003B17E0"/>
    <w:rsid w:val="003B1AB7"/>
    <w:rsid w:val="003B1C1F"/>
    <w:rsid w:val="003B1C5F"/>
    <w:rsid w:val="003B1DC9"/>
    <w:rsid w:val="003B20E8"/>
    <w:rsid w:val="003B214E"/>
    <w:rsid w:val="003B21B3"/>
    <w:rsid w:val="003B22B4"/>
    <w:rsid w:val="003B2394"/>
    <w:rsid w:val="003B248A"/>
    <w:rsid w:val="003B25E0"/>
    <w:rsid w:val="003B2802"/>
    <w:rsid w:val="003B28D0"/>
    <w:rsid w:val="003B2932"/>
    <w:rsid w:val="003B2D6D"/>
    <w:rsid w:val="003B348A"/>
    <w:rsid w:val="003B3546"/>
    <w:rsid w:val="003B38C7"/>
    <w:rsid w:val="003B3A5E"/>
    <w:rsid w:val="003B3E1E"/>
    <w:rsid w:val="003B3E8D"/>
    <w:rsid w:val="003B3E9A"/>
    <w:rsid w:val="003B3FD2"/>
    <w:rsid w:val="003B4185"/>
    <w:rsid w:val="003B42A5"/>
    <w:rsid w:val="003B480E"/>
    <w:rsid w:val="003B48D2"/>
    <w:rsid w:val="003B4BCD"/>
    <w:rsid w:val="003B51E6"/>
    <w:rsid w:val="003B52D1"/>
    <w:rsid w:val="003B5603"/>
    <w:rsid w:val="003B5656"/>
    <w:rsid w:val="003B56D2"/>
    <w:rsid w:val="003B56DA"/>
    <w:rsid w:val="003B5B4A"/>
    <w:rsid w:val="003B5F09"/>
    <w:rsid w:val="003B5FA3"/>
    <w:rsid w:val="003B664C"/>
    <w:rsid w:val="003B67CB"/>
    <w:rsid w:val="003B6B2D"/>
    <w:rsid w:val="003B6CEA"/>
    <w:rsid w:val="003B6E0F"/>
    <w:rsid w:val="003B6E87"/>
    <w:rsid w:val="003B721F"/>
    <w:rsid w:val="003B7B3C"/>
    <w:rsid w:val="003B7B40"/>
    <w:rsid w:val="003B7F15"/>
    <w:rsid w:val="003C00A1"/>
    <w:rsid w:val="003C014A"/>
    <w:rsid w:val="003C025B"/>
    <w:rsid w:val="003C0658"/>
    <w:rsid w:val="003C0AFA"/>
    <w:rsid w:val="003C0D47"/>
    <w:rsid w:val="003C0F91"/>
    <w:rsid w:val="003C16C6"/>
    <w:rsid w:val="003C178A"/>
    <w:rsid w:val="003C17C2"/>
    <w:rsid w:val="003C18AB"/>
    <w:rsid w:val="003C1A6C"/>
    <w:rsid w:val="003C1AA2"/>
    <w:rsid w:val="003C1AC1"/>
    <w:rsid w:val="003C1DB3"/>
    <w:rsid w:val="003C1F3D"/>
    <w:rsid w:val="003C1F6A"/>
    <w:rsid w:val="003C23A7"/>
    <w:rsid w:val="003C24BE"/>
    <w:rsid w:val="003C2502"/>
    <w:rsid w:val="003C25AE"/>
    <w:rsid w:val="003C2A51"/>
    <w:rsid w:val="003C2B22"/>
    <w:rsid w:val="003C2C2F"/>
    <w:rsid w:val="003C2D3A"/>
    <w:rsid w:val="003C2EA5"/>
    <w:rsid w:val="003C2F9B"/>
    <w:rsid w:val="003C32E1"/>
    <w:rsid w:val="003C3496"/>
    <w:rsid w:val="003C3523"/>
    <w:rsid w:val="003C36B9"/>
    <w:rsid w:val="003C39E1"/>
    <w:rsid w:val="003C3B67"/>
    <w:rsid w:val="003C3B7C"/>
    <w:rsid w:val="003C3CB2"/>
    <w:rsid w:val="003C41BA"/>
    <w:rsid w:val="003C446C"/>
    <w:rsid w:val="003C45EC"/>
    <w:rsid w:val="003C4892"/>
    <w:rsid w:val="003C49FA"/>
    <w:rsid w:val="003C4C06"/>
    <w:rsid w:val="003C4C72"/>
    <w:rsid w:val="003C4D26"/>
    <w:rsid w:val="003C4F64"/>
    <w:rsid w:val="003C5296"/>
    <w:rsid w:val="003C5647"/>
    <w:rsid w:val="003C5718"/>
    <w:rsid w:val="003C57B8"/>
    <w:rsid w:val="003C590C"/>
    <w:rsid w:val="003C5BF7"/>
    <w:rsid w:val="003C5C4C"/>
    <w:rsid w:val="003C5E97"/>
    <w:rsid w:val="003C604B"/>
    <w:rsid w:val="003C6136"/>
    <w:rsid w:val="003C6316"/>
    <w:rsid w:val="003C6473"/>
    <w:rsid w:val="003C64B5"/>
    <w:rsid w:val="003C657E"/>
    <w:rsid w:val="003C68AB"/>
    <w:rsid w:val="003C6AFD"/>
    <w:rsid w:val="003C6CD7"/>
    <w:rsid w:val="003C6D10"/>
    <w:rsid w:val="003C6EF6"/>
    <w:rsid w:val="003C7290"/>
    <w:rsid w:val="003C72D6"/>
    <w:rsid w:val="003C747C"/>
    <w:rsid w:val="003C7F33"/>
    <w:rsid w:val="003C7F5B"/>
    <w:rsid w:val="003C7F73"/>
    <w:rsid w:val="003D01BB"/>
    <w:rsid w:val="003D0242"/>
    <w:rsid w:val="003D02C8"/>
    <w:rsid w:val="003D0360"/>
    <w:rsid w:val="003D0688"/>
    <w:rsid w:val="003D0815"/>
    <w:rsid w:val="003D096B"/>
    <w:rsid w:val="003D09D2"/>
    <w:rsid w:val="003D0AC8"/>
    <w:rsid w:val="003D180F"/>
    <w:rsid w:val="003D1B46"/>
    <w:rsid w:val="003D1D3A"/>
    <w:rsid w:val="003D20BD"/>
    <w:rsid w:val="003D213E"/>
    <w:rsid w:val="003D225E"/>
    <w:rsid w:val="003D2314"/>
    <w:rsid w:val="003D2680"/>
    <w:rsid w:val="003D287D"/>
    <w:rsid w:val="003D2A92"/>
    <w:rsid w:val="003D2CBC"/>
    <w:rsid w:val="003D2D6A"/>
    <w:rsid w:val="003D2F30"/>
    <w:rsid w:val="003D2FF3"/>
    <w:rsid w:val="003D30FD"/>
    <w:rsid w:val="003D31B5"/>
    <w:rsid w:val="003D3224"/>
    <w:rsid w:val="003D335F"/>
    <w:rsid w:val="003D3655"/>
    <w:rsid w:val="003D3925"/>
    <w:rsid w:val="003D3B26"/>
    <w:rsid w:val="003D3D9B"/>
    <w:rsid w:val="003D3DF5"/>
    <w:rsid w:val="003D3EBB"/>
    <w:rsid w:val="003D453B"/>
    <w:rsid w:val="003D455C"/>
    <w:rsid w:val="003D4823"/>
    <w:rsid w:val="003D48B1"/>
    <w:rsid w:val="003D4A0C"/>
    <w:rsid w:val="003D4B0F"/>
    <w:rsid w:val="003D4C9D"/>
    <w:rsid w:val="003D4F3F"/>
    <w:rsid w:val="003D5A24"/>
    <w:rsid w:val="003D5A32"/>
    <w:rsid w:val="003D5C65"/>
    <w:rsid w:val="003D5CAA"/>
    <w:rsid w:val="003D5CD5"/>
    <w:rsid w:val="003D63E4"/>
    <w:rsid w:val="003D64E3"/>
    <w:rsid w:val="003D67D9"/>
    <w:rsid w:val="003D6B7E"/>
    <w:rsid w:val="003D6C97"/>
    <w:rsid w:val="003D6D89"/>
    <w:rsid w:val="003D6E05"/>
    <w:rsid w:val="003D6EA6"/>
    <w:rsid w:val="003D6F5F"/>
    <w:rsid w:val="003D73B3"/>
    <w:rsid w:val="003D7422"/>
    <w:rsid w:val="003D743F"/>
    <w:rsid w:val="003D7D8D"/>
    <w:rsid w:val="003D7E64"/>
    <w:rsid w:val="003D7E70"/>
    <w:rsid w:val="003D7E93"/>
    <w:rsid w:val="003D7F3F"/>
    <w:rsid w:val="003D7FD3"/>
    <w:rsid w:val="003E00FB"/>
    <w:rsid w:val="003E0149"/>
    <w:rsid w:val="003E034C"/>
    <w:rsid w:val="003E0A87"/>
    <w:rsid w:val="003E0E1F"/>
    <w:rsid w:val="003E1095"/>
    <w:rsid w:val="003E129B"/>
    <w:rsid w:val="003E13B6"/>
    <w:rsid w:val="003E1455"/>
    <w:rsid w:val="003E16EB"/>
    <w:rsid w:val="003E17AB"/>
    <w:rsid w:val="003E19EE"/>
    <w:rsid w:val="003E1AA0"/>
    <w:rsid w:val="003E1E0D"/>
    <w:rsid w:val="003E1F2C"/>
    <w:rsid w:val="003E1FDE"/>
    <w:rsid w:val="003E21E9"/>
    <w:rsid w:val="003E231C"/>
    <w:rsid w:val="003E25C2"/>
    <w:rsid w:val="003E263E"/>
    <w:rsid w:val="003E26A0"/>
    <w:rsid w:val="003E27F2"/>
    <w:rsid w:val="003E2B40"/>
    <w:rsid w:val="003E2F34"/>
    <w:rsid w:val="003E2F7F"/>
    <w:rsid w:val="003E3059"/>
    <w:rsid w:val="003E3087"/>
    <w:rsid w:val="003E361C"/>
    <w:rsid w:val="003E378C"/>
    <w:rsid w:val="003E37D6"/>
    <w:rsid w:val="003E3C0F"/>
    <w:rsid w:val="003E3C84"/>
    <w:rsid w:val="003E3CBB"/>
    <w:rsid w:val="003E474F"/>
    <w:rsid w:val="003E4EED"/>
    <w:rsid w:val="003E5087"/>
    <w:rsid w:val="003E5363"/>
    <w:rsid w:val="003E564C"/>
    <w:rsid w:val="003E5650"/>
    <w:rsid w:val="003E56A3"/>
    <w:rsid w:val="003E575A"/>
    <w:rsid w:val="003E587D"/>
    <w:rsid w:val="003E58C9"/>
    <w:rsid w:val="003E5B85"/>
    <w:rsid w:val="003E5C21"/>
    <w:rsid w:val="003E5C5E"/>
    <w:rsid w:val="003E5F27"/>
    <w:rsid w:val="003E5F7E"/>
    <w:rsid w:val="003E5FD8"/>
    <w:rsid w:val="003E6727"/>
    <w:rsid w:val="003E6890"/>
    <w:rsid w:val="003E69D5"/>
    <w:rsid w:val="003E6AEA"/>
    <w:rsid w:val="003E6C6D"/>
    <w:rsid w:val="003E6DD1"/>
    <w:rsid w:val="003E6E4A"/>
    <w:rsid w:val="003E7198"/>
    <w:rsid w:val="003E71F3"/>
    <w:rsid w:val="003E72E4"/>
    <w:rsid w:val="003E73D4"/>
    <w:rsid w:val="003E747A"/>
    <w:rsid w:val="003E7553"/>
    <w:rsid w:val="003E763C"/>
    <w:rsid w:val="003E789C"/>
    <w:rsid w:val="003E78E2"/>
    <w:rsid w:val="003E7D19"/>
    <w:rsid w:val="003E7DAC"/>
    <w:rsid w:val="003E7EEF"/>
    <w:rsid w:val="003F00BB"/>
    <w:rsid w:val="003F0148"/>
    <w:rsid w:val="003F01F2"/>
    <w:rsid w:val="003F02C6"/>
    <w:rsid w:val="003F04F2"/>
    <w:rsid w:val="003F07EA"/>
    <w:rsid w:val="003F0ADA"/>
    <w:rsid w:val="003F0B14"/>
    <w:rsid w:val="003F0F66"/>
    <w:rsid w:val="003F12A3"/>
    <w:rsid w:val="003F13EB"/>
    <w:rsid w:val="003F161F"/>
    <w:rsid w:val="003F1900"/>
    <w:rsid w:val="003F1999"/>
    <w:rsid w:val="003F1B5D"/>
    <w:rsid w:val="003F1C57"/>
    <w:rsid w:val="003F1E24"/>
    <w:rsid w:val="003F21B1"/>
    <w:rsid w:val="003F2236"/>
    <w:rsid w:val="003F225D"/>
    <w:rsid w:val="003F29C8"/>
    <w:rsid w:val="003F2B70"/>
    <w:rsid w:val="003F2DAF"/>
    <w:rsid w:val="003F2ED5"/>
    <w:rsid w:val="003F2F23"/>
    <w:rsid w:val="003F2F90"/>
    <w:rsid w:val="003F306E"/>
    <w:rsid w:val="003F31F7"/>
    <w:rsid w:val="003F3220"/>
    <w:rsid w:val="003F342A"/>
    <w:rsid w:val="003F3560"/>
    <w:rsid w:val="003F3594"/>
    <w:rsid w:val="003F36C1"/>
    <w:rsid w:val="003F3C89"/>
    <w:rsid w:val="003F3D09"/>
    <w:rsid w:val="003F3ED5"/>
    <w:rsid w:val="003F41F6"/>
    <w:rsid w:val="003F44F8"/>
    <w:rsid w:val="003F44FE"/>
    <w:rsid w:val="003F45BE"/>
    <w:rsid w:val="003F4BD5"/>
    <w:rsid w:val="003F4C33"/>
    <w:rsid w:val="003F4CA6"/>
    <w:rsid w:val="003F57FD"/>
    <w:rsid w:val="003F58A1"/>
    <w:rsid w:val="003F5C0D"/>
    <w:rsid w:val="003F5D93"/>
    <w:rsid w:val="003F5F5B"/>
    <w:rsid w:val="003F6068"/>
    <w:rsid w:val="003F614A"/>
    <w:rsid w:val="003F632A"/>
    <w:rsid w:val="003F64E6"/>
    <w:rsid w:val="003F65B0"/>
    <w:rsid w:val="003F66B8"/>
    <w:rsid w:val="003F698E"/>
    <w:rsid w:val="003F69A6"/>
    <w:rsid w:val="003F6B0F"/>
    <w:rsid w:val="003F709C"/>
    <w:rsid w:val="003F70E0"/>
    <w:rsid w:val="003F717D"/>
    <w:rsid w:val="003F730C"/>
    <w:rsid w:val="003F749D"/>
    <w:rsid w:val="003F74DA"/>
    <w:rsid w:val="003F76BE"/>
    <w:rsid w:val="003F77C7"/>
    <w:rsid w:val="003F794F"/>
    <w:rsid w:val="003F79D1"/>
    <w:rsid w:val="003F7A23"/>
    <w:rsid w:val="003F7A4A"/>
    <w:rsid w:val="003F7EAE"/>
    <w:rsid w:val="004000D9"/>
    <w:rsid w:val="0040023D"/>
    <w:rsid w:val="004004CA"/>
    <w:rsid w:val="00400593"/>
    <w:rsid w:val="004006E9"/>
    <w:rsid w:val="0040079A"/>
    <w:rsid w:val="00400861"/>
    <w:rsid w:val="004008FF"/>
    <w:rsid w:val="00400A8A"/>
    <w:rsid w:val="00400E63"/>
    <w:rsid w:val="004013F3"/>
    <w:rsid w:val="0040173E"/>
    <w:rsid w:val="00401E3B"/>
    <w:rsid w:val="00401EB7"/>
    <w:rsid w:val="00402272"/>
    <w:rsid w:val="00402476"/>
    <w:rsid w:val="00402965"/>
    <w:rsid w:val="00402A57"/>
    <w:rsid w:val="00402FA3"/>
    <w:rsid w:val="00402FB6"/>
    <w:rsid w:val="00402FD2"/>
    <w:rsid w:val="00402FF8"/>
    <w:rsid w:val="0040307B"/>
    <w:rsid w:val="00403472"/>
    <w:rsid w:val="0040382A"/>
    <w:rsid w:val="00403A53"/>
    <w:rsid w:val="00403C2B"/>
    <w:rsid w:val="00403C46"/>
    <w:rsid w:val="00403D1C"/>
    <w:rsid w:val="00403D1E"/>
    <w:rsid w:val="00403E5B"/>
    <w:rsid w:val="00403EA7"/>
    <w:rsid w:val="00404020"/>
    <w:rsid w:val="00404024"/>
    <w:rsid w:val="004040D2"/>
    <w:rsid w:val="00404126"/>
    <w:rsid w:val="004043F0"/>
    <w:rsid w:val="00404487"/>
    <w:rsid w:val="004044D8"/>
    <w:rsid w:val="00404781"/>
    <w:rsid w:val="004048CE"/>
    <w:rsid w:val="00404BCA"/>
    <w:rsid w:val="00404C3F"/>
    <w:rsid w:val="00404D9C"/>
    <w:rsid w:val="00404DEE"/>
    <w:rsid w:val="00404E26"/>
    <w:rsid w:val="004051C9"/>
    <w:rsid w:val="004052C0"/>
    <w:rsid w:val="0040539B"/>
    <w:rsid w:val="004053C5"/>
    <w:rsid w:val="004055C5"/>
    <w:rsid w:val="0040571A"/>
    <w:rsid w:val="00405A33"/>
    <w:rsid w:val="00405C2F"/>
    <w:rsid w:val="00405C8D"/>
    <w:rsid w:val="00405E09"/>
    <w:rsid w:val="0040613A"/>
    <w:rsid w:val="00406999"/>
    <w:rsid w:val="00406AB9"/>
    <w:rsid w:val="00406B17"/>
    <w:rsid w:val="00406F2B"/>
    <w:rsid w:val="004070CE"/>
    <w:rsid w:val="00407126"/>
    <w:rsid w:val="0040722C"/>
    <w:rsid w:val="004076BC"/>
    <w:rsid w:val="00407794"/>
    <w:rsid w:val="0040783C"/>
    <w:rsid w:val="0040795D"/>
    <w:rsid w:val="004079EB"/>
    <w:rsid w:val="00407CD7"/>
    <w:rsid w:val="00407E29"/>
    <w:rsid w:val="0041035C"/>
    <w:rsid w:val="004103B0"/>
    <w:rsid w:val="004106C8"/>
    <w:rsid w:val="004113F7"/>
    <w:rsid w:val="004114C4"/>
    <w:rsid w:val="00411711"/>
    <w:rsid w:val="00411891"/>
    <w:rsid w:val="00411AA9"/>
    <w:rsid w:val="00411C44"/>
    <w:rsid w:val="00411CE3"/>
    <w:rsid w:val="004122C4"/>
    <w:rsid w:val="004123B7"/>
    <w:rsid w:val="004124A8"/>
    <w:rsid w:val="004128C1"/>
    <w:rsid w:val="00412920"/>
    <w:rsid w:val="00413145"/>
    <w:rsid w:val="004132A9"/>
    <w:rsid w:val="0041330C"/>
    <w:rsid w:val="004133A3"/>
    <w:rsid w:val="00413919"/>
    <w:rsid w:val="00413C66"/>
    <w:rsid w:val="00413D17"/>
    <w:rsid w:val="00413DA2"/>
    <w:rsid w:val="0041427A"/>
    <w:rsid w:val="0041427E"/>
    <w:rsid w:val="00414986"/>
    <w:rsid w:val="004149F7"/>
    <w:rsid w:val="00414C2D"/>
    <w:rsid w:val="00414C3B"/>
    <w:rsid w:val="00414C55"/>
    <w:rsid w:val="00414C65"/>
    <w:rsid w:val="00414DFA"/>
    <w:rsid w:val="00414FF1"/>
    <w:rsid w:val="0041530A"/>
    <w:rsid w:val="00415385"/>
    <w:rsid w:val="00415731"/>
    <w:rsid w:val="004158EF"/>
    <w:rsid w:val="00415B15"/>
    <w:rsid w:val="00415CAA"/>
    <w:rsid w:val="004160FF"/>
    <w:rsid w:val="004161E3"/>
    <w:rsid w:val="004162A4"/>
    <w:rsid w:val="004162BB"/>
    <w:rsid w:val="00416488"/>
    <w:rsid w:val="0041650C"/>
    <w:rsid w:val="00416652"/>
    <w:rsid w:val="0041677B"/>
    <w:rsid w:val="00416DDD"/>
    <w:rsid w:val="0041718D"/>
    <w:rsid w:val="00417446"/>
    <w:rsid w:val="004176B8"/>
    <w:rsid w:val="004178A0"/>
    <w:rsid w:val="0041798B"/>
    <w:rsid w:val="004179E8"/>
    <w:rsid w:val="00417C19"/>
    <w:rsid w:val="00417C86"/>
    <w:rsid w:val="00417CD9"/>
    <w:rsid w:val="00417F24"/>
    <w:rsid w:val="00420A24"/>
    <w:rsid w:val="00420C02"/>
    <w:rsid w:val="00420C90"/>
    <w:rsid w:val="00420D86"/>
    <w:rsid w:val="00421399"/>
    <w:rsid w:val="0042144A"/>
    <w:rsid w:val="00421660"/>
    <w:rsid w:val="00421F0E"/>
    <w:rsid w:val="00421F11"/>
    <w:rsid w:val="00421F39"/>
    <w:rsid w:val="0042218D"/>
    <w:rsid w:val="004221ED"/>
    <w:rsid w:val="00422470"/>
    <w:rsid w:val="004226DD"/>
    <w:rsid w:val="004228A2"/>
    <w:rsid w:val="004228D6"/>
    <w:rsid w:val="004228FD"/>
    <w:rsid w:val="00422AE3"/>
    <w:rsid w:val="00422B27"/>
    <w:rsid w:val="00422C27"/>
    <w:rsid w:val="004232AC"/>
    <w:rsid w:val="004232FE"/>
    <w:rsid w:val="00423374"/>
    <w:rsid w:val="0042346F"/>
    <w:rsid w:val="004237D8"/>
    <w:rsid w:val="00423824"/>
    <w:rsid w:val="0042383E"/>
    <w:rsid w:val="00424164"/>
    <w:rsid w:val="00424287"/>
    <w:rsid w:val="00424559"/>
    <w:rsid w:val="00424650"/>
    <w:rsid w:val="00424730"/>
    <w:rsid w:val="0042481D"/>
    <w:rsid w:val="0042487F"/>
    <w:rsid w:val="004249CE"/>
    <w:rsid w:val="00425928"/>
    <w:rsid w:val="004259FD"/>
    <w:rsid w:val="00425DAC"/>
    <w:rsid w:val="00426002"/>
    <w:rsid w:val="00426211"/>
    <w:rsid w:val="0042621F"/>
    <w:rsid w:val="0042624D"/>
    <w:rsid w:val="00426276"/>
    <w:rsid w:val="0042636C"/>
    <w:rsid w:val="00426489"/>
    <w:rsid w:val="004265DA"/>
    <w:rsid w:val="00426E94"/>
    <w:rsid w:val="00426EB4"/>
    <w:rsid w:val="00426EEB"/>
    <w:rsid w:val="004272B4"/>
    <w:rsid w:val="0042737A"/>
    <w:rsid w:val="004274DD"/>
    <w:rsid w:val="00427766"/>
    <w:rsid w:val="004277B7"/>
    <w:rsid w:val="0042786A"/>
    <w:rsid w:val="0042796A"/>
    <w:rsid w:val="00427F4E"/>
    <w:rsid w:val="004301E4"/>
    <w:rsid w:val="0043024D"/>
    <w:rsid w:val="00430268"/>
    <w:rsid w:val="00430280"/>
    <w:rsid w:val="0043037A"/>
    <w:rsid w:val="004303EF"/>
    <w:rsid w:val="0043051F"/>
    <w:rsid w:val="00430564"/>
    <w:rsid w:val="0043057E"/>
    <w:rsid w:val="004305DF"/>
    <w:rsid w:val="004305E4"/>
    <w:rsid w:val="00430B93"/>
    <w:rsid w:val="00430EDB"/>
    <w:rsid w:val="004310C6"/>
    <w:rsid w:val="00431207"/>
    <w:rsid w:val="00431481"/>
    <w:rsid w:val="00431594"/>
    <w:rsid w:val="004316E9"/>
    <w:rsid w:val="00431859"/>
    <w:rsid w:val="00431D69"/>
    <w:rsid w:val="00431DAF"/>
    <w:rsid w:val="00431FBC"/>
    <w:rsid w:val="004320BC"/>
    <w:rsid w:val="004322EF"/>
    <w:rsid w:val="004324B7"/>
    <w:rsid w:val="0043256A"/>
    <w:rsid w:val="0043277C"/>
    <w:rsid w:val="00432860"/>
    <w:rsid w:val="0043293D"/>
    <w:rsid w:val="00432B2B"/>
    <w:rsid w:val="00432C95"/>
    <w:rsid w:val="00432F71"/>
    <w:rsid w:val="00432FA9"/>
    <w:rsid w:val="00433072"/>
    <w:rsid w:val="004333FA"/>
    <w:rsid w:val="0043341F"/>
    <w:rsid w:val="004338CD"/>
    <w:rsid w:val="00433AA0"/>
    <w:rsid w:val="00433AE9"/>
    <w:rsid w:val="00433BFE"/>
    <w:rsid w:val="00433C8A"/>
    <w:rsid w:val="00433D3B"/>
    <w:rsid w:val="00433D48"/>
    <w:rsid w:val="00433DD9"/>
    <w:rsid w:val="00433E95"/>
    <w:rsid w:val="00433F2D"/>
    <w:rsid w:val="00433F8C"/>
    <w:rsid w:val="00434243"/>
    <w:rsid w:val="00434403"/>
    <w:rsid w:val="0043474C"/>
    <w:rsid w:val="00434829"/>
    <w:rsid w:val="00434859"/>
    <w:rsid w:val="004348C9"/>
    <w:rsid w:val="00434BF4"/>
    <w:rsid w:val="00434D6D"/>
    <w:rsid w:val="00434D8D"/>
    <w:rsid w:val="00434DF9"/>
    <w:rsid w:val="00434EDB"/>
    <w:rsid w:val="00434F15"/>
    <w:rsid w:val="00435298"/>
    <w:rsid w:val="004356BB"/>
    <w:rsid w:val="00435989"/>
    <w:rsid w:val="00435A76"/>
    <w:rsid w:val="00435B9A"/>
    <w:rsid w:val="00435C3B"/>
    <w:rsid w:val="00435E34"/>
    <w:rsid w:val="0043607B"/>
    <w:rsid w:val="004360F8"/>
    <w:rsid w:val="00436176"/>
    <w:rsid w:val="00436303"/>
    <w:rsid w:val="004365DD"/>
    <w:rsid w:val="00436698"/>
    <w:rsid w:val="0043676E"/>
    <w:rsid w:val="00436790"/>
    <w:rsid w:val="004369B3"/>
    <w:rsid w:val="00436C7C"/>
    <w:rsid w:val="00437012"/>
    <w:rsid w:val="00437079"/>
    <w:rsid w:val="0043755C"/>
    <w:rsid w:val="004375EE"/>
    <w:rsid w:val="004378A2"/>
    <w:rsid w:val="00437954"/>
    <w:rsid w:val="004379D8"/>
    <w:rsid w:val="00437BC5"/>
    <w:rsid w:val="00437C52"/>
    <w:rsid w:val="00440103"/>
    <w:rsid w:val="0044019D"/>
    <w:rsid w:val="00440632"/>
    <w:rsid w:val="0044067E"/>
    <w:rsid w:val="00440A84"/>
    <w:rsid w:val="00440B60"/>
    <w:rsid w:val="00440BD4"/>
    <w:rsid w:val="00440C1F"/>
    <w:rsid w:val="00440C5F"/>
    <w:rsid w:val="00440CA0"/>
    <w:rsid w:val="00440CA1"/>
    <w:rsid w:val="0044103D"/>
    <w:rsid w:val="0044125D"/>
    <w:rsid w:val="00441318"/>
    <w:rsid w:val="00441325"/>
    <w:rsid w:val="0044138E"/>
    <w:rsid w:val="004415A5"/>
    <w:rsid w:val="00441878"/>
    <w:rsid w:val="00441ACD"/>
    <w:rsid w:val="00441BB4"/>
    <w:rsid w:val="00441CE2"/>
    <w:rsid w:val="00441DBA"/>
    <w:rsid w:val="00441F5F"/>
    <w:rsid w:val="00441F8F"/>
    <w:rsid w:val="00442043"/>
    <w:rsid w:val="004420A2"/>
    <w:rsid w:val="0044245B"/>
    <w:rsid w:val="004425F2"/>
    <w:rsid w:val="004426AF"/>
    <w:rsid w:val="0044270A"/>
    <w:rsid w:val="00442B36"/>
    <w:rsid w:val="00442CC1"/>
    <w:rsid w:val="00443123"/>
    <w:rsid w:val="00443134"/>
    <w:rsid w:val="0044369F"/>
    <w:rsid w:val="00443756"/>
    <w:rsid w:val="004437D3"/>
    <w:rsid w:val="00443885"/>
    <w:rsid w:val="0044388B"/>
    <w:rsid w:val="00443A33"/>
    <w:rsid w:val="00443BB4"/>
    <w:rsid w:val="00443DD6"/>
    <w:rsid w:val="00444073"/>
    <w:rsid w:val="00444334"/>
    <w:rsid w:val="0044438F"/>
    <w:rsid w:val="004443C0"/>
    <w:rsid w:val="0044465B"/>
    <w:rsid w:val="00444968"/>
    <w:rsid w:val="00444BB0"/>
    <w:rsid w:val="00444C8D"/>
    <w:rsid w:val="00444D19"/>
    <w:rsid w:val="00444E92"/>
    <w:rsid w:val="00444F50"/>
    <w:rsid w:val="00445495"/>
    <w:rsid w:val="00445917"/>
    <w:rsid w:val="00445949"/>
    <w:rsid w:val="0044598B"/>
    <w:rsid w:val="00445A56"/>
    <w:rsid w:val="00445DE0"/>
    <w:rsid w:val="004460E2"/>
    <w:rsid w:val="004462BF"/>
    <w:rsid w:val="00446817"/>
    <w:rsid w:val="00446894"/>
    <w:rsid w:val="00446902"/>
    <w:rsid w:val="004469B1"/>
    <w:rsid w:val="00446E36"/>
    <w:rsid w:val="00446F81"/>
    <w:rsid w:val="004472E8"/>
    <w:rsid w:val="0044749A"/>
    <w:rsid w:val="00447624"/>
    <w:rsid w:val="00447679"/>
    <w:rsid w:val="004476D1"/>
    <w:rsid w:val="00447767"/>
    <w:rsid w:val="00447929"/>
    <w:rsid w:val="00447AB7"/>
    <w:rsid w:val="00447EFF"/>
    <w:rsid w:val="00450279"/>
    <w:rsid w:val="00450540"/>
    <w:rsid w:val="00450995"/>
    <w:rsid w:val="004509E5"/>
    <w:rsid w:val="00450B88"/>
    <w:rsid w:val="00450D99"/>
    <w:rsid w:val="0045102D"/>
    <w:rsid w:val="00451131"/>
    <w:rsid w:val="004511FF"/>
    <w:rsid w:val="00451233"/>
    <w:rsid w:val="00451350"/>
    <w:rsid w:val="0045147F"/>
    <w:rsid w:val="004514FA"/>
    <w:rsid w:val="00451603"/>
    <w:rsid w:val="0045167C"/>
    <w:rsid w:val="004517EE"/>
    <w:rsid w:val="004519C6"/>
    <w:rsid w:val="00451B25"/>
    <w:rsid w:val="00451B5D"/>
    <w:rsid w:val="00451C14"/>
    <w:rsid w:val="00451C89"/>
    <w:rsid w:val="004521CC"/>
    <w:rsid w:val="004522AF"/>
    <w:rsid w:val="00452995"/>
    <w:rsid w:val="004529F2"/>
    <w:rsid w:val="00452A8F"/>
    <w:rsid w:val="00452AC1"/>
    <w:rsid w:val="00452C13"/>
    <w:rsid w:val="00452C4D"/>
    <w:rsid w:val="00452C77"/>
    <w:rsid w:val="00452CBA"/>
    <w:rsid w:val="00453057"/>
    <w:rsid w:val="00453060"/>
    <w:rsid w:val="0045320F"/>
    <w:rsid w:val="00453290"/>
    <w:rsid w:val="004538A3"/>
    <w:rsid w:val="00453965"/>
    <w:rsid w:val="00453B30"/>
    <w:rsid w:val="00453C47"/>
    <w:rsid w:val="00453F7E"/>
    <w:rsid w:val="004547D5"/>
    <w:rsid w:val="004548BE"/>
    <w:rsid w:val="00454A76"/>
    <w:rsid w:val="00454D05"/>
    <w:rsid w:val="00454E8C"/>
    <w:rsid w:val="00454FE8"/>
    <w:rsid w:val="0045501F"/>
    <w:rsid w:val="00455033"/>
    <w:rsid w:val="0045507C"/>
    <w:rsid w:val="0045519F"/>
    <w:rsid w:val="00455277"/>
    <w:rsid w:val="004552CC"/>
    <w:rsid w:val="004552D4"/>
    <w:rsid w:val="004553FA"/>
    <w:rsid w:val="004559D7"/>
    <w:rsid w:val="00455BE8"/>
    <w:rsid w:val="00455CEA"/>
    <w:rsid w:val="00455D13"/>
    <w:rsid w:val="00455D7A"/>
    <w:rsid w:val="00455D8D"/>
    <w:rsid w:val="00456006"/>
    <w:rsid w:val="00456800"/>
    <w:rsid w:val="00456965"/>
    <w:rsid w:val="004569AB"/>
    <w:rsid w:val="004569F0"/>
    <w:rsid w:val="00456B62"/>
    <w:rsid w:val="0045724C"/>
    <w:rsid w:val="004572FA"/>
    <w:rsid w:val="004574DC"/>
    <w:rsid w:val="00457513"/>
    <w:rsid w:val="004578C6"/>
    <w:rsid w:val="00457F05"/>
    <w:rsid w:val="00457FA8"/>
    <w:rsid w:val="0046008A"/>
    <w:rsid w:val="004600FD"/>
    <w:rsid w:val="0046025D"/>
    <w:rsid w:val="00460274"/>
    <w:rsid w:val="0046032B"/>
    <w:rsid w:val="0046036D"/>
    <w:rsid w:val="004603C1"/>
    <w:rsid w:val="00460650"/>
    <w:rsid w:val="004607B5"/>
    <w:rsid w:val="00460907"/>
    <w:rsid w:val="00460AC2"/>
    <w:rsid w:val="00460C12"/>
    <w:rsid w:val="00460F63"/>
    <w:rsid w:val="00461188"/>
    <w:rsid w:val="00461285"/>
    <w:rsid w:val="00461591"/>
    <w:rsid w:val="00461882"/>
    <w:rsid w:val="004618A2"/>
    <w:rsid w:val="00461F23"/>
    <w:rsid w:val="004623C7"/>
    <w:rsid w:val="0046243D"/>
    <w:rsid w:val="004625A8"/>
    <w:rsid w:val="004625AC"/>
    <w:rsid w:val="0046261B"/>
    <w:rsid w:val="00462AD3"/>
    <w:rsid w:val="00462EF9"/>
    <w:rsid w:val="00462F03"/>
    <w:rsid w:val="004630F3"/>
    <w:rsid w:val="0046322F"/>
    <w:rsid w:val="00463587"/>
    <w:rsid w:val="0046361B"/>
    <w:rsid w:val="0046363F"/>
    <w:rsid w:val="004638A4"/>
    <w:rsid w:val="0046416B"/>
    <w:rsid w:val="004644E8"/>
    <w:rsid w:val="004644EB"/>
    <w:rsid w:val="00464672"/>
    <w:rsid w:val="00464878"/>
    <w:rsid w:val="00464A18"/>
    <w:rsid w:val="00464A3D"/>
    <w:rsid w:val="00464A51"/>
    <w:rsid w:val="004650D9"/>
    <w:rsid w:val="00465642"/>
    <w:rsid w:val="00465873"/>
    <w:rsid w:val="004658FD"/>
    <w:rsid w:val="00465FF7"/>
    <w:rsid w:val="00466175"/>
    <w:rsid w:val="00466207"/>
    <w:rsid w:val="0046633A"/>
    <w:rsid w:val="004663B4"/>
    <w:rsid w:val="00466640"/>
    <w:rsid w:val="004666AD"/>
    <w:rsid w:val="00466794"/>
    <w:rsid w:val="0046686C"/>
    <w:rsid w:val="004668C8"/>
    <w:rsid w:val="00466BDA"/>
    <w:rsid w:val="00466D36"/>
    <w:rsid w:val="00467155"/>
    <w:rsid w:val="00467376"/>
    <w:rsid w:val="004673CE"/>
    <w:rsid w:val="004675D6"/>
    <w:rsid w:val="00467610"/>
    <w:rsid w:val="00467ABA"/>
    <w:rsid w:val="00467BD0"/>
    <w:rsid w:val="00467F76"/>
    <w:rsid w:val="004700F8"/>
    <w:rsid w:val="004702D4"/>
    <w:rsid w:val="0047035F"/>
    <w:rsid w:val="00470411"/>
    <w:rsid w:val="00470505"/>
    <w:rsid w:val="00470751"/>
    <w:rsid w:val="00470874"/>
    <w:rsid w:val="0047089B"/>
    <w:rsid w:val="004709C3"/>
    <w:rsid w:val="00470D62"/>
    <w:rsid w:val="0047107E"/>
    <w:rsid w:val="004711B5"/>
    <w:rsid w:val="004712E5"/>
    <w:rsid w:val="004712E6"/>
    <w:rsid w:val="0047192B"/>
    <w:rsid w:val="00471B86"/>
    <w:rsid w:val="00471C7D"/>
    <w:rsid w:val="00471E76"/>
    <w:rsid w:val="00472195"/>
    <w:rsid w:val="0047229C"/>
    <w:rsid w:val="00472369"/>
    <w:rsid w:val="0047249F"/>
    <w:rsid w:val="004727ED"/>
    <w:rsid w:val="00472840"/>
    <w:rsid w:val="004728EF"/>
    <w:rsid w:val="00472A4C"/>
    <w:rsid w:val="00472A6E"/>
    <w:rsid w:val="00472BA3"/>
    <w:rsid w:val="004731A8"/>
    <w:rsid w:val="0047327F"/>
    <w:rsid w:val="004736CF"/>
    <w:rsid w:val="0047374D"/>
    <w:rsid w:val="004739CF"/>
    <w:rsid w:val="00473A2E"/>
    <w:rsid w:val="00473BF1"/>
    <w:rsid w:val="00473CD2"/>
    <w:rsid w:val="00473E4C"/>
    <w:rsid w:val="00473E57"/>
    <w:rsid w:val="00473E74"/>
    <w:rsid w:val="00473F87"/>
    <w:rsid w:val="0047407C"/>
    <w:rsid w:val="004741B5"/>
    <w:rsid w:val="00474282"/>
    <w:rsid w:val="004745DC"/>
    <w:rsid w:val="00474804"/>
    <w:rsid w:val="0047493A"/>
    <w:rsid w:val="00474B4F"/>
    <w:rsid w:val="00474B93"/>
    <w:rsid w:val="00474F00"/>
    <w:rsid w:val="004750DE"/>
    <w:rsid w:val="00475228"/>
    <w:rsid w:val="00475367"/>
    <w:rsid w:val="00475705"/>
    <w:rsid w:val="004758CE"/>
    <w:rsid w:val="00475C74"/>
    <w:rsid w:val="00476131"/>
    <w:rsid w:val="00476377"/>
    <w:rsid w:val="00476488"/>
    <w:rsid w:val="00476541"/>
    <w:rsid w:val="00476741"/>
    <w:rsid w:val="0047674A"/>
    <w:rsid w:val="00476C11"/>
    <w:rsid w:val="00476E3D"/>
    <w:rsid w:val="0047762F"/>
    <w:rsid w:val="0047775D"/>
    <w:rsid w:val="004778F0"/>
    <w:rsid w:val="00477EF8"/>
    <w:rsid w:val="004801C8"/>
    <w:rsid w:val="004802CD"/>
    <w:rsid w:val="0048040E"/>
    <w:rsid w:val="004804CD"/>
    <w:rsid w:val="004805BF"/>
    <w:rsid w:val="00480631"/>
    <w:rsid w:val="00480664"/>
    <w:rsid w:val="00480670"/>
    <w:rsid w:val="00480811"/>
    <w:rsid w:val="004808E5"/>
    <w:rsid w:val="00480904"/>
    <w:rsid w:val="00480A89"/>
    <w:rsid w:val="00480A8D"/>
    <w:rsid w:val="00480AD0"/>
    <w:rsid w:val="00480B7E"/>
    <w:rsid w:val="00480C09"/>
    <w:rsid w:val="00480FB5"/>
    <w:rsid w:val="0048137F"/>
    <w:rsid w:val="00481773"/>
    <w:rsid w:val="004817EF"/>
    <w:rsid w:val="0048180B"/>
    <w:rsid w:val="00481B17"/>
    <w:rsid w:val="00481EAD"/>
    <w:rsid w:val="00482056"/>
    <w:rsid w:val="0048219E"/>
    <w:rsid w:val="00482321"/>
    <w:rsid w:val="00482397"/>
    <w:rsid w:val="00482430"/>
    <w:rsid w:val="004827FB"/>
    <w:rsid w:val="00482D48"/>
    <w:rsid w:val="00483153"/>
    <w:rsid w:val="0048357E"/>
    <w:rsid w:val="00483626"/>
    <w:rsid w:val="00483702"/>
    <w:rsid w:val="00483755"/>
    <w:rsid w:val="00483796"/>
    <w:rsid w:val="0048397C"/>
    <w:rsid w:val="0048398B"/>
    <w:rsid w:val="00483C35"/>
    <w:rsid w:val="004840DA"/>
    <w:rsid w:val="004841E6"/>
    <w:rsid w:val="0048452A"/>
    <w:rsid w:val="0048452C"/>
    <w:rsid w:val="004845F3"/>
    <w:rsid w:val="00484664"/>
    <w:rsid w:val="00484900"/>
    <w:rsid w:val="0048496F"/>
    <w:rsid w:val="00484BE8"/>
    <w:rsid w:val="00484E7D"/>
    <w:rsid w:val="00484F17"/>
    <w:rsid w:val="00485425"/>
    <w:rsid w:val="004854DC"/>
    <w:rsid w:val="00485800"/>
    <w:rsid w:val="0048583F"/>
    <w:rsid w:val="00485CFC"/>
    <w:rsid w:val="0048609D"/>
    <w:rsid w:val="00486241"/>
    <w:rsid w:val="00486366"/>
    <w:rsid w:val="004863EB"/>
    <w:rsid w:val="00486480"/>
    <w:rsid w:val="004864C8"/>
    <w:rsid w:val="00486509"/>
    <w:rsid w:val="004866BF"/>
    <w:rsid w:val="00486A7A"/>
    <w:rsid w:val="00486DAA"/>
    <w:rsid w:val="00486EEF"/>
    <w:rsid w:val="00486F33"/>
    <w:rsid w:val="00486F5C"/>
    <w:rsid w:val="00487276"/>
    <w:rsid w:val="0048754F"/>
    <w:rsid w:val="0048756F"/>
    <w:rsid w:val="0048796F"/>
    <w:rsid w:val="00487991"/>
    <w:rsid w:val="00487D4B"/>
    <w:rsid w:val="00487FC5"/>
    <w:rsid w:val="0049013A"/>
    <w:rsid w:val="00490339"/>
    <w:rsid w:val="00490457"/>
    <w:rsid w:val="00490487"/>
    <w:rsid w:val="00490511"/>
    <w:rsid w:val="00490615"/>
    <w:rsid w:val="004906AF"/>
    <w:rsid w:val="004907DA"/>
    <w:rsid w:val="00490B04"/>
    <w:rsid w:val="00490CA6"/>
    <w:rsid w:val="00490EB1"/>
    <w:rsid w:val="00491399"/>
    <w:rsid w:val="004913D0"/>
    <w:rsid w:val="004913DA"/>
    <w:rsid w:val="0049178F"/>
    <w:rsid w:val="00491793"/>
    <w:rsid w:val="004918BF"/>
    <w:rsid w:val="0049197E"/>
    <w:rsid w:val="00491CA2"/>
    <w:rsid w:val="00491F73"/>
    <w:rsid w:val="0049219D"/>
    <w:rsid w:val="0049231A"/>
    <w:rsid w:val="00492332"/>
    <w:rsid w:val="00492607"/>
    <w:rsid w:val="00492762"/>
    <w:rsid w:val="00492866"/>
    <w:rsid w:val="00492E59"/>
    <w:rsid w:val="00492FAE"/>
    <w:rsid w:val="00493356"/>
    <w:rsid w:val="00493954"/>
    <w:rsid w:val="004939B5"/>
    <w:rsid w:val="00493A46"/>
    <w:rsid w:val="00493D25"/>
    <w:rsid w:val="00493DA1"/>
    <w:rsid w:val="00493E33"/>
    <w:rsid w:val="00493FC0"/>
    <w:rsid w:val="0049404B"/>
    <w:rsid w:val="004941C7"/>
    <w:rsid w:val="004942F2"/>
    <w:rsid w:val="00494352"/>
    <w:rsid w:val="0049466F"/>
    <w:rsid w:val="004946A6"/>
    <w:rsid w:val="00494938"/>
    <w:rsid w:val="00494B36"/>
    <w:rsid w:val="00494DBB"/>
    <w:rsid w:val="00494E4E"/>
    <w:rsid w:val="00494F3D"/>
    <w:rsid w:val="00494F7A"/>
    <w:rsid w:val="00495020"/>
    <w:rsid w:val="004950CA"/>
    <w:rsid w:val="0049545C"/>
    <w:rsid w:val="004954B4"/>
    <w:rsid w:val="00495836"/>
    <w:rsid w:val="00495A4C"/>
    <w:rsid w:val="00495AE2"/>
    <w:rsid w:val="00495B79"/>
    <w:rsid w:val="00495C51"/>
    <w:rsid w:val="0049641D"/>
    <w:rsid w:val="0049649D"/>
    <w:rsid w:val="0049699F"/>
    <w:rsid w:val="00496B0F"/>
    <w:rsid w:val="00496B30"/>
    <w:rsid w:val="00496E95"/>
    <w:rsid w:val="00497031"/>
    <w:rsid w:val="0049706E"/>
    <w:rsid w:val="004971A0"/>
    <w:rsid w:val="00497403"/>
    <w:rsid w:val="0049755C"/>
    <w:rsid w:val="00497B0B"/>
    <w:rsid w:val="00497D6B"/>
    <w:rsid w:val="00497DBE"/>
    <w:rsid w:val="004A00DB"/>
    <w:rsid w:val="004A0116"/>
    <w:rsid w:val="004A053C"/>
    <w:rsid w:val="004A062C"/>
    <w:rsid w:val="004A065F"/>
    <w:rsid w:val="004A0794"/>
    <w:rsid w:val="004A0B13"/>
    <w:rsid w:val="004A0BDE"/>
    <w:rsid w:val="004A0D4C"/>
    <w:rsid w:val="004A0FF2"/>
    <w:rsid w:val="004A1053"/>
    <w:rsid w:val="004A117C"/>
    <w:rsid w:val="004A167A"/>
    <w:rsid w:val="004A18BC"/>
    <w:rsid w:val="004A20B7"/>
    <w:rsid w:val="004A221A"/>
    <w:rsid w:val="004A22A7"/>
    <w:rsid w:val="004A244A"/>
    <w:rsid w:val="004A281A"/>
    <w:rsid w:val="004A2A47"/>
    <w:rsid w:val="004A2AC0"/>
    <w:rsid w:val="004A2BBF"/>
    <w:rsid w:val="004A2D1E"/>
    <w:rsid w:val="004A2FA4"/>
    <w:rsid w:val="004A31B5"/>
    <w:rsid w:val="004A3364"/>
    <w:rsid w:val="004A339E"/>
    <w:rsid w:val="004A3CED"/>
    <w:rsid w:val="004A3EC8"/>
    <w:rsid w:val="004A3F56"/>
    <w:rsid w:val="004A42F6"/>
    <w:rsid w:val="004A4322"/>
    <w:rsid w:val="004A46DB"/>
    <w:rsid w:val="004A47F6"/>
    <w:rsid w:val="004A4DB7"/>
    <w:rsid w:val="004A4E90"/>
    <w:rsid w:val="004A5026"/>
    <w:rsid w:val="004A50F6"/>
    <w:rsid w:val="004A517B"/>
    <w:rsid w:val="004A51BA"/>
    <w:rsid w:val="004A58F0"/>
    <w:rsid w:val="004A5AB1"/>
    <w:rsid w:val="004A5C42"/>
    <w:rsid w:val="004A5F3E"/>
    <w:rsid w:val="004A670E"/>
    <w:rsid w:val="004A68CB"/>
    <w:rsid w:val="004A6995"/>
    <w:rsid w:val="004A6B81"/>
    <w:rsid w:val="004A6F90"/>
    <w:rsid w:val="004A70DD"/>
    <w:rsid w:val="004A7225"/>
    <w:rsid w:val="004A722E"/>
    <w:rsid w:val="004A7762"/>
    <w:rsid w:val="004A7855"/>
    <w:rsid w:val="004A7AFD"/>
    <w:rsid w:val="004A7C05"/>
    <w:rsid w:val="004B0096"/>
    <w:rsid w:val="004B00A8"/>
    <w:rsid w:val="004B047A"/>
    <w:rsid w:val="004B052A"/>
    <w:rsid w:val="004B0799"/>
    <w:rsid w:val="004B0832"/>
    <w:rsid w:val="004B08E0"/>
    <w:rsid w:val="004B0B90"/>
    <w:rsid w:val="004B0C9E"/>
    <w:rsid w:val="004B10C4"/>
    <w:rsid w:val="004B14DC"/>
    <w:rsid w:val="004B1679"/>
    <w:rsid w:val="004B1A55"/>
    <w:rsid w:val="004B1AEE"/>
    <w:rsid w:val="004B1D62"/>
    <w:rsid w:val="004B1D8B"/>
    <w:rsid w:val="004B1F0D"/>
    <w:rsid w:val="004B20DD"/>
    <w:rsid w:val="004B20EE"/>
    <w:rsid w:val="004B2182"/>
    <w:rsid w:val="004B21C0"/>
    <w:rsid w:val="004B249F"/>
    <w:rsid w:val="004B2534"/>
    <w:rsid w:val="004B28DB"/>
    <w:rsid w:val="004B2B50"/>
    <w:rsid w:val="004B2CD5"/>
    <w:rsid w:val="004B2DAB"/>
    <w:rsid w:val="004B31DB"/>
    <w:rsid w:val="004B3223"/>
    <w:rsid w:val="004B336D"/>
    <w:rsid w:val="004B3504"/>
    <w:rsid w:val="004B398D"/>
    <w:rsid w:val="004B3A25"/>
    <w:rsid w:val="004B3BEA"/>
    <w:rsid w:val="004B3D51"/>
    <w:rsid w:val="004B3ECA"/>
    <w:rsid w:val="004B3ED8"/>
    <w:rsid w:val="004B4191"/>
    <w:rsid w:val="004B4222"/>
    <w:rsid w:val="004B4242"/>
    <w:rsid w:val="004B432A"/>
    <w:rsid w:val="004B468B"/>
    <w:rsid w:val="004B4782"/>
    <w:rsid w:val="004B49DE"/>
    <w:rsid w:val="004B4B5E"/>
    <w:rsid w:val="004B4C23"/>
    <w:rsid w:val="004B4C83"/>
    <w:rsid w:val="004B4ED7"/>
    <w:rsid w:val="004B51C4"/>
    <w:rsid w:val="004B547B"/>
    <w:rsid w:val="004B5509"/>
    <w:rsid w:val="004B574B"/>
    <w:rsid w:val="004B594C"/>
    <w:rsid w:val="004B5A7D"/>
    <w:rsid w:val="004B5EDD"/>
    <w:rsid w:val="004B644B"/>
    <w:rsid w:val="004B6479"/>
    <w:rsid w:val="004B6A8E"/>
    <w:rsid w:val="004B6C77"/>
    <w:rsid w:val="004B6EEE"/>
    <w:rsid w:val="004B7053"/>
    <w:rsid w:val="004B7183"/>
    <w:rsid w:val="004B7284"/>
    <w:rsid w:val="004B72AA"/>
    <w:rsid w:val="004B75EB"/>
    <w:rsid w:val="004B7C2E"/>
    <w:rsid w:val="004B7D8F"/>
    <w:rsid w:val="004B7E62"/>
    <w:rsid w:val="004C00C5"/>
    <w:rsid w:val="004C01DF"/>
    <w:rsid w:val="004C0227"/>
    <w:rsid w:val="004C02A9"/>
    <w:rsid w:val="004C0498"/>
    <w:rsid w:val="004C0641"/>
    <w:rsid w:val="004C06DC"/>
    <w:rsid w:val="004C0A95"/>
    <w:rsid w:val="004C0BC1"/>
    <w:rsid w:val="004C0BCA"/>
    <w:rsid w:val="004C0C3F"/>
    <w:rsid w:val="004C0EEE"/>
    <w:rsid w:val="004C143A"/>
    <w:rsid w:val="004C1492"/>
    <w:rsid w:val="004C14F5"/>
    <w:rsid w:val="004C1680"/>
    <w:rsid w:val="004C18D9"/>
    <w:rsid w:val="004C1924"/>
    <w:rsid w:val="004C19E6"/>
    <w:rsid w:val="004C1A6D"/>
    <w:rsid w:val="004C1D45"/>
    <w:rsid w:val="004C20A0"/>
    <w:rsid w:val="004C22B7"/>
    <w:rsid w:val="004C242C"/>
    <w:rsid w:val="004C2490"/>
    <w:rsid w:val="004C24D3"/>
    <w:rsid w:val="004C274C"/>
    <w:rsid w:val="004C27FA"/>
    <w:rsid w:val="004C290A"/>
    <w:rsid w:val="004C2A71"/>
    <w:rsid w:val="004C2B29"/>
    <w:rsid w:val="004C2C49"/>
    <w:rsid w:val="004C2DB8"/>
    <w:rsid w:val="004C3465"/>
    <w:rsid w:val="004C3724"/>
    <w:rsid w:val="004C392C"/>
    <w:rsid w:val="004C39D2"/>
    <w:rsid w:val="004C3AA4"/>
    <w:rsid w:val="004C3BD2"/>
    <w:rsid w:val="004C3F9D"/>
    <w:rsid w:val="004C3FD2"/>
    <w:rsid w:val="004C4537"/>
    <w:rsid w:val="004C458A"/>
    <w:rsid w:val="004C4730"/>
    <w:rsid w:val="004C47B6"/>
    <w:rsid w:val="004C489C"/>
    <w:rsid w:val="004C4929"/>
    <w:rsid w:val="004C4ACD"/>
    <w:rsid w:val="004C4E8B"/>
    <w:rsid w:val="004C4F9D"/>
    <w:rsid w:val="004C51E4"/>
    <w:rsid w:val="004C52F6"/>
    <w:rsid w:val="004C5323"/>
    <w:rsid w:val="004C57DC"/>
    <w:rsid w:val="004C582B"/>
    <w:rsid w:val="004C594F"/>
    <w:rsid w:val="004C5A79"/>
    <w:rsid w:val="004C5B05"/>
    <w:rsid w:val="004C5D1C"/>
    <w:rsid w:val="004C5E34"/>
    <w:rsid w:val="004C6373"/>
    <w:rsid w:val="004C6490"/>
    <w:rsid w:val="004C64CF"/>
    <w:rsid w:val="004C668A"/>
    <w:rsid w:val="004C6958"/>
    <w:rsid w:val="004C69E2"/>
    <w:rsid w:val="004C69E6"/>
    <w:rsid w:val="004C6A89"/>
    <w:rsid w:val="004C6B1F"/>
    <w:rsid w:val="004C6E9F"/>
    <w:rsid w:val="004C713E"/>
    <w:rsid w:val="004C719B"/>
    <w:rsid w:val="004C7294"/>
    <w:rsid w:val="004C758C"/>
    <w:rsid w:val="004C75DE"/>
    <w:rsid w:val="004C766D"/>
    <w:rsid w:val="004C76E2"/>
    <w:rsid w:val="004C7BF6"/>
    <w:rsid w:val="004D00F0"/>
    <w:rsid w:val="004D0193"/>
    <w:rsid w:val="004D024C"/>
    <w:rsid w:val="004D0280"/>
    <w:rsid w:val="004D06DA"/>
    <w:rsid w:val="004D082C"/>
    <w:rsid w:val="004D08A5"/>
    <w:rsid w:val="004D08B4"/>
    <w:rsid w:val="004D093E"/>
    <w:rsid w:val="004D0955"/>
    <w:rsid w:val="004D0B2B"/>
    <w:rsid w:val="004D0B91"/>
    <w:rsid w:val="004D0DCA"/>
    <w:rsid w:val="004D0FBC"/>
    <w:rsid w:val="004D1009"/>
    <w:rsid w:val="004D13FC"/>
    <w:rsid w:val="004D14E2"/>
    <w:rsid w:val="004D1803"/>
    <w:rsid w:val="004D18D4"/>
    <w:rsid w:val="004D1AE4"/>
    <w:rsid w:val="004D1B5D"/>
    <w:rsid w:val="004D1C25"/>
    <w:rsid w:val="004D1C81"/>
    <w:rsid w:val="004D1FC5"/>
    <w:rsid w:val="004D1FE5"/>
    <w:rsid w:val="004D213C"/>
    <w:rsid w:val="004D2207"/>
    <w:rsid w:val="004D22C2"/>
    <w:rsid w:val="004D2407"/>
    <w:rsid w:val="004D2447"/>
    <w:rsid w:val="004D24D5"/>
    <w:rsid w:val="004D2664"/>
    <w:rsid w:val="004D2979"/>
    <w:rsid w:val="004D3034"/>
    <w:rsid w:val="004D304C"/>
    <w:rsid w:val="004D331F"/>
    <w:rsid w:val="004D3364"/>
    <w:rsid w:val="004D34E4"/>
    <w:rsid w:val="004D34FC"/>
    <w:rsid w:val="004D35D3"/>
    <w:rsid w:val="004D36FD"/>
    <w:rsid w:val="004D3B47"/>
    <w:rsid w:val="004D3C76"/>
    <w:rsid w:val="004D3F21"/>
    <w:rsid w:val="004D3FA8"/>
    <w:rsid w:val="004D40BF"/>
    <w:rsid w:val="004D40CC"/>
    <w:rsid w:val="004D41A4"/>
    <w:rsid w:val="004D42AF"/>
    <w:rsid w:val="004D44E1"/>
    <w:rsid w:val="004D4846"/>
    <w:rsid w:val="004D4A7B"/>
    <w:rsid w:val="004D4B3C"/>
    <w:rsid w:val="004D4E46"/>
    <w:rsid w:val="004D4F01"/>
    <w:rsid w:val="004D4F9A"/>
    <w:rsid w:val="004D5224"/>
    <w:rsid w:val="004D5394"/>
    <w:rsid w:val="004D53AA"/>
    <w:rsid w:val="004D55B7"/>
    <w:rsid w:val="004D564A"/>
    <w:rsid w:val="004D5667"/>
    <w:rsid w:val="004D5813"/>
    <w:rsid w:val="004D58D9"/>
    <w:rsid w:val="004D5911"/>
    <w:rsid w:val="004D5AAC"/>
    <w:rsid w:val="004D5B09"/>
    <w:rsid w:val="004D5DE5"/>
    <w:rsid w:val="004D5FD7"/>
    <w:rsid w:val="004D6091"/>
    <w:rsid w:val="004D643B"/>
    <w:rsid w:val="004D662E"/>
    <w:rsid w:val="004D66AB"/>
    <w:rsid w:val="004D6819"/>
    <w:rsid w:val="004D6958"/>
    <w:rsid w:val="004D6982"/>
    <w:rsid w:val="004D6D38"/>
    <w:rsid w:val="004D6D4F"/>
    <w:rsid w:val="004D6D51"/>
    <w:rsid w:val="004D7165"/>
    <w:rsid w:val="004D7277"/>
    <w:rsid w:val="004D7321"/>
    <w:rsid w:val="004D7909"/>
    <w:rsid w:val="004D79B1"/>
    <w:rsid w:val="004D7A48"/>
    <w:rsid w:val="004D7AEE"/>
    <w:rsid w:val="004D7B40"/>
    <w:rsid w:val="004D7B6E"/>
    <w:rsid w:val="004D7BCC"/>
    <w:rsid w:val="004D7C36"/>
    <w:rsid w:val="004D7F73"/>
    <w:rsid w:val="004E039C"/>
    <w:rsid w:val="004E0545"/>
    <w:rsid w:val="004E0581"/>
    <w:rsid w:val="004E0664"/>
    <w:rsid w:val="004E0A9B"/>
    <w:rsid w:val="004E0E41"/>
    <w:rsid w:val="004E0F7B"/>
    <w:rsid w:val="004E125B"/>
    <w:rsid w:val="004E13D1"/>
    <w:rsid w:val="004E1481"/>
    <w:rsid w:val="004E18EB"/>
    <w:rsid w:val="004E194F"/>
    <w:rsid w:val="004E1A7E"/>
    <w:rsid w:val="004E1BD4"/>
    <w:rsid w:val="004E1E22"/>
    <w:rsid w:val="004E20E2"/>
    <w:rsid w:val="004E2120"/>
    <w:rsid w:val="004E24F4"/>
    <w:rsid w:val="004E2894"/>
    <w:rsid w:val="004E2A37"/>
    <w:rsid w:val="004E3009"/>
    <w:rsid w:val="004E302A"/>
    <w:rsid w:val="004E32D8"/>
    <w:rsid w:val="004E3321"/>
    <w:rsid w:val="004E374A"/>
    <w:rsid w:val="004E399D"/>
    <w:rsid w:val="004E3D6A"/>
    <w:rsid w:val="004E3E1B"/>
    <w:rsid w:val="004E3F65"/>
    <w:rsid w:val="004E40FF"/>
    <w:rsid w:val="004E415B"/>
    <w:rsid w:val="004E415E"/>
    <w:rsid w:val="004E41F0"/>
    <w:rsid w:val="004E4273"/>
    <w:rsid w:val="004E43D3"/>
    <w:rsid w:val="004E4638"/>
    <w:rsid w:val="004E46C1"/>
    <w:rsid w:val="004E46F7"/>
    <w:rsid w:val="004E4744"/>
    <w:rsid w:val="004E47C3"/>
    <w:rsid w:val="004E4824"/>
    <w:rsid w:val="004E4A73"/>
    <w:rsid w:val="004E4D9D"/>
    <w:rsid w:val="004E4DF1"/>
    <w:rsid w:val="004E4F3C"/>
    <w:rsid w:val="004E517F"/>
    <w:rsid w:val="004E5222"/>
    <w:rsid w:val="004E52FC"/>
    <w:rsid w:val="004E551A"/>
    <w:rsid w:val="004E555B"/>
    <w:rsid w:val="004E5713"/>
    <w:rsid w:val="004E59F4"/>
    <w:rsid w:val="004E5C2D"/>
    <w:rsid w:val="004E5D92"/>
    <w:rsid w:val="004E5DED"/>
    <w:rsid w:val="004E5F4B"/>
    <w:rsid w:val="004E6116"/>
    <w:rsid w:val="004E61B4"/>
    <w:rsid w:val="004E63EE"/>
    <w:rsid w:val="004E6783"/>
    <w:rsid w:val="004E6B9B"/>
    <w:rsid w:val="004E6D06"/>
    <w:rsid w:val="004E6E95"/>
    <w:rsid w:val="004E6FF6"/>
    <w:rsid w:val="004E7101"/>
    <w:rsid w:val="004E717D"/>
    <w:rsid w:val="004E720A"/>
    <w:rsid w:val="004E748D"/>
    <w:rsid w:val="004E7561"/>
    <w:rsid w:val="004E760A"/>
    <w:rsid w:val="004E7640"/>
    <w:rsid w:val="004E7D28"/>
    <w:rsid w:val="004E7DBB"/>
    <w:rsid w:val="004E7E0D"/>
    <w:rsid w:val="004E7F73"/>
    <w:rsid w:val="004F0049"/>
    <w:rsid w:val="004F005E"/>
    <w:rsid w:val="004F00E8"/>
    <w:rsid w:val="004F02B9"/>
    <w:rsid w:val="004F0312"/>
    <w:rsid w:val="004F0372"/>
    <w:rsid w:val="004F038C"/>
    <w:rsid w:val="004F05BD"/>
    <w:rsid w:val="004F06D1"/>
    <w:rsid w:val="004F0A46"/>
    <w:rsid w:val="004F0E5E"/>
    <w:rsid w:val="004F0F4C"/>
    <w:rsid w:val="004F118D"/>
    <w:rsid w:val="004F15EA"/>
    <w:rsid w:val="004F1625"/>
    <w:rsid w:val="004F16B4"/>
    <w:rsid w:val="004F17FD"/>
    <w:rsid w:val="004F182F"/>
    <w:rsid w:val="004F1893"/>
    <w:rsid w:val="004F2587"/>
    <w:rsid w:val="004F26BC"/>
    <w:rsid w:val="004F296E"/>
    <w:rsid w:val="004F29D6"/>
    <w:rsid w:val="004F2A4A"/>
    <w:rsid w:val="004F2A76"/>
    <w:rsid w:val="004F2D06"/>
    <w:rsid w:val="004F2DCD"/>
    <w:rsid w:val="004F2EFE"/>
    <w:rsid w:val="004F3255"/>
    <w:rsid w:val="004F37CA"/>
    <w:rsid w:val="004F38C9"/>
    <w:rsid w:val="004F3C6F"/>
    <w:rsid w:val="004F3D74"/>
    <w:rsid w:val="004F3E5E"/>
    <w:rsid w:val="004F4061"/>
    <w:rsid w:val="004F40EB"/>
    <w:rsid w:val="004F45CF"/>
    <w:rsid w:val="004F46DA"/>
    <w:rsid w:val="004F46F7"/>
    <w:rsid w:val="004F4752"/>
    <w:rsid w:val="004F4932"/>
    <w:rsid w:val="004F4C33"/>
    <w:rsid w:val="004F4D91"/>
    <w:rsid w:val="004F4E68"/>
    <w:rsid w:val="004F501C"/>
    <w:rsid w:val="004F5177"/>
    <w:rsid w:val="004F54FF"/>
    <w:rsid w:val="004F5628"/>
    <w:rsid w:val="004F5ECD"/>
    <w:rsid w:val="004F6044"/>
    <w:rsid w:val="004F624C"/>
    <w:rsid w:val="004F62C6"/>
    <w:rsid w:val="004F62E8"/>
    <w:rsid w:val="004F63A4"/>
    <w:rsid w:val="004F65FA"/>
    <w:rsid w:val="004F6755"/>
    <w:rsid w:val="004F6883"/>
    <w:rsid w:val="004F6952"/>
    <w:rsid w:val="004F6AB2"/>
    <w:rsid w:val="004F72D1"/>
    <w:rsid w:val="004F74D7"/>
    <w:rsid w:val="004F75BB"/>
    <w:rsid w:val="004F764C"/>
    <w:rsid w:val="004F79AA"/>
    <w:rsid w:val="004F7D53"/>
    <w:rsid w:val="004F7F86"/>
    <w:rsid w:val="005002B1"/>
    <w:rsid w:val="005002B6"/>
    <w:rsid w:val="00500708"/>
    <w:rsid w:val="0050077A"/>
    <w:rsid w:val="0050079B"/>
    <w:rsid w:val="00500A14"/>
    <w:rsid w:val="00500B0D"/>
    <w:rsid w:val="00500E36"/>
    <w:rsid w:val="00500E61"/>
    <w:rsid w:val="00500F8F"/>
    <w:rsid w:val="0050117E"/>
    <w:rsid w:val="005011A2"/>
    <w:rsid w:val="005011E8"/>
    <w:rsid w:val="00501227"/>
    <w:rsid w:val="005014A4"/>
    <w:rsid w:val="005018E1"/>
    <w:rsid w:val="00501A5A"/>
    <w:rsid w:val="00501CCA"/>
    <w:rsid w:val="00501E4A"/>
    <w:rsid w:val="00501F8E"/>
    <w:rsid w:val="0050218C"/>
    <w:rsid w:val="00502308"/>
    <w:rsid w:val="00502928"/>
    <w:rsid w:val="00502BFF"/>
    <w:rsid w:val="0050303D"/>
    <w:rsid w:val="005033E9"/>
    <w:rsid w:val="00503405"/>
    <w:rsid w:val="005034D9"/>
    <w:rsid w:val="00503517"/>
    <w:rsid w:val="00503719"/>
    <w:rsid w:val="005039CB"/>
    <w:rsid w:val="00503B8C"/>
    <w:rsid w:val="00503DA2"/>
    <w:rsid w:val="005040F3"/>
    <w:rsid w:val="0050417F"/>
    <w:rsid w:val="00504186"/>
    <w:rsid w:val="005041CC"/>
    <w:rsid w:val="005043B6"/>
    <w:rsid w:val="0050445C"/>
    <w:rsid w:val="00504464"/>
    <w:rsid w:val="00504844"/>
    <w:rsid w:val="00505097"/>
    <w:rsid w:val="00505317"/>
    <w:rsid w:val="00505417"/>
    <w:rsid w:val="00505474"/>
    <w:rsid w:val="00505475"/>
    <w:rsid w:val="005055CB"/>
    <w:rsid w:val="00505BCB"/>
    <w:rsid w:val="00505C55"/>
    <w:rsid w:val="00505D71"/>
    <w:rsid w:val="00505F54"/>
    <w:rsid w:val="005060E0"/>
    <w:rsid w:val="00506152"/>
    <w:rsid w:val="00506232"/>
    <w:rsid w:val="005062A0"/>
    <w:rsid w:val="00506385"/>
    <w:rsid w:val="005063EA"/>
    <w:rsid w:val="00506933"/>
    <w:rsid w:val="00506958"/>
    <w:rsid w:val="00506C01"/>
    <w:rsid w:val="00506C5C"/>
    <w:rsid w:val="005070C8"/>
    <w:rsid w:val="00507139"/>
    <w:rsid w:val="00507251"/>
    <w:rsid w:val="0050727A"/>
    <w:rsid w:val="005072E9"/>
    <w:rsid w:val="005077A5"/>
    <w:rsid w:val="00507810"/>
    <w:rsid w:val="00507A00"/>
    <w:rsid w:val="00507A97"/>
    <w:rsid w:val="00507E7D"/>
    <w:rsid w:val="00507EA8"/>
    <w:rsid w:val="00510021"/>
    <w:rsid w:val="00510055"/>
    <w:rsid w:val="005102F6"/>
    <w:rsid w:val="00510362"/>
    <w:rsid w:val="00510496"/>
    <w:rsid w:val="005104A2"/>
    <w:rsid w:val="00510575"/>
    <w:rsid w:val="005106B8"/>
    <w:rsid w:val="0051081F"/>
    <w:rsid w:val="0051085A"/>
    <w:rsid w:val="005108C4"/>
    <w:rsid w:val="00510906"/>
    <w:rsid w:val="00510B50"/>
    <w:rsid w:val="00510B57"/>
    <w:rsid w:val="00510BB1"/>
    <w:rsid w:val="00510FF1"/>
    <w:rsid w:val="00511117"/>
    <w:rsid w:val="005114AB"/>
    <w:rsid w:val="005114C7"/>
    <w:rsid w:val="0051168D"/>
    <w:rsid w:val="0051171E"/>
    <w:rsid w:val="00511BC7"/>
    <w:rsid w:val="00511CA0"/>
    <w:rsid w:val="00511E99"/>
    <w:rsid w:val="00511F84"/>
    <w:rsid w:val="0051209C"/>
    <w:rsid w:val="00512225"/>
    <w:rsid w:val="005124C7"/>
    <w:rsid w:val="005124D8"/>
    <w:rsid w:val="00512535"/>
    <w:rsid w:val="00512540"/>
    <w:rsid w:val="00512759"/>
    <w:rsid w:val="00512812"/>
    <w:rsid w:val="0051282C"/>
    <w:rsid w:val="00512AA4"/>
    <w:rsid w:val="00512D00"/>
    <w:rsid w:val="00512D12"/>
    <w:rsid w:val="00512EAB"/>
    <w:rsid w:val="00512F4C"/>
    <w:rsid w:val="005131A4"/>
    <w:rsid w:val="00513490"/>
    <w:rsid w:val="0051363E"/>
    <w:rsid w:val="00513716"/>
    <w:rsid w:val="005137CA"/>
    <w:rsid w:val="005137F6"/>
    <w:rsid w:val="00513A64"/>
    <w:rsid w:val="00513B49"/>
    <w:rsid w:val="00513C69"/>
    <w:rsid w:val="00513CE6"/>
    <w:rsid w:val="00513DA8"/>
    <w:rsid w:val="00513F40"/>
    <w:rsid w:val="0051411F"/>
    <w:rsid w:val="0051421C"/>
    <w:rsid w:val="005142EB"/>
    <w:rsid w:val="0051430E"/>
    <w:rsid w:val="0051442E"/>
    <w:rsid w:val="00514685"/>
    <w:rsid w:val="00514835"/>
    <w:rsid w:val="00514842"/>
    <w:rsid w:val="005149CB"/>
    <w:rsid w:val="00514AC7"/>
    <w:rsid w:val="00514E4B"/>
    <w:rsid w:val="00514EE2"/>
    <w:rsid w:val="00514FA6"/>
    <w:rsid w:val="00515043"/>
    <w:rsid w:val="00515441"/>
    <w:rsid w:val="005154B6"/>
    <w:rsid w:val="0051554D"/>
    <w:rsid w:val="00515566"/>
    <w:rsid w:val="00515591"/>
    <w:rsid w:val="0051578A"/>
    <w:rsid w:val="0051585B"/>
    <w:rsid w:val="00515A78"/>
    <w:rsid w:val="00515AAA"/>
    <w:rsid w:val="00515C3D"/>
    <w:rsid w:val="00515CFA"/>
    <w:rsid w:val="00515EE4"/>
    <w:rsid w:val="00515FB3"/>
    <w:rsid w:val="00516696"/>
    <w:rsid w:val="00516B85"/>
    <w:rsid w:val="00516C4E"/>
    <w:rsid w:val="00516C67"/>
    <w:rsid w:val="00516E0E"/>
    <w:rsid w:val="00516E2F"/>
    <w:rsid w:val="00516F6D"/>
    <w:rsid w:val="005170CC"/>
    <w:rsid w:val="00517243"/>
    <w:rsid w:val="005172E6"/>
    <w:rsid w:val="005173F0"/>
    <w:rsid w:val="0051762F"/>
    <w:rsid w:val="00517715"/>
    <w:rsid w:val="00517B8A"/>
    <w:rsid w:val="00517DA2"/>
    <w:rsid w:val="00517F41"/>
    <w:rsid w:val="00520233"/>
    <w:rsid w:val="005204FC"/>
    <w:rsid w:val="005204FE"/>
    <w:rsid w:val="005205CE"/>
    <w:rsid w:val="0052076F"/>
    <w:rsid w:val="00520A5B"/>
    <w:rsid w:val="00520AC1"/>
    <w:rsid w:val="00520B05"/>
    <w:rsid w:val="00520B0D"/>
    <w:rsid w:val="00520BC1"/>
    <w:rsid w:val="00520BFB"/>
    <w:rsid w:val="00520C06"/>
    <w:rsid w:val="00520CBE"/>
    <w:rsid w:val="00520DDE"/>
    <w:rsid w:val="00520E1E"/>
    <w:rsid w:val="00520E46"/>
    <w:rsid w:val="00520F25"/>
    <w:rsid w:val="00520FC1"/>
    <w:rsid w:val="00521104"/>
    <w:rsid w:val="00521281"/>
    <w:rsid w:val="005214EF"/>
    <w:rsid w:val="0052167A"/>
    <w:rsid w:val="005216CF"/>
    <w:rsid w:val="00521731"/>
    <w:rsid w:val="00521955"/>
    <w:rsid w:val="00521961"/>
    <w:rsid w:val="00521AE9"/>
    <w:rsid w:val="00521E1C"/>
    <w:rsid w:val="00521F10"/>
    <w:rsid w:val="005220BE"/>
    <w:rsid w:val="005221B3"/>
    <w:rsid w:val="0052233E"/>
    <w:rsid w:val="005225B9"/>
    <w:rsid w:val="005225EB"/>
    <w:rsid w:val="00522756"/>
    <w:rsid w:val="00522848"/>
    <w:rsid w:val="00522A33"/>
    <w:rsid w:val="00522A5C"/>
    <w:rsid w:val="00522ACB"/>
    <w:rsid w:val="00522C3B"/>
    <w:rsid w:val="00522F0A"/>
    <w:rsid w:val="00523031"/>
    <w:rsid w:val="00523174"/>
    <w:rsid w:val="00523341"/>
    <w:rsid w:val="00523425"/>
    <w:rsid w:val="0052348F"/>
    <w:rsid w:val="0052352C"/>
    <w:rsid w:val="00523544"/>
    <w:rsid w:val="005235CF"/>
    <w:rsid w:val="00523606"/>
    <w:rsid w:val="00523CE0"/>
    <w:rsid w:val="00523DA1"/>
    <w:rsid w:val="00523DD9"/>
    <w:rsid w:val="00523E15"/>
    <w:rsid w:val="00523F42"/>
    <w:rsid w:val="00524046"/>
    <w:rsid w:val="00524119"/>
    <w:rsid w:val="0052422C"/>
    <w:rsid w:val="0052440B"/>
    <w:rsid w:val="00524443"/>
    <w:rsid w:val="0052453A"/>
    <w:rsid w:val="00524584"/>
    <w:rsid w:val="00524A41"/>
    <w:rsid w:val="00524A79"/>
    <w:rsid w:val="00524C47"/>
    <w:rsid w:val="0052512A"/>
    <w:rsid w:val="00525134"/>
    <w:rsid w:val="0052549F"/>
    <w:rsid w:val="005254C5"/>
    <w:rsid w:val="0052555F"/>
    <w:rsid w:val="0052574E"/>
    <w:rsid w:val="005257BC"/>
    <w:rsid w:val="0052591F"/>
    <w:rsid w:val="005259E0"/>
    <w:rsid w:val="00525D6C"/>
    <w:rsid w:val="005262B0"/>
    <w:rsid w:val="00526431"/>
    <w:rsid w:val="005264AE"/>
    <w:rsid w:val="005264FE"/>
    <w:rsid w:val="0052682D"/>
    <w:rsid w:val="00526925"/>
    <w:rsid w:val="00526C01"/>
    <w:rsid w:val="00526D51"/>
    <w:rsid w:val="00526F09"/>
    <w:rsid w:val="00526FB2"/>
    <w:rsid w:val="00527570"/>
    <w:rsid w:val="005276E8"/>
    <w:rsid w:val="005278AD"/>
    <w:rsid w:val="005279D9"/>
    <w:rsid w:val="00527ABE"/>
    <w:rsid w:val="00527CAD"/>
    <w:rsid w:val="00527EF4"/>
    <w:rsid w:val="00527FB8"/>
    <w:rsid w:val="005301DD"/>
    <w:rsid w:val="00530613"/>
    <w:rsid w:val="00530698"/>
    <w:rsid w:val="005306E1"/>
    <w:rsid w:val="00530766"/>
    <w:rsid w:val="005309C6"/>
    <w:rsid w:val="00530A58"/>
    <w:rsid w:val="00530AB1"/>
    <w:rsid w:val="00530B84"/>
    <w:rsid w:val="00530BBC"/>
    <w:rsid w:val="00530E4E"/>
    <w:rsid w:val="00530EA5"/>
    <w:rsid w:val="0053129E"/>
    <w:rsid w:val="005312EB"/>
    <w:rsid w:val="005315E7"/>
    <w:rsid w:val="00531651"/>
    <w:rsid w:val="00531688"/>
    <w:rsid w:val="005319C0"/>
    <w:rsid w:val="00531B3C"/>
    <w:rsid w:val="00531CE9"/>
    <w:rsid w:val="00531DC2"/>
    <w:rsid w:val="00531E21"/>
    <w:rsid w:val="005321CF"/>
    <w:rsid w:val="005323AE"/>
    <w:rsid w:val="00532C68"/>
    <w:rsid w:val="00532DC2"/>
    <w:rsid w:val="005331F4"/>
    <w:rsid w:val="00533253"/>
    <w:rsid w:val="00533346"/>
    <w:rsid w:val="0053344F"/>
    <w:rsid w:val="0053345E"/>
    <w:rsid w:val="00533A64"/>
    <w:rsid w:val="00533AC7"/>
    <w:rsid w:val="00533C6A"/>
    <w:rsid w:val="00533C7D"/>
    <w:rsid w:val="00533D12"/>
    <w:rsid w:val="00534043"/>
    <w:rsid w:val="00534067"/>
    <w:rsid w:val="005344E0"/>
    <w:rsid w:val="00534572"/>
    <w:rsid w:val="005347F9"/>
    <w:rsid w:val="00534AA4"/>
    <w:rsid w:val="00534AC1"/>
    <w:rsid w:val="00534CAC"/>
    <w:rsid w:val="00534E47"/>
    <w:rsid w:val="00534EE7"/>
    <w:rsid w:val="005350CB"/>
    <w:rsid w:val="00535241"/>
    <w:rsid w:val="00535375"/>
    <w:rsid w:val="005354EA"/>
    <w:rsid w:val="005356F2"/>
    <w:rsid w:val="0053586F"/>
    <w:rsid w:val="00535BF5"/>
    <w:rsid w:val="00535C64"/>
    <w:rsid w:val="00535DDF"/>
    <w:rsid w:val="00535F92"/>
    <w:rsid w:val="00536296"/>
    <w:rsid w:val="0053631A"/>
    <w:rsid w:val="0053650B"/>
    <w:rsid w:val="005367B5"/>
    <w:rsid w:val="00536993"/>
    <w:rsid w:val="00536D6E"/>
    <w:rsid w:val="00536DBB"/>
    <w:rsid w:val="00536DE1"/>
    <w:rsid w:val="0053726F"/>
    <w:rsid w:val="00537574"/>
    <w:rsid w:val="0053768F"/>
    <w:rsid w:val="00537CDC"/>
    <w:rsid w:val="00537DF7"/>
    <w:rsid w:val="00537FF5"/>
    <w:rsid w:val="00540018"/>
    <w:rsid w:val="005401AC"/>
    <w:rsid w:val="005401B5"/>
    <w:rsid w:val="00540300"/>
    <w:rsid w:val="00540505"/>
    <w:rsid w:val="005405D5"/>
    <w:rsid w:val="0054062D"/>
    <w:rsid w:val="00540647"/>
    <w:rsid w:val="00540687"/>
    <w:rsid w:val="00540B58"/>
    <w:rsid w:val="00540BA5"/>
    <w:rsid w:val="00540CB1"/>
    <w:rsid w:val="00540CFF"/>
    <w:rsid w:val="00540DE8"/>
    <w:rsid w:val="00540F25"/>
    <w:rsid w:val="00541171"/>
    <w:rsid w:val="005414DF"/>
    <w:rsid w:val="0054152F"/>
    <w:rsid w:val="005415DC"/>
    <w:rsid w:val="00541705"/>
    <w:rsid w:val="0054187B"/>
    <w:rsid w:val="005419E7"/>
    <w:rsid w:val="00541A76"/>
    <w:rsid w:val="00541AB0"/>
    <w:rsid w:val="00541CED"/>
    <w:rsid w:val="00541D8C"/>
    <w:rsid w:val="00542001"/>
    <w:rsid w:val="0054212B"/>
    <w:rsid w:val="005429AC"/>
    <w:rsid w:val="00542A57"/>
    <w:rsid w:val="00542C76"/>
    <w:rsid w:val="00542FA1"/>
    <w:rsid w:val="00543004"/>
    <w:rsid w:val="0054335F"/>
    <w:rsid w:val="005433B5"/>
    <w:rsid w:val="00543830"/>
    <w:rsid w:val="0054397C"/>
    <w:rsid w:val="00543A64"/>
    <w:rsid w:val="00543CA3"/>
    <w:rsid w:val="00543EED"/>
    <w:rsid w:val="00543F05"/>
    <w:rsid w:val="00544181"/>
    <w:rsid w:val="00544199"/>
    <w:rsid w:val="005441BA"/>
    <w:rsid w:val="00544257"/>
    <w:rsid w:val="005442E2"/>
    <w:rsid w:val="00544423"/>
    <w:rsid w:val="005444DB"/>
    <w:rsid w:val="005445EE"/>
    <w:rsid w:val="00544673"/>
    <w:rsid w:val="00544843"/>
    <w:rsid w:val="005448C5"/>
    <w:rsid w:val="00544914"/>
    <w:rsid w:val="00544CC8"/>
    <w:rsid w:val="00544EE8"/>
    <w:rsid w:val="00544F65"/>
    <w:rsid w:val="00545150"/>
    <w:rsid w:val="0054515B"/>
    <w:rsid w:val="005454FB"/>
    <w:rsid w:val="00545500"/>
    <w:rsid w:val="005456C2"/>
    <w:rsid w:val="005458CA"/>
    <w:rsid w:val="00545988"/>
    <w:rsid w:val="00545A58"/>
    <w:rsid w:val="00545B4C"/>
    <w:rsid w:val="00545BDF"/>
    <w:rsid w:val="00545C5E"/>
    <w:rsid w:val="00545D99"/>
    <w:rsid w:val="0054606E"/>
    <w:rsid w:val="0054619C"/>
    <w:rsid w:val="00546458"/>
    <w:rsid w:val="005465C1"/>
    <w:rsid w:val="00546AAF"/>
    <w:rsid w:val="00546E8F"/>
    <w:rsid w:val="0054720B"/>
    <w:rsid w:val="005473D2"/>
    <w:rsid w:val="0054751C"/>
    <w:rsid w:val="005479AE"/>
    <w:rsid w:val="00547A52"/>
    <w:rsid w:val="00547C01"/>
    <w:rsid w:val="00547C59"/>
    <w:rsid w:val="00547D5D"/>
    <w:rsid w:val="00550368"/>
    <w:rsid w:val="00550532"/>
    <w:rsid w:val="00550544"/>
    <w:rsid w:val="00550832"/>
    <w:rsid w:val="005509B2"/>
    <w:rsid w:val="00550BD2"/>
    <w:rsid w:val="00550F87"/>
    <w:rsid w:val="00550FD3"/>
    <w:rsid w:val="005510B8"/>
    <w:rsid w:val="0055135B"/>
    <w:rsid w:val="005513F9"/>
    <w:rsid w:val="00551622"/>
    <w:rsid w:val="0055185A"/>
    <w:rsid w:val="0055195F"/>
    <w:rsid w:val="00551AC2"/>
    <w:rsid w:val="00551B20"/>
    <w:rsid w:val="00551CD4"/>
    <w:rsid w:val="00551D42"/>
    <w:rsid w:val="00551DC1"/>
    <w:rsid w:val="005521B1"/>
    <w:rsid w:val="00552312"/>
    <w:rsid w:val="005523C6"/>
    <w:rsid w:val="0055253F"/>
    <w:rsid w:val="00552774"/>
    <w:rsid w:val="00552A84"/>
    <w:rsid w:val="00552B53"/>
    <w:rsid w:val="00552BB7"/>
    <w:rsid w:val="00552CED"/>
    <w:rsid w:val="00552DF0"/>
    <w:rsid w:val="00552FC3"/>
    <w:rsid w:val="00553080"/>
    <w:rsid w:val="00553204"/>
    <w:rsid w:val="00553373"/>
    <w:rsid w:val="005537B0"/>
    <w:rsid w:val="0055384E"/>
    <w:rsid w:val="00553938"/>
    <w:rsid w:val="00553B54"/>
    <w:rsid w:val="00553B7E"/>
    <w:rsid w:val="00553D1A"/>
    <w:rsid w:val="00553FAC"/>
    <w:rsid w:val="00554328"/>
    <w:rsid w:val="005545E5"/>
    <w:rsid w:val="005547B2"/>
    <w:rsid w:val="00554988"/>
    <w:rsid w:val="00554A97"/>
    <w:rsid w:val="00554AF4"/>
    <w:rsid w:val="00554BB9"/>
    <w:rsid w:val="00554F03"/>
    <w:rsid w:val="0055546E"/>
    <w:rsid w:val="005555EE"/>
    <w:rsid w:val="0055597C"/>
    <w:rsid w:val="00555B50"/>
    <w:rsid w:val="00555DEF"/>
    <w:rsid w:val="00555F2D"/>
    <w:rsid w:val="0055622E"/>
    <w:rsid w:val="005564A2"/>
    <w:rsid w:val="005566E1"/>
    <w:rsid w:val="005567F9"/>
    <w:rsid w:val="0055681A"/>
    <w:rsid w:val="00556A36"/>
    <w:rsid w:val="00556C8E"/>
    <w:rsid w:val="00556EEE"/>
    <w:rsid w:val="0055723B"/>
    <w:rsid w:val="0055724E"/>
    <w:rsid w:val="00557286"/>
    <w:rsid w:val="0055732F"/>
    <w:rsid w:val="005574C5"/>
    <w:rsid w:val="0055793E"/>
    <w:rsid w:val="00557B8B"/>
    <w:rsid w:val="00557BB2"/>
    <w:rsid w:val="00557BC6"/>
    <w:rsid w:val="00557BC9"/>
    <w:rsid w:val="00557D7A"/>
    <w:rsid w:val="00557EB7"/>
    <w:rsid w:val="005605B3"/>
    <w:rsid w:val="00560826"/>
    <w:rsid w:val="005609ED"/>
    <w:rsid w:val="00560BDB"/>
    <w:rsid w:val="00560CBB"/>
    <w:rsid w:val="00561307"/>
    <w:rsid w:val="0056134E"/>
    <w:rsid w:val="00561B11"/>
    <w:rsid w:val="00561B90"/>
    <w:rsid w:val="00561EF4"/>
    <w:rsid w:val="00562198"/>
    <w:rsid w:val="0056243C"/>
    <w:rsid w:val="00562589"/>
    <w:rsid w:val="00562910"/>
    <w:rsid w:val="0056299E"/>
    <w:rsid w:val="005629E2"/>
    <w:rsid w:val="00562ED7"/>
    <w:rsid w:val="005635FE"/>
    <w:rsid w:val="00563663"/>
    <w:rsid w:val="00563772"/>
    <w:rsid w:val="00563787"/>
    <w:rsid w:val="00563800"/>
    <w:rsid w:val="00563875"/>
    <w:rsid w:val="005638BF"/>
    <w:rsid w:val="00563BCA"/>
    <w:rsid w:val="00563E47"/>
    <w:rsid w:val="00563EFF"/>
    <w:rsid w:val="00563FE0"/>
    <w:rsid w:val="00564404"/>
    <w:rsid w:val="0056441A"/>
    <w:rsid w:val="00564509"/>
    <w:rsid w:val="005647E0"/>
    <w:rsid w:val="00564999"/>
    <w:rsid w:val="00564A5F"/>
    <w:rsid w:val="00564B50"/>
    <w:rsid w:val="00564CBB"/>
    <w:rsid w:val="00564D99"/>
    <w:rsid w:val="00565127"/>
    <w:rsid w:val="00565286"/>
    <w:rsid w:val="00565386"/>
    <w:rsid w:val="005654C7"/>
    <w:rsid w:val="00565A24"/>
    <w:rsid w:val="00565C4E"/>
    <w:rsid w:val="00565D49"/>
    <w:rsid w:val="00565D4A"/>
    <w:rsid w:val="00565EDD"/>
    <w:rsid w:val="00565F69"/>
    <w:rsid w:val="005661E6"/>
    <w:rsid w:val="005662D2"/>
    <w:rsid w:val="00566A5B"/>
    <w:rsid w:val="00566B11"/>
    <w:rsid w:val="00566BA7"/>
    <w:rsid w:val="00566F73"/>
    <w:rsid w:val="00567196"/>
    <w:rsid w:val="005671DA"/>
    <w:rsid w:val="00567267"/>
    <w:rsid w:val="0056735D"/>
    <w:rsid w:val="005674BE"/>
    <w:rsid w:val="00567580"/>
    <w:rsid w:val="005676CB"/>
    <w:rsid w:val="005676D9"/>
    <w:rsid w:val="00567707"/>
    <w:rsid w:val="005677C7"/>
    <w:rsid w:val="00567A2F"/>
    <w:rsid w:val="00567AEF"/>
    <w:rsid w:val="00567C79"/>
    <w:rsid w:val="00567C82"/>
    <w:rsid w:val="00567C9B"/>
    <w:rsid w:val="005702C2"/>
    <w:rsid w:val="00570803"/>
    <w:rsid w:val="00570CC9"/>
    <w:rsid w:val="00570FCB"/>
    <w:rsid w:val="005710BA"/>
    <w:rsid w:val="005711FE"/>
    <w:rsid w:val="00571452"/>
    <w:rsid w:val="0057148B"/>
    <w:rsid w:val="0057149F"/>
    <w:rsid w:val="005715C9"/>
    <w:rsid w:val="005715DF"/>
    <w:rsid w:val="005716B0"/>
    <w:rsid w:val="005716DF"/>
    <w:rsid w:val="0057184C"/>
    <w:rsid w:val="00571863"/>
    <w:rsid w:val="00571884"/>
    <w:rsid w:val="00571A88"/>
    <w:rsid w:val="00571C18"/>
    <w:rsid w:val="00571FB0"/>
    <w:rsid w:val="005720FA"/>
    <w:rsid w:val="005721AF"/>
    <w:rsid w:val="00572331"/>
    <w:rsid w:val="005723A6"/>
    <w:rsid w:val="005723C3"/>
    <w:rsid w:val="005724F4"/>
    <w:rsid w:val="0057260D"/>
    <w:rsid w:val="005726E0"/>
    <w:rsid w:val="00572784"/>
    <w:rsid w:val="00572937"/>
    <w:rsid w:val="00572A4E"/>
    <w:rsid w:val="00572AFB"/>
    <w:rsid w:val="0057300B"/>
    <w:rsid w:val="005731B5"/>
    <w:rsid w:val="005732A1"/>
    <w:rsid w:val="00573738"/>
    <w:rsid w:val="005738E9"/>
    <w:rsid w:val="00573BC7"/>
    <w:rsid w:val="00573CE0"/>
    <w:rsid w:val="00573D26"/>
    <w:rsid w:val="00573D76"/>
    <w:rsid w:val="00573EB8"/>
    <w:rsid w:val="00573FE4"/>
    <w:rsid w:val="0057411E"/>
    <w:rsid w:val="0057429E"/>
    <w:rsid w:val="0057480D"/>
    <w:rsid w:val="00574D03"/>
    <w:rsid w:val="005751F5"/>
    <w:rsid w:val="00575274"/>
    <w:rsid w:val="00575295"/>
    <w:rsid w:val="00575318"/>
    <w:rsid w:val="00575336"/>
    <w:rsid w:val="00575383"/>
    <w:rsid w:val="005755C3"/>
    <w:rsid w:val="0057597E"/>
    <w:rsid w:val="00575996"/>
    <w:rsid w:val="00576338"/>
    <w:rsid w:val="005765B7"/>
    <w:rsid w:val="005767C6"/>
    <w:rsid w:val="005768B5"/>
    <w:rsid w:val="00576917"/>
    <w:rsid w:val="00576D1C"/>
    <w:rsid w:val="00576D50"/>
    <w:rsid w:val="005770CA"/>
    <w:rsid w:val="005770CE"/>
    <w:rsid w:val="005771A1"/>
    <w:rsid w:val="0057745B"/>
    <w:rsid w:val="0057747F"/>
    <w:rsid w:val="00577623"/>
    <w:rsid w:val="0057776E"/>
    <w:rsid w:val="00577B54"/>
    <w:rsid w:val="00577C43"/>
    <w:rsid w:val="0058009E"/>
    <w:rsid w:val="00580449"/>
    <w:rsid w:val="00580738"/>
    <w:rsid w:val="005807B9"/>
    <w:rsid w:val="00580A82"/>
    <w:rsid w:val="00580C7E"/>
    <w:rsid w:val="00580F45"/>
    <w:rsid w:val="005811A3"/>
    <w:rsid w:val="00581291"/>
    <w:rsid w:val="00581566"/>
    <w:rsid w:val="005816F6"/>
    <w:rsid w:val="0058200A"/>
    <w:rsid w:val="00582011"/>
    <w:rsid w:val="00582057"/>
    <w:rsid w:val="00582863"/>
    <w:rsid w:val="005828B2"/>
    <w:rsid w:val="005828DC"/>
    <w:rsid w:val="00582A80"/>
    <w:rsid w:val="0058322A"/>
    <w:rsid w:val="00583416"/>
    <w:rsid w:val="005834AA"/>
    <w:rsid w:val="005837DC"/>
    <w:rsid w:val="00583859"/>
    <w:rsid w:val="0058393E"/>
    <w:rsid w:val="00583975"/>
    <w:rsid w:val="00583A0D"/>
    <w:rsid w:val="00583A8B"/>
    <w:rsid w:val="00583C84"/>
    <w:rsid w:val="00584052"/>
    <w:rsid w:val="00584090"/>
    <w:rsid w:val="0058441E"/>
    <w:rsid w:val="005844F1"/>
    <w:rsid w:val="005846C7"/>
    <w:rsid w:val="005846D7"/>
    <w:rsid w:val="00584747"/>
    <w:rsid w:val="00584807"/>
    <w:rsid w:val="00584A0D"/>
    <w:rsid w:val="00584B0B"/>
    <w:rsid w:val="00584C04"/>
    <w:rsid w:val="00584D12"/>
    <w:rsid w:val="00584DD2"/>
    <w:rsid w:val="00584F5B"/>
    <w:rsid w:val="005850FF"/>
    <w:rsid w:val="005851FF"/>
    <w:rsid w:val="0058547E"/>
    <w:rsid w:val="00585583"/>
    <w:rsid w:val="00585664"/>
    <w:rsid w:val="005856AA"/>
    <w:rsid w:val="00585798"/>
    <w:rsid w:val="0058588B"/>
    <w:rsid w:val="00585C4E"/>
    <w:rsid w:val="00585C6D"/>
    <w:rsid w:val="00585D0D"/>
    <w:rsid w:val="0058603A"/>
    <w:rsid w:val="0058609D"/>
    <w:rsid w:val="00586463"/>
    <w:rsid w:val="0058648A"/>
    <w:rsid w:val="00586791"/>
    <w:rsid w:val="00586874"/>
    <w:rsid w:val="00586A40"/>
    <w:rsid w:val="00586B4A"/>
    <w:rsid w:val="00586E83"/>
    <w:rsid w:val="00586FB3"/>
    <w:rsid w:val="005870C5"/>
    <w:rsid w:val="00587149"/>
    <w:rsid w:val="00587205"/>
    <w:rsid w:val="00587669"/>
    <w:rsid w:val="00587834"/>
    <w:rsid w:val="00587F1D"/>
    <w:rsid w:val="005901E1"/>
    <w:rsid w:val="005902BD"/>
    <w:rsid w:val="005903E3"/>
    <w:rsid w:val="00590498"/>
    <w:rsid w:val="005904B1"/>
    <w:rsid w:val="00590672"/>
    <w:rsid w:val="00590812"/>
    <w:rsid w:val="005909E1"/>
    <w:rsid w:val="00590AB5"/>
    <w:rsid w:val="00590E08"/>
    <w:rsid w:val="005912BA"/>
    <w:rsid w:val="005914BB"/>
    <w:rsid w:val="00591507"/>
    <w:rsid w:val="0059153C"/>
    <w:rsid w:val="005917B2"/>
    <w:rsid w:val="00591876"/>
    <w:rsid w:val="0059191F"/>
    <w:rsid w:val="005919BE"/>
    <w:rsid w:val="00591B22"/>
    <w:rsid w:val="00591D74"/>
    <w:rsid w:val="00592155"/>
    <w:rsid w:val="00592481"/>
    <w:rsid w:val="005924BB"/>
    <w:rsid w:val="0059268A"/>
    <w:rsid w:val="0059294F"/>
    <w:rsid w:val="005929B3"/>
    <w:rsid w:val="00592A5B"/>
    <w:rsid w:val="00592AD5"/>
    <w:rsid w:val="00592CEC"/>
    <w:rsid w:val="00592E2F"/>
    <w:rsid w:val="00592FDF"/>
    <w:rsid w:val="005931C5"/>
    <w:rsid w:val="005932EE"/>
    <w:rsid w:val="00593355"/>
    <w:rsid w:val="00593370"/>
    <w:rsid w:val="005938DD"/>
    <w:rsid w:val="00593B63"/>
    <w:rsid w:val="00593BA7"/>
    <w:rsid w:val="00593BFF"/>
    <w:rsid w:val="00593D00"/>
    <w:rsid w:val="00594084"/>
    <w:rsid w:val="0059411A"/>
    <w:rsid w:val="00594169"/>
    <w:rsid w:val="0059427D"/>
    <w:rsid w:val="00594284"/>
    <w:rsid w:val="00594291"/>
    <w:rsid w:val="0059429C"/>
    <w:rsid w:val="0059434D"/>
    <w:rsid w:val="005943DA"/>
    <w:rsid w:val="0059447A"/>
    <w:rsid w:val="00594BB4"/>
    <w:rsid w:val="00594E93"/>
    <w:rsid w:val="005955BA"/>
    <w:rsid w:val="00595922"/>
    <w:rsid w:val="005959CD"/>
    <w:rsid w:val="00595A73"/>
    <w:rsid w:val="00595CE5"/>
    <w:rsid w:val="00595EE3"/>
    <w:rsid w:val="00595FE5"/>
    <w:rsid w:val="00596201"/>
    <w:rsid w:val="0059627F"/>
    <w:rsid w:val="00596534"/>
    <w:rsid w:val="00596559"/>
    <w:rsid w:val="005965AD"/>
    <w:rsid w:val="005967EB"/>
    <w:rsid w:val="00596C73"/>
    <w:rsid w:val="00596E0A"/>
    <w:rsid w:val="00596E8A"/>
    <w:rsid w:val="0059742C"/>
    <w:rsid w:val="0059745B"/>
    <w:rsid w:val="00597883"/>
    <w:rsid w:val="005978E1"/>
    <w:rsid w:val="0059792B"/>
    <w:rsid w:val="00597B7B"/>
    <w:rsid w:val="00597C9B"/>
    <w:rsid w:val="005A0089"/>
    <w:rsid w:val="005A0299"/>
    <w:rsid w:val="005A057A"/>
    <w:rsid w:val="005A0B27"/>
    <w:rsid w:val="005A0B33"/>
    <w:rsid w:val="005A0C96"/>
    <w:rsid w:val="005A0CF6"/>
    <w:rsid w:val="005A0F36"/>
    <w:rsid w:val="005A12AF"/>
    <w:rsid w:val="005A133A"/>
    <w:rsid w:val="005A19D2"/>
    <w:rsid w:val="005A1C5A"/>
    <w:rsid w:val="005A1DAD"/>
    <w:rsid w:val="005A2046"/>
    <w:rsid w:val="005A2109"/>
    <w:rsid w:val="005A21B5"/>
    <w:rsid w:val="005A25DE"/>
    <w:rsid w:val="005A2773"/>
    <w:rsid w:val="005A2A0D"/>
    <w:rsid w:val="005A2D03"/>
    <w:rsid w:val="005A2E27"/>
    <w:rsid w:val="005A2E65"/>
    <w:rsid w:val="005A30C5"/>
    <w:rsid w:val="005A3334"/>
    <w:rsid w:val="005A33A4"/>
    <w:rsid w:val="005A34B9"/>
    <w:rsid w:val="005A37B6"/>
    <w:rsid w:val="005A3939"/>
    <w:rsid w:val="005A393F"/>
    <w:rsid w:val="005A39B6"/>
    <w:rsid w:val="005A3C07"/>
    <w:rsid w:val="005A3E66"/>
    <w:rsid w:val="005A3E8F"/>
    <w:rsid w:val="005A3F8B"/>
    <w:rsid w:val="005A461C"/>
    <w:rsid w:val="005A4794"/>
    <w:rsid w:val="005A47C0"/>
    <w:rsid w:val="005A4898"/>
    <w:rsid w:val="005A4BAE"/>
    <w:rsid w:val="005A4FFC"/>
    <w:rsid w:val="005A50D9"/>
    <w:rsid w:val="005A5498"/>
    <w:rsid w:val="005A55A7"/>
    <w:rsid w:val="005A5987"/>
    <w:rsid w:val="005A5F72"/>
    <w:rsid w:val="005A6114"/>
    <w:rsid w:val="005A635A"/>
    <w:rsid w:val="005A657A"/>
    <w:rsid w:val="005A672E"/>
    <w:rsid w:val="005A6772"/>
    <w:rsid w:val="005A6779"/>
    <w:rsid w:val="005A68AE"/>
    <w:rsid w:val="005A6CCB"/>
    <w:rsid w:val="005A6DB0"/>
    <w:rsid w:val="005A7780"/>
    <w:rsid w:val="005A77EE"/>
    <w:rsid w:val="005A7907"/>
    <w:rsid w:val="005A79B1"/>
    <w:rsid w:val="005A7A9E"/>
    <w:rsid w:val="005A7BE8"/>
    <w:rsid w:val="005A7C00"/>
    <w:rsid w:val="005A7E5D"/>
    <w:rsid w:val="005A7E8E"/>
    <w:rsid w:val="005B0677"/>
    <w:rsid w:val="005B07EB"/>
    <w:rsid w:val="005B0B3D"/>
    <w:rsid w:val="005B0C18"/>
    <w:rsid w:val="005B0F11"/>
    <w:rsid w:val="005B100A"/>
    <w:rsid w:val="005B11D1"/>
    <w:rsid w:val="005B1294"/>
    <w:rsid w:val="005B1740"/>
    <w:rsid w:val="005B18AF"/>
    <w:rsid w:val="005B19A9"/>
    <w:rsid w:val="005B1A8D"/>
    <w:rsid w:val="005B1B3A"/>
    <w:rsid w:val="005B21B4"/>
    <w:rsid w:val="005B22C7"/>
    <w:rsid w:val="005B25C9"/>
    <w:rsid w:val="005B25FA"/>
    <w:rsid w:val="005B2A39"/>
    <w:rsid w:val="005B2B5C"/>
    <w:rsid w:val="005B3445"/>
    <w:rsid w:val="005B3504"/>
    <w:rsid w:val="005B35A2"/>
    <w:rsid w:val="005B37AD"/>
    <w:rsid w:val="005B37B9"/>
    <w:rsid w:val="005B3A85"/>
    <w:rsid w:val="005B3A8D"/>
    <w:rsid w:val="005B3EE0"/>
    <w:rsid w:val="005B3F5F"/>
    <w:rsid w:val="005B40F9"/>
    <w:rsid w:val="005B430F"/>
    <w:rsid w:val="005B43BE"/>
    <w:rsid w:val="005B491D"/>
    <w:rsid w:val="005B4B14"/>
    <w:rsid w:val="005B4EA2"/>
    <w:rsid w:val="005B5178"/>
    <w:rsid w:val="005B5430"/>
    <w:rsid w:val="005B573C"/>
    <w:rsid w:val="005B5745"/>
    <w:rsid w:val="005B59D2"/>
    <w:rsid w:val="005B5AEB"/>
    <w:rsid w:val="005B5C06"/>
    <w:rsid w:val="005B5D4B"/>
    <w:rsid w:val="005B5F78"/>
    <w:rsid w:val="005B6056"/>
    <w:rsid w:val="005B624D"/>
    <w:rsid w:val="005B62AE"/>
    <w:rsid w:val="005B66EF"/>
    <w:rsid w:val="005B68B0"/>
    <w:rsid w:val="005B68DC"/>
    <w:rsid w:val="005B6CAE"/>
    <w:rsid w:val="005B6F52"/>
    <w:rsid w:val="005B713C"/>
    <w:rsid w:val="005B7392"/>
    <w:rsid w:val="005B73A9"/>
    <w:rsid w:val="005B743B"/>
    <w:rsid w:val="005B773E"/>
    <w:rsid w:val="005B79FA"/>
    <w:rsid w:val="005B7A8B"/>
    <w:rsid w:val="005B7B5C"/>
    <w:rsid w:val="005B7B7D"/>
    <w:rsid w:val="005B7BB1"/>
    <w:rsid w:val="005B7C19"/>
    <w:rsid w:val="005B7E28"/>
    <w:rsid w:val="005B7E2C"/>
    <w:rsid w:val="005B7ED5"/>
    <w:rsid w:val="005C0241"/>
    <w:rsid w:val="005C086F"/>
    <w:rsid w:val="005C0C27"/>
    <w:rsid w:val="005C0D41"/>
    <w:rsid w:val="005C0EB9"/>
    <w:rsid w:val="005C122E"/>
    <w:rsid w:val="005C127E"/>
    <w:rsid w:val="005C147C"/>
    <w:rsid w:val="005C151D"/>
    <w:rsid w:val="005C186A"/>
    <w:rsid w:val="005C1B63"/>
    <w:rsid w:val="005C1BE2"/>
    <w:rsid w:val="005C1C83"/>
    <w:rsid w:val="005C1D5C"/>
    <w:rsid w:val="005C1E07"/>
    <w:rsid w:val="005C1FB2"/>
    <w:rsid w:val="005C22AB"/>
    <w:rsid w:val="005C24F5"/>
    <w:rsid w:val="005C259D"/>
    <w:rsid w:val="005C25C6"/>
    <w:rsid w:val="005C299D"/>
    <w:rsid w:val="005C2ADC"/>
    <w:rsid w:val="005C2B9A"/>
    <w:rsid w:val="005C2BB9"/>
    <w:rsid w:val="005C2CE2"/>
    <w:rsid w:val="005C2FDC"/>
    <w:rsid w:val="005C3089"/>
    <w:rsid w:val="005C3099"/>
    <w:rsid w:val="005C31CB"/>
    <w:rsid w:val="005C3202"/>
    <w:rsid w:val="005C3267"/>
    <w:rsid w:val="005C34EA"/>
    <w:rsid w:val="005C3532"/>
    <w:rsid w:val="005C35B1"/>
    <w:rsid w:val="005C3742"/>
    <w:rsid w:val="005C3957"/>
    <w:rsid w:val="005C3CB3"/>
    <w:rsid w:val="005C3D09"/>
    <w:rsid w:val="005C3DE5"/>
    <w:rsid w:val="005C46A6"/>
    <w:rsid w:val="005C46D1"/>
    <w:rsid w:val="005C4722"/>
    <w:rsid w:val="005C4ACB"/>
    <w:rsid w:val="005C4ACD"/>
    <w:rsid w:val="005C4E59"/>
    <w:rsid w:val="005C4E60"/>
    <w:rsid w:val="005C4F1B"/>
    <w:rsid w:val="005C5020"/>
    <w:rsid w:val="005C5051"/>
    <w:rsid w:val="005C5093"/>
    <w:rsid w:val="005C51F2"/>
    <w:rsid w:val="005C545B"/>
    <w:rsid w:val="005C5606"/>
    <w:rsid w:val="005C56F7"/>
    <w:rsid w:val="005C5B62"/>
    <w:rsid w:val="005C5CA7"/>
    <w:rsid w:val="005C5FD1"/>
    <w:rsid w:val="005C610B"/>
    <w:rsid w:val="005C6186"/>
    <w:rsid w:val="005C634D"/>
    <w:rsid w:val="005C64AD"/>
    <w:rsid w:val="005C67D0"/>
    <w:rsid w:val="005C6809"/>
    <w:rsid w:val="005C6894"/>
    <w:rsid w:val="005C69F0"/>
    <w:rsid w:val="005C6C7D"/>
    <w:rsid w:val="005C6CDA"/>
    <w:rsid w:val="005C6DF6"/>
    <w:rsid w:val="005C6DF7"/>
    <w:rsid w:val="005C6DFC"/>
    <w:rsid w:val="005C7411"/>
    <w:rsid w:val="005C7A9B"/>
    <w:rsid w:val="005C7D29"/>
    <w:rsid w:val="005D01B7"/>
    <w:rsid w:val="005D028C"/>
    <w:rsid w:val="005D02F1"/>
    <w:rsid w:val="005D055C"/>
    <w:rsid w:val="005D062F"/>
    <w:rsid w:val="005D0A18"/>
    <w:rsid w:val="005D0C93"/>
    <w:rsid w:val="005D0DC6"/>
    <w:rsid w:val="005D1280"/>
    <w:rsid w:val="005D129D"/>
    <w:rsid w:val="005D1438"/>
    <w:rsid w:val="005D159E"/>
    <w:rsid w:val="005D19B3"/>
    <w:rsid w:val="005D1C6B"/>
    <w:rsid w:val="005D1E0F"/>
    <w:rsid w:val="005D1E3A"/>
    <w:rsid w:val="005D1E56"/>
    <w:rsid w:val="005D2325"/>
    <w:rsid w:val="005D243D"/>
    <w:rsid w:val="005D2644"/>
    <w:rsid w:val="005D274E"/>
    <w:rsid w:val="005D2858"/>
    <w:rsid w:val="005D2D3D"/>
    <w:rsid w:val="005D32D4"/>
    <w:rsid w:val="005D32E4"/>
    <w:rsid w:val="005D381B"/>
    <w:rsid w:val="005D3D15"/>
    <w:rsid w:val="005D3EEB"/>
    <w:rsid w:val="005D42C0"/>
    <w:rsid w:val="005D4A55"/>
    <w:rsid w:val="005D4AF4"/>
    <w:rsid w:val="005D4B5D"/>
    <w:rsid w:val="005D4EB9"/>
    <w:rsid w:val="005D4FDA"/>
    <w:rsid w:val="005D552F"/>
    <w:rsid w:val="005D55C6"/>
    <w:rsid w:val="005D5825"/>
    <w:rsid w:val="005D58B8"/>
    <w:rsid w:val="005D58C4"/>
    <w:rsid w:val="005D5B39"/>
    <w:rsid w:val="005D5C97"/>
    <w:rsid w:val="005D5E3B"/>
    <w:rsid w:val="005D5FA2"/>
    <w:rsid w:val="005D6166"/>
    <w:rsid w:val="005D643A"/>
    <w:rsid w:val="005D6842"/>
    <w:rsid w:val="005D69DB"/>
    <w:rsid w:val="005D6A81"/>
    <w:rsid w:val="005D6D65"/>
    <w:rsid w:val="005D6F65"/>
    <w:rsid w:val="005D7A7B"/>
    <w:rsid w:val="005E0065"/>
    <w:rsid w:val="005E0992"/>
    <w:rsid w:val="005E0A68"/>
    <w:rsid w:val="005E0EB4"/>
    <w:rsid w:val="005E1115"/>
    <w:rsid w:val="005E1236"/>
    <w:rsid w:val="005E12AB"/>
    <w:rsid w:val="005E1390"/>
    <w:rsid w:val="005E1415"/>
    <w:rsid w:val="005E1829"/>
    <w:rsid w:val="005E187B"/>
    <w:rsid w:val="005E1A94"/>
    <w:rsid w:val="005E217E"/>
    <w:rsid w:val="005E21FD"/>
    <w:rsid w:val="005E2324"/>
    <w:rsid w:val="005E246D"/>
    <w:rsid w:val="005E2618"/>
    <w:rsid w:val="005E27C8"/>
    <w:rsid w:val="005E27DD"/>
    <w:rsid w:val="005E28CE"/>
    <w:rsid w:val="005E2A42"/>
    <w:rsid w:val="005E2ABD"/>
    <w:rsid w:val="005E2C62"/>
    <w:rsid w:val="005E314F"/>
    <w:rsid w:val="005E322C"/>
    <w:rsid w:val="005E32FE"/>
    <w:rsid w:val="005E34DB"/>
    <w:rsid w:val="005E3506"/>
    <w:rsid w:val="005E37EE"/>
    <w:rsid w:val="005E38B3"/>
    <w:rsid w:val="005E3CD4"/>
    <w:rsid w:val="005E3D76"/>
    <w:rsid w:val="005E3DC5"/>
    <w:rsid w:val="005E3FF8"/>
    <w:rsid w:val="005E411C"/>
    <w:rsid w:val="005E43E5"/>
    <w:rsid w:val="005E4447"/>
    <w:rsid w:val="005E4457"/>
    <w:rsid w:val="005E450A"/>
    <w:rsid w:val="005E4636"/>
    <w:rsid w:val="005E4649"/>
    <w:rsid w:val="005E4AC2"/>
    <w:rsid w:val="005E4AD6"/>
    <w:rsid w:val="005E4E05"/>
    <w:rsid w:val="005E4F47"/>
    <w:rsid w:val="005E503F"/>
    <w:rsid w:val="005E5348"/>
    <w:rsid w:val="005E5555"/>
    <w:rsid w:val="005E5571"/>
    <w:rsid w:val="005E56BB"/>
    <w:rsid w:val="005E5886"/>
    <w:rsid w:val="005E5911"/>
    <w:rsid w:val="005E5C33"/>
    <w:rsid w:val="005E5E56"/>
    <w:rsid w:val="005E5E67"/>
    <w:rsid w:val="005E6524"/>
    <w:rsid w:val="005E6D40"/>
    <w:rsid w:val="005E6EF1"/>
    <w:rsid w:val="005E6F11"/>
    <w:rsid w:val="005E6F67"/>
    <w:rsid w:val="005E6FD8"/>
    <w:rsid w:val="005E7076"/>
    <w:rsid w:val="005E7114"/>
    <w:rsid w:val="005E71E0"/>
    <w:rsid w:val="005E741D"/>
    <w:rsid w:val="005E7603"/>
    <w:rsid w:val="005E7916"/>
    <w:rsid w:val="005E7A4C"/>
    <w:rsid w:val="005E7B7A"/>
    <w:rsid w:val="005E7B9F"/>
    <w:rsid w:val="005E7BDF"/>
    <w:rsid w:val="005E7C4E"/>
    <w:rsid w:val="005E7D74"/>
    <w:rsid w:val="005E7D98"/>
    <w:rsid w:val="005E7E6C"/>
    <w:rsid w:val="005E7EED"/>
    <w:rsid w:val="005F012B"/>
    <w:rsid w:val="005F013D"/>
    <w:rsid w:val="005F0630"/>
    <w:rsid w:val="005F087D"/>
    <w:rsid w:val="005F0F56"/>
    <w:rsid w:val="005F0FA9"/>
    <w:rsid w:val="005F10B9"/>
    <w:rsid w:val="005F11CC"/>
    <w:rsid w:val="005F1282"/>
    <w:rsid w:val="005F1362"/>
    <w:rsid w:val="005F1942"/>
    <w:rsid w:val="005F194A"/>
    <w:rsid w:val="005F1971"/>
    <w:rsid w:val="005F1AF6"/>
    <w:rsid w:val="005F1C72"/>
    <w:rsid w:val="005F1F1C"/>
    <w:rsid w:val="005F2189"/>
    <w:rsid w:val="005F2272"/>
    <w:rsid w:val="005F2561"/>
    <w:rsid w:val="005F262C"/>
    <w:rsid w:val="005F2649"/>
    <w:rsid w:val="005F26BE"/>
    <w:rsid w:val="005F2783"/>
    <w:rsid w:val="005F2A60"/>
    <w:rsid w:val="005F2B42"/>
    <w:rsid w:val="005F2C58"/>
    <w:rsid w:val="005F32A6"/>
    <w:rsid w:val="005F32FA"/>
    <w:rsid w:val="005F3594"/>
    <w:rsid w:val="005F373D"/>
    <w:rsid w:val="005F38A6"/>
    <w:rsid w:val="005F3926"/>
    <w:rsid w:val="005F3CF3"/>
    <w:rsid w:val="005F3DC6"/>
    <w:rsid w:val="005F4155"/>
    <w:rsid w:val="005F4182"/>
    <w:rsid w:val="005F4195"/>
    <w:rsid w:val="005F426C"/>
    <w:rsid w:val="005F453C"/>
    <w:rsid w:val="005F453E"/>
    <w:rsid w:val="005F45BA"/>
    <w:rsid w:val="005F46D9"/>
    <w:rsid w:val="005F474C"/>
    <w:rsid w:val="005F49D3"/>
    <w:rsid w:val="005F4AB4"/>
    <w:rsid w:val="005F4B13"/>
    <w:rsid w:val="005F4B5D"/>
    <w:rsid w:val="005F4C1E"/>
    <w:rsid w:val="005F4C56"/>
    <w:rsid w:val="005F5503"/>
    <w:rsid w:val="005F5E07"/>
    <w:rsid w:val="005F5EE1"/>
    <w:rsid w:val="005F5F1E"/>
    <w:rsid w:val="005F5F7B"/>
    <w:rsid w:val="005F5FB0"/>
    <w:rsid w:val="005F63A8"/>
    <w:rsid w:val="005F6436"/>
    <w:rsid w:val="005F69BA"/>
    <w:rsid w:val="005F6A1B"/>
    <w:rsid w:val="005F6B26"/>
    <w:rsid w:val="005F6BB8"/>
    <w:rsid w:val="005F6C1B"/>
    <w:rsid w:val="005F6CB4"/>
    <w:rsid w:val="005F6E2B"/>
    <w:rsid w:val="005F7674"/>
    <w:rsid w:val="005F7688"/>
    <w:rsid w:val="005F791F"/>
    <w:rsid w:val="005F7C1F"/>
    <w:rsid w:val="006001C0"/>
    <w:rsid w:val="00600208"/>
    <w:rsid w:val="00600217"/>
    <w:rsid w:val="0060042E"/>
    <w:rsid w:val="00600439"/>
    <w:rsid w:val="00600560"/>
    <w:rsid w:val="006007B0"/>
    <w:rsid w:val="006009D5"/>
    <w:rsid w:val="00600ADE"/>
    <w:rsid w:val="00600C10"/>
    <w:rsid w:val="00601354"/>
    <w:rsid w:val="00601568"/>
    <w:rsid w:val="006015C1"/>
    <w:rsid w:val="006018F3"/>
    <w:rsid w:val="00601904"/>
    <w:rsid w:val="00601AF9"/>
    <w:rsid w:val="00601D18"/>
    <w:rsid w:val="00601E50"/>
    <w:rsid w:val="0060220B"/>
    <w:rsid w:val="00602246"/>
    <w:rsid w:val="006022DE"/>
    <w:rsid w:val="006024EE"/>
    <w:rsid w:val="00602BB2"/>
    <w:rsid w:val="00602C29"/>
    <w:rsid w:val="00602D4A"/>
    <w:rsid w:val="00602D77"/>
    <w:rsid w:val="00602E03"/>
    <w:rsid w:val="00602E72"/>
    <w:rsid w:val="00602EB5"/>
    <w:rsid w:val="00603136"/>
    <w:rsid w:val="006035E7"/>
    <w:rsid w:val="00603659"/>
    <w:rsid w:val="006037DB"/>
    <w:rsid w:val="0060385C"/>
    <w:rsid w:val="00603973"/>
    <w:rsid w:val="00603A45"/>
    <w:rsid w:val="00603CC7"/>
    <w:rsid w:val="00603F76"/>
    <w:rsid w:val="00604004"/>
    <w:rsid w:val="0060434C"/>
    <w:rsid w:val="0060458A"/>
    <w:rsid w:val="00604A6C"/>
    <w:rsid w:val="00605103"/>
    <w:rsid w:val="00605453"/>
    <w:rsid w:val="00605690"/>
    <w:rsid w:val="006057CC"/>
    <w:rsid w:val="006058EE"/>
    <w:rsid w:val="00605904"/>
    <w:rsid w:val="00605BA9"/>
    <w:rsid w:val="00605BE4"/>
    <w:rsid w:val="00605F1A"/>
    <w:rsid w:val="0060627D"/>
    <w:rsid w:val="00606343"/>
    <w:rsid w:val="00606729"/>
    <w:rsid w:val="0060672D"/>
    <w:rsid w:val="00606AA0"/>
    <w:rsid w:val="00606B27"/>
    <w:rsid w:val="00606B2C"/>
    <w:rsid w:val="00606D7D"/>
    <w:rsid w:val="006077EC"/>
    <w:rsid w:val="0060781B"/>
    <w:rsid w:val="00607B61"/>
    <w:rsid w:val="00607ED7"/>
    <w:rsid w:val="0061004B"/>
    <w:rsid w:val="006100D1"/>
    <w:rsid w:val="00610182"/>
    <w:rsid w:val="006103BC"/>
    <w:rsid w:val="0061042E"/>
    <w:rsid w:val="00610525"/>
    <w:rsid w:val="00610DD9"/>
    <w:rsid w:val="006111F6"/>
    <w:rsid w:val="00611835"/>
    <w:rsid w:val="00611851"/>
    <w:rsid w:val="00611C5C"/>
    <w:rsid w:val="0061222F"/>
    <w:rsid w:val="00612402"/>
    <w:rsid w:val="006129A2"/>
    <w:rsid w:val="00612A66"/>
    <w:rsid w:val="00612BE2"/>
    <w:rsid w:val="00612C47"/>
    <w:rsid w:val="00612F1E"/>
    <w:rsid w:val="00612F28"/>
    <w:rsid w:val="00612FF6"/>
    <w:rsid w:val="00613398"/>
    <w:rsid w:val="006134F6"/>
    <w:rsid w:val="006136CD"/>
    <w:rsid w:val="00613731"/>
    <w:rsid w:val="006137F5"/>
    <w:rsid w:val="00613D08"/>
    <w:rsid w:val="0061405E"/>
    <w:rsid w:val="00614292"/>
    <w:rsid w:val="00614429"/>
    <w:rsid w:val="00614D97"/>
    <w:rsid w:val="00614DE9"/>
    <w:rsid w:val="00614EEE"/>
    <w:rsid w:val="00615151"/>
    <w:rsid w:val="006151CC"/>
    <w:rsid w:val="006151F7"/>
    <w:rsid w:val="006154CC"/>
    <w:rsid w:val="00615827"/>
    <w:rsid w:val="00615910"/>
    <w:rsid w:val="00615B2A"/>
    <w:rsid w:val="00616145"/>
    <w:rsid w:val="006162BC"/>
    <w:rsid w:val="00616413"/>
    <w:rsid w:val="006164B6"/>
    <w:rsid w:val="0061686A"/>
    <w:rsid w:val="00616B1D"/>
    <w:rsid w:val="00616E75"/>
    <w:rsid w:val="006171B0"/>
    <w:rsid w:val="0061729B"/>
    <w:rsid w:val="00617496"/>
    <w:rsid w:val="0061751C"/>
    <w:rsid w:val="00617551"/>
    <w:rsid w:val="006175E4"/>
    <w:rsid w:val="00617765"/>
    <w:rsid w:val="00617832"/>
    <w:rsid w:val="00617845"/>
    <w:rsid w:val="00617BA5"/>
    <w:rsid w:val="00617E79"/>
    <w:rsid w:val="0062028C"/>
    <w:rsid w:val="0062062E"/>
    <w:rsid w:val="00620847"/>
    <w:rsid w:val="006209B7"/>
    <w:rsid w:val="00620A48"/>
    <w:rsid w:val="00620B1C"/>
    <w:rsid w:val="00620C4F"/>
    <w:rsid w:val="00620E3F"/>
    <w:rsid w:val="00620E9A"/>
    <w:rsid w:val="00620EAB"/>
    <w:rsid w:val="00620EF1"/>
    <w:rsid w:val="0062102C"/>
    <w:rsid w:val="006211B9"/>
    <w:rsid w:val="006215CB"/>
    <w:rsid w:val="0062160B"/>
    <w:rsid w:val="006217E5"/>
    <w:rsid w:val="006217EE"/>
    <w:rsid w:val="00621854"/>
    <w:rsid w:val="00621921"/>
    <w:rsid w:val="00621944"/>
    <w:rsid w:val="006219B2"/>
    <w:rsid w:val="00621C64"/>
    <w:rsid w:val="00621DB2"/>
    <w:rsid w:val="00621E95"/>
    <w:rsid w:val="00621F4D"/>
    <w:rsid w:val="006220DD"/>
    <w:rsid w:val="006221F2"/>
    <w:rsid w:val="00622276"/>
    <w:rsid w:val="006226DA"/>
    <w:rsid w:val="0062294E"/>
    <w:rsid w:val="006229E7"/>
    <w:rsid w:val="00622A9C"/>
    <w:rsid w:val="00622AE3"/>
    <w:rsid w:val="00622C94"/>
    <w:rsid w:val="00622EE4"/>
    <w:rsid w:val="00623014"/>
    <w:rsid w:val="00623214"/>
    <w:rsid w:val="0062353E"/>
    <w:rsid w:val="006235CB"/>
    <w:rsid w:val="0062386E"/>
    <w:rsid w:val="0062398C"/>
    <w:rsid w:val="00623CB5"/>
    <w:rsid w:val="00623CD5"/>
    <w:rsid w:val="00623CDF"/>
    <w:rsid w:val="00623D41"/>
    <w:rsid w:val="00623E3D"/>
    <w:rsid w:val="00623FA8"/>
    <w:rsid w:val="006243B2"/>
    <w:rsid w:val="006243B4"/>
    <w:rsid w:val="00624546"/>
    <w:rsid w:val="00624A93"/>
    <w:rsid w:val="00624B91"/>
    <w:rsid w:val="00624DFB"/>
    <w:rsid w:val="00624E26"/>
    <w:rsid w:val="0062513F"/>
    <w:rsid w:val="00625258"/>
    <w:rsid w:val="00625498"/>
    <w:rsid w:val="0062557D"/>
    <w:rsid w:val="006255D3"/>
    <w:rsid w:val="006257D4"/>
    <w:rsid w:val="00625A1D"/>
    <w:rsid w:val="00625A63"/>
    <w:rsid w:val="00625A83"/>
    <w:rsid w:val="00625DAE"/>
    <w:rsid w:val="00625E7A"/>
    <w:rsid w:val="00625EE1"/>
    <w:rsid w:val="00625F22"/>
    <w:rsid w:val="00625FD8"/>
    <w:rsid w:val="006264DE"/>
    <w:rsid w:val="00626878"/>
    <w:rsid w:val="006269F6"/>
    <w:rsid w:val="00626DE8"/>
    <w:rsid w:val="00626F66"/>
    <w:rsid w:val="00627295"/>
    <w:rsid w:val="0062731F"/>
    <w:rsid w:val="00627527"/>
    <w:rsid w:val="00627D0F"/>
    <w:rsid w:val="00627E40"/>
    <w:rsid w:val="00627E8E"/>
    <w:rsid w:val="006300B1"/>
    <w:rsid w:val="0063042F"/>
    <w:rsid w:val="006304B6"/>
    <w:rsid w:val="006304C4"/>
    <w:rsid w:val="006304CB"/>
    <w:rsid w:val="0063060E"/>
    <w:rsid w:val="006308D4"/>
    <w:rsid w:val="006309FF"/>
    <w:rsid w:val="00630AC3"/>
    <w:rsid w:val="00630D6A"/>
    <w:rsid w:val="00630E8F"/>
    <w:rsid w:val="00631021"/>
    <w:rsid w:val="006311EB"/>
    <w:rsid w:val="006317D3"/>
    <w:rsid w:val="00631A03"/>
    <w:rsid w:val="00631AFB"/>
    <w:rsid w:val="00631BA3"/>
    <w:rsid w:val="00631EF6"/>
    <w:rsid w:val="006321FA"/>
    <w:rsid w:val="006323EF"/>
    <w:rsid w:val="00632402"/>
    <w:rsid w:val="0063259E"/>
    <w:rsid w:val="00632850"/>
    <w:rsid w:val="006329DC"/>
    <w:rsid w:val="00632BF7"/>
    <w:rsid w:val="00632F2D"/>
    <w:rsid w:val="00632F4C"/>
    <w:rsid w:val="00633029"/>
    <w:rsid w:val="006330DE"/>
    <w:rsid w:val="006330F4"/>
    <w:rsid w:val="0063356A"/>
    <w:rsid w:val="00633940"/>
    <w:rsid w:val="00633981"/>
    <w:rsid w:val="00633A21"/>
    <w:rsid w:val="00633B12"/>
    <w:rsid w:val="00633E19"/>
    <w:rsid w:val="00633E5E"/>
    <w:rsid w:val="00633E68"/>
    <w:rsid w:val="00633F66"/>
    <w:rsid w:val="00634143"/>
    <w:rsid w:val="0063428A"/>
    <w:rsid w:val="00634B8D"/>
    <w:rsid w:val="00634BCF"/>
    <w:rsid w:val="00634E41"/>
    <w:rsid w:val="00634F65"/>
    <w:rsid w:val="006350DE"/>
    <w:rsid w:val="006354AA"/>
    <w:rsid w:val="006354AB"/>
    <w:rsid w:val="006355BE"/>
    <w:rsid w:val="00635644"/>
    <w:rsid w:val="006356BB"/>
    <w:rsid w:val="006359CB"/>
    <w:rsid w:val="006359DD"/>
    <w:rsid w:val="00635ABB"/>
    <w:rsid w:val="00635ACD"/>
    <w:rsid w:val="00635C87"/>
    <w:rsid w:val="00635CE2"/>
    <w:rsid w:val="00635D8A"/>
    <w:rsid w:val="00635E0F"/>
    <w:rsid w:val="00635F41"/>
    <w:rsid w:val="00636942"/>
    <w:rsid w:val="00636B9A"/>
    <w:rsid w:val="00636D14"/>
    <w:rsid w:val="00636DC9"/>
    <w:rsid w:val="00637181"/>
    <w:rsid w:val="00637481"/>
    <w:rsid w:val="006374B9"/>
    <w:rsid w:val="00637614"/>
    <w:rsid w:val="00637809"/>
    <w:rsid w:val="00637E91"/>
    <w:rsid w:val="0064007B"/>
    <w:rsid w:val="006401BC"/>
    <w:rsid w:val="0064025D"/>
    <w:rsid w:val="006402B4"/>
    <w:rsid w:val="006405E3"/>
    <w:rsid w:val="00640817"/>
    <w:rsid w:val="00640897"/>
    <w:rsid w:val="00640D86"/>
    <w:rsid w:val="00640E71"/>
    <w:rsid w:val="00640F7A"/>
    <w:rsid w:val="00641038"/>
    <w:rsid w:val="0064117F"/>
    <w:rsid w:val="00641662"/>
    <w:rsid w:val="00641747"/>
    <w:rsid w:val="00641910"/>
    <w:rsid w:val="0064199A"/>
    <w:rsid w:val="00641A90"/>
    <w:rsid w:val="00641C90"/>
    <w:rsid w:val="00641DF6"/>
    <w:rsid w:val="00642165"/>
    <w:rsid w:val="0064232A"/>
    <w:rsid w:val="00642582"/>
    <w:rsid w:val="0064279C"/>
    <w:rsid w:val="0064280C"/>
    <w:rsid w:val="0064284B"/>
    <w:rsid w:val="0064292E"/>
    <w:rsid w:val="00642CF3"/>
    <w:rsid w:val="00642DF6"/>
    <w:rsid w:val="0064300E"/>
    <w:rsid w:val="006430E6"/>
    <w:rsid w:val="006433A7"/>
    <w:rsid w:val="006433B8"/>
    <w:rsid w:val="006436BA"/>
    <w:rsid w:val="0064391E"/>
    <w:rsid w:val="006439F8"/>
    <w:rsid w:val="00643AC2"/>
    <w:rsid w:val="00643D15"/>
    <w:rsid w:val="00643DD7"/>
    <w:rsid w:val="00643F3A"/>
    <w:rsid w:val="00644006"/>
    <w:rsid w:val="00644099"/>
    <w:rsid w:val="00644136"/>
    <w:rsid w:val="006444BA"/>
    <w:rsid w:val="00644525"/>
    <w:rsid w:val="00644752"/>
    <w:rsid w:val="0064490A"/>
    <w:rsid w:val="00644AB4"/>
    <w:rsid w:val="00644B5E"/>
    <w:rsid w:val="00644DAE"/>
    <w:rsid w:val="00644E00"/>
    <w:rsid w:val="00644E89"/>
    <w:rsid w:val="00644EA3"/>
    <w:rsid w:val="006450E9"/>
    <w:rsid w:val="00645282"/>
    <w:rsid w:val="00645489"/>
    <w:rsid w:val="00645580"/>
    <w:rsid w:val="0064562A"/>
    <w:rsid w:val="00645710"/>
    <w:rsid w:val="006458D3"/>
    <w:rsid w:val="00645CDB"/>
    <w:rsid w:val="00645E60"/>
    <w:rsid w:val="00645F20"/>
    <w:rsid w:val="00645FCB"/>
    <w:rsid w:val="00646185"/>
    <w:rsid w:val="006464B7"/>
    <w:rsid w:val="00646567"/>
    <w:rsid w:val="00646579"/>
    <w:rsid w:val="006466FF"/>
    <w:rsid w:val="00646ACF"/>
    <w:rsid w:val="00646B50"/>
    <w:rsid w:val="00646EB8"/>
    <w:rsid w:val="00646F84"/>
    <w:rsid w:val="00647142"/>
    <w:rsid w:val="00647151"/>
    <w:rsid w:val="006471EB"/>
    <w:rsid w:val="0064720A"/>
    <w:rsid w:val="006475F4"/>
    <w:rsid w:val="0064770E"/>
    <w:rsid w:val="0064781A"/>
    <w:rsid w:val="00647893"/>
    <w:rsid w:val="00647900"/>
    <w:rsid w:val="00647BAE"/>
    <w:rsid w:val="00647C03"/>
    <w:rsid w:val="00647E35"/>
    <w:rsid w:val="00647EDB"/>
    <w:rsid w:val="006504E7"/>
    <w:rsid w:val="00650721"/>
    <w:rsid w:val="0065078B"/>
    <w:rsid w:val="00650A5E"/>
    <w:rsid w:val="00650BA8"/>
    <w:rsid w:val="00650BD9"/>
    <w:rsid w:val="00650C4D"/>
    <w:rsid w:val="00650C67"/>
    <w:rsid w:val="00650FBF"/>
    <w:rsid w:val="00651012"/>
    <w:rsid w:val="00651077"/>
    <w:rsid w:val="006512F6"/>
    <w:rsid w:val="0065147E"/>
    <w:rsid w:val="00651839"/>
    <w:rsid w:val="0065194B"/>
    <w:rsid w:val="00651FBB"/>
    <w:rsid w:val="0065209B"/>
    <w:rsid w:val="00652185"/>
    <w:rsid w:val="00652372"/>
    <w:rsid w:val="0065255F"/>
    <w:rsid w:val="00652582"/>
    <w:rsid w:val="006526C1"/>
    <w:rsid w:val="0065286D"/>
    <w:rsid w:val="0065297E"/>
    <w:rsid w:val="00652AA1"/>
    <w:rsid w:val="00652AA3"/>
    <w:rsid w:val="00652DA4"/>
    <w:rsid w:val="00652DC1"/>
    <w:rsid w:val="00652DE6"/>
    <w:rsid w:val="00652E88"/>
    <w:rsid w:val="00652FFF"/>
    <w:rsid w:val="0065302C"/>
    <w:rsid w:val="00653038"/>
    <w:rsid w:val="0065335C"/>
    <w:rsid w:val="00653502"/>
    <w:rsid w:val="00653745"/>
    <w:rsid w:val="006538A9"/>
    <w:rsid w:val="00653F85"/>
    <w:rsid w:val="006541FB"/>
    <w:rsid w:val="00654298"/>
    <w:rsid w:val="006543E5"/>
    <w:rsid w:val="0065444A"/>
    <w:rsid w:val="006545E5"/>
    <w:rsid w:val="0065467E"/>
    <w:rsid w:val="00654952"/>
    <w:rsid w:val="00654C03"/>
    <w:rsid w:val="006550C5"/>
    <w:rsid w:val="006550D3"/>
    <w:rsid w:val="00655252"/>
    <w:rsid w:val="0065546B"/>
    <w:rsid w:val="00655472"/>
    <w:rsid w:val="0065549D"/>
    <w:rsid w:val="00655766"/>
    <w:rsid w:val="0065583C"/>
    <w:rsid w:val="00655A56"/>
    <w:rsid w:val="00655B00"/>
    <w:rsid w:val="00655B92"/>
    <w:rsid w:val="00655C3D"/>
    <w:rsid w:val="00655C9B"/>
    <w:rsid w:val="00655D8C"/>
    <w:rsid w:val="00655EED"/>
    <w:rsid w:val="00655FF3"/>
    <w:rsid w:val="00656009"/>
    <w:rsid w:val="00656135"/>
    <w:rsid w:val="006563BC"/>
    <w:rsid w:val="006567A1"/>
    <w:rsid w:val="0065692B"/>
    <w:rsid w:val="006569E0"/>
    <w:rsid w:val="00656B37"/>
    <w:rsid w:val="00656B55"/>
    <w:rsid w:val="00656BF6"/>
    <w:rsid w:val="00657353"/>
    <w:rsid w:val="00657AC9"/>
    <w:rsid w:val="00657B25"/>
    <w:rsid w:val="00657B48"/>
    <w:rsid w:val="00657BF1"/>
    <w:rsid w:val="00657E47"/>
    <w:rsid w:val="0066003A"/>
    <w:rsid w:val="0066003D"/>
    <w:rsid w:val="00660397"/>
    <w:rsid w:val="0066048F"/>
    <w:rsid w:val="00660A18"/>
    <w:rsid w:val="00660A87"/>
    <w:rsid w:val="00660CB5"/>
    <w:rsid w:val="00660DAF"/>
    <w:rsid w:val="00660F50"/>
    <w:rsid w:val="00660FC3"/>
    <w:rsid w:val="006612EC"/>
    <w:rsid w:val="00661428"/>
    <w:rsid w:val="006614D5"/>
    <w:rsid w:val="006615AB"/>
    <w:rsid w:val="006615C0"/>
    <w:rsid w:val="0066168D"/>
    <w:rsid w:val="00661872"/>
    <w:rsid w:val="00661B25"/>
    <w:rsid w:val="00661FE2"/>
    <w:rsid w:val="00662060"/>
    <w:rsid w:val="0066207E"/>
    <w:rsid w:val="006620C4"/>
    <w:rsid w:val="00662404"/>
    <w:rsid w:val="0066263F"/>
    <w:rsid w:val="0066266F"/>
    <w:rsid w:val="006627E0"/>
    <w:rsid w:val="00662AF5"/>
    <w:rsid w:val="00662B83"/>
    <w:rsid w:val="00662D91"/>
    <w:rsid w:val="00662E1E"/>
    <w:rsid w:val="00662F84"/>
    <w:rsid w:val="006630E5"/>
    <w:rsid w:val="006632CF"/>
    <w:rsid w:val="006636B9"/>
    <w:rsid w:val="006636EC"/>
    <w:rsid w:val="00663BF1"/>
    <w:rsid w:val="00663C00"/>
    <w:rsid w:val="00663CA4"/>
    <w:rsid w:val="00663D72"/>
    <w:rsid w:val="00663FF4"/>
    <w:rsid w:val="0066402F"/>
    <w:rsid w:val="0066405B"/>
    <w:rsid w:val="006640B6"/>
    <w:rsid w:val="006646A8"/>
    <w:rsid w:val="006647D7"/>
    <w:rsid w:val="00664984"/>
    <w:rsid w:val="00664B46"/>
    <w:rsid w:val="00664D4D"/>
    <w:rsid w:val="00664E46"/>
    <w:rsid w:val="006650EE"/>
    <w:rsid w:val="006653B0"/>
    <w:rsid w:val="00665C00"/>
    <w:rsid w:val="00665E16"/>
    <w:rsid w:val="00665F83"/>
    <w:rsid w:val="0066610E"/>
    <w:rsid w:val="0066615B"/>
    <w:rsid w:val="006661D8"/>
    <w:rsid w:val="006662BF"/>
    <w:rsid w:val="006663EE"/>
    <w:rsid w:val="00666588"/>
    <w:rsid w:val="006666E5"/>
    <w:rsid w:val="00666805"/>
    <w:rsid w:val="00666843"/>
    <w:rsid w:val="006669C6"/>
    <w:rsid w:val="00666BC9"/>
    <w:rsid w:val="00666BE1"/>
    <w:rsid w:val="00666DEC"/>
    <w:rsid w:val="00667336"/>
    <w:rsid w:val="00667458"/>
    <w:rsid w:val="00667696"/>
    <w:rsid w:val="00667821"/>
    <w:rsid w:val="0066794F"/>
    <w:rsid w:val="00667B37"/>
    <w:rsid w:val="00667B88"/>
    <w:rsid w:val="00667BD7"/>
    <w:rsid w:val="00667C81"/>
    <w:rsid w:val="00667E08"/>
    <w:rsid w:val="00667E1F"/>
    <w:rsid w:val="00667E3F"/>
    <w:rsid w:val="00667ECA"/>
    <w:rsid w:val="00670100"/>
    <w:rsid w:val="00670203"/>
    <w:rsid w:val="0067027C"/>
    <w:rsid w:val="006702A2"/>
    <w:rsid w:val="00670395"/>
    <w:rsid w:val="00670D16"/>
    <w:rsid w:val="00670D52"/>
    <w:rsid w:val="00670F2E"/>
    <w:rsid w:val="00670F57"/>
    <w:rsid w:val="00671089"/>
    <w:rsid w:val="006711D6"/>
    <w:rsid w:val="00671491"/>
    <w:rsid w:val="00671678"/>
    <w:rsid w:val="006717F3"/>
    <w:rsid w:val="006718B1"/>
    <w:rsid w:val="006719D5"/>
    <w:rsid w:val="00671A68"/>
    <w:rsid w:val="00671E5E"/>
    <w:rsid w:val="00671F6A"/>
    <w:rsid w:val="00671FDD"/>
    <w:rsid w:val="0067206D"/>
    <w:rsid w:val="00672769"/>
    <w:rsid w:val="00672997"/>
    <w:rsid w:val="00672B32"/>
    <w:rsid w:val="00672D6C"/>
    <w:rsid w:val="00672E66"/>
    <w:rsid w:val="00672EAA"/>
    <w:rsid w:val="00672EF0"/>
    <w:rsid w:val="006731D0"/>
    <w:rsid w:val="00673634"/>
    <w:rsid w:val="006738B1"/>
    <w:rsid w:val="00673CB2"/>
    <w:rsid w:val="00673E18"/>
    <w:rsid w:val="00673ED1"/>
    <w:rsid w:val="0067413B"/>
    <w:rsid w:val="0067418E"/>
    <w:rsid w:val="00674415"/>
    <w:rsid w:val="00674449"/>
    <w:rsid w:val="00674535"/>
    <w:rsid w:val="0067473F"/>
    <w:rsid w:val="00674EC0"/>
    <w:rsid w:val="00674FF7"/>
    <w:rsid w:val="006754DF"/>
    <w:rsid w:val="0067573E"/>
    <w:rsid w:val="00675A5E"/>
    <w:rsid w:val="00675CD4"/>
    <w:rsid w:val="00675D75"/>
    <w:rsid w:val="00675F08"/>
    <w:rsid w:val="00676107"/>
    <w:rsid w:val="006766BC"/>
    <w:rsid w:val="0067687B"/>
    <w:rsid w:val="00676AD4"/>
    <w:rsid w:val="00676BD5"/>
    <w:rsid w:val="006772C5"/>
    <w:rsid w:val="0067741C"/>
    <w:rsid w:val="006774C6"/>
    <w:rsid w:val="006774D4"/>
    <w:rsid w:val="0067753F"/>
    <w:rsid w:val="006776AB"/>
    <w:rsid w:val="006776E9"/>
    <w:rsid w:val="00677760"/>
    <w:rsid w:val="00677910"/>
    <w:rsid w:val="00677D18"/>
    <w:rsid w:val="00677DD3"/>
    <w:rsid w:val="00677F49"/>
    <w:rsid w:val="0068015F"/>
    <w:rsid w:val="006801A0"/>
    <w:rsid w:val="00680456"/>
    <w:rsid w:val="006804CD"/>
    <w:rsid w:val="006806BA"/>
    <w:rsid w:val="00680A52"/>
    <w:rsid w:val="00680A56"/>
    <w:rsid w:val="00680B7D"/>
    <w:rsid w:val="00680C4D"/>
    <w:rsid w:val="00680DBE"/>
    <w:rsid w:val="00680EF5"/>
    <w:rsid w:val="00680FFB"/>
    <w:rsid w:val="006815F0"/>
    <w:rsid w:val="0068164A"/>
    <w:rsid w:val="00681A2C"/>
    <w:rsid w:val="00681C91"/>
    <w:rsid w:val="00681F0B"/>
    <w:rsid w:val="00681F83"/>
    <w:rsid w:val="00682130"/>
    <w:rsid w:val="0068223D"/>
    <w:rsid w:val="00682368"/>
    <w:rsid w:val="00682378"/>
    <w:rsid w:val="00682433"/>
    <w:rsid w:val="006827F4"/>
    <w:rsid w:val="00682A12"/>
    <w:rsid w:val="00682A40"/>
    <w:rsid w:val="00682FAE"/>
    <w:rsid w:val="006831F7"/>
    <w:rsid w:val="0068333A"/>
    <w:rsid w:val="00683393"/>
    <w:rsid w:val="0068394B"/>
    <w:rsid w:val="00683B9C"/>
    <w:rsid w:val="00683C35"/>
    <w:rsid w:val="00683C58"/>
    <w:rsid w:val="00683D65"/>
    <w:rsid w:val="00683EEF"/>
    <w:rsid w:val="00684253"/>
    <w:rsid w:val="00684386"/>
    <w:rsid w:val="006843C3"/>
    <w:rsid w:val="006843ED"/>
    <w:rsid w:val="0068444D"/>
    <w:rsid w:val="00684948"/>
    <w:rsid w:val="00684CBA"/>
    <w:rsid w:val="00685004"/>
    <w:rsid w:val="00685549"/>
    <w:rsid w:val="00685642"/>
    <w:rsid w:val="00685B28"/>
    <w:rsid w:val="00685CC7"/>
    <w:rsid w:val="00685D03"/>
    <w:rsid w:val="006860D2"/>
    <w:rsid w:val="006860E2"/>
    <w:rsid w:val="00686210"/>
    <w:rsid w:val="006862E3"/>
    <w:rsid w:val="00686495"/>
    <w:rsid w:val="00686790"/>
    <w:rsid w:val="00686D78"/>
    <w:rsid w:val="00686F70"/>
    <w:rsid w:val="00687189"/>
    <w:rsid w:val="006871DB"/>
    <w:rsid w:val="00687438"/>
    <w:rsid w:val="00687CBA"/>
    <w:rsid w:val="00687CBD"/>
    <w:rsid w:val="00687D56"/>
    <w:rsid w:val="00687F26"/>
    <w:rsid w:val="00687F93"/>
    <w:rsid w:val="00690191"/>
    <w:rsid w:val="006902C4"/>
    <w:rsid w:val="006905DE"/>
    <w:rsid w:val="00690625"/>
    <w:rsid w:val="00690880"/>
    <w:rsid w:val="00690A5E"/>
    <w:rsid w:val="00690C7A"/>
    <w:rsid w:val="00690CDA"/>
    <w:rsid w:val="00691166"/>
    <w:rsid w:val="00691172"/>
    <w:rsid w:val="0069123C"/>
    <w:rsid w:val="00691768"/>
    <w:rsid w:val="00691ABA"/>
    <w:rsid w:val="00691B4F"/>
    <w:rsid w:val="00691E89"/>
    <w:rsid w:val="00692466"/>
    <w:rsid w:val="006925C6"/>
    <w:rsid w:val="00692684"/>
    <w:rsid w:val="00692725"/>
    <w:rsid w:val="00692AD9"/>
    <w:rsid w:val="00692FFE"/>
    <w:rsid w:val="0069309A"/>
    <w:rsid w:val="006932A0"/>
    <w:rsid w:val="006932A1"/>
    <w:rsid w:val="006936F8"/>
    <w:rsid w:val="0069370E"/>
    <w:rsid w:val="0069389F"/>
    <w:rsid w:val="006939BC"/>
    <w:rsid w:val="00693A48"/>
    <w:rsid w:val="00693AF9"/>
    <w:rsid w:val="00693BB8"/>
    <w:rsid w:val="00693E9B"/>
    <w:rsid w:val="00694681"/>
    <w:rsid w:val="00694856"/>
    <w:rsid w:val="006948A6"/>
    <w:rsid w:val="006948F8"/>
    <w:rsid w:val="00694C19"/>
    <w:rsid w:val="00694DED"/>
    <w:rsid w:val="00694E81"/>
    <w:rsid w:val="00695120"/>
    <w:rsid w:val="00695443"/>
    <w:rsid w:val="006954CC"/>
    <w:rsid w:val="0069565C"/>
    <w:rsid w:val="00695687"/>
    <w:rsid w:val="00695709"/>
    <w:rsid w:val="006958CF"/>
    <w:rsid w:val="00695985"/>
    <w:rsid w:val="00695B9F"/>
    <w:rsid w:val="00696466"/>
    <w:rsid w:val="006964DF"/>
    <w:rsid w:val="00696969"/>
    <w:rsid w:val="00696C85"/>
    <w:rsid w:val="00696E0E"/>
    <w:rsid w:val="00697660"/>
    <w:rsid w:val="006976BC"/>
    <w:rsid w:val="00697733"/>
    <w:rsid w:val="00697BFA"/>
    <w:rsid w:val="00697D05"/>
    <w:rsid w:val="00697DFE"/>
    <w:rsid w:val="00697EE0"/>
    <w:rsid w:val="00697EE6"/>
    <w:rsid w:val="006A00B3"/>
    <w:rsid w:val="006A011C"/>
    <w:rsid w:val="006A0160"/>
    <w:rsid w:val="006A03D6"/>
    <w:rsid w:val="006A07AD"/>
    <w:rsid w:val="006A08F8"/>
    <w:rsid w:val="006A0A13"/>
    <w:rsid w:val="006A0A45"/>
    <w:rsid w:val="006A0A4B"/>
    <w:rsid w:val="006A1192"/>
    <w:rsid w:val="006A11FD"/>
    <w:rsid w:val="006A1266"/>
    <w:rsid w:val="006A12B5"/>
    <w:rsid w:val="006A12BA"/>
    <w:rsid w:val="006A12C6"/>
    <w:rsid w:val="006A1393"/>
    <w:rsid w:val="006A13B0"/>
    <w:rsid w:val="006A1A06"/>
    <w:rsid w:val="006A1A25"/>
    <w:rsid w:val="006A1C63"/>
    <w:rsid w:val="006A1F47"/>
    <w:rsid w:val="006A2004"/>
    <w:rsid w:val="006A249C"/>
    <w:rsid w:val="006A2827"/>
    <w:rsid w:val="006A2A13"/>
    <w:rsid w:val="006A2C59"/>
    <w:rsid w:val="006A2CB3"/>
    <w:rsid w:val="006A3003"/>
    <w:rsid w:val="006A32BD"/>
    <w:rsid w:val="006A33B4"/>
    <w:rsid w:val="006A361C"/>
    <w:rsid w:val="006A38D6"/>
    <w:rsid w:val="006A3BAC"/>
    <w:rsid w:val="006A3C46"/>
    <w:rsid w:val="006A407A"/>
    <w:rsid w:val="006A4129"/>
    <w:rsid w:val="006A4266"/>
    <w:rsid w:val="006A44D6"/>
    <w:rsid w:val="006A46FF"/>
    <w:rsid w:val="006A4836"/>
    <w:rsid w:val="006A4949"/>
    <w:rsid w:val="006A4C7C"/>
    <w:rsid w:val="006A4D45"/>
    <w:rsid w:val="006A4E59"/>
    <w:rsid w:val="006A4E81"/>
    <w:rsid w:val="006A4F28"/>
    <w:rsid w:val="006A5007"/>
    <w:rsid w:val="006A500D"/>
    <w:rsid w:val="006A50FC"/>
    <w:rsid w:val="006A5216"/>
    <w:rsid w:val="006A5629"/>
    <w:rsid w:val="006A562A"/>
    <w:rsid w:val="006A583B"/>
    <w:rsid w:val="006A5D2A"/>
    <w:rsid w:val="006A5EEB"/>
    <w:rsid w:val="006A6C94"/>
    <w:rsid w:val="006A6DB4"/>
    <w:rsid w:val="006A6ED5"/>
    <w:rsid w:val="006A71FB"/>
    <w:rsid w:val="006A7384"/>
    <w:rsid w:val="006A749A"/>
    <w:rsid w:val="006A75A1"/>
    <w:rsid w:val="006A77D5"/>
    <w:rsid w:val="006A7CA7"/>
    <w:rsid w:val="006A7D8A"/>
    <w:rsid w:val="006B016E"/>
    <w:rsid w:val="006B081D"/>
    <w:rsid w:val="006B086A"/>
    <w:rsid w:val="006B0921"/>
    <w:rsid w:val="006B093A"/>
    <w:rsid w:val="006B0C07"/>
    <w:rsid w:val="006B0F92"/>
    <w:rsid w:val="006B17EE"/>
    <w:rsid w:val="006B18F8"/>
    <w:rsid w:val="006B19E3"/>
    <w:rsid w:val="006B1C09"/>
    <w:rsid w:val="006B2573"/>
    <w:rsid w:val="006B2624"/>
    <w:rsid w:val="006B262E"/>
    <w:rsid w:val="006B2754"/>
    <w:rsid w:val="006B2815"/>
    <w:rsid w:val="006B2894"/>
    <w:rsid w:val="006B28F2"/>
    <w:rsid w:val="006B2F39"/>
    <w:rsid w:val="006B2FF5"/>
    <w:rsid w:val="006B34CB"/>
    <w:rsid w:val="006B3997"/>
    <w:rsid w:val="006B3B6D"/>
    <w:rsid w:val="006B3BCB"/>
    <w:rsid w:val="006B3C0B"/>
    <w:rsid w:val="006B3DE8"/>
    <w:rsid w:val="006B3E5B"/>
    <w:rsid w:val="006B3EC4"/>
    <w:rsid w:val="006B4100"/>
    <w:rsid w:val="006B41C7"/>
    <w:rsid w:val="006B4470"/>
    <w:rsid w:val="006B47B3"/>
    <w:rsid w:val="006B4806"/>
    <w:rsid w:val="006B4832"/>
    <w:rsid w:val="006B490B"/>
    <w:rsid w:val="006B4919"/>
    <w:rsid w:val="006B4BF5"/>
    <w:rsid w:val="006B4E59"/>
    <w:rsid w:val="006B4EEC"/>
    <w:rsid w:val="006B4FF0"/>
    <w:rsid w:val="006B51F8"/>
    <w:rsid w:val="006B520F"/>
    <w:rsid w:val="006B5607"/>
    <w:rsid w:val="006B5713"/>
    <w:rsid w:val="006B57C1"/>
    <w:rsid w:val="006B581C"/>
    <w:rsid w:val="006B5953"/>
    <w:rsid w:val="006B5B96"/>
    <w:rsid w:val="006B5E69"/>
    <w:rsid w:val="006B5F05"/>
    <w:rsid w:val="006B60BE"/>
    <w:rsid w:val="006B672E"/>
    <w:rsid w:val="006B6782"/>
    <w:rsid w:val="006B67C5"/>
    <w:rsid w:val="006B692F"/>
    <w:rsid w:val="006B69A7"/>
    <w:rsid w:val="006B6A94"/>
    <w:rsid w:val="006B6DBB"/>
    <w:rsid w:val="006B6E0D"/>
    <w:rsid w:val="006B7062"/>
    <w:rsid w:val="006B70C5"/>
    <w:rsid w:val="006B71B4"/>
    <w:rsid w:val="006B7411"/>
    <w:rsid w:val="006B74AE"/>
    <w:rsid w:val="006B78FA"/>
    <w:rsid w:val="006B7982"/>
    <w:rsid w:val="006B79C4"/>
    <w:rsid w:val="006B7C7B"/>
    <w:rsid w:val="006B7F32"/>
    <w:rsid w:val="006C01D0"/>
    <w:rsid w:val="006C0267"/>
    <w:rsid w:val="006C040E"/>
    <w:rsid w:val="006C0706"/>
    <w:rsid w:val="006C0906"/>
    <w:rsid w:val="006C09B5"/>
    <w:rsid w:val="006C0B7B"/>
    <w:rsid w:val="006C0DA8"/>
    <w:rsid w:val="006C0E2A"/>
    <w:rsid w:val="006C0ED1"/>
    <w:rsid w:val="006C1292"/>
    <w:rsid w:val="006C177F"/>
    <w:rsid w:val="006C217A"/>
    <w:rsid w:val="006C2398"/>
    <w:rsid w:val="006C258C"/>
    <w:rsid w:val="006C25CB"/>
    <w:rsid w:val="006C2878"/>
    <w:rsid w:val="006C293C"/>
    <w:rsid w:val="006C2BD6"/>
    <w:rsid w:val="006C2C05"/>
    <w:rsid w:val="006C2C5E"/>
    <w:rsid w:val="006C2CD4"/>
    <w:rsid w:val="006C2F32"/>
    <w:rsid w:val="006C2FD4"/>
    <w:rsid w:val="006C309C"/>
    <w:rsid w:val="006C30B8"/>
    <w:rsid w:val="006C31D6"/>
    <w:rsid w:val="006C31DD"/>
    <w:rsid w:val="006C35A0"/>
    <w:rsid w:val="006C3708"/>
    <w:rsid w:val="006C3777"/>
    <w:rsid w:val="006C3BD8"/>
    <w:rsid w:val="006C41A5"/>
    <w:rsid w:val="006C42FD"/>
    <w:rsid w:val="006C44EE"/>
    <w:rsid w:val="006C4574"/>
    <w:rsid w:val="006C46AC"/>
    <w:rsid w:val="006C487E"/>
    <w:rsid w:val="006C497C"/>
    <w:rsid w:val="006C49C1"/>
    <w:rsid w:val="006C4B3F"/>
    <w:rsid w:val="006C4C01"/>
    <w:rsid w:val="006C4D4B"/>
    <w:rsid w:val="006C4E23"/>
    <w:rsid w:val="006C4EB1"/>
    <w:rsid w:val="006C5189"/>
    <w:rsid w:val="006C51B3"/>
    <w:rsid w:val="006C5335"/>
    <w:rsid w:val="006C55C5"/>
    <w:rsid w:val="006C5A54"/>
    <w:rsid w:val="006C5C1C"/>
    <w:rsid w:val="006C5D1F"/>
    <w:rsid w:val="006C5DB2"/>
    <w:rsid w:val="006C5DCA"/>
    <w:rsid w:val="006C6012"/>
    <w:rsid w:val="006C6503"/>
    <w:rsid w:val="006C651B"/>
    <w:rsid w:val="006C6F2E"/>
    <w:rsid w:val="006C6F30"/>
    <w:rsid w:val="006C6FE8"/>
    <w:rsid w:val="006C703D"/>
    <w:rsid w:val="006C70AB"/>
    <w:rsid w:val="006C72A2"/>
    <w:rsid w:val="006C7317"/>
    <w:rsid w:val="006C76A2"/>
    <w:rsid w:val="006C7862"/>
    <w:rsid w:val="006C79BF"/>
    <w:rsid w:val="006C7E88"/>
    <w:rsid w:val="006D007D"/>
    <w:rsid w:val="006D03A5"/>
    <w:rsid w:val="006D0424"/>
    <w:rsid w:val="006D07A5"/>
    <w:rsid w:val="006D08FB"/>
    <w:rsid w:val="006D09E2"/>
    <w:rsid w:val="006D0F6C"/>
    <w:rsid w:val="006D12F8"/>
    <w:rsid w:val="006D159D"/>
    <w:rsid w:val="006D160C"/>
    <w:rsid w:val="006D1936"/>
    <w:rsid w:val="006D1A39"/>
    <w:rsid w:val="006D1AC9"/>
    <w:rsid w:val="006D1B96"/>
    <w:rsid w:val="006D1CC0"/>
    <w:rsid w:val="006D1CC2"/>
    <w:rsid w:val="006D1EFE"/>
    <w:rsid w:val="006D2014"/>
    <w:rsid w:val="006D2443"/>
    <w:rsid w:val="006D2788"/>
    <w:rsid w:val="006D2D43"/>
    <w:rsid w:val="006D2ECB"/>
    <w:rsid w:val="006D2F3D"/>
    <w:rsid w:val="006D356A"/>
    <w:rsid w:val="006D35A9"/>
    <w:rsid w:val="006D36CA"/>
    <w:rsid w:val="006D3889"/>
    <w:rsid w:val="006D38D1"/>
    <w:rsid w:val="006D3A2E"/>
    <w:rsid w:val="006D3EB8"/>
    <w:rsid w:val="006D4080"/>
    <w:rsid w:val="006D4127"/>
    <w:rsid w:val="006D41D1"/>
    <w:rsid w:val="006D432A"/>
    <w:rsid w:val="006D43FA"/>
    <w:rsid w:val="006D444D"/>
    <w:rsid w:val="006D4547"/>
    <w:rsid w:val="006D46FE"/>
    <w:rsid w:val="006D470F"/>
    <w:rsid w:val="006D47E4"/>
    <w:rsid w:val="006D496C"/>
    <w:rsid w:val="006D4982"/>
    <w:rsid w:val="006D4A0B"/>
    <w:rsid w:val="006D4B09"/>
    <w:rsid w:val="006D4BFD"/>
    <w:rsid w:val="006D4DA8"/>
    <w:rsid w:val="006D50E9"/>
    <w:rsid w:val="006D5121"/>
    <w:rsid w:val="006D5167"/>
    <w:rsid w:val="006D51FD"/>
    <w:rsid w:val="006D53F6"/>
    <w:rsid w:val="006D5476"/>
    <w:rsid w:val="006D54A5"/>
    <w:rsid w:val="006D5A42"/>
    <w:rsid w:val="006D5FC5"/>
    <w:rsid w:val="006D605F"/>
    <w:rsid w:val="006D6438"/>
    <w:rsid w:val="006D6534"/>
    <w:rsid w:val="006D67C5"/>
    <w:rsid w:val="006D6A49"/>
    <w:rsid w:val="006D6B06"/>
    <w:rsid w:val="006D6BE1"/>
    <w:rsid w:val="006D6C4A"/>
    <w:rsid w:val="006D6C8D"/>
    <w:rsid w:val="006D6DD9"/>
    <w:rsid w:val="006D6DFB"/>
    <w:rsid w:val="006D6EDE"/>
    <w:rsid w:val="006D6F98"/>
    <w:rsid w:val="006D714F"/>
    <w:rsid w:val="006D72A7"/>
    <w:rsid w:val="006D739F"/>
    <w:rsid w:val="006D73B0"/>
    <w:rsid w:val="006D7730"/>
    <w:rsid w:val="006D7AB0"/>
    <w:rsid w:val="006D7D07"/>
    <w:rsid w:val="006D7D82"/>
    <w:rsid w:val="006E0504"/>
    <w:rsid w:val="006E075E"/>
    <w:rsid w:val="006E0817"/>
    <w:rsid w:val="006E08B2"/>
    <w:rsid w:val="006E0DB5"/>
    <w:rsid w:val="006E1208"/>
    <w:rsid w:val="006E15A4"/>
    <w:rsid w:val="006E1875"/>
    <w:rsid w:val="006E1981"/>
    <w:rsid w:val="006E1A66"/>
    <w:rsid w:val="006E1B11"/>
    <w:rsid w:val="006E1E25"/>
    <w:rsid w:val="006E1E75"/>
    <w:rsid w:val="006E1EAA"/>
    <w:rsid w:val="006E1EEF"/>
    <w:rsid w:val="006E1F24"/>
    <w:rsid w:val="006E20E0"/>
    <w:rsid w:val="006E210E"/>
    <w:rsid w:val="006E2315"/>
    <w:rsid w:val="006E2352"/>
    <w:rsid w:val="006E2582"/>
    <w:rsid w:val="006E2639"/>
    <w:rsid w:val="006E2794"/>
    <w:rsid w:val="006E280F"/>
    <w:rsid w:val="006E28F4"/>
    <w:rsid w:val="006E2911"/>
    <w:rsid w:val="006E2EF5"/>
    <w:rsid w:val="006E3110"/>
    <w:rsid w:val="006E3157"/>
    <w:rsid w:val="006E317C"/>
    <w:rsid w:val="006E337D"/>
    <w:rsid w:val="006E347C"/>
    <w:rsid w:val="006E3573"/>
    <w:rsid w:val="006E366D"/>
    <w:rsid w:val="006E3B23"/>
    <w:rsid w:val="006E3C7E"/>
    <w:rsid w:val="006E3CFA"/>
    <w:rsid w:val="006E3F15"/>
    <w:rsid w:val="006E3FF0"/>
    <w:rsid w:val="006E415B"/>
    <w:rsid w:val="006E41A4"/>
    <w:rsid w:val="006E4293"/>
    <w:rsid w:val="006E4547"/>
    <w:rsid w:val="006E465D"/>
    <w:rsid w:val="006E480B"/>
    <w:rsid w:val="006E4B42"/>
    <w:rsid w:val="006E4BF4"/>
    <w:rsid w:val="006E4C30"/>
    <w:rsid w:val="006E4CD6"/>
    <w:rsid w:val="006E5235"/>
    <w:rsid w:val="006E525C"/>
    <w:rsid w:val="006E532E"/>
    <w:rsid w:val="006E539E"/>
    <w:rsid w:val="006E5666"/>
    <w:rsid w:val="006E566D"/>
    <w:rsid w:val="006E5719"/>
    <w:rsid w:val="006E5941"/>
    <w:rsid w:val="006E59B8"/>
    <w:rsid w:val="006E5D1A"/>
    <w:rsid w:val="006E5E28"/>
    <w:rsid w:val="006E5E50"/>
    <w:rsid w:val="006E5ECD"/>
    <w:rsid w:val="006E61D9"/>
    <w:rsid w:val="006E623E"/>
    <w:rsid w:val="006E6265"/>
    <w:rsid w:val="006E6266"/>
    <w:rsid w:val="006E63FC"/>
    <w:rsid w:val="006E6418"/>
    <w:rsid w:val="006E65E5"/>
    <w:rsid w:val="006E676A"/>
    <w:rsid w:val="006E688D"/>
    <w:rsid w:val="006E6A76"/>
    <w:rsid w:val="006E6D52"/>
    <w:rsid w:val="006E6DD3"/>
    <w:rsid w:val="006E70C6"/>
    <w:rsid w:val="006E72F6"/>
    <w:rsid w:val="006E756D"/>
    <w:rsid w:val="006E7A86"/>
    <w:rsid w:val="006E7E88"/>
    <w:rsid w:val="006E7ECE"/>
    <w:rsid w:val="006E7EDC"/>
    <w:rsid w:val="006F0182"/>
    <w:rsid w:val="006F0504"/>
    <w:rsid w:val="006F0835"/>
    <w:rsid w:val="006F0923"/>
    <w:rsid w:val="006F095B"/>
    <w:rsid w:val="006F0B58"/>
    <w:rsid w:val="006F126A"/>
    <w:rsid w:val="006F1316"/>
    <w:rsid w:val="006F136B"/>
    <w:rsid w:val="006F13FC"/>
    <w:rsid w:val="006F14F7"/>
    <w:rsid w:val="006F1579"/>
    <w:rsid w:val="006F159A"/>
    <w:rsid w:val="006F1623"/>
    <w:rsid w:val="006F1679"/>
    <w:rsid w:val="006F18B9"/>
    <w:rsid w:val="006F1AEB"/>
    <w:rsid w:val="006F1D52"/>
    <w:rsid w:val="006F1FC3"/>
    <w:rsid w:val="006F2214"/>
    <w:rsid w:val="006F2396"/>
    <w:rsid w:val="006F24B6"/>
    <w:rsid w:val="006F2547"/>
    <w:rsid w:val="006F2836"/>
    <w:rsid w:val="006F28BD"/>
    <w:rsid w:val="006F2933"/>
    <w:rsid w:val="006F3618"/>
    <w:rsid w:val="006F3691"/>
    <w:rsid w:val="006F36C3"/>
    <w:rsid w:val="006F37F6"/>
    <w:rsid w:val="006F3868"/>
    <w:rsid w:val="006F3A0B"/>
    <w:rsid w:val="006F3BAB"/>
    <w:rsid w:val="006F3FC9"/>
    <w:rsid w:val="006F4691"/>
    <w:rsid w:val="006F4838"/>
    <w:rsid w:val="006F4A1C"/>
    <w:rsid w:val="006F4D63"/>
    <w:rsid w:val="006F4DB2"/>
    <w:rsid w:val="006F4DE1"/>
    <w:rsid w:val="006F4E17"/>
    <w:rsid w:val="006F509B"/>
    <w:rsid w:val="006F521D"/>
    <w:rsid w:val="006F52F7"/>
    <w:rsid w:val="006F530A"/>
    <w:rsid w:val="006F5463"/>
    <w:rsid w:val="006F5640"/>
    <w:rsid w:val="006F5695"/>
    <w:rsid w:val="006F5905"/>
    <w:rsid w:val="006F59A8"/>
    <w:rsid w:val="006F5D8A"/>
    <w:rsid w:val="006F6061"/>
    <w:rsid w:val="006F61A7"/>
    <w:rsid w:val="006F647A"/>
    <w:rsid w:val="006F64B4"/>
    <w:rsid w:val="006F6A14"/>
    <w:rsid w:val="006F6A34"/>
    <w:rsid w:val="006F6C77"/>
    <w:rsid w:val="006F6D56"/>
    <w:rsid w:val="006F6F84"/>
    <w:rsid w:val="006F703A"/>
    <w:rsid w:val="006F7079"/>
    <w:rsid w:val="006F72BD"/>
    <w:rsid w:val="006F73EE"/>
    <w:rsid w:val="006F774D"/>
    <w:rsid w:val="006F77AE"/>
    <w:rsid w:val="006F78D1"/>
    <w:rsid w:val="006F794A"/>
    <w:rsid w:val="006F7BE1"/>
    <w:rsid w:val="006F7F88"/>
    <w:rsid w:val="007000EB"/>
    <w:rsid w:val="00700302"/>
    <w:rsid w:val="00700445"/>
    <w:rsid w:val="0070064C"/>
    <w:rsid w:val="00700720"/>
    <w:rsid w:val="0070098F"/>
    <w:rsid w:val="00700B3F"/>
    <w:rsid w:val="00700C46"/>
    <w:rsid w:val="00700EAE"/>
    <w:rsid w:val="0070168F"/>
    <w:rsid w:val="007017C9"/>
    <w:rsid w:val="00701A3D"/>
    <w:rsid w:val="00701B7E"/>
    <w:rsid w:val="00701E60"/>
    <w:rsid w:val="0070204D"/>
    <w:rsid w:val="00702789"/>
    <w:rsid w:val="007027F4"/>
    <w:rsid w:val="0070283E"/>
    <w:rsid w:val="007028E3"/>
    <w:rsid w:val="007029E8"/>
    <w:rsid w:val="00702A9C"/>
    <w:rsid w:val="00702B2F"/>
    <w:rsid w:val="00702DA8"/>
    <w:rsid w:val="007030E3"/>
    <w:rsid w:val="00703336"/>
    <w:rsid w:val="00703370"/>
    <w:rsid w:val="0070359F"/>
    <w:rsid w:val="007038A9"/>
    <w:rsid w:val="00703ED9"/>
    <w:rsid w:val="007040B1"/>
    <w:rsid w:val="007044E8"/>
    <w:rsid w:val="00704913"/>
    <w:rsid w:val="007049E7"/>
    <w:rsid w:val="00704A66"/>
    <w:rsid w:val="00704C35"/>
    <w:rsid w:val="00704DD5"/>
    <w:rsid w:val="00704F60"/>
    <w:rsid w:val="00704F7A"/>
    <w:rsid w:val="00705402"/>
    <w:rsid w:val="0070545B"/>
    <w:rsid w:val="00705BD8"/>
    <w:rsid w:val="00705D49"/>
    <w:rsid w:val="00705FDE"/>
    <w:rsid w:val="00705FF3"/>
    <w:rsid w:val="007060CC"/>
    <w:rsid w:val="00706183"/>
    <w:rsid w:val="0070662A"/>
    <w:rsid w:val="0070675E"/>
    <w:rsid w:val="00706C8F"/>
    <w:rsid w:val="00706D01"/>
    <w:rsid w:val="00706D1D"/>
    <w:rsid w:val="00707035"/>
    <w:rsid w:val="0070704E"/>
    <w:rsid w:val="0070717C"/>
    <w:rsid w:val="00707276"/>
    <w:rsid w:val="007078BB"/>
    <w:rsid w:val="00707914"/>
    <w:rsid w:val="00707B4E"/>
    <w:rsid w:val="00707CFD"/>
    <w:rsid w:val="007100F2"/>
    <w:rsid w:val="007103D2"/>
    <w:rsid w:val="00710A20"/>
    <w:rsid w:val="00710BA9"/>
    <w:rsid w:val="00710FB1"/>
    <w:rsid w:val="0071111B"/>
    <w:rsid w:val="007113AA"/>
    <w:rsid w:val="00711438"/>
    <w:rsid w:val="00711643"/>
    <w:rsid w:val="00711834"/>
    <w:rsid w:val="00711932"/>
    <w:rsid w:val="00711EAD"/>
    <w:rsid w:val="0071214C"/>
    <w:rsid w:val="0071226F"/>
    <w:rsid w:val="007124D6"/>
    <w:rsid w:val="007126AB"/>
    <w:rsid w:val="007127E8"/>
    <w:rsid w:val="007128F1"/>
    <w:rsid w:val="00712934"/>
    <w:rsid w:val="0071295A"/>
    <w:rsid w:val="00712969"/>
    <w:rsid w:val="00712A60"/>
    <w:rsid w:val="00712B3D"/>
    <w:rsid w:val="00712B5E"/>
    <w:rsid w:val="00712BF0"/>
    <w:rsid w:val="00712E5C"/>
    <w:rsid w:val="00712E91"/>
    <w:rsid w:val="00712F21"/>
    <w:rsid w:val="00712FFA"/>
    <w:rsid w:val="0071368C"/>
    <w:rsid w:val="007137EB"/>
    <w:rsid w:val="00713A54"/>
    <w:rsid w:val="00713A64"/>
    <w:rsid w:val="00713CC8"/>
    <w:rsid w:val="00713CEB"/>
    <w:rsid w:val="00713D15"/>
    <w:rsid w:val="00713DEF"/>
    <w:rsid w:val="00713E82"/>
    <w:rsid w:val="00713EDE"/>
    <w:rsid w:val="0071404A"/>
    <w:rsid w:val="007141E2"/>
    <w:rsid w:val="00714666"/>
    <w:rsid w:val="007148B8"/>
    <w:rsid w:val="00714ABE"/>
    <w:rsid w:val="00714D23"/>
    <w:rsid w:val="007150DC"/>
    <w:rsid w:val="00715553"/>
    <w:rsid w:val="0071581F"/>
    <w:rsid w:val="0071583E"/>
    <w:rsid w:val="007159D9"/>
    <w:rsid w:val="00715DD3"/>
    <w:rsid w:val="00715F22"/>
    <w:rsid w:val="007162EC"/>
    <w:rsid w:val="00716478"/>
    <w:rsid w:val="0071658B"/>
    <w:rsid w:val="00716787"/>
    <w:rsid w:val="00716806"/>
    <w:rsid w:val="0071696D"/>
    <w:rsid w:val="00716B1D"/>
    <w:rsid w:val="00716EEA"/>
    <w:rsid w:val="00716FD6"/>
    <w:rsid w:val="0071737C"/>
    <w:rsid w:val="0071738D"/>
    <w:rsid w:val="007173EE"/>
    <w:rsid w:val="00717491"/>
    <w:rsid w:val="007175A8"/>
    <w:rsid w:val="0071774A"/>
    <w:rsid w:val="007178B8"/>
    <w:rsid w:val="00717A0A"/>
    <w:rsid w:val="00717DBF"/>
    <w:rsid w:val="00720049"/>
    <w:rsid w:val="00720129"/>
    <w:rsid w:val="0072039B"/>
    <w:rsid w:val="007206A3"/>
    <w:rsid w:val="00720733"/>
    <w:rsid w:val="0072097D"/>
    <w:rsid w:val="00720D7C"/>
    <w:rsid w:val="00720F49"/>
    <w:rsid w:val="00720F5E"/>
    <w:rsid w:val="00721035"/>
    <w:rsid w:val="007211FE"/>
    <w:rsid w:val="00721265"/>
    <w:rsid w:val="00721302"/>
    <w:rsid w:val="007214B6"/>
    <w:rsid w:val="0072184C"/>
    <w:rsid w:val="007218D3"/>
    <w:rsid w:val="00721B71"/>
    <w:rsid w:val="00721BBA"/>
    <w:rsid w:val="00721D93"/>
    <w:rsid w:val="00721DF0"/>
    <w:rsid w:val="00722586"/>
    <w:rsid w:val="00722635"/>
    <w:rsid w:val="00722BB8"/>
    <w:rsid w:val="00722F33"/>
    <w:rsid w:val="007234D7"/>
    <w:rsid w:val="00723618"/>
    <w:rsid w:val="00723C3F"/>
    <w:rsid w:val="00723C52"/>
    <w:rsid w:val="00723EF1"/>
    <w:rsid w:val="00724476"/>
    <w:rsid w:val="007248DC"/>
    <w:rsid w:val="00724974"/>
    <w:rsid w:val="00724BC4"/>
    <w:rsid w:val="00724CAC"/>
    <w:rsid w:val="00724D73"/>
    <w:rsid w:val="00724EEB"/>
    <w:rsid w:val="0072540F"/>
    <w:rsid w:val="007255E3"/>
    <w:rsid w:val="00725669"/>
    <w:rsid w:val="007257FE"/>
    <w:rsid w:val="007258CD"/>
    <w:rsid w:val="00725A99"/>
    <w:rsid w:val="00725AB9"/>
    <w:rsid w:val="00725CD1"/>
    <w:rsid w:val="00725D19"/>
    <w:rsid w:val="00725D7F"/>
    <w:rsid w:val="00725DD7"/>
    <w:rsid w:val="007262CF"/>
    <w:rsid w:val="00726345"/>
    <w:rsid w:val="00726388"/>
    <w:rsid w:val="0072670A"/>
    <w:rsid w:val="007267B6"/>
    <w:rsid w:val="0072696F"/>
    <w:rsid w:val="00726F35"/>
    <w:rsid w:val="00726F40"/>
    <w:rsid w:val="00726F5A"/>
    <w:rsid w:val="00726F97"/>
    <w:rsid w:val="00726FBB"/>
    <w:rsid w:val="0072724D"/>
    <w:rsid w:val="007276FC"/>
    <w:rsid w:val="007279E7"/>
    <w:rsid w:val="00727BDD"/>
    <w:rsid w:val="00727DEC"/>
    <w:rsid w:val="00727E61"/>
    <w:rsid w:val="0073015D"/>
    <w:rsid w:val="0073030B"/>
    <w:rsid w:val="007305A2"/>
    <w:rsid w:val="00730890"/>
    <w:rsid w:val="0073123C"/>
    <w:rsid w:val="00731579"/>
    <w:rsid w:val="007315BA"/>
    <w:rsid w:val="007315BD"/>
    <w:rsid w:val="007317F6"/>
    <w:rsid w:val="00731A66"/>
    <w:rsid w:val="00731AC9"/>
    <w:rsid w:val="00731BA2"/>
    <w:rsid w:val="00731C5A"/>
    <w:rsid w:val="00731D9F"/>
    <w:rsid w:val="0073200E"/>
    <w:rsid w:val="00732203"/>
    <w:rsid w:val="007325B1"/>
    <w:rsid w:val="007325BA"/>
    <w:rsid w:val="00732705"/>
    <w:rsid w:val="00732778"/>
    <w:rsid w:val="00732908"/>
    <w:rsid w:val="00732977"/>
    <w:rsid w:val="00732DDC"/>
    <w:rsid w:val="00732F81"/>
    <w:rsid w:val="0073303C"/>
    <w:rsid w:val="0073306C"/>
    <w:rsid w:val="007331ED"/>
    <w:rsid w:val="00733525"/>
    <w:rsid w:val="007335D8"/>
    <w:rsid w:val="007335F9"/>
    <w:rsid w:val="0073366E"/>
    <w:rsid w:val="007337AA"/>
    <w:rsid w:val="007337CA"/>
    <w:rsid w:val="00733C14"/>
    <w:rsid w:val="00733CDE"/>
    <w:rsid w:val="00733DFB"/>
    <w:rsid w:val="0073436D"/>
    <w:rsid w:val="0073443D"/>
    <w:rsid w:val="007344BF"/>
    <w:rsid w:val="00734771"/>
    <w:rsid w:val="007348C7"/>
    <w:rsid w:val="00734EE2"/>
    <w:rsid w:val="00735024"/>
    <w:rsid w:val="007354D3"/>
    <w:rsid w:val="00735971"/>
    <w:rsid w:val="0073598F"/>
    <w:rsid w:val="00735C4A"/>
    <w:rsid w:val="00735F02"/>
    <w:rsid w:val="00735F2A"/>
    <w:rsid w:val="00735F40"/>
    <w:rsid w:val="007361ED"/>
    <w:rsid w:val="0073632C"/>
    <w:rsid w:val="007365CE"/>
    <w:rsid w:val="0073675C"/>
    <w:rsid w:val="0073686F"/>
    <w:rsid w:val="007369B1"/>
    <w:rsid w:val="00736CF4"/>
    <w:rsid w:val="00736E08"/>
    <w:rsid w:val="00736FD6"/>
    <w:rsid w:val="0073704B"/>
    <w:rsid w:val="00737175"/>
    <w:rsid w:val="00737542"/>
    <w:rsid w:val="0073763B"/>
    <w:rsid w:val="00737874"/>
    <w:rsid w:val="0073791E"/>
    <w:rsid w:val="00737A4E"/>
    <w:rsid w:val="00737D48"/>
    <w:rsid w:val="007401AF"/>
    <w:rsid w:val="007402BA"/>
    <w:rsid w:val="00740C26"/>
    <w:rsid w:val="00740D2C"/>
    <w:rsid w:val="00740E33"/>
    <w:rsid w:val="007410D4"/>
    <w:rsid w:val="00741841"/>
    <w:rsid w:val="00741906"/>
    <w:rsid w:val="00741A4F"/>
    <w:rsid w:val="00741B1F"/>
    <w:rsid w:val="00741B52"/>
    <w:rsid w:val="00741CC0"/>
    <w:rsid w:val="00741F25"/>
    <w:rsid w:val="00741FF9"/>
    <w:rsid w:val="0074227F"/>
    <w:rsid w:val="007426AC"/>
    <w:rsid w:val="007426C0"/>
    <w:rsid w:val="0074278E"/>
    <w:rsid w:val="007428D9"/>
    <w:rsid w:val="00742949"/>
    <w:rsid w:val="00742962"/>
    <w:rsid w:val="00742CB1"/>
    <w:rsid w:val="00742D43"/>
    <w:rsid w:val="00743527"/>
    <w:rsid w:val="007435CA"/>
    <w:rsid w:val="007435D2"/>
    <w:rsid w:val="007437B9"/>
    <w:rsid w:val="00743A27"/>
    <w:rsid w:val="00743A66"/>
    <w:rsid w:val="00743B74"/>
    <w:rsid w:val="00743FC5"/>
    <w:rsid w:val="007440B9"/>
    <w:rsid w:val="00744552"/>
    <w:rsid w:val="00744649"/>
    <w:rsid w:val="00744BD9"/>
    <w:rsid w:val="00744C67"/>
    <w:rsid w:val="007451E8"/>
    <w:rsid w:val="0074579A"/>
    <w:rsid w:val="00745936"/>
    <w:rsid w:val="00745B25"/>
    <w:rsid w:val="00745B3F"/>
    <w:rsid w:val="00745B7D"/>
    <w:rsid w:val="00745BCE"/>
    <w:rsid w:val="00745BE0"/>
    <w:rsid w:val="00745BFD"/>
    <w:rsid w:val="00745C3A"/>
    <w:rsid w:val="00745CB3"/>
    <w:rsid w:val="00745F21"/>
    <w:rsid w:val="00745FB4"/>
    <w:rsid w:val="007462C7"/>
    <w:rsid w:val="0074687A"/>
    <w:rsid w:val="00746C5E"/>
    <w:rsid w:val="00746D47"/>
    <w:rsid w:val="00746F71"/>
    <w:rsid w:val="007470FB"/>
    <w:rsid w:val="00747257"/>
    <w:rsid w:val="0074730E"/>
    <w:rsid w:val="0074760E"/>
    <w:rsid w:val="0074766C"/>
    <w:rsid w:val="007478EC"/>
    <w:rsid w:val="00747AA7"/>
    <w:rsid w:val="00747B5A"/>
    <w:rsid w:val="00747BC8"/>
    <w:rsid w:val="00747BF3"/>
    <w:rsid w:val="00747EA0"/>
    <w:rsid w:val="00747FDF"/>
    <w:rsid w:val="00747FE4"/>
    <w:rsid w:val="007505B4"/>
    <w:rsid w:val="00750738"/>
    <w:rsid w:val="00750934"/>
    <w:rsid w:val="00750A15"/>
    <w:rsid w:val="00750EFC"/>
    <w:rsid w:val="00751020"/>
    <w:rsid w:val="00751257"/>
    <w:rsid w:val="0075127A"/>
    <w:rsid w:val="007517B0"/>
    <w:rsid w:val="00751868"/>
    <w:rsid w:val="007518CC"/>
    <w:rsid w:val="007518DE"/>
    <w:rsid w:val="007518E3"/>
    <w:rsid w:val="00751B19"/>
    <w:rsid w:val="00751B1E"/>
    <w:rsid w:val="00752271"/>
    <w:rsid w:val="007522AD"/>
    <w:rsid w:val="00752373"/>
    <w:rsid w:val="00752487"/>
    <w:rsid w:val="007526F6"/>
    <w:rsid w:val="00752755"/>
    <w:rsid w:val="007528FB"/>
    <w:rsid w:val="007529C1"/>
    <w:rsid w:val="00752A4C"/>
    <w:rsid w:val="00752B06"/>
    <w:rsid w:val="00752F4F"/>
    <w:rsid w:val="0075300A"/>
    <w:rsid w:val="007532DE"/>
    <w:rsid w:val="0075360D"/>
    <w:rsid w:val="00753E7C"/>
    <w:rsid w:val="00753F1B"/>
    <w:rsid w:val="00753FA3"/>
    <w:rsid w:val="00753FA5"/>
    <w:rsid w:val="00753FBA"/>
    <w:rsid w:val="00754045"/>
    <w:rsid w:val="00754079"/>
    <w:rsid w:val="00754251"/>
    <w:rsid w:val="00754342"/>
    <w:rsid w:val="0075449B"/>
    <w:rsid w:val="0075455E"/>
    <w:rsid w:val="007546D1"/>
    <w:rsid w:val="0075486A"/>
    <w:rsid w:val="00754D37"/>
    <w:rsid w:val="00754F87"/>
    <w:rsid w:val="00755160"/>
    <w:rsid w:val="0075529A"/>
    <w:rsid w:val="00755549"/>
    <w:rsid w:val="00755BDD"/>
    <w:rsid w:val="00755D07"/>
    <w:rsid w:val="00755EE9"/>
    <w:rsid w:val="00755F14"/>
    <w:rsid w:val="00756174"/>
    <w:rsid w:val="007561B7"/>
    <w:rsid w:val="007562B2"/>
    <w:rsid w:val="00756474"/>
    <w:rsid w:val="00756526"/>
    <w:rsid w:val="00756582"/>
    <w:rsid w:val="00756B0A"/>
    <w:rsid w:val="00756C42"/>
    <w:rsid w:val="00756CE8"/>
    <w:rsid w:val="00756E04"/>
    <w:rsid w:val="00756E30"/>
    <w:rsid w:val="00756FF6"/>
    <w:rsid w:val="00757002"/>
    <w:rsid w:val="0075707C"/>
    <w:rsid w:val="007572C3"/>
    <w:rsid w:val="007572E1"/>
    <w:rsid w:val="007573A3"/>
    <w:rsid w:val="00757676"/>
    <w:rsid w:val="00757833"/>
    <w:rsid w:val="00757D7F"/>
    <w:rsid w:val="00760561"/>
    <w:rsid w:val="0076061A"/>
    <w:rsid w:val="00760827"/>
    <w:rsid w:val="007608FE"/>
    <w:rsid w:val="007609A3"/>
    <w:rsid w:val="00760C6C"/>
    <w:rsid w:val="00760EAB"/>
    <w:rsid w:val="00761034"/>
    <w:rsid w:val="007610E2"/>
    <w:rsid w:val="007611A1"/>
    <w:rsid w:val="00761240"/>
    <w:rsid w:val="00761361"/>
    <w:rsid w:val="007615EE"/>
    <w:rsid w:val="00761642"/>
    <w:rsid w:val="007617CF"/>
    <w:rsid w:val="00761A3E"/>
    <w:rsid w:val="00762020"/>
    <w:rsid w:val="007621A7"/>
    <w:rsid w:val="007625E0"/>
    <w:rsid w:val="00762603"/>
    <w:rsid w:val="0076278D"/>
    <w:rsid w:val="00762A03"/>
    <w:rsid w:val="00762E63"/>
    <w:rsid w:val="007630D0"/>
    <w:rsid w:val="007634F0"/>
    <w:rsid w:val="007635B5"/>
    <w:rsid w:val="00763EA9"/>
    <w:rsid w:val="00763F61"/>
    <w:rsid w:val="0076406E"/>
    <w:rsid w:val="0076426D"/>
    <w:rsid w:val="0076433D"/>
    <w:rsid w:val="00764359"/>
    <w:rsid w:val="007645E5"/>
    <w:rsid w:val="007647C9"/>
    <w:rsid w:val="00764B92"/>
    <w:rsid w:val="00764B95"/>
    <w:rsid w:val="00764CF8"/>
    <w:rsid w:val="00764D7C"/>
    <w:rsid w:val="00764FAB"/>
    <w:rsid w:val="0076538D"/>
    <w:rsid w:val="007654F1"/>
    <w:rsid w:val="007655C4"/>
    <w:rsid w:val="00765850"/>
    <w:rsid w:val="007659E3"/>
    <w:rsid w:val="00765B4F"/>
    <w:rsid w:val="00765BA9"/>
    <w:rsid w:val="00765D2C"/>
    <w:rsid w:val="00765EE8"/>
    <w:rsid w:val="00765FE2"/>
    <w:rsid w:val="0076603A"/>
    <w:rsid w:val="007661AE"/>
    <w:rsid w:val="007665D2"/>
    <w:rsid w:val="007666D7"/>
    <w:rsid w:val="00766A1C"/>
    <w:rsid w:val="00766A7B"/>
    <w:rsid w:val="00766D8C"/>
    <w:rsid w:val="00766F86"/>
    <w:rsid w:val="00766FC7"/>
    <w:rsid w:val="00767357"/>
    <w:rsid w:val="00767639"/>
    <w:rsid w:val="00767709"/>
    <w:rsid w:val="0076784F"/>
    <w:rsid w:val="00767A50"/>
    <w:rsid w:val="00767BE9"/>
    <w:rsid w:val="00767E9A"/>
    <w:rsid w:val="0077014F"/>
    <w:rsid w:val="007706AF"/>
    <w:rsid w:val="0077079E"/>
    <w:rsid w:val="007707C4"/>
    <w:rsid w:val="00770B07"/>
    <w:rsid w:val="00770B36"/>
    <w:rsid w:val="00770BEC"/>
    <w:rsid w:val="00770D83"/>
    <w:rsid w:val="00770DBF"/>
    <w:rsid w:val="00770E09"/>
    <w:rsid w:val="00770E0E"/>
    <w:rsid w:val="00770EFD"/>
    <w:rsid w:val="00771565"/>
    <w:rsid w:val="00771610"/>
    <w:rsid w:val="00771858"/>
    <w:rsid w:val="00771895"/>
    <w:rsid w:val="00771AC2"/>
    <w:rsid w:val="00771ACA"/>
    <w:rsid w:val="00771F08"/>
    <w:rsid w:val="00771F96"/>
    <w:rsid w:val="00771FA2"/>
    <w:rsid w:val="00772047"/>
    <w:rsid w:val="007722DF"/>
    <w:rsid w:val="007724C3"/>
    <w:rsid w:val="00772550"/>
    <w:rsid w:val="007725F5"/>
    <w:rsid w:val="0077278D"/>
    <w:rsid w:val="00772AAA"/>
    <w:rsid w:val="00772B88"/>
    <w:rsid w:val="00772C40"/>
    <w:rsid w:val="00772E2E"/>
    <w:rsid w:val="00773038"/>
    <w:rsid w:val="00773741"/>
    <w:rsid w:val="007739FB"/>
    <w:rsid w:val="00773B1D"/>
    <w:rsid w:val="00773F5B"/>
    <w:rsid w:val="00774083"/>
    <w:rsid w:val="0077426B"/>
    <w:rsid w:val="00774310"/>
    <w:rsid w:val="007744DC"/>
    <w:rsid w:val="00774527"/>
    <w:rsid w:val="00774719"/>
    <w:rsid w:val="00774838"/>
    <w:rsid w:val="0077487F"/>
    <w:rsid w:val="0077495D"/>
    <w:rsid w:val="00774996"/>
    <w:rsid w:val="00774CCA"/>
    <w:rsid w:val="00774D24"/>
    <w:rsid w:val="00774DF8"/>
    <w:rsid w:val="007752D1"/>
    <w:rsid w:val="007756D6"/>
    <w:rsid w:val="007758A4"/>
    <w:rsid w:val="007758EE"/>
    <w:rsid w:val="007759B0"/>
    <w:rsid w:val="00775A4F"/>
    <w:rsid w:val="00775B48"/>
    <w:rsid w:val="00775D49"/>
    <w:rsid w:val="00775DC0"/>
    <w:rsid w:val="00775DC1"/>
    <w:rsid w:val="00775E34"/>
    <w:rsid w:val="00775FA9"/>
    <w:rsid w:val="00776126"/>
    <w:rsid w:val="00776292"/>
    <w:rsid w:val="007762C8"/>
    <w:rsid w:val="00776323"/>
    <w:rsid w:val="00776371"/>
    <w:rsid w:val="0077676C"/>
    <w:rsid w:val="007768E0"/>
    <w:rsid w:val="00776B51"/>
    <w:rsid w:val="00776CB8"/>
    <w:rsid w:val="00776CCB"/>
    <w:rsid w:val="00776CD0"/>
    <w:rsid w:val="00776F23"/>
    <w:rsid w:val="00776F66"/>
    <w:rsid w:val="0077704F"/>
    <w:rsid w:val="0077712A"/>
    <w:rsid w:val="007779AE"/>
    <w:rsid w:val="00777B10"/>
    <w:rsid w:val="00777C4A"/>
    <w:rsid w:val="00777F21"/>
    <w:rsid w:val="00777FA5"/>
    <w:rsid w:val="00777FC0"/>
    <w:rsid w:val="00777FDA"/>
    <w:rsid w:val="007801A8"/>
    <w:rsid w:val="00780254"/>
    <w:rsid w:val="00780670"/>
    <w:rsid w:val="007809C7"/>
    <w:rsid w:val="00780B0E"/>
    <w:rsid w:val="00780C85"/>
    <w:rsid w:val="00780E33"/>
    <w:rsid w:val="0078106B"/>
    <w:rsid w:val="0078117D"/>
    <w:rsid w:val="007813E6"/>
    <w:rsid w:val="00781475"/>
    <w:rsid w:val="007814DC"/>
    <w:rsid w:val="00781670"/>
    <w:rsid w:val="00781770"/>
    <w:rsid w:val="007817BC"/>
    <w:rsid w:val="007819EE"/>
    <w:rsid w:val="00781A1F"/>
    <w:rsid w:val="00781A43"/>
    <w:rsid w:val="00781A63"/>
    <w:rsid w:val="00781C19"/>
    <w:rsid w:val="00781E88"/>
    <w:rsid w:val="00781F3D"/>
    <w:rsid w:val="00782314"/>
    <w:rsid w:val="007824EA"/>
    <w:rsid w:val="007827CD"/>
    <w:rsid w:val="00782845"/>
    <w:rsid w:val="00782A3C"/>
    <w:rsid w:val="00782D69"/>
    <w:rsid w:val="00782EF7"/>
    <w:rsid w:val="0078313C"/>
    <w:rsid w:val="007835DE"/>
    <w:rsid w:val="007837E8"/>
    <w:rsid w:val="00784416"/>
    <w:rsid w:val="00784657"/>
    <w:rsid w:val="007846BB"/>
    <w:rsid w:val="00784749"/>
    <w:rsid w:val="00784816"/>
    <w:rsid w:val="007848E7"/>
    <w:rsid w:val="00784D79"/>
    <w:rsid w:val="00784E94"/>
    <w:rsid w:val="00784F1C"/>
    <w:rsid w:val="0078519A"/>
    <w:rsid w:val="00785297"/>
    <w:rsid w:val="00785329"/>
    <w:rsid w:val="007853D9"/>
    <w:rsid w:val="007858A5"/>
    <w:rsid w:val="00785FEA"/>
    <w:rsid w:val="007860BF"/>
    <w:rsid w:val="007862F0"/>
    <w:rsid w:val="00786779"/>
    <w:rsid w:val="00786789"/>
    <w:rsid w:val="00786B76"/>
    <w:rsid w:val="00786CA2"/>
    <w:rsid w:val="00786CD0"/>
    <w:rsid w:val="00786E3E"/>
    <w:rsid w:val="00786EEF"/>
    <w:rsid w:val="00786F1A"/>
    <w:rsid w:val="00786FE7"/>
    <w:rsid w:val="007877DA"/>
    <w:rsid w:val="007879DE"/>
    <w:rsid w:val="00787AD8"/>
    <w:rsid w:val="00787C03"/>
    <w:rsid w:val="00787C79"/>
    <w:rsid w:val="0079031A"/>
    <w:rsid w:val="007904D4"/>
    <w:rsid w:val="00790802"/>
    <w:rsid w:val="0079081E"/>
    <w:rsid w:val="00790881"/>
    <w:rsid w:val="00790941"/>
    <w:rsid w:val="00790B87"/>
    <w:rsid w:val="00790C49"/>
    <w:rsid w:val="00790D61"/>
    <w:rsid w:val="00790D8A"/>
    <w:rsid w:val="00790F21"/>
    <w:rsid w:val="00791196"/>
    <w:rsid w:val="007916EB"/>
    <w:rsid w:val="00791711"/>
    <w:rsid w:val="007919B9"/>
    <w:rsid w:val="00791AE8"/>
    <w:rsid w:val="00791B24"/>
    <w:rsid w:val="00792297"/>
    <w:rsid w:val="00792419"/>
    <w:rsid w:val="0079291E"/>
    <w:rsid w:val="00792CF8"/>
    <w:rsid w:val="00792D4B"/>
    <w:rsid w:val="00793299"/>
    <w:rsid w:val="0079336F"/>
    <w:rsid w:val="007933BF"/>
    <w:rsid w:val="00793751"/>
    <w:rsid w:val="00793996"/>
    <w:rsid w:val="00793C00"/>
    <w:rsid w:val="00793F51"/>
    <w:rsid w:val="007946CC"/>
    <w:rsid w:val="00794895"/>
    <w:rsid w:val="00794DC7"/>
    <w:rsid w:val="00794E34"/>
    <w:rsid w:val="00794EAA"/>
    <w:rsid w:val="00794F75"/>
    <w:rsid w:val="00795106"/>
    <w:rsid w:val="0079557F"/>
    <w:rsid w:val="007955B9"/>
    <w:rsid w:val="007955EA"/>
    <w:rsid w:val="007957A5"/>
    <w:rsid w:val="007957F6"/>
    <w:rsid w:val="00795A00"/>
    <w:rsid w:val="00795A45"/>
    <w:rsid w:val="00795C57"/>
    <w:rsid w:val="00795C86"/>
    <w:rsid w:val="00795CD5"/>
    <w:rsid w:val="00795EA5"/>
    <w:rsid w:val="00795F5B"/>
    <w:rsid w:val="00796030"/>
    <w:rsid w:val="007963BE"/>
    <w:rsid w:val="00796436"/>
    <w:rsid w:val="00796BB5"/>
    <w:rsid w:val="0079708A"/>
    <w:rsid w:val="007970CB"/>
    <w:rsid w:val="00797366"/>
    <w:rsid w:val="007974AA"/>
    <w:rsid w:val="0079750E"/>
    <w:rsid w:val="00797596"/>
    <w:rsid w:val="00797957"/>
    <w:rsid w:val="00797BD6"/>
    <w:rsid w:val="00797BE1"/>
    <w:rsid w:val="00797C22"/>
    <w:rsid w:val="00797D46"/>
    <w:rsid w:val="00797F94"/>
    <w:rsid w:val="007A0070"/>
    <w:rsid w:val="007A00B9"/>
    <w:rsid w:val="007A00CA"/>
    <w:rsid w:val="007A0389"/>
    <w:rsid w:val="007A03B4"/>
    <w:rsid w:val="007A04BA"/>
    <w:rsid w:val="007A04E7"/>
    <w:rsid w:val="007A0840"/>
    <w:rsid w:val="007A0B15"/>
    <w:rsid w:val="007A0DA2"/>
    <w:rsid w:val="007A0DE6"/>
    <w:rsid w:val="007A0FB2"/>
    <w:rsid w:val="007A106B"/>
    <w:rsid w:val="007A1644"/>
    <w:rsid w:val="007A194B"/>
    <w:rsid w:val="007A1B07"/>
    <w:rsid w:val="007A1C15"/>
    <w:rsid w:val="007A1F89"/>
    <w:rsid w:val="007A2123"/>
    <w:rsid w:val="007A245F"/>
    <w:rsid w:val="007A2475"/>
    <w:rsid w:val="007A271D"/>
    <w:rsid w:val="007A288E"/>
    <w:rsid w:val="007A2A28"/>
    <w:rsid w:val="007A2C30"/>
    <w:rsid w:val="007A2EE5"/>
    <w:rsid w:val="007A2FC4"/>
    <w:rsid w:val="007A32AF"/>
    <w:rsid w:val="007A3346"/>
    <w:rsid w:val="007A39B1"/>
    <w:rsid w:val="007A3C2C"/>
    <w:rsid w:val="007A3C5F"/>
    <w:rsid w:val="007A3CFE"/>
    <w:rsid w:val="007A3D05"/>
    <w:rsid w:val="007A3E81"/>
    <w:rsid w:val="007A3EBF"/>
    <w:rsid w:val="007A40A3"/>
    <w:rsid w:val="007A40BE"/>
    <w:rsid w:val="007A40CA"/>
    <w:rsid w:val="007A457B"/>
    <w:rsid w:val="007A4628"/>
    <w:rsid w:val="007A4629"/>
    <w:rsid w:val="007A468C"/>
    <w:rsid w:val="007A488D"/>
    <w:rsid w:val="007A48AC"/>
    <w:rsid w:val="007A48B3"/>
    <w:rsid w:val="007A4B96"/>
    <w:rsid w:val="007A4D94"/>
    <w:rsid w:val="007A4DEB"/>
    <w:rsid w:val="007A4EDF"/>
    <w:rsid w:val="007A4FB0"/>
    <w:rsid w:val="007A50B1"/>
    <w:rsid w:val="007A520C"/>
    <w:rsid w:val="007A52A2"/>
    <w:rsid w:val="007A58C0"/>
    <w:rsid w:val="007A5930"/>
    <w:rsid w:val="007A595A"/>
    <w:rsid w:val="007A5AB2"/>
    <w:rsid w:val="007A5C1A"/>
    <w:rsid w:val="007A5E31"/>
    <w:rsid w:val="007A5E56"/>
    <w:rsid w:val="007A627C"/>
    <w:rsid w:val="007A6576"/>
    <w:rsid w:val="007A66A9"/>
    <w:rsid w:val="007A66DB"/>
    <w:rsid w:val="007A6A06"/>
    <w:rsid w:val="007A6F40"/>
    <w:rsid w:val="007A6FBE"/>
    <w:rsid w:val="007A7552"/>
    <w:rsid w:val="007A7B54"/>
    <w:rsid w:val="007A7D61"/>
    <w:rsid w:val="007A7F40"/>
    <w:rsid w:val="007B00DA"/>
    <w:rsid w:val="007B019F"/>
    <w:rsid w:val="007B03CF"/>
    <w:rsid w:val="007B04BD"/>
    <w:rsid w:val="007B050A"/>
    <w:rsid w:val="007B0768"/>
    <w:rsid w:val="007B085F"/>
    <w:rsid w:val="007B0896"/>
    <w:rsid w:val="007B0BD0"/>
    <w:rsid w:val="007B0C34"/>
    <w:rsid w:val="007B0CED"/>
    <w:rsid w:val="007B0D6E"/>
    <w:rsid w:val="007B0E02"/>
    <w:rsid w:val="007B0F46"/>
    <w:rsid w:val="007B13CF"/>
    <w:rsid w:val="007B1517"/>
    <w:rsid w:val="007B168A"/>
    <w:rsid w:val="007B16C5"/>
    <w:rsid w:val="007B1994"/>
    <w:rsid w:val="007B1A14"/>
    <w:rsid w:val="007B1B51"/>
    <w:rsid w:val="007B1B94"/>
    <w:rsid w:val="007B1BD2"/>
    <w:rsid w:val="007B21E1"/>
    <w:rsid w:val="007B22D8"/>
    <w:rsid w:val="007B22DB"/>
    <w:rsid w:val="007B2597"/>
    <w:rsid w:val="007B2883"/>
    <w:rsid w:val="007B2ACD"/>
    <w:rsid w:val="007B2C3E"/>
    <w:rsid w:val="007B2EF9"/>
    <w:rsid w:val="007B2F5F"/>
    <w:rsid w:val="007B329C"/>
    <w:rsid w:val="007B36D8"/>
    <w:rsid w:val="007B38E2"/>
    <w:rsid w:val="007B3A44"/>
    <w:rsid w:val="007B3A9E"/>
    <w:rsid w:val="007B4271"/>
    <w:rsid w:val="007B4366"/>
    <w:rsid w:val="007B44E8"/>
    <w:rsid w:val="007B4598"/>
    <w:rsid w:val="007B4CF0"/>
    <w:rsid w:val="007B4D49"/>
    <w:rsid w:val="007B4D5E"/>
    <w:rsid w:val="007B4EBD"/>
    <w:rsid w:val="007B4F11"/>
    <w:rsid w:val="007B50D4"/>
    <w:rsid w:val="007B51C8"/>
    <w:rsid w:val="007B51EF"/>
    <w:rsid w:val="007B5519"/>
    <w:rsid w:val="007B581A"/>
    <w:rsid w:val="007B5927"/>
    <w:rsid w:val="007B5C1E"/>
    <w:rsid w:val="007B5C36"/>
    <w:rsid w:val="007B5D05"/>
    <w:rsid w:val="007B5F70"/>
    <w:rsid w:val="007B5F71"/>
    <w:rsid w:val="007B6389"/>
    <w:rsid w:val="007B644C"/>
    <w:rsid w:val="007B6533"/>
    <w:rsid w:val="007B6A0D"/>
    <w:rsid w:val="007B6A52"/>
    <w:rsid w:val="007B6CE5"/>
    <w:rsid w:val="007B6DF9"/>
    <w:rsid w:val="007B6F00"/>
    <w:rsid w:val="007B6FBD"/>
    <w:rsid w:val="007B6FD6"/>
    <w:rsid w:val="007B715F"/>
    <w:rsid w:val="007B7559"/>
    <w:rsid w:val="007B76F6"/>
    <w:rsid w:val="007B7CBC"/>
    <w:rsid w:val="007B7F2B"/>
    <w:rsid w:val="007B7FD6"/>
    <w:rsid w:val="007C00DB"/>
    <w:rsid w:val="007C0131"/>
    <w:rsid w:val="007C025E"/>
    <w:rsid w:val="007C05E7"/>
    <w:rsid w:val="007C0657"/>
    <w:rsid w:val="007C0959"/>
    <w:rsid w:val="007C09C7"/>
    <w:rsid w:val="007C0BA4"/>
    <w:rsid w:val="007C11D6"/>
    <w:rsid w:val="007C12A1"/>
    <w:rsid w:val="007C132F"/>
    <w:rsid w:val="007C1335"/>
    <w:rsid w:val="007C1416"/>
    <w:rsid w:val="007C1421"/>
    <w:rsid w:val="007C15E1"/>
    <w:rsid w:val="007C16D9"/>
    <w:rsid w:val="007C171D"/>
    <w:rsid w:val="007C1832"/>
    <w:rsid w:val="007C1AF6"/>
    <w:rsid w:val="007C1B04"/>
    <w:rsid w:val="007C1D3E"/>
    <w:rsid w:val="007C1DFB"/>
    <w:rsid w:val="007C1E89"/>
    <w:rsid w:val="007C1F10"/>
    <w:rsid w:val="007C1F37"/>
    <w:rsid w:val="007C1FBC"/>
    <w:rsid w:val="007C245C"/>
    <w:rsid w:val="007C25D9"/>
    <w:rsid w:val="007C261E"/>
    <w:rsid w:val="007C2683"/>
    <w:rsid w:val="007C282C"/>
    <w:rsid w:val="007C2939"/>
    <w:rsid w:val="007C30D3"/>
    <w:rsid w:val="007C3ADC"/>
    <w:rsid w:val="007C3F26"/>
    <w:rsid w:val="007C4119"/>
    <w:rsid w:val="007C4288"/>
    <w:rsid w:val="007C4453"/>
    <w:rsid w:val="007C4AB9"/>
    <w:rsid w:val="007C4B46"/>
    <w:rsid w:val="007C4B84"/>
    <w:rsid w:val="007C4BB0"/>
    <w:rsid w:val="007C4E78"/>
    <w:rsid w:val="007C4E8E"/>
    <w:rsid w:val="007C5601"/>
    <w:rsid w:val="007C57CE"/>
    <w:rsid w:val="007C57ED"/>
    <w:rsid w:val="007C5B1F"/>
    <w:rsid w:val="007C5B43"/>
    <w:rsid w:val="007C5C6C"/>
    <w:rsid w:val="007C61C9"/>
    <w:rsid w:val="007C62D1"/>
    <w:rsid w:val="007C632F"/>
    <w:rsid w:val="007C637C"/>
    <w:rsid w:val="007C6442"/>
    <w:rsid w:val="007C662F"/>
    <w:rsid w:val="007C6715"/>
    <w:rsid w:val="007C6A0E"/>
    <w:rsid w:val="007C6CD2"/>
    <w:rsid w:val="007C6CF6"/>
    <w:rsid w:val="007C6E18"/>
    <w:rsid w:val="007C7092"/>
    <w:rsid w:val="007C70AA"/>
    <w:rsid w:val="007C712B"/>
    <w:rsid w:val="007C728C"/>
    <w:rsid w:val="007C7325"/>
    <w:rsid w:val="007C73CC"/>
    <w:rsid w:val="007C73D6"/>
    <w:rsid w:val="007C75CA"/>
    <w:rsid w:val="007C769E"/>
    <w:rsid w:val="007C772D"/>
    <w:rsid w:val="007C7C54"/>
    <w:rsid w:val="007C7E7F"/>
    <w:rsid w:val="007D0191"/>
    <w:rsid w:val="007D01CA"/>
    <w:rsid w:val="007D02EC"/>
    <w:rsid w:val="007D0480"/>
    <w:rsid w:val="007D0902"/>
    <w:rsid w:val="007D09C6"/>
    <w:rsid w:val="007D0B72"/>
    <w:rsid w:val="007D0E9C"/>
    <w:rsid w:val="007D10BB"/>
    <w:rsid w:val="007D171A"/>
    <w:rsid w:val="007D1BA3"/>
    <w:rsid w:val="007D1CDF"/>
    <w:rsid w:val="007D1DCE"/>
    <w:rsid w:val="007D2021"/>
    <w:rsid w:val="007D20A9"/>
    <w:rsid w:val="007D225A"/>
    <w:rsid w:val="007D2872"/>
    <w:rsid w:val="007D298F"/>
    <w:rsid w:val="007D2AB7"/>
    <w:rsid w:val="007D2C1E"/>
    <w:rsid w:val="007D2E59"/>
    <w:rsid w:val="007D31DE"/>
    <w:rsid w:val="007D3233"/>
    <w:rsid w:val="007D348E"/>
    <w:rsid w:val="007D3708"/>
    <w:rsid w:val="007D3937"/>
    <w:rsid w:val="007D3A74"/>
    <w:rsid w:val="007D3AAA"/>
    <w:rsid w:val="007D3C1C"/>
    <w:rsid w:val="007D3EB7"/>
    <w:rsid w:val="007D4219"/>
    <w:rsid w:val="007D4613"/>
    <w:rsid w:val="007D4948"/>
    <w:rsid w:val="007D4E0C"/>
    <w:rsid w:val="007D4E16"/>
    <w:rsid w:val="007D556E"/>
    <w:rsid w:val="007D55CA"/>
    <w:rsid w:val="007D5609"/>
    <w:rsid w:val="007D56A0"/>
    <w:rsid w:val="007D56D3"/>
    <w:rsid w:val="007D56EF"/>
    <w:rsid w:val="007D58FD"/>
    <w:rsid w:val="007D5D01"/>
    <w:rsid w:val="007D5DC6"/>
    <w:rsid w:val="007D5FAA"/>
    <w:rsid w:val="007D623A"/>
    <w:rsid w:val="007D6342"/>
    <w:rsid w:val="007D64AB"/>
    <w:rsid w:val="007D66DB"/>
    <w:rsid w:val="007D6A1F"/>
    <w:rsid w:val="007D6A6E"/>
    <w:rsid w:val="007D6AA4"/>
    <w:rsid w:val="007D6AE6"/>
    <w:rsid w:val="007D6D4B"/>
    <w:rsid w:val="007D6E91"/>
    <w:rsid w:val="007D7111"/>
    <w:rsid w:val="007D7186"/>
    <w:rsid w:val="007D71C0"/>
    <w:rsid w:val="007D73FD"/>
    <w:rsid w:val="007D7591"/>
    <w:rsid w:val="007D7983"/>
    <w:rsid w:val="007D798A"/>
    <w:rsid w:val="007D7B5F"/>
    <w:rsid w:val="007D7CD5"/>
    <w:rsid w:val="007D7CEA"/>
    <w:rsid w:val="007D7D0A"/>
    <w:rsid w:val="007E0093"/>
    <w:rsid w:val="007E00B5"/>
    <w:rsid w:val="007E010B"/>
    <w:rsid w:val="007E0320"/>
    <w:rsid w:val="007E0896"/>
    <w:rsid w:val="007E0A4E"/>
    <w:rsid w:val="007E0A50"/>
    <w:rsid w:val="007E0B06"/>
    <w:rsid w:val="007E0CEF"/>
    <w:rsid w:val="007E1412"/>
    <w:rsid w:val="007E1B7D"/>
    <w:rsid w:val="007E2434"/>
    <w:rsid w:val="007E24C4"/>
    <w:rsid w:val="007E25A2"/>
    <w:rsid w:val="007E2B32"/>
    <w:rsid w:val="007E2ED3"/>
    <w:rsid w:val="007E2ED8"/>
    <w:rsid w:val="007E3127"/>
    <w:rsid w:val="007E3198"/>
    <w:rsid w:val="007E350E"/>
    <w:rsid w:val="007E356D"/>
    <w:rsid w:val="007E3700"/>
    <w:rsid w:val="007E3719"/>
    <w:rsid w:val="007E397C"/>
    <w:rsid w:val="007E3B22"/>
    <w:rsid w:val="007E43F7"/>
    <w:rsid w:val="007E45D4"/>
    <w:rsid w:val="007E48A5"/>
    <w:rsid w:val="007E498C"/>
    <w:rsid w:val="007E4C5C"/>
    <w:rsid w:val="007E4F05"/>
    <w:rsid w:val="007E4F1F"/>
    <w:rsid w:val="007E5062"/>
    <w:rsid w:val="007E514E"/>
    <w:rsid w:val="007E541E"/>
    <w:rsid w:val="007E558E"/>
    <w:rsid w:val="007E5795"/>
    <w:rsid w:val="007E598D"/>
    <w:rsid w:val="007E5A16"/>
    <w:rsid w:val="007E5FF0"/>
    <w:rsid w:val="007E6509"/>
    <w:rsid w:val="007E6C31"/>
    <w:rsid w:val="007E7139"/>
    <w:rsid w:val="007E751F"/>
    <w:rsid w:val="007E78A2"/>
    <w:rsid w:val="007E79F9"/>
    <w:rsid w:val="007E7D78"/>
    <w:rsid w:val="007E7DB9"/>
    <w:rsid w:val="007F02A9"/>
    <w:rsid w:val="007F0704"/>
    <w:rsid w:val="007F0B7E"/>
    <w:rsid w:val="007F0F60"/>
    <w:rsid w:val="007F0FDC"/>
    <w:rsid w:val="007F10EE"/>
    <w:rsid w:val="007F1325"/>
    <w:rsid w:val="007F136D"/>
    <w:rsid w:val="007F144C"/>
    <w:rsid w:val="007F1973"/>
    <w:rsid w:val="007F1A02"/>
    <w:rsid w:val="007F1B03"/>
    <w:rsid w:val="007F1CB0"/>
    <w:rsid w:val="007F1EB5"/>
    <w:rsid w:val="007F1FFB"/>
    <w:rsid w:val="007F208A"/>
    <w:rsid w:val="007F2097"/>
    <w:rsid w:val="007F21BF"/>
    <w:rsid w:val="007F2364"/>
    <w:rsid w:val="007F23B0"/>
    <w:rsid w:val="007F2501"/>
    <w:rsid w:val="007F2754"/>
    <w:rsid w:val="007F28E1"/>
    <w:rsid w:val="007F2BA8"/>
    <w:rsid w:val="007F2BD7"/>
    <w:rsid w:val="007F2D25"/>
    <w:rsid w:val="007F2D7B"/>
    <w:rsid w:val="007F2DF3"/>
    <w:rsid w:val="007F331A"/>
    <w:rsid w:val="007F3529"/>
    <w:rsid w:val="007F3CBC"/>
    <w:rsid w:val="007F3D6C"/>
    <w:rsid w:val="007F3DCA"/>
    <w:rsid w:val="007F3ED5"/>
    <w:rsid w:val="007F3F22"/>
    <w:rsid w:val="007F3FC8"/>
    <w:rsid w:val="007F40FE"/>
    <w:rsid w:val="007F4293"/>
    <w:rsid w:val="007F43FA"/>
    <w:rsid w:val="007F443A"/>
    <w:rsid w:val="007F44BB"/>
    <w:rsid w:val="007F4591"/>
    <w:rsid w:val="007F45A1"/>
    <w:rsid w:val="007F4983"/>
    <w:rsid w:val="007F4A3B"/>
    <w:rsid w:val="007F4C66"/>
    <w:rsid w:val="007F4DE3"/>
    <w:rsid w:val="007F4DEE"/>
    <w:rsid w:val="007F4FBA"/>
    <w:rsid w:val="007F5111"/>
    <w:rsid w:val="007F5195"/>
    <w:rsid w:val="007F51D6"/>
    <w:rsid w:val="007F5256"/>
    <w:rsid w:val="007F5464"/>
    <w:rsid w:val="007F599C"/>
    <w:rsid w:val="007F59DF"/>
    <w:rsid w:val="007F59E8"/>
    <w:rsid w:val="007F5B1E"/>
    <w:rsid w:val="007F5FF6"/>
    <w:rsid w:val="007F618D"/>
    <w:rsid w:val="007F625D"/>
    <w:rsid w:val="007F64EC"/>
    <w:rsid w:val="007F663F"/>
    <w:rsid w:val="007F66A7"/>
    <w:rsid w:val="007F66F5"/>
    <w:rsid w:val="007F6B81"/>
    <w:rsid w:val="007F6B99"/>
    <w:rsid w:val="007F6C8F"/>
    <w:rsid w:val="007F6D09"/>
    <w:rsid w:val="007F6EDB"/>
    <w:rsid w:val="007F6EF2"/>
    <w:rsid w:val="007F70ED"/>
    <w:rsid w:val="007F7126"/>
    <w:rsid w:val="007F71E1"/>
    <w:rsid w:val="007F74B7"/>
    <w:rsid w:val="007F7834"/>
    <w:rsid w:val="007F7863"/>
    <w:rsid w:val="007F79BD"/>
    <w:rsid w:val="007F7A0A"/>
    <w:rsid w:val="007F7A75"/>
    <w:rsid w:val="007F7D0A"/>
    <w:rsid w:val="007F7DA9"/>
    <w:rsid w:val="007F7E26"/>
    <w:rsid w:val="007F7F04"/>
    <w:rsid w:val="007F7F72"/>
    <w:rsid w:val="007F7FB9"/>
    <w:rsid w:val="007F7FD3"/>
    <w:rsid w:val="00800004"/>
    <w:rsid w:val="008002FE"/>
    <w:rsid w:val="00800318"/>
    <w:rsid w:val="00800496"/>
    <w:rsid w:val="0080051C"/>
    <w:rsid w:val="00800615"/>
    <w:rsid w:val="008007F3"/>
    <w:rsid w:val="0080090C"/>
    <w:rsid w:val="00800D30"/>
    <w:rsid w:val="00801232"/>
    <w:rsid w:val="00801339"/>
    <w:rsid w:val="0080150B"/>
    <w:rsid w:val="00801612"/>
    <w:rsid w:val="00801908"/>
    <w:rsid w:val="0080194F"/>
    <w:rsid w:val="00801993"/>
    <w:rsid w:val="00801A60"/>
    <w:rsid w:val="00801E9B"/>
    <w:rsid w:val="00801E9C"/>
    <w:rsid w:val="00802081"/>
    <w:rsid w:val="00802236"/>
    <w:rsid w:val="008022D4"/>
    <w:rsid w:val="00802363"/>
    <w:rsid w:val="008027CD"/>
    <w:rsid w:val="008029CE"/>
    <w:rsid w:val="00802A24"/>
    <w:rsid w:val="00802D5D"/>
    <w:rsid w:val="00802FCD"/>
    <w:rsid w:val="0080303D"/>
    <w:rsid w:val="008032A6"/>
    <w:rsid w:val="00803440"/>
    <w:rsid w:val="008034F2"/>
    <w:rsid w:val="008034FF"/>
    <w:rsid w:val="0080365B"/>
    <w:rsid w:val="008036BA"/>
    <w:rsid w:val="00803741"/>
    <w:rsid w:val="00803973"/>
    <w:rsid w:val="00803996"/>
    <w:rsid w:val="00803BEC"/>
    <w:rsid w:val="00803C8E"/>
    <w:rsid w:val="00803CAD"/>
    <w:rsid w:val="00804111"/>
    <w:rsid w:val="008042D1"/>
    <w:rsid w:val="008044BF"/>
    <w:rsid w:val="00804CCA"/>
    <w:rsid w:val="00804D0F"/>
    <w:rsid w:val="00804ECE"/>
    <w:rsid w:val="00804EE9"/>
    <w:rsid w:val="00804F91"/>
    <w:rsid w:val="00804FDD"/>
    <w:rsid w:val="008051D4"/>
    <w:rsid w:val="0080527C"/>
    <w:rsid w:val="008053E1"/>
    <w:rsid w:val="00805492"/>
    <w:rsid w:val="0080579A"/>
    <w:rsid w:val="00805939"/>
    <w:rsid w:val="00805948"/>
    <w:rsid w:val="0080594A"/>
    <w:rsid w:val="00805A0A"/>
    <w:rsid w:val="00805C3C"/>
    <w:rsid w:val="00806115"/>
    <w:rsid w:val="00806170"/>
    <w:rsid w:val="008061AD"/>
    <w:rsid w:val="008061CC"/>
    <w:rsid w:val="008064E7"/>
    <w:rsid w:val="008065F1"/>
    <w:rsid w:val="00806638"/>
    <w:rsid w:val="008067C0"/>
    <w:rsid w:val="00806873"/>
    <w:rsid w:val="00806888"/>
    <w:rsid w:val="008068FF"/>
    <w:rsid w:val="00806E7C"/>
    <w:rsid w:val="00806F95"/>
    <w:rsid w:val="008071D3"/>
    <w:rsid w:val="00807589"/>
    <w:rsid w:val="00807681"/>
    <w:rsid w:val="00807791"/>
    <w:rsid w:val="00807843"/>
    <w:rsid w:val="00807952"/>
    <w:rsid w:val="00807AFA"/>
    <w:rsid w:val="00807BBE"/>
    <w:rsid w:val="00807C19"/>
    <w:rsid w:val="00807F2B"/>
    <w:rsid w:val="00810702"/>
    <w:rsid w:val="00810AA1"/>
    <w:rsid w:val="00810C62"/>
    <w:rsid w:val="00810CBB"/>
    <w:rsid w:val="00810E94"/>
    <w:rsid w:val="00811225"/>
    <w:rsid w:val="008112E6"/>
    <w:rsid w:val="008113E8"/>
    <w:rsid w:val="008116F8"/>
    <w:rsid w:val="0081199C"/>
    <w:rsid w:val="00811D90"/>
    <w:rsid w:val="00812062"/>
    <w:rsid w:val="0081213D"/>
    <w:rsid w:val="00812196"/>
    <w:rsid w:val="00812232"/>
    <w:rsid w:val="008128FA"/>
    <w:rsid w:val="00812E98"/>
    <w:rsid w:val="0081345A"/>
    <w:rsid w:val="0081355F"/>
    <w:rsid w:val="00813579"/>
    <w:rsid w:val="00813799"/>
    <w:rsid w:val="00813AE0"/>
    <w:rsid w:val="00813BEF"/>
    <w:rsid w:val="0081431C"/>
    <w:rsid w:val="00814429"/>
    <w:rsid w:val="00814503"/>
    <w:rsid w:val="00814733"/>
    <w:rsid w:val="008149F3"/>
    <w:rsid w:val="0081523D"/>
    <w:rsid w:val="00815545"/>
    <w:rsid w:val="00815717"/>
    <w:rsid w:val="00815779"/>
    <w:rsid w:val="00815B72"/>
    <w:rsid w:val="00815B8F"/>
    <w:rsid w:val="00815BAE"/>
    <w:rsid w:val="00815C05"/>
    <w:rsid w:val="00815C42"/>
    <w:rsid w:val="00815C8F"/>
    <w:rsid w:val="00815FE2"/>
    <w:rsid w:val="0081602C"/>
    <w:rsid w:val="00816047"/>
    <w:rsid w:val="0081624F"/>
    <w:rsid w:val="00816317"/>
    <w:rsid w:val="00816429"/>
    <w:rsid w:val="0081646D"/>
    <w:rsid w:val="008164AD"/>
    <w:rsid w:val="00816792"/>
    <w:rsid w:val="00816864"/>
    <w:rsid w:val="00816876"/>
    <w:rsid w:val="00816B57"/>
    <w:rsid w:val="008173E7"/>
    <w:rsid w:val="008174C6"/>
    <w:rsid w:val="00817C0D"/>
    <w:rsid w:val="00817C99"/>
    <w:rsid w:val="00817EB4"/>
    <w:rsid w:val="00817EBE"/>
    <w:rsid w:val="00817EF7"/>
    <w:rsid w:val="00820002"/>
    <w:rsid w:val="0082028C"/>
    <w:rsid w:val="0082037F"/>
    <w:rsid w:val="00820587"/>
    <w:rsid w:val="008205AF"/>
    <w:rsid w:val="00820638"/>
    <w:rsid w:val="008206C7"/>
    <w:rsid w:val="00820792"/>
    <w:rsid w:val="008207BC"/>
    <w:rsid w:val="00820973"/>
    <w:rsid w:val="00820DC7"/>
    <w:rsid w:val="00821437"/>
    <w:rsid w:val="008214FA"/>
    <w:rsid w:val="008216CB"/>
    <w:rsid w:val="0082179A"/>
    <w:rsid w:val="00821AE3"/>
    <w:rsid w:val="00821B5D"/>
    <w:rsid w:val="00821C0D"/>
    <w:rsid w:val="00821F59"/>
    <w:rsid w:val="00822329"/>
    <w:rsid w:val="008223C2"/>
    <w:rsid w:val="00822518"/>
    <w:rsid w:val="00822845"/>
    <w:rsid w:val="00822B93"/>
    <w:rsid w:val="00822BF9"/>
    <w:rsid w:val="00822D05"/>
    <w:rsid w:val="00822DAD"/>
    <w:rsid w:val="00822DE2"/>
    <w:rsid w:val="00822DE9"/>
    <w:rsid w:val="008230A7"/>
    <w:rsid w:val="0082312B"/>
    <w:rsid w:val="008231B4"/>
    <w:rsid w:val="0082337D"/>
    <w:rsid w:val="0082349E"/>
    <w:rsid w:val="00823607"/>
    <w:rsid w:val="008237DE"/>
    <w:rsid w:val="00823898"/>
    <w:rsid w:val="008238D4"/>
    <w:rsid w:val="008238EC"/>
    <w:rsid w:val="0082394D"/>
    <w:rsid w:val="00823AB4"/>
    <w:rsid w:val="00823AFF"/>
    <w:rsid w:val="00823D45"/>
    <w:rsid w:val="00824099"/>
    <w:rsid w:val="00824114"/>
    <w:rsid w:val="0082418D"/>
    <w:rsid w:val="00824208"/>
    <w:rsid w:val="00824336"/>
    <w:rsid w:val="0082449C"/>
    <w:rsid w:val="008244B1"/>
    <w:rsid w:val="0082450D"/>
    <w:rsid w:val="008246F8"/>
    <w:rsid w:val="00824857"/>
    <w:rsid w:val="008248EA"/>
    <w:rsid w:val="008249F8"/>
    <w:rsid w:val="00824D4A"/>
    <w:rsid w:val="00824DF6"/>
    <w:rsid w:val="00824E5E"/>
    <w:rsid w:val="008254B7"/>
    <w:rsid w:val="008255E1"/>
    <w:rsid w:val="00825857"/>
    <w:rsid w:val="008258B4"/>
    <w:rsid w:val="008258D7"/>
    <w:rsid w:val="008258D8"/>
    <w:rsid w:val="00825942"/>
    <w:rsid w:val="00825ACD"/>
    <w:rsid w:val="00825D62"/>
    <w:rsid w:val="00825D8F"/>
    <w:rsid w:val="00825EB3"/>
    <w:rsid w:val="00825F32"/>
    <w:rsid w:val="008261B7"/>
    <w:rsid w:val="00826666"/>
    <w:rsid w:val="00826773"/>
    <w:rsid w:val="008267D3"/>
    <w:rsid w:val="008267EF"/>
    <w:rsid w:val="008268C4"/>
    <w:rsid w:val="00826CD7"/>
    <w:rsid w:val="00826DA7"/>
    <w:rsid w:val="00826F42"/>
    <w:rsid w:val="00826F76"/>
    <w:rsid w:val="00827126"/>
    <w:rsid w:val="0082714C"/>
    <w:rsid w:val="008273AC"/>
    <w:rsid w:val="0082765D"/>
    <w:rsid w:val="008276C1"/>
    <w:rsid w:val="00827707"/>
    <w:rsid w:val="00827AA8"/>
    <w:rsid w:val="00827BD8"/>
    <w:rsid w:val="00827E66"/>
    <w:rsid w:val="00827F7A"/>
    <w:rsid w:val="00830120"/>
    <w:rsid w:val="008304BC"/>
    <w:rsid w:val="00830573"/>
    <w:rsid w:val="0083068A"/>
    <w:rsid w:val="008308E1"/>
    <w:rsid w:val="00830A36"/>
    <w:rsid w:val="00830B5E"/>
    <w:rsid w:val="00830C3F"/>
    <w:rsid w:val="00830D9B"/>
    <w:rsid w:val="008311CE"/>
    <w:rsid w:val="008312F6"/>
    <w:rsid w:val="0083180B"/>
    <w:rsid w:val="0083193C"/>
    <w:rsid w:val="0083206B"/>
    <w:rsid w:val="00832280"/>
    <w:rsid w:val="008324ED"/>
    <w:rsid w:val="00832586"/>
    <w:rsid w:val="00832899"/>
    <w:rsid w:val="00832ACB"/>
    <w:rsid w:val="00832F46"/>
    <w:rsid w:val="0083310B"/>
    <w:rsid w:val="008333BD"/>
    <w:rsid w:val="00833551"/>
    <w:rsid w:val="008335AB"/>
    <w:rsid w:val="00833CD5"/>
    <w:rsid w:val="00833E1B"/>
    <w:rsid w:val="00833F23"/>
    <w:rsid w:val="00834041"/>
    <w:rsid w:val="0083430C"/>
    <w:rsid w:val="00834561"/>
    <w:rsid w:val="0083466F"/>
    <w:rsid w:val="0083468C"/>
    <w:rsid w:val="00834699"/>
    <w:rsid w:val="00834853"/>
    <w:rsid w:val="00834C2D"/>
    <w:rsid w:val="00834CD6"/>
    <w:rsid w:val="00834D5D"/>
    <w:rsid w:val="00834DAE"/>
    <w:rsid w:val="00834FAF"/>
    <w:rsid w:val="0083548E"/>
    <w:rsid w:val="008356BB"/>
    <w:rsid w:val="0083581D"/>
    <w:rsid w:val="00835EC3"/>
    <w:rsid w:val="00835FDE"/>
    <w:rsid w:val="008361FB"/>
    <w:rsid w:val="008367C2"/>
    <w:rsid w:val="008369D7"/>
    <w:rsid w:val="00836FB3"/>
    <w:rsid w:val="00837262"/>
    <w:rsid w:val="0083740B"/>
    <w:rsid w:val="0083761D"/>
    <w:rsid w:val="00837852"/>
    <w:rsid w:val="00837BB3"/>
    <w:rsid w:val="00837BD8"/>
    <w:rsid w:val="00837E76"/>
    <w:rsid w:val="00840148"/>
    <w:rsid w:val="00840351"/>
    <w:rsid w:val="00840451"/>
    <w:rsid w:val="0084045F"/>
    <w:rsid w:val="008406F3"/>
    <w:rsid w:val="00840852"/>
    <w:rsid w:val="00840884"/>
    <w:rsid w:val="008409B5"/>
    <w:rsid w:val="00840B68"/>
    <w:rsid w:val="00840F67"/>
    <w:rsid w:val="00840F78"/>
    <w:rsid w:val="008411DF"/>
    <w:rsid w:val="00841383"/>
    <w:rsid w:val="00841423"/>
    <w:rsid w:val="00841482"/>
    <w:rsid w:val="00841539"/>
    <w:rsid w:val="0084159F"/>
    <w:rsid w:val="008416A0"/>
    <w:rsid w:val="00841B4A"/>
    <w:rsid w:val="00841C8F"/>
    <w:rsid w:val="00842008"/>
    <w:rsid w:val="00842205"/>
    <w:rsid w:val="008423DE"/>
    <w:rsid w:val="00842A46"/>
    <w:rsid w:val="00842DA3"/>
    <w:rsid w:val="00842DF9"/>
    <w:rsid w:val="00842EE5"/>
    <w:rsid w:val="00842F5E"/>
    <w:rsid w:val="0084314C"/>
    <w:rsid w:val="0084332D"/>
    <w:rsid w:val="0084364F"/>
    <w:rsid w:val="00843698"/>
    <w:rsid w:val="008438C3"/>
    <w:rsid w:val="00843AF1"/>
    <w:rsid w:val="00843CF3"/>
    <w:rsid w:val="00844016"/>
    <w:rsid w:val="0084447D"/>
    <w:rsid w:val="008444AE"/>
    <w:rsid w:val="0084487D"/>
    <w:rsid w:val="00844B52"/>
    <w:rsid w:val="00844C59"/>
    <w:rsid w:val="00844EA7"/>
    <w:rsid w:val="008450E7"/>
    <w:rsid w:val="00845342"/>
    <w:rsid w:val="008453A9"/>
    <w:rsid w:val="00845539"/>
    <w:rsid w:val="0084555F"/>
    <w:rsid w:val="0084562E"/>
    <w:rsid w:val="00845721"/>
    <w:rsid w:val="008459C5"/>
    <w:rsid w:val="00845B21"/>
    <w:rsid w:val="00845B9A"/>
    <w:rsid w:val="00845D4B"/>
    <w:rsid w:val="00845F27"/>
    <w:rsid w:val="00845FD9"/>
    <w:rsid w:val="00846152"/>
    <w:rsid w:val="008464BB"/>
    <w:rsid w:val="0084656E"/>
    <w:rsid w:val="008465EE"/>
    <w:rsid w:val="0084663B"/>
    <w:rsid w:val="0084671F"/>
    <w:rsid w:val="0084674C"/>
    <w:rsid w:val="00846803"/>
    <w:rsid w:val="00846A58"/>
    <w:rsid w:val="00846A7D"/>
    <w:rsid w:val="00846B4D"/>
    <w:rsid w:val="00846D4D"/>
    <w:rsid w:val="00846EA5"/>
    <w:rsid w:val="00846F5D"/>
    <w:rsid w:val="008471E9"/>
    <w:rsid w:val="00847206"/>
    <w:rsid w:val="0084740D"/>
    <w:rsid w:val="0084767B"/>
    <w:rsid w:val="0084770B"/>
    <w:rsid w:val="008479D8"/>
    <w:rsid w:val="00847C13"/>
    <w:rsid w:val="00847D20"/>
    <w:rsid w:val="00847E3F"/>
    <w:rsid w:val="00847E62"/>
    <w:rsid w:val="00850082"/>
    <w:rsid w:val="00850207"/>
    <w:rsid w:val="008503D3"/>
    <w:rsid w:val="00850652"/>
    <w:rsid w:val="0085068B"/>
    <w:rsid w:val="008506A7"/>
    <w:rsid w:val="008509A6"/>
    <w:rsid w:val="00850A78"/>
    <w:rsid w:val="00850D82"/>
    <w:rsid w:val="00851110"/>
    <w:rsid w:val="008511FE"/>
    <w:rsid w:val="00851228"/>
    <w:rsid w:val="00851261"/>
    <w:rsid w:val="0085135A"/>
    <w:rsid w:val="008513CC"/>
    <w:rsid w:val="008514DD"/>
    <w:rsid w:val="00851510"/>
    <w:rsid w:val="008516C5"/>
    <w:rsid w:val="008516EF"/>
    <w:rsid w:val="00851B8D"/>
    <w:rsid w:val="00851CC1"/>
    <w:rsid w:val="00851D0F"/>
    <w:rsid w:val="00851D25"/>
    <w:rsid w:val="0085208F"/>
    <w:rsid w:val="008522E2"/>
    <w:rsid w:val="00852306"/>
    <w:rsid w:val="00852402"/>
    <w:rsid w:val="00852935"/>
    <w:rsid w:val="00852BD6"/>
    <w:rsid w:val="00852EBB"/>
    <w:rsid w:val="0085321B"/>
    <w:rsid w:val="0085325F"/>
    <w:rsid w:val="00853363"/>
    <w:rsid w:val="00853468"/>
    <w:rsid w:val="0085353C"/>
    <w:rsid w:val="00853838"/>
    <w:rsid w:val="00853BDF"/>
    <w:rsid w:val="00853E01"/>
    <w:rsid w:val="00853F9B"/>
    <w:rsid w:val="00854052"/>
    <w:rsid w:val="00854591"/>
    <w:rsid w:val="00854B92"/>
    <w:rsid w:val="00854C26"/>
    <w:rsid w:val="00854E57"/>
    <w:rsid w:val="008553FF"/>
    <w:rsid w:val="0085549E"/>
    <w:rsid w:val="0085558F"/>
    <w:rsid w:val="0085584B"/>
    <w:rsid w:val="00855A76"/>
    <w:rsid w:val="00855DC0"/>
    <w:rsid w:val="00855F26"/>
    <w:rsid w:val="008562B5"/>
    <w:rsid w:val="008564BC"/>
    <w:rsid w:val="008564BF"/>
    <w:rsid w:val="008564D9"/>
    <w:rsid w:val="00856664"/>
    <w:rsid w:val="008566F5"/>
    <w:rsid w:val="00856869"/>
    <w:rsid w:val="00856A47"/>
    <w:rsid w:val="00856ABD"/>
    <w:rsid w:val="00856B46"/>
    <w:rsid w:val="00856C69"/>
    <w:rsid w:val="00856E7A"/>
    <w:rsid w:val="00857101"/>
    <w:rsid w:val="00857459"/>
    <w:rsid w:val="008575DF"/>
    <w:rsid w:val="008578BA"/>
    <w:rsid w:val="008578E3"/>
    <w:rsid w:val="008579B6"/>
    <w:rsid w:val="00857BA6"/>
    <w:rsid w:val="00857CE4"/>
    <w:rsid w:val="00857D86"/>
    <w:rsid w:val="0086007B"/>
    <w:rsid w:val="0086011A"/>
    <w:rsid w:val="00860369"/>
    <w:rsid w:val="008605B8"/>
    <w:rsid w:val="00860697"/>
    <w:rsid w:val="008607E9"/>
    <w:rsid w:val="008608D6"/>
    <w:rsid w:val="008608E2"/>
    <w:rsid w:val="008612E0"/>
    <w:rsid w:val="0086151B"/>
    <w:rsid w:val="00861545"/>
    <w:rsid w:val="00861812"/>
    <w:rsid w:val="00861836"/>
    <w:rsid w:val="008619DA"/>
    <w:rsid w:val="00861C2F"/>
    <w:rsid w:val="00861C32"/>
    <w:rsid w:val="00861E90"/>
    <w:rsid w:val="00862311"/>
    <w:rsid w:val="00862546"/>
    <w:rsid w:val="00862799"/>
    <w:rsid w:val="0086289D"/>
    <w:rsid w:val="008628C8"/>
    <w:rsid w:val="00862A36"/>
    <w:rsid w:val="00862C0F"/>
    <w:rsid w:val="00862D7C"/>
    <w:rsid w:val="00862DEB"/>
    <w:rsid w:val="008630FA"/>
    <w:rsid w:val="0086332C"/>
    <w:rsid w:val="008635BA"/>
    <w:rsid w:val="008635E1"/>
    <w:rsid w:val="00863649"/>
    <w:rsid w:val="00863EE8"/>
    <w:rsid w:val="008640A9"/>
    <w:rsid w:val="00864685"/>
    <w:rsid w:val="008647BC"/>
    <w:rsid w:val="008647EA"/>
    <w:rsid w:val="008649A7"/>
    <w:rsid w:val="00864DF9"/>
    <w:rsid w:val="00864DFB"/>
    <w:rsid w:val="00864F11"/>
    <w:rsid w:val="00864F14"/>
    <w:rsid w:val="00864F48"/>
    <w:rsid w:val="00865298"/>
    <w:rsid w:val="00865364"/>
    <w:rsid w:val="008654AC"/>
    <w:rsid w:val="008657BA"/>
    <w:rsid w:val="00865A94"/>
    <w:rsid w:val="00865E87"/>
    <w:rsid w:val="00865ED2"/>
    <w:rsid w:val="00865F6A"/>
    <w:rsid w:val="00865FF8"/>
    <w:rsid w:val="00866008"/>
    <w:rsid w:val="008660A5"/>
    <w:rsid w:val="0086617C"/>
    <w:rsid w:val="00866859"/>
    <w:rsid w:val="00866AFD"/>
    <w:rsid w:val="00866B8D"/>
    <w:rsid w:val="00866BDC"/>
    <w:rsid w:val="00866DA1"/>
    <w:rsid w:val="00866E55"/>
    <w:rsid w:val="00866EB3"/>
    <w:rsid w:val="0086705F"/>
    <w:rsid w:val="00867600"/>
    <w:rsid w:val="00867604"/>
    <w:rsid w:val="0086763D"/>
    <w:rsid w:val="008678A2"/>
    <w:rsid w:val="00867AEA"/>
    <w:rsid w:val="00867B5E"/>
    <w:rsid w:val="00867D4B"/>
    <w:rsid w:val="00867D77"/>
    <w:rsid w:val="00870156"/>
    <w:rsid w:val="0087055D"/>
    <w:rsid w:val="008705F5"/>
    <w:rsid w:val="008709FC"/>
    <w:rsid w:val="008710B4"/>
    <w:rsid w:val="00871384"/>
    <w:rsid w:val="00871704"/>
    <w:rsid w:val="00871DBC"/>
    <w:rsid w:val="00871EF6"/>
    <w:rsid w:val="008721D3"/>
    <w:rsid w:val="00872345"/>
    <w:rsid w:val="008723BA"/>
    <w:rsid w:val="008726EB"/>
    <w:rsid w:val="00872736"/>
    <w:rsid w:val="008728B3"/>
    <w:rsid w:val="00872996"/>
    <w:rsid w:val="008729EA"/>
    <w:rsid w:val="00872BF2"/>
    <w:rsid w:val="0087306B"/>
    <w:rsid w:val="00873145"/>
    <w:rsid w:val="00873334"/>
    <w:rsid w:val="0087333E"/>
    <w:rsid w:val="0087335E"/>
    <w:rsid w:val="0087338A"/>
    <w:rsid w:val="00873398"/>
    <w:rsid w:val="00873441"/>
    <w:rsid w:val="00873506"/>
    <w:rsid w:val="00873A03"/>
    <w:rsid w:val="00873E6D"/>
    <w:rsid w:val="00873ECE"/>
    <w:rsid w:val="00873F39"/>
    <w:rsid w:val="00874206"/>
    <w:rsid w:val="008742E8"/>
    <w:rsid w:val="008744DD"/>
    <w:rsid w:val="0087456F"/>
    <w:rsid w:val="008746EA"/>
    <w:rsid w:val="00874825"/>
    <w:rsid w:val="00874A2B"/>
    <w:rsid w:val="00874AEC"/>
    <w:rsid w:val="00874C36"/>
    <w:rsid w:val="00874CD1"/>
    <w:rsid w:val="008751B2"/>
    <w:rsid w:val="008753EC"/>
    <w:rsid w:val="00875499"/>
    <w:rsid w:val="0087589B"/>
    <w:rsid w:val="00875B3B"/>
    <w:rsid w:val="00875B79"/>
    <w:rsid w:val="00875C73"/>
    <w:rsid w:val="00875D4E"/>
    <w:rsid w:val="00875DBA"/>
    <w:rsid w:val="00875E24"/>
    <w:rsid w:val="00875E6D"/>
    <w:rsid w:val="00876041"/>
    <w:rsid w:val="00876421"/>
    <w:rsid w:val="00876597"/>
    <w:rsid w:val="008769F4"/>
    <w:rsid w:val="00876AF4"/>
    <w:rsid w:val="00876B27"/>
    <w:rsid w:val="00876B9B"/>
    <w:rsid w:val="00876D21"/>
    <w:rsid w:val="00876D70"/>
    <w:rsid w:val="00876E15"/>
    <w:rsid w:val="00876F38"/>
    <w:rsid w:val="008774FE"/>
    <w:rsid w:val="008775A3"/>
    <w:rsid w:val="00877638"/>
    <w:rsid w:val="008776A8"/>
    <w:rsid w:val="008778E2"/>
    <w:rsid w:val="00877978"/>
    <w:rsid w:val="00877CD8"/>
    <w:rsid w:val="00877EB7"/>
    <w:rsid w:val="00877F51"/>
    <w:rsid w:val="00880048"/>
    <w:rsid w:val="00880075"/>
    <w:rsid w:val="008800A7"/>
    <w:rsid w:val="00880185"/>
    <w:rsid w:val="008805E7"/>
    <w:rsid w:val="008807AB"/>
    <w:rsid w:val="00880812"/>
    <w:rsid w:val="00880923"/>
    <w:rsid w:val="008809F9"/>
    <w:rsid w:val="00880DD6"/>
    <w:rsid w:val="00880DE1"/>
    <w:rsid w:val="0088103B"/>
    <w:rsid w:val="00881088"/>
    <w:rsid w:val="00881122"/>
    <w:rsid w:val="008812A5"/>
    <w:rsid w:val="0088131D"/>
    <w:rsid w:val="008813CA"/>
    <w:rsid w:val="00881577"/>
    <w:rsid w:val="00881768"/>
    <w:rsid w:val="008819D1"/>
    <w:rsid w:val="00881B03"/>
    <w:rsid w:val="00881B93"/>
    <w:rsid w:val="00881E91"/>
    <w:rsid w:val="0088212D"/>
    <w:rsid w:val="008823EC"/>
    <w:rsid w:val="0088279B"/>
    <w:rsid w:val="00882B99"/>
    <w:rsid w:val="00882D08"/>
    <w:rsid w:val="00882F6F"/>
    <w:rsid w:val="00883079"/>
    <w:rsid w:val="008831B5"/>
    <w:rsid w:val="00883C0D"/>
    <w:rsid w:val="00883E76"/>
    <w:rsid w:val="00883F71"/>
    <w:rsid w:val="008840C2"/>
    <w:rsid w:val="00884188"/>
    <w:rsid w:val="0088419E"/>
    <w:rsid w:val="008841E9"/>
    <w:rsid w:val="008842AC"/>
    <w:rsid w:val="0088438F"/>
    <w:rsid w:val="00884839"/>
    <w:rsid w:val="008848DB"/>
    <w:rsid w:val="00884965"/>
    <w:rsid w:val="00884BC8"/>
    <w:rsid w:val="00884C68"/>
    <w:rsid w:val="008851E7"/>
    <w:rsid w:val="00885282"/>
    <w:rsid w:val="008852FA"/>
    <w:rsid w:val="0088536B"/>
    <w:rsid w:val="008853B8"/>
    <w:rsid w:val="008853E0"/>
    <w:rsid w:val="00885B0C"/>
    <w:rsid w:val="00885BC2"/>
    <w:rsid w:val="00885C6B"/>
    <w:rsid w:val="00885C8B"/>
    <w:rsid w:val="00885F37"/>
    <w:rsid w:val="0088608F"/>
    <w:rsid w:val="00886402"/>
    <w:rsid w:val="008864D7"/>
    <w:rsid w:val="00886582"/>
    <w:rsid w:val="008865E6"/>
    <w:rsid w:val="00886605"/>
    <w:rsid w:val="00886961"/>
    <w:rsid w:val="00886B45"/>
    <w:rsid w:val="00886D6D"/>
    <w:rsid w:val="00886E4D"/>
    <w:rsid w:val="00886EBC"/>
    <w:rsid w:val="008870B7"/>
    <w:rsid w:val="008870DB"/>
    <w:rsid w:val="00887401"/>
    <w:rsid w:val="008874BF"/>
    <w:rsid w:val="008878BD"/>
    <w:rsid w:val="00887FAE"/>
    <w:rsid w:val="00890119"/>
    <w:rsid w:val="00890465"/>
    <w:rsid w:val="00890865"/>
    <w:rsid w:val="00890FB3"/>
    <w:rsid w:val="00891087"/>
    <w:rsid w:val="00891270"/>
    <w:rsid w:val="00891339"/>
    <w:rsid w:val="00891695"/>
    <w:rsid w:val="008916E3"/>
    <w:rsid w:val="00891ED5"/>
    <w:rsid w:val="00891F53"/>
    <w:rsid w:val="00892144"/>
    <w:rsid w:val="0089232E"/>
    <w:rsid w:val="0089242E"/>
    <w:rsid w:val="0089256F"/>
    <w:rsid w:val="0089266D"/>
    <w:rsid w:val="00892759"/>
    <w:rsid w:val="0089299F"/>
    <w:rsid w:val="00892BB0"/>
    <w:rsid w:val="00892FA1"/>
    <w:rsid w:val="00892FAB"/>
    <w:rsid w:val="008930A0"/>
    <w:rsid w:val="00893619"/>
    <w:rsid w:val="00893A63"/>
    <w:rsid w:val="00893AA6"/>
    <w:rsid w:val="00893C71"/>
    <w:rsid w:val="0089418C"/>
    <w:rsid w:val="00894893"/>
    <w:rsid w:val="0089490E"/>
    <w:rsid w:val="00894ADD"/>
    <w:rsid w:val="00894FB8"/>
    <w:rsid w:val="008950CE"/>
    <w:rsid w:val="0089538B"/>
    <w:rsid w:val="008953AA"/>
    <w:rsid w:val="008955B3"/>
    <w:rsid w:val="00895F3D"/>
    <w:rsid w:val="00896002"/>
    <w:rsid w:val="00896029"/>
    <w:rsid w:val="0089629B"/>
    <w:rsid w:val="0089640C"/>
    <w:rsid w:val="008967CD"/>
    <w:rsid w:val="00896928"/>
    <w:rsid w:val="00896937"/>
    <w:rsid w:val="008969F7"/>
    <w:rsid w:val="00896CB1"/>
    <w:rsid w:val="00896DE4"/>
    <w:rsid w:val="00896E58"/>
    <w:rsid w:val="00896EEF"/>
    <w:rsid w:val="008970B5"/>
    <w:rsid w:val="00897419"/>
    <w:rsid w:val="0089752E"/>
    <w:rsid w:val="008975BC"/>
    <w:rsid w:val="008977F3"/>
    <w:rsid w:val="00897C7F"/>
    <w:rsid w:val="00897E8A"/>
    <w:rsid w:val="008A013A"/>
    <w:rsid w:val="008A0423"/>
    <w:rsid w:val="008A055E"/>
    <w:rsid w:val="008A0718"/>
    <w:rsid w:val="008A083C"/>
    <w:rsid w:val="008A0892"/>
    <w:rsid w:val="008A09D1"/>
    <w:rsid w:val="008A0A1E"/>
    <w:rsid w:val="008A0B14"/>
    <w:rsid w:val="008A1110"/>
    <w:rsid w:val="008A1139"/>
    <w:rsid w:val="008A1233"/>
    <w:rsid w:val="008A124F"/>
    <w:rsid w:val="008A130C"/>
    <w:rsid w:val="008A1465"/>
    <w:rsid w:val="008A14BE"/>
    <w:rsid w:val="008A1769"/>
    <w:rsid w:val="008A17E8"/>
    <w:rsid w:val="008A1C45"/>
    <w:rsid w:val="008A1E4E"/>
    <w:rsid w:val="008A20C3"/>
    <w:rsid w:val="008A21B6"/>
    <w:rsid w:val="008A2353"/>
    <w:rsid w:val="008A2640"/>
    <w:rsid w:val="008A2863"/>
    <w:rsid w:val="008A291F"/>
    <w:rsid w:val="008A2A50"/>
    <w:rsid w:val="008A2B97"/>
    <w:rsid w:val="008A3002"/>
    <w:rsid w:val="008A3204"/>
    <w:rsid w:val="008A33BB"/>
    <w:rsid w:val="008A356C"/>
    <w:rsid w:val="008A37F9"/>
    <w:rsid w:val="008A3964"/>
    <w:rsid w:val="008A3A8B"/>
    <w:rsid w:val="008A3B58"/>
    <w:rsid w:val="008A4095"/>
    <w:rsid w:val="008A4180"/>
    <w:rsid w:val="008A449E"/>
    <w:rsid w:val="008A4665"/>
    <w:rsid w:val="008A4844"/>
    <w:rsid w:val="008A5179"/>
    <w:rsid w:val="008A52F8"/>
    <w:rsid w:val="008A54DF"/>
    <w:rsid w:val="008A557B"/>
    <w:rsid w:val="008A5991"/>
    <w:rsid w:val="008A5B2C"/>
    <w:rsid w:val="008A5C9A"/>
    <w:rsid w:val="008A5E3C"/>
    <w:rsid w:val="008A6038"/>
    <w:rsid w:val="008A6327"/>
    <w:rsid w:val="008A6476"/>
    <w:rsid w:val="008A65C8"/>
    <w:rsid w:val="008A673C"/>
    <w:rsid w:val="008A6A60"/>
    <w:rsid w:val="008A6A73"/>
    <w:rsid w:val="008A6B69"/>
    <w:rsid w:val="008A6C57"/>
    <w:rsid w:val="008A6E2F"/>
    <w:rsid w:val="008A6ED5"/>
    <w:rsid w:val="008A7839"/>
    <w:rsid w:val="008A784C"/>
    <w:rsid w:val="008A7D89"/>
    <w:rsid w:val="008A7E85"/>
    <w:rsid w:val="008A7ED2"/>
    <w:rsid w:val="008B013B"/>
    <w:rsid w:val="008B03EA"/>
    <w:rsid w:val="008B0474"/>
    <w:rsid w:val="008B078C"/>
    <w:rsid w:val="008B084C"/>
    <w:rsid w:val="008B1330"/>
    <w:rsid w:val="008B1492"/>
    <w:rsid w:val="008B14BC"/>
    <w:rsid w:val="008B1662"/>
    <w:rsid w:val="008B1717"/>
    <w:rsid w:val="008B19DD"/>
    <w:rsid w:val="008B1C4C"/>
    <w:rsid w:val="008B1F10"/>
    <w:rsid w:val="008B20FA"/>
    <w:rsid w:val="008B225D"/>
    <w:rsid w:val="008B23A7"/>
    <w:rsid w:val="008B2424"/>
    <w:rsid w:val="008B2607"/>
    <w:rsid w:val="008B2951"/>
    <w:rsid w:val="008B2B71"/>
    <w:rsid w:val="008B2B9C"/>
    <w:rsid w:val="008B2C5D"/>
    <w:rsid w:val="008B320D"/>
    <w:rsid w:val="008B32DE"/>
    <w:rsid w:val="008B37DF"/>
    <w:rsid w:val="008B3979"/>
    <w:rsid w:val="008B3A66"/>
    <w:rsid w:val="008B3BC9"/>
    <w:rsid w:val="008B40DD"/>
    <w:rsid w:val="008B42EE"/>
    <w:rsid w:val="008B43AA"/>
    <w:rsid w:val="008B44FC"/>
    <w:rsid w:val="008B48C9"/>
    <w:rsid w:val="008B4A73"/>
    <w:rsid w:val="008B4AD1"/>
    <w:rsid w:val="008B4C89"/>
    <w:rsid w:val="008B4D83"/>
    <w:rsid w:val="008B4F62"/>
    <w:rsid w:val="008B541F"/>
    <w:rsid w:val="008B5429"/>
    <w:rsid w:val="008B555F"/>
    <w:rsid w:val="008B563B"/>
    <w:rsid w:val="008B56A2"/>
    <w:rsid w:val="008B56E0"/>
    <w:rsid w:val="008B5869"/>
    <w:rsid w:val="008B597F"/>
    <w:rsid w:val="008B5A3F"/>
    <w:rsid w:val="008B5CE1"/>
    <w:rsid w:val="008B5E2C"/>
    <w:rsid w:val="008B60C1"/>
    <w:rsid w:val="008B60E8"/>
    <w:rsid w:val="008B6283"/>
    <w:rsid w:val="008B63EA"/>
    <w:rsid w:val="008B6405"/>
    <w:rsid w:val="008B6724"/>
    <w:rsid w:val="008B698B"/>
    <w:rsid w:val="008B6AB5"/>
    <w:rsid w:val="008B6C36"/>
    <w:rsid w:val="008B6F16"/>
    <w:rsid w:val="008B6FFA"/>
    <w:rsid w:val="008B7258"/>
    <w:rsid w:val="008B7577"/>
    <w:rsid w:val="008B75D7"/>
    <w:rsid w:val="008B7C16"/>
    <w:rsid w:val="008C0345"/>
    <w:rsid w:val="008C0437"/>
    <w:rsid w:val="008C0776"/>
    <w:rsid w:val="008C07C5"/>
    <w:rsid w:val="008C0852"/>
    <w:rsid w:val="008C08A9"/>
    <w:rsid w:val="008C0A8B"/>
    <w:rsid w:val="008C0B78"/>
    <w:rsid w:val="008C0CB8"/>
    <w:rsid w:val="008C10F1"/>
    <w:rsid w:val="008C1428"/>
    <w:rsid w:val="008C149C"/>
    <w:rsid w:val="008C153E"/>
    <w:rsid w:val="008C15F2"/>
    <w:rsid w:val="008C16DA"/>
    <w:rsid w:val="008C1886"/>
    <w:rsid w:val="008C18E7"/>
    <w:rsid w:val="008C1B32"/>
    <w:rsid w:val="008C1C8D"/>
    <w:rsid w:val="008C1F68"/>
    <w:rsid w:val="008C1FEC"/>
    <w:rsid w:val="008C20FE"/>
    <w:rsid w:val="008C2218"/>
    <w:rsid w:val="008C2CC3"/>
    <w:rsid w:val="008C2CDD"/>
    <w:rsid w:val="008C2D87"/>
    <w:rsid w:val="008C3019"/>
    <w:rsid w:val="008C305D"/>
    <w:rsid w:val="008C316D"/>
    <w:rsid w:val="008C3182"/>
    <w:rsid w:val="008C34A1"/>
    <w:rsid w:val="008C35C5"/>
    <w:rsid w:val="008C3679"/>
    <w:rsid w:val="008C36AE"/>
    <w:rsid w:val="008C3AB2"/>
    <w:rsid w:val="008C3B9A"/>
    <w:rsid w:val="008C3C08"/>
    <w:rsid w:val="008C3CA4"/>
    <w:rsid w:val="008C3D17"/>
    <w:rsid w:val="008C3E9B"/>
    <w:rsid w:val="008C3EB7"/>
    <w:rsid w:val="008C4018"/>
    <w:rsid w:val="008C40DE"/>
    <w:rsid w:val="008C40FB"/>
    <w:rsid w:val="008C4556"/>
    <w:rsid w:val="008C45E0"/>
    <w:rsid w:val="008C4800"/>
    <w:rsid w:val="008C48A3"/>
    <w:rsid w:val="008C516C"/>
    <w:rsid w:val="008C517F"/>
    <w:rsid w:val="008C569F"/>
    <w:rsid w:val="008C56BE"/>
    <w:rsid w:val="008C5B56"/>
    <w:rsid w:val="008C5C60"/>
    <w:rsid w:val="008C5C76"/>
    <w:rsid w:val="008C61D5"/>
    <w:rsid w:val="008C632C"/>
    <w:rsid w:val="008C662F"/>
    <w:rsid w:val="008C6879"/>
    <w:rsid w:val="008C6936"/>
    <w:rsid w:val="008C6B3A"/>
    <w:rsid w:val="008C6CBA"/>
    <w:rsid w:val="008C7073"/>
    <w:rsid w:val="008C71E8"/>
    <w:rsid w:val="008C722E"/>
    <w:rsid w:val="008C74C1"/>
    <w:rsid w:val="008C75A0"/>
    <w:rsid w:val="008C76A0"/>
    <w:rsid w:val="008C7753"/>
    <w:rsid w:val="008C785B"/>
    <w:rsid w:val="008C7AF9"/>
    <w:rsid w:val="008C7C54"/>
    <w:rsid w:val="008C7D75"/>
    <w:rsid w:val="008C7E82"/>
    <w:rsid w:val="008D0681"/>
    <w:rsid w:val="008D07D9"/>
    <w:rsid w:val="008D0802"/>
    <w:rsid w:val="008D0803"/>
    <w:rsid w:val="008D0885"/>
    <w:rsid w:val="008D09BB"/>
    <w:rsid w:val="008D0C3C"/>
    <w:rsid w:val="008D0D42"/>
    <w:rsid w:val="008D0EB5"/>
    <w:rsid w:val="008D0EEA"/>
    <w:rsid w:val="008D1176"/>
    <w:rsid w:val="008D1223"/>
    <w:rsid w:val="008D1314"/>
    <w:rsid w:val="008D1319"/>
    <w:rsid w:val="008D1401"/>
    <w:rsid w:val="008D1478"/>
    <w:rsid w:val="008D164E"/>
    <w:rsid w:val="008D1831"/>
    <w:rsid w:val="008D184E"/>
    <w:rsid w:val="008D1932"/>
    <w:rsid w:val="008D1A5C"/>
    <w:rsid w:val="008D1D54"/>
    <w:rsid w:val="008D204F"/>
    <w:rsid w:val="008D2102"/>
    <w:rsid w:val="008D250B"/>
    <w:rsid w:val="008D25F5"/>
    <w:rsid w:val="008D2826"/>
    <w:rsid w:val="008D286C"/>
    <w:rsid w:val="008D2BE4"/>
    <w:rsid w:val="008D32D1"/>
    <w:rsid w:val="008D345A"/>
    <w:rsid w:val="008D34F9"/>
    <w:rsid w:val="008D3529"/>
    <w:rsid w:val="008D3551"/>
    <w:rsid w:val="008D370D"/>
    <w:rsid w:val="008D3947"/>
    <w:rsid w:val="008D3A1C"/>
    <w:rsid w:val="008D3BDA"/>
    <w:rsid w:val="008D3C5D"/>
    <w:rsid w:val="008D3C93"/>
    <w:rsid w:val="008D40F2"/>
    <w:rsid w:val="008D43B6"/>
    <w:rsid w:val="008D4760"/>
    <w:rsid w:val="008D4810"/>
    <w:rsid w:val="008D4942"/>
    <w:rsid w:val="008D4C1F"/>
    <w:rsid w:val="008D4DF2"/>
    <w:rsid w:val="008D4E91"/>
    <w:rsid w:val="008D52E9"/>
    <w:rsid w:val="008D5451"/>
    <w:rsid w:val="008D57B7"/>
    <w:rsid w:val="008D58B0"/>
    <w:rsid w:val="008D5BF0"/>
    <w:rsid w:val="008D5CE8"/>
    <w:rsid w:val="008D626C"/>
    <w:rsid w:val="008D6522"/>
    <w:rsid w:val="008D664F"/>
    <w:rsid w:val="008D681C"/>
    <w:rsid w:val="008D684F"/>
    <w:rsid w:val="008D68EB"/>
    <w:rsid w:val="008D6B4C"/>
    <w:rsid w:val="008D6B65"/>
    <w:rsid w:val="008D6F38"/>
    <w:rsid w:val="008D75DA"/>
    <w:rsid w:val="008D7B92"/>
    <w:rsid w:val="008E01E2"/>
    <w:rsid w:val="008E0A87"/>
    <w:rsid w:val="008E0BC6"/>
    <w:rsid w:val="008E0D15"/>
    <w:rsid w:val="008E1148"/>
    <w:rsid w:val="008E1569"/>
    <w:rsid w:val="008E1855"/>
    <w:rsid w:val="008E1A78"/>
    <w:rsid w:val="008E1CF6"/>
    <w:rsid w:val="008E20C6"/>
    <w:rsid w:val="008E2476"/>
    <w:rsid w:val="008E253C"/>
    <w:rsid w:val="008E26C2"/>
    <w:rsid w:val="008E293E"/>
    <w:rsid w:val="008E29D0"/>
    <w:rsid w:val="008E2DC6"/>
    <w:rsid w:val="008E2E4D"/>
    <w:rsid w:val="008E309F"/>
    <w:rsid w:val="008E3328"/>
    <w:rsid w:val="008E33FC"/>
    <w:rsid w:val="008E34FB"/>
    <w:rsid w:val="008E364E"/>
    <w:rsid w:val="008E37B1"/>
    <w:rsid w:val="008E37DA"/>
    <w:rsid w:val="008E3822"/>
    <w:rsid w:val="008E3A6E"/>
    <w:rsid w:val="008E40C0"/>
    <w:rsid w:val="008E44BF"/>
    <w:rsid w:val="008E4666"/>
    <w:rsid w:val="008E4682"/>
    <w:rsid w:val="008E46C2"/>
    <w:rsid w:val="008E46C4"/>
    <w:rsid w:val="008E46D5"/>
    <w:rsid w:val="008E46EA"/>
    <w:rsid w:val="008E4723"/>
    <w:rsid w:val="008E4757"/>
    <w:rsid w:val="008E47F5"/>
    <w:rsid w:val="008E49A5"/>
    <w:rsid w:val="008E4F1A"/>
    <w:rsid w:val="008E50AB"/>
    <w:rsid w:val="008E5239"/>
    <w:rsid w:val="008E5463"/>
    <w:rsid w:val="008E54AD"/>
    <w:rsid w:val="008E5576"/>
    <w:rsid w:val="008E5697"/>
    <w:rsid w:val="008E5716"/>
    <w:rsid w:val="008E586B"/>
    <w:rsid w:val="008E5BBB"/>
    <w:rsid w:val="008E5D86"/>
    <w:rsid w:val="008E5EBC"/>
    <w:rsid w:val="008E5EF0"/>
    <w:rsid w:val="008E6484"/>
    <w:rsid w:val="008E66FB"/>
    <w:rsid w:val="008E677E"/>
    <w:rsid w:val="008E6E06"/>
    <w:rsid w:val="008E6E37"/>
    <w:rsid w:val="008E7074"/>
    <w:rsid w:val="008E7252"/>
    <w:rsid w:val="008E7335"/>
    <w:rsid w:val="008E7465"/>
    <w:rsid w:val="008E765F"/>
    <w:rsid w:val="008E7CBB"/>
    <w:rsid w:val="008E7D51"/>
    <w:rsid w:val="008E7DB4"/>
    <w:rsid w:val="008F0131"/>
    <w:rsid w:val="008F016D"/>
    <w:rsid w:val="008F03B8"/>
    <w:rsid w:val="008F05E6"/>
    <w:rsid w:val="008F0801"/>
    <w:rsid w:val="008F097B"/>
    <w:rsid w:val="008F0BA3"/>
    <w:rsid w:val="008F0C47"/>
    <w:rsid w:val="008F1008"/>
    <w:rsid w:val="008F1056"/>
    <w:rsid w:val="008F111E"/>
    <w:rsid w:val="008F1254"/>
    <w:rsid w:val="008F15BC"/>
    <w:rsid w:val="008F1735"/>
    <w:rsid w:val="008F17FF"/>
    <w:rsid w:val="008F1B42"/>
    <w:rsid w:val="008F1D2E"/>
    <w:rsid w:val="008F1D38"/>
    <w:rsid w:val="008F1DFB"/>
    <w:rsid w:val="008F1E6B"/>
    <w:rsid w:val="008F1F77"/>
    <w:rsid w:val="008F1F9E"/>
    <w:rsid w:val="008F1FFE"/>
    <w:rsid w:val="008F2054"/>
    <w:rsid w:val="008F2872"/>
    <w:rsid w:val="008F2939"/>
    <w:rsid w:val="008F29CD"/>
    <w:rsid w:val="008F2B81"/>
    <w:rsid w:val="008F2CAA"/>
    <w:rsid w:val="008F2F14"/>
    <w:rsid w:val="008F3187"/>
    <w:rsid w:val="008F3537"/>
    <w:rsid w:val="008F3556"/>
    <w:rsid w:val="008F3919"/>
    <w:rsid w:val="008F3B26"/>
    <w:rsid w:val="008F3B7A"/>
    <w:rsid w:val="008F4279"/>
    <w:rsid w:val="008F431D"/>
    <w:rsid w:val="008F43C8"/>
    <w:rsid w:val="008F44A5"/>
    <w:rsid w:val="008F4525"/>
    <w:rsid w:val="008F4697"/>
    <w:rsid w:val="008F479F"/>
    <w:rsid w:val="008F4D3D"/>
    <w:rsid w:val="008F4DB2"/>
    <w:rsid w:val="008F4E95"/>
    <w:rsid w:val="008F4EFB"/>
    <w:rsid w:val="008F4FA8"/>
    <w:rsid w:val="008F50FF"/>
    <w:rsid w:val="008F524F"/>
    <w:rsid w:val="008F5338"/>
    <w:rsid w:val="008F56BD"/>
    <w:rsid w:val="008F56F6"/>
    <w:rsid w:val="008F59AD"/>
    <w:rsid w:val="008F5ACC"/>
    <w:rsid w:val="008F5AEE"/>
    <w:rsid w:val="008F5D08"/>
    <w:rsid w:val="008F64A3"/>
    <w:rsid w:val="008F64B8"/>
    <w:rsid w:val="008F67BA"/>
    <w:rsid w:val="008F6B49"/>
    <w:rsid w:val="008F6CF0"/>
    <w:rsid w:val="008F6D77"/>
    <w:rsid w:val="008F70CA"/>
    <w:rsid w:val="008F7134"/>
    <w:rsid w:val="008F747F"/>
    <w:rsid w:val="008F7A1D"/>
    <w:rsid w:val="008F7B35"/>
    <w:rsid w:val="008F7CB0"/>
    <w:rsid w:val="008F7FE0"/>
    <w:rsid w:val="00900034"/>
    <w:rsid w:val="00900074"/>
    <w:rsid w:val="009000F9"/>
    <w:rsid w:val="009000FA"/>
    <w:rsid w:val="009001E2"/>
    <w:rsid w:val="009002E9"/>
    <w:rsid w:val="00900353"/>
    <w:rsid w:val="009003B5"/>
    <w:rsid w:val="00900422"/>
    <w:rsid w:val="0090050D"/>
    <w:rsid w:val="009006B6"/>
    <w:rsid w:val="0090082C"/>
    <w:rsid w:val="00900A53"/>
    <w:rsid w:val="00900C49"/>
    <w:rsid w:val="00900DCC"/>
    <w:rsid w:val="00900FA5"/>
    <w:rsid w:val="00901248"/>
    <w:rsid w:val="00901330"/>
    <w:rsid w:val="009015EA"/>
    <w:rsid w:val="0090185A"/>
    <w:rsid w:val="00901986"/>
    <w:rsid w:val="009019C4"/>
    <w:rsid w:val="00901A0A"/>
    <w:rsid w:val="00901A4F"/>
    <w:rsid w:val="00901BFA"/>
    <w:rsid w:val="00901CBD"/>
    <w:rsid w:val="00901D07"/>
    <w:rsid w:val="00901E4F"/>
    <w:rsid w:val="00901ED0"/>
    <w:rsid w:val="009022B0"/>
    <w:rsid w:val="009022DF"/>
    <w:rsid w:val="00902525"/>
    <w:rsid w:val="009026E5"/>
    <w:rsid w:val="0090273F"/>
    <w:rsid w:val="00902BDF"/>
    <w:rsid w:val="00902C2F"/>
    <w:rsid w:val="00902CF3"/>
    <w:rsid w:val="00902CFF"/>
    <w:rsid w:val="00902E06"/>
    <w:rsid w:val="00902E5D"/>
    <w:rsid w:val="00903367"/>
    <w:rsid w:val="009036B8"/>
    <w:rsid w:val="009037DE"/>
    <w:rsid w:val="00903957"/>
    <w:rsid w:val="00903974"/>
    <w:rsid w:val="00903C38"/>
    <w:rsid w:val="00903EDC"/>
    <w:rsid w:val="00903F63"/>
    <w:rsid w:val="00904252"/>
    <w:rsid w:val="009044D2"/>
    <w:rsid w:val="00904C18"/>
    <w:rsid w:val="009050D7"/>
    <w:rsid w:val="00905515"/>
    <w:rsid w:val="00905603"/>
    <w:rsid w:val="0090573F"/>
    <w:rsid w:val="009058D8"/>
    <w:rsid w:val="00905C15"/>
    <w:rsid w:val="00905E6C"/>
    <w:rsid w:val="00905EC6"/>
    <w:rsid w:val="00905ECA"/>
    <w:rsid w:val="00905EF3"/>
    <w:rsid w:val="009061D7"/>
    <w:rsid w:val="009064D4"/>
    <w:rsid w:val="00906520"/>
    <w:rsid w:val="0090659D"/>
    <w:rsid w:val="009065F6"/>
    <w:rsid w:val="009066DA"/>
    <w:rsid w:val="009068C4"/>
    <w:rsid w:val="009069A1"/>
    <w:rsid w:val="00906BE0"/>
    <w:rsid w:val="00906C6F"/>
    <w:rsid w:val="00906C95"/>
    <w:rsid w:val="00906E05"/>
    <w:rsid w:val="00907009"/>
    <w:rsid w:val="00907058"/>
    <w:rsid w:val="00907449"/>
    <w:rsid w:val="009074B4"/>
    <w:rsid w:val="009076A3"/>
    <w:rsid w:val="00907D01"/>
    <w:rsid w:val="00907D6A"/>
    <w:rsid w:val="00907F36"/>
    <w:rsid w:val="00907FCA"/>
    <w:rsid w:val="0091014E"/>
    <w:rsid w:val="00910290"/>
    <w:rsid w:val="009103E3"/>
    <w:rsid w:val="00910547"/>
    <w:rsid w:val="00910570"/>
    <w:rsid w:val="00910781"/>
    <w:rsid w:val="00910843"/>
    <w:rsid w:val="00910BFF"/>
    <w:rsid w:val="00910E9A"/>
    <w:rsid w:val="00911006"/>
    <w:rsid w:val="009111E5"/>
    <w:rsid w:val="0091199F"/>
    <w:rsid w:val="00911B10"/>
    <w:rsid w:val="00911F9A"/>
    <w:rsid w:val="009120DE"/>
    <w:rsid w:val="00912499"/>
    <w:rsid w:val="009127B6"/>
    <w:rsid w:val="00912823"/>
    <w:rsid w:val="0091293F"/>
    <w:rsid w:val="00912C1B"/>
    <w:rsid w:val="0091327D"/>
    <w:rsid w:val="009134B5"/>
    <w:rsid w:val="0091357B"/>
    <w:rsid w:val="00913581"/>
    <w:rsid w:val="0091396E"/>
    <w:rsid w:val="0091399C"/>
    <w:rsid w:val="00913A5E"/>
    <w:rsid w:val="00913B71"/>
    <w:rsid w:val="00913DAD"/>
    <w:rsid w:val="0091418C"/>
    <w:rsid w:val="00914403"/>
    <w:rsid w:val="00914418"/>
    <w:rsid w:val="009144D7"/>
    <w:rsid w:val="0091457B"/>
    <w:rsid w:val="00914585"/>
    <w:rsid w:val="009146DA"/>
    <w:rsid w:val="00914815"/>
    <w:rsid w:val="0091486E"/>
    <w:rsid w:val="009148B5"/>
    <w:rsid w:val="00914928"/>
    <w:rsid w:val="00914AB1"/>
    <w:rsid w:val="00914B38"/>
    <w:rsid w:val="00914B54"/>
    <w:rsid w:val="00914B83"/>
    <w:rsid w:val="00914E3C"/>
    <w:rsid w:val="00915066"/>
    <w:rsid w:val="009150E2"/>
    <w:rsid w:val="00915188"/>
    <w:rsid w:val="009155FC"/>
    <w:rsid w:val="0091568E"/>
    <w:rsid w:val="00915CE3"/>
    <w:rsid w:val="00915F4B"/>
    <w:rsid w:val="00915FD2"/>
    <w:rsid w:val="009160F1"/>
    <w:rsid w:val="009161A8"/>
    <w:rsid w:val="0091635F"/>
    <w:rsid w:val="00916472"/>
    <w:rsid w:val="009165E2"/>
    <w:rsid w:val="009166AD"/>
    <w:rsid w:val="0091672C"/>
    <w:rsid w:val="00916875"/>
    <w:rsid w:val="00916A05"/>
    <w:rsid w:val="00916A60"/>
    <w:rsid w:val="00916C23"/>
    <w:rsid w:val="009171D9"/>
    <w:rsid w:val="00917326"/>
    <w:rsid w:val="009173F5"/>
    <w:rsid w:val="00917512"/>
    <w:rsid w:val="00917690"/>
    <w:rsid w:val="0091774A"/>
    <w:rsid w:val="00917CD3"/>
    <w:rsid w:val="00917DD2"/>
    <w:rsid w:val="00917EC4"/>
    <w:rsid w:val="00917F6D"/>
    <w:rsid w:val="00917F9B"/>
    <w:rsid w:val="00917FEE"/>
    <w:rsid w:val="0092008D"/>
    <w:rsid w:val="00920138"/>
    <w:rsid w:val="0092020B"/>
    <w:rsid w:val="00920298"/>
    <w:rsid w:val="009202AF"/>
    <w:rsid w:val="00920415"/>
    <w:rsid w:val="0092065B"/>
    <w:rsid w:val="00920851"/>
    <w:rsid w:val="00920A9D"/>
    <w:rsid w:val="00920AF6"/>
    <w:rsid w:val="00920BB2"/>
    <w:rsid w:val="00920C57"/>
    <w:rsid w:val="00920DA8"/>
    <w:rsid w:val="0092110A"/>
    <w:rsid w:val="009211A0"/>
    <w:rsid w:val="00921314"/>
    <w:rsid w:val="0092162C"/>
    <w:rsid w:val="00921720"/>
    <w:rsid w:val="009217DA"/>
    <w:rsid w:val="009219EE"/>
    <w:rsid w:val="00921B68"/>
    <w:rsid w:val="00921E0A"/>
    <w:rsid w:val="00921F75"/>
    <w:rsid w:val="00921FFC"/>
    <w:rsid w:val="0092202E"/>
    <w:rsid w:val="0092207E"/>
    <w:rsid w:val="009221C0"/>
    <w:rsid w:val="009221D0"/>
    <w:rsid w:val="009226A6"/>
    <w:rsid w:val="00922858"/>
    <w:rsid w:val="00922A58"/>
    <w:rsid w:val="00922C90"/>
    <w:rsid w:val="00922F4A"/>
    <w:rsid w:val="00922FE5"/>
    <w:rsid w:val="0092306F"/>
    <w:rsid w:val="0092311B"/>
    <w:rsid w:val="00923514"/>
    <w:rsid w:val="009236F3"/>
    <w:rsid w:val="009237BB"/>
    <w:rsid w:val="00923A15"/>
    <w:rsid w:val="00923A91"/>
    <w:rsid w:val="00923C28"/>
    <w:rsid w:val="00923CB5"/>
    <w:rsid w:val="00923DA3"/>
    <w:rsid w:val="00923F1C"/>
    <w:rsid w:val="009241F3"/>
    <w:rsid w:val="009242E7"/>
    <w:rsid w:val="0092436E"/>
    <w:rsid w:val="00924518"/>
    <w:rsid w:val="00924831"/>
    <w:rsid w:val="0092497B"/>
    <w:rsid w:val="00924982"/>
    <w:rsid w:val="00924AF6"/>
    <w:rsid w:val="00924BA2"/>
    <w:rsid w:val="00924D44"/>
    <w:rsid w:val="00924DDB"/>
    <w:rsid w:val="00924E16"/>
    <w:rsid w:val="00924EEE"/>
    <w:rsid w:val="00924F0B"/>
    <w:rsid w:val="00925126"/>
    <w:rsid w:val="0092530D"/>
    <w:rsid w:val="00925501"/>
    <w:rsid w:val="00925702"/>
    <w:rsid w:val="009259E5"/>
    <w:rsid w:val="00925D17"/>
    <w:rsid w:val="00925F4C"/>
    <w:rsid w:val="00926097"/>
    <w:rsid w:val="009260DB"/>
    <w:rsid w:val="009261FD"/>
    <w:rsid w:val="00926448"/>
    <w:rsid w:val="00926871"/>
    <w:rsid w:val="009268E3"/>
    <w:rsid w:val="00926941"/>
    <w:rsid w:val="00926BFB"/>
    <w:rsid w:val="00926EA8"/>
    <w:rsid w:val="0092703D"/>
    <w:rsid w:val="0092713D"/>
    <w:rsid w:val="00927249"/>
    <w:rsid w:val="00927479"/>
    <w:rsid w:val="00927554"/>
    <w:rsid w:val="00927B57"/>
    <w:rsid w:val="00927C10"/>
    <w:rsid w:val="00927EA3"/>
    <w:rsid w:val="00930018"/>
    <w:rsid w:val="0093005F"/>
    <w:rsid w:val="00930161"/>
    <w:rsid w:val="0093019A"/>
    <w:rsid w:val="00930283"/>
    <w:rsid w:val="0093056A"/>
    <w:rsid w:val="00930597"/>
    <w:rsid w:val="00930690"/>
    <w:rsid w:val="009306C2"/>
    <w:rsid w:val="00930798"/>
    <w:rsid w:val="0093093F"/>
    <w:rsid w:val="009309D1"/>
    <w:rsid w:val="00930CD4"/>
    <w:rsid w:val="00930E1F"/>
    <w:rsid w:val="00930FEF"/>
    <w:rsid w:val="00931026"/>
    <w:rsid w:val="00931058"/>
    <w:rsid w:val="00931128"/>
    <w:rsid w:val="009313DE"/>
    <w:rsid w:val="009314FC"/>
    <w:rsid w:val="009317FE"/>
    <w:rsid w:val="00931809"/>
    <w:rsid w:val="009318B3"/>
    <w:rsid w:val="00931904"/>
    <w:rsid w:val="00932298"/>
    <w:rsid w:val="009324E5"/>
    <w:rsid w:val="00932644"/>
    <w:rsid w:val="009327BB"/>
    <w:rsid w:val="00932874"/>
    <w:rsid w:val="009329B3"/>
    <w:rsid w:val="00932AF5"/>
    <w:rsid w:val="00932B21"/>
    <w:rsid w:val="00932C36"/>
    <w:rsid w:val="00932C70"/>
    <w:rsid w:val="00932CFA"/>
    <w:rsid w:val="00932E82"/>
    <w:rsid w:val="00932F06"/>
    <w:rsid w:val="00932F08"/>
    <w:rsid w:val="009331FE"/>
    <w:rsid w:val="00933637"/>
    <w:rsid w:val="009336B9"/>
    <w:rsid w:val="009337BF"/>
    <w:rsid w:val="00933862"/>
    <w:rsid w:val="00933A28"/>
    <w:rsid w:val="00933A5A"/>
    <w:rsid w:val="00933AA7"/>
    <w:rsid w:val="00933BF5"/>
    <w:rsid w:val="00933C18"/>
    <w:rsid w:val="00933C89"/>
    <w:rsid w:val="00933E34"/>
    <w:rsid w:val="00933F81"/>
    <w:rsid w:val="00934043"/>
    <w:rsid w:val="00934069"/>
    <w:rsid w:val="00934090"/>
    <w:rsid w:val="0093413A"/>
    <w:rsid w:val="009343A7"/>
    <w:rsid w:val="00934595"/>
    <w:rsid w:val="0093476A"/>
    <w:rsid w:val="009349D6"/>
    <w:rsid w:val="00934D8A"/>
    <w:rsid w:val="009351D8"/>
    <w:rsid w:val="009352D8"/>
    <w:rsid w:val="009352FC"/>
    <w:rsid w:val="00935365"/>
    <w:rsid w:val="009354D0"/>
    <w:rsid w:val="00935557"/>
    <w:rsid w:val="00935CB6"/>
    <w:rsid w:val="00935CBE"/>
    <w:rsid w:val="00935F1B"/>
    <w:rsid w:val="0093610C"/>
    <w:rsid w:val="009368B8"/>
    <w:rsid w:val="0093698B"/>
    <w:rsid w:val="00936C44"/>
    <w:rsid w:val="00936E51"/>
    <w:rsid w:val="00936F1D"/>
    <w:rsid w:val="0093708E"/>
    <w:rsid w:val="0093736B"/>
    <w:rsid w:val="00937440"/>
    <w:rsid w:val="00937469"/>
    <w:rsid w:val="009374E3"/>
    <w:rsid w:val="009375A8"/>
    <w:rsid w:val="009375BD"/>
    <w:rsid w:val="0093766A"/>
    <w:rsid w:val="009377EE"/>
    <w:rsid w:val="00937A10"/>
    <w:rsid w:val="00937C46"/>
    <w:rsid w:val="00937C51"/>
    <w:rsid w:val="00940796"/>
    <w:rsid w:val="00940AEC"/>
    <w:rsid w:val="00940BCC"/>
    <w:rsid w:val="00940D77"/>
    <w:rsid w:val="009412B1"/>
    <w:rsid w:val="00941516"/>
    <w:rsid w:val="00941648"/>
    <w:rsid w:val="009418D0"/>
    <w:rsid w:val="009419A4"/>
    <w:rsid w:val="00941CEA"/>
    <w:rsid w:val="00941F6C"/>
    <w:rsid w:val="00941F88"/>
    <w:rsid w:val="00941FDF"/>
    <w:rsid w:val="00942214"/>
    <w:rsid w:val="00942B62"/>
    <w:rsid w:val="00942C9B"/>
    <w:rsid w:val="00942E40"/>
    <w:rsid w:val="00942F4C"/>
    <w:rsid w:val="00943015"/>
    <w:rsid w:val="0094305D"/>
    <w:rsid w:val="00943087"/>
    <w:rsid w:val="009437D1"/>
    <w:rsid w:val="00943942"/>
    <w:rsid w:val="0094396F"/>
    <w:rsid w:val="009439A6"/>
    <w:rsid w:val="00943D20"/>
    <w:rsid w:val="00943DE3"/>
    <w:rsid w:val="00943EF3"/>
    <w:rsid w:val="009440A6"/>
    <w:rsid w:val="009441DA"/>
    <w:rsid w:val="00944520"/>
    <w:rsid w:val="00944606"/>
    <w:rsid w:val="00944680"/>
    <w:rsid w:val="0094495F"/>
    <w:rsid w:val="00944A03"/>
    <w:rsid w:val="00944B0C"/>
    <w:rsid w:val="00944F0B"/>
    <w:rsid w:val="009451BA"/>
    <w:rsid w:val="009452C0"/>
    <w:rsid w:val="00945334"/>
    <w:rsid w:val="00945556"/>
    <w:rsid w:val="009456C2"/>
    <w:rsid w:val="00945705"/>
    <w:rsid w:val="00945AC6"/>
    <w:rsid w:val="00945C05"/>
    <w:rsid w:val="00945CBC"/>
    <w:rsid w:val="00945F94"/>
    <w:rsid w:val="00946058"/>
    <w:rsid w:val="00946110"/>
    <w:rsid w:val="0094612A"/>
    <w:rsid w:val="0094629C"/>
    <w:rsid w:val="0094641F"/>
    <w:rsid w:val="00946886"/>
    <w:rsid w:val="00946CB1"/>
    <w:rsid w:val="00946D26"/>
    <w:rsid w:val="00947178"/>
    <w:rsid w:val="00947217"/>
    <w:rsid w:val="009474BC"/>
    <w:rsid w:val="009474E9"/>
    <w:rsid w:val="0094757A"/>
    <w:rsid w:val="0094781B"/>
    <w:rsid w:val="009478B3"/>
    <w:rsid w:val="00947F0E"/>
    <w:rsid w:val="00950207"/>
    <w:rsid w:val="0095025A"/>
    <w:rsid w:val="00950317"/>
    <w:rsid w:val="009503FE"/>
    <w:rsid w:val="009504D0"/>
    <w:rsid w:val="009505B7"/>
    <w:rsid w:val="009506CE"/>
    <w:rsid w:val="00950745"/>
    <w:rsid w:val="0095074E"/>
    <w:rsid w:val="009508DB"/>
    <w:rsid w:val="00950C9A"/>
    <w:rsid w:val="009512CA"/>
    <w:rsid w:val="0095186B"/>
    <w:rsid w:val="00951C44"/>
    <w:rsid w:val="00951E82"/>
    <w:rsid w:val="00951F54"/>
    <w:rsid w:val="009521EF"/>
    <w:rsid w:val="00952335"/>
    <w:rsid w:val="00952438"/>
    <w:rsid w:val="009524F7"/>
    <w:rsid w:val="0095255A"/>
    <w:rsid w:val="0095259B"/>
    <w:rsid w:val="00952AE2"/>
    <w:rsid w:val="00952BBD"/>
    <w:rsid w:val="00952D7E"/>
    <w:rsid w:val="00952DE5"/>
    <w:rsid w:val="00952E23"/>
    <w:rsid w:val="0095324C"/>
    <w:rsid w:val="00953A2E"/>
    <w:rsid w:val="00953BAF"/>
    <w:rsid w:val="00953D58"/>
    <w:rsid w:val="00953E12"/>
    <w:rsid w:val="00954105"/>
    <w:rsid w:val="0095435E"/>
    <w:rsid w:val="009543C3"/>
    <w:rsid w:val="009544B1"/>
    <w:rsid w:val="00954645"/>
    <w:rsid w:val="00954882"/>
    <w:rsid w:val="009548CD"/>
    <w:rsid w:val="00954B37"/>
    <w:rsid w:val="00954BC7"/>
    <w:rsid w:val="00954E2C"/>
    <w:rsid w:val="00954F15"/>
    <w:rsid w:val="00955046"/>
    <w:rsid w:val="00955313"/>
    <w:rsid w:val="00955345"/>
    <w:rsid w:val="0095545D"/>
    <w:rsid w:val="009555C0"/>
    <w:rsid w:val="0095574D"/>
    <w:rsid w:val="009559B6"/>
    <w:rsid w:val="009559E2"/>
    <w:rsid w:val="00955AED"/>
    <w:rsid w:val="00955B17"/>
    <w:rsid w:val="00955CB2"/>
    <w:rsid w:val="0095619B"/>
    <w:rsid w:val="00956288"/>
    <w:rsid w:val="00956320"/>
    <w:rsid w:val="009564E7"/>
    <w:rsid w:val="0095665B"/>
    <w:rsid w:val="009566C9"/>
    <w:rsid w:val="009568D4"/>
    <w:rsid w:val="009569D9"/>
    <w:rsid w:val="00956A73"/>
    <w:rsid w:val="00956AB8"/>
    <w:rsid w:val="00956B48"/>
    <w:rsid w:val="00956CFC"/>
    <w:rsid w:val="00957370"/>
    <w:rsid w:val="009575C1"/>
    <w:rsid w:val="009575D4"/>
    <w:rsid w:val="0095783F"/>
    <w:rsid w:val="00957B43"/>
    <w:rsid w:val="00957B89"/>
    <w:rsid w:val="00957BD2"/>
    <w:rsid w:val="00957BE3"/>
    <w:rsid w:val="00957F5C"/>
    <w:rsid w:val="0096002B"/>
    <w:rsid w:val="0096009B"/>
    <w:rsid w:val="0096014A"/>
    <w:rsid w:val="009603E3"/>
    <w:rsid w:val="00960469"/>
    <w:rsid w:val="00960491"/>
    <w:rsid w:val="009606F6"/>
    <w:rsid w:val="00960727"/>
    <w:rsid w:val="00960898"/>
    <w:rsid w:val="00960AC2"/>
    <w:rsid w:val="00960BDE"/>
    <w:rsid w:val="00960CA9"/>
    <w:rsid w:val="00960F3C"/>
    <w:rsid w:val="00960F6E"/>
    <w:rsid w:val="00961207"/>
    <w:rsid w:val="0096143B"/>
    <w:rsid w:val="00961470"/>
    <w:rsid w:val="00961686"/>
    <w:rsid w:val="00961739"/>
    <w:rsid w:val="00961852"/>
    <w:rsid w:val="00961D28"/>
    <w:rsid w:val="00961E67"/>
    <w:rsid w:val="00961F40"/>
    <w:rsid w:val="0096228C"/>
    <w:rsid w:val="00962371"/>
    <w:rsid w:val="009624FD"/>
    <w:rsid w:val="00962515"/>
    <w:rsid w:val="00962597"/>
    <w:rsid w:val="009625A9"/>
    <w:rsid w:val="009626B5"/>
    <w:rsid w:val="00962A72"/>
    <w:rsid w:val="00962C8C"/>
    <w:rsid w:val="00962D7B"/>
    <w:rsid w:val="00962E20"/>
    <w:rsid w:val="00962F49"/>
    <w:rsid w:val="00962F5A"/>
    <w:rsid w:val="00962F93"/>
    <w:rsid w:val="00963395"/>
    <w:rsid w:val="009636D4"/>
    <w:rsid w:val="00963854"/>
    <w:rsid w:val="00963AB8"/>
    <w:rsid w:val="00963C4A"/>
    <w:rsid w:val="00963C6E"/>
    <w:rsid w:val="00963C87"/>
    <w:rsid w:val="00963D95"/>
    <w:rsid w:val="00963E9F"/>
    <w:rsid w:val="0096413E"/>
    <w:rsid w:val="009643CB"/>
    <w:rsid w:val="009646EB"/>
    <w:rsid w:val="009649E7"/>
    <w:rsid w:val="00964EBC"/>
    <w:rsid w:val="00965327"/>
    <w:rsid w:val="00965387"/>
    <w:rsid w:val="009653E5"/>
    <w:rsid w:val="0096575D"/>
    <w:rsid w:val="009658B3"/>
    <w:rsid w:val="009659FF"/>
    <w:rsid w:val="00965FFA"/>
    <w:rsid w:val="0096632A"/>
    <w:rsid w:val="009664F7"/>
    <w:rsid w:val="009665A5"/>
    <w:rsid w:val="009665F1"/>
    <w:rsid w:val="009669F3"/>
    <w:rsid w:val="00966B59"/>
    <w:rsid w:val="00966CCE"/>
    <w:rsid w:val="00966E14"/>
    <w:rsid w:val="00966E48"/>
    <w:rsid w:val="00966F79"/>
    <w:rsid w:val="00966FF9"/>
    <w:rsid w:val="00967167"/>
    <w:rsid w:val="00967198"/>
    <w:rsid w:val="0096726C"/>
    <w:rsid w:val="00967340"/>
    <w:rsid w:val="0096739A"/>
    <w:rsid w:val="009674A6"/>
    <w:rsid w:val="00967536"/>
    <w:rsid w:val="00967962"/>
    <w:rsid w:val="00967A44"/>
    <w:rsid w:val="00967BA4"/>
    <w:rsid w:val="00967D29"/>
    <w:rsid w:val="00970031"/>
    <w:rsid w:val="00970205"/>
    <w:rsid w:val="0097031F"/>
    <w:rsid w:val="00970343"/>
    <w:rsid w:val="00970433"/>
    <w:rsid w:val="0097048D"/>
    <w:rsid w:val="0097058E"/>
    <w:rsid w:val="00970708"/>
    <w:rsid w:val="0097084D"/>
    <w:rsid w:val="00970A63"/>
    <w:rsid w:val="00970B0A"/>
    <w:rsid w:val="00970B95"/>
    <w:rsid w:val="00970C37"/>
    <w:rsid w:val="00970CE3"/>
    <w:rsid w:val="0097150B"/>
    <w:rsid w:val="00971882"/>
    <w:rsid w:val="009718F8"/>
    <w:rsid w:val="00971A17"/>
    <w:rsid w:val="00971C85"/>
    <w:rsid w:val="00971D74"/>
    <w:rsid w:val="00971DBA"/>
    <w:rsid w:val="00971DF5"/>
    <w:rsid w:val="00971FDD"/>
    <w:rsid w:val="00972275"/>
    <w:rsid w:val="009723D0"/>
    <w:rsid w:val="00972501"/>
    <w:rsid w:val="00972A72"/>
    <w:rsid w:val="00972CEA"/>
    <w:rsid w:val="00972DEA"/>
    <w:rsid w:val="00972F5A"/>
    <w:rsid w:val="00973025"/>
    <w:rsid w:val="00973029"/>
    <w:rsid w:val="00973070"/>
    <w:rsid w:val="009732E1"/>
    <w:rsid w:val="00973409"/>
    <w:rsid w:val="00973677"/>
    <w:rsid w:val="00973694"/>
    <w:rsid w:val="0097378E"/>
    <w:rsid w:val="00973958"/>
    <w:rsid w:val="00973CBD"/>
    <w:rsid w:val="00973E19"/>
    <w:rsid w:val="00974078"/>
    <w:rsid w:val="0097459C"/>
    <w:rsid w:val="00974656"/>
    <w:rsid w:val="00974818"/>
    <w:rsid w:val="00974A12"/>
    <w:rsid w:val="00974C52"/>
    <w:rsid w:val="00974D10"/>
    <w:rsid w:val="00975146"/>
    <w:rsid w:val="00975653"/>
    <w:rsid w:val="009756B3"/>
    <w:rsid w:val="0097576F"/>
    <w:rsid w:val="0097598D"/>
    <w:rsid w:val="00975CFF"/>
    <w:rsid w:val="00975ECA"/>
    <w:rsid w:val="00976128"/>
    <w:rsid w:val="00976359"/>
    <w:rsid w:val="009765BD"/>
    <w:rsid w:val="009767CA"/>
    <w:rsid w:val="0097690C"/>
    <w:rsid w:val="00976936"/>
    <w:rsid w:val="00976D50"/>
    <w:rsid w:val="00976E3F"/>
    <w:rsid w:val="00976F57"/>
    <w:rsid w:val="00976FF7"/>
    <w:rsid w:val="00977068"/>
    <w:rsid w:val="0097714A"/>
    <w:rsid w:val="009771A4"/>
    <w:rsid w:val="00977247"/>
    <w:rsid w:val="00977427"/>
    <w:rsid w:val="00977450"/>
    <w:rsid w:val="00977550"/>
    <w:rsid w:val="0097762D"/>
    <w:rsid w:val="00977679"/>
    <w:rsid w:val="009777DC"/>
    <w:rsid w:val="00977C6B"/>
    <w:rsid w:val="00977E8A"/>
    <w:rsid w:val="00977EBD"/>
    <w:rsid w:val="0098055A"/>
    <w:rsid w:val="0098070B"/>
    <w:rsid w:val="0098071D"/>
    <w:rsid w:val="00980931"/>
    <w:rsid w:val="00980C23"/>
    <w:rsid w:val="00980C9E"/>
    <w:rsid w:val="00980E5E"/>
    <w:rsid w:val="009810BC"/>
    <w:rsid w:val="009813B2"/>
    <w:rsid w:val="009815E4"/>
    <w:rsid w:val="009816E0"/>
    <w:rsid w:val="009818C0"/>
    <w:rsid w:val="00981934"/>
    <w:rsid w:val="00981BB6"/>
    <w:rsid w:val="00981BB9"/>
    <w:rsid w:val="00981C99"/>
    <w:rsid w:val="00981E68"/>
    <w:rsid w:val="00981FD6"/>
    <w:rsid w:val="00982158"/>
    <w:rsid w:val="009822FE"/>
    <w:rsid w:val="009829D2"/>
    <w:rsid w:val="00982BBC"/>
    <w:rsid w:val="00982BCF"/>
    <w:rsid w:val="00982EF7"/>
    <w:rsid w:val="00982F16"/>
    <w:rsid w:val="00983324"/>
    <w:rsid w:val="009835D0"/>
    <w:rsid w:val="00983855"/>
    <w:rsid w:val="00984087"/>
    <w:rsid w:val="0098418A"/>
    <w:rsid w:val="009844B8"/>
    <w:rsid w:val="009845A7"/>
    <w:rsid w:val="0098477B"/>
    <w:rsid w:val="00984B35"/>
    <w:rsid w:val="00985064"/>
    <w:rsid w:val="0098517A"/>
    <w:rsid w:val="00985412"/>
    <w:rsid w:val="00985C21"/>
    <w:rsid w:val="00986255"/>
    <w:rsid w:val="0098629E"/>
    <w:rsid w:val="009864BF"/>
    <w:rsid w:val="00986580"/>
    <w:rsid w:val="00986C97"/>
    <w:rsid w:val="00986D65"/>
    <w:rsid w:val="00987123"/>
    <w:rsid w:val="009871C1"/>
    <w:rsid w:val="009874DF"/>
    <w:rsid w:val="00987581"/>
    <w:rsid w:val="00987681"/>
    <w:rsid w:val="00987884"/>
    <w:rsid w:val="0098797F"/>
    <w:rsid w:val="009879F4"/>
    <w:rsid w:val="00987B0F"/>
    <w:rsid w:val="00987CD2"/>
    <w:rsid w:val="0099012B"/>
    <w:rsid w:val="009902FB"/>
    <w:rsid w:val="009903CF"/>
    <w:rsid w:val="0099077C"/>
    <w:rsid w:val="00990822"/>
    <w:rsid w:val="00990960"/>
    <w:rsid w:val="009909D7"/>
    <w:rsid w:val="00990D84"/>
    <w:rsid w:val="00990F6D"/>
    <w:rsid w:val="00990FB3"/>
    <w:rsid w:val="009912D2"/>
    <w:rsid w:val="009914AE"/>
    <w:rsid w:val="00991728"/>
    <w:rsid w:val="0099181C"/>
    <w:rsid w:val="0099197A"/>
    <w:rsid w:val="009919D5"/>
    <w:rsid w:val="00991A0F"/>
    <w:rsid w:val="00991ABE"/>
    <w:rsid w:val="00991BCF"/>
    <w:rsid w:val="00991D9F"/>
    <w:rsid w:val="009922DF"/>
    <w:rsid w:val="00992324"/>
    <w:rsid w:val="00992356"/>
    <w:rsid w:val="0099254C"/>
    <w:rsid w:val="00992CB7"/>
    <w:rsid w:val="00992F1C"/>
    <w:rsid w:val="009931E5"/>
    <w:rsid w:val="0099340B"/>
    <w:rsid w:val="009935A3"/>
    <w:rsid w:val="00993650"/>
    <w:rsid w:val="009938EF"/>
    <w:rsid w:val="009939E8"/>
    <w:rsid w:val="00993A98"/>
    <w:rsid w:val="00993D46"/>
    <w:rsid w:val="00993EFD"/>
    <w:rsid w:val="009941A3"/>
    <w:rsid w:val="009941CA"/>
    <w:rsid w:val="009945D5"/>
    <w:rsid w:val="0099493A"/>
    <w:rsid w:val="00994A7F"/>
    <w:rsid w:val="00994AC4"/>
    <w:rsid w:val="00994CDF"/>
    <w:rsid w:val="00994F0A"/>
    <w:rsid w:val="00994FDF"/>
    <w:rsid w:val="0099501A"/>
    <w:rsid w:val="0099502E"/>
    <w:rsid w:val="009952BB"/>
    <w:rsid w:val="009953EB"/>
    <w:rsid w:val="00995676"/>
    <w:rsid w:val="009956D8"/>
    <w:rsid w:val="00995884"/>
    <w:rsid w:val="009959D3"/>
    <w:rsid w:val="00995AFC"/>
    <w:rsid w:val="00995C72"/>
    <w:rsid w:val="00996191"/>
    <w:rsid w:val="0099647D"/>
    <w:rsid w:val="00996896"/>
    <w:rsid w:val="00996A08"/>
    <w:rsid w:val="00996B15"/>
    <w:rsid w:val="00996B77"/>
    <w:rsid w:val="00996FA3"/>
    <w:rsid w:val="009971E0"/>
    <w:rsid w:val="00997278"/>
    <w:rsid w:val="0099757E"/>
    <w:rsid w:val="00997779"/>
    <w:rsid w:val="00997788"/>
    <w:rsid w:val="009A002A"/>
    <w:rsid w:val="009A00F2"/>
    <w:rsid w:val="009A0162"/>
    <w:rsid w:val="009A0222"/>
    <w:rsid w:val="009A0346"/>
    <w:rsid w:val="009A0964"/>
    <w:rsid w:val="009A10F9"/>
    <w:rsid w:val="009A1253"/>
    <w:rsid w:val="009A14C2"/>
    <w:rsid w:val="009A16D1"/>
    <w:rsid w:val="009A1A38"/>
    <w:rsid w:val="009A1CCE"/>
    <w:rsid w:val="009A1DFE"/>
    <w:rsid w:val="009A1FDC"/>
    <w:rsid w:val="009A1FE1"/>
    <w:rsid w:val="009A2217"/>
    <w:rsid w:val="009A255E"/>
    <w:rsid w:val="009A2686"/>
    <w:rsid w:val="009A270B"/>
    <w:rsid w:val="009A28F9"/>
    <w:rsid w:val="009A2919"/>
    <w:rsid w:val="009A29AE"/>
    <w:rsid w:val="009A2B63"/>
    <w:rsid w:val="009A2C64"/>
    <w:rsid w:val="009A2F9E"/>
    <w:rsid w:val="009A30CD"/>
    <w:rsid w:val="009A3580"/>
    <w:rsid w:val="009A3683"/>
    <w:rsid w:val="009A37C8"/>
    <w:rsid w:val="009A3E07"/>
    <w:rsid w:val="009A3E23"/>
    <w:rsid w:val="009A405A"/>
    <w:rsid w:val="009A447C"/>
    <w:rsid w:val="009A45F1"/>
    <w:rsid w:val="009A464C"/>
    <w:rsid w:val="009A477A"/>
    <w:rsid w:val="009A4809"/>
    <w:rsid w:val="009A48AF"/>
    <w:rsid w:val="009A4BBB"/>
    <w:rsid w:val="009A4EB3"/>
    <w:rsid w:val="009A4EF5"/>
    <w:rsid w:val="009A5208"/>
    <w:rsid w:val="009A533E"/>
    <w:rsid w:val="009A5636"/>
    <w:rsid w:val="009A565C"/>
    <w:rsid w:val="009A577A"/>
    <w:rsid w:val="009A58DB"/>
    <w:rsid w:val="009A597F"/>
    <w:rsid w:val="009A5A81"/>
    <w:rsid w:val="009A5D14"/>
    <w:rsid w:val="009A5D2B"/>
    <w:rsid w:val="009A5FCD"/>
    <w:rsid w:val="009A60A7"/>
    <w:rsid w:val="009A61A0"/>
    <w:rsid w:val="009A63D5"/>
    <w:rsid w:val="009A64D2"/>
    <w:rsid w:val="009A668A"/>
    <w:rsid w:val="009A67FF"/>
    <w:rsid w:val="009A6997"/>
    <w:rsid w:val="009A6BA3"/>
    <w:rsid w:val="009A6C3E"/>
    <w:rsid w:val="009A7111"/>
    <w:rsid w:val="009A727D"/>
    <w:rsid w:val="009A770F"/>
    <w:rsid w:val="009A7D56"/>
    <w:rsid w:val="009A7EB4"/>
    <w:rsid w:val="009B04EF"/>
    <w:rsid w:val="009B0828"/>
    <w:rsid w:val="009B0962"/>
    <w:rsid w:val="009B0A11"/>
    <w:rsid w:val="009B0A9B"/>
    <w:rsid w:val="009B0E1A"/>
    <w:rsid w:val="009B1082"/>
    <w:rsid w:val="009B1230"/>
    <w:rsid w:val="009B12EC"/>
    <w:rsid w:val="009B1382"/>
    <w:rsid w:val="009B13D2"/>
    <w:rsid w:val="009B13FB"/>
    <w:rsid w:val="009B14EB"/>
    <w:rsid w:val="009B15C1"/>
    <w:rsid w:val="009B1652"/>
    <w:rsid w:val="009B1678"/>
    <w:rsid w:val="009B1A9B"/>
    <w:rsid w:val="009B1DB7"/>
    <w:rsid w:val="009B1DE8"/>
    <w:rsid w:val="009B2539"/>
    <w:rsid w:val="009B25DD"/>
    <w:rsid w:val="009B2780"/>
    <w:rsid w:val="009B287C"/>
    <w:rsid w:val="009B2A2F"/>
    <w:rsid w:val="009B2B5B"/>
    <w:rsid w:val="009B2C3C"/>
    <w:rsid w:val="009B2F17"/>
    <w:rsid w:val="009B2F6F"/>
    <w:rsid w:val="009B303F"/>
    <w:rsid w:val="009B3232"/>
    <w:rsid w:val="009B33B4"/>
    <w:rsid w:val="009B388C"/>
    <w:rsid w:val="009B39DD"/>
    <w:rsid w:val="009B3B4E"/>
    <w:rsid w:val="009B3F2E"/>
    <w:rsid w:val="009B400E"/>
    <w:rsid w:val="009B4267"/>
    <w:rsid w:val="009B4536"/>
    <w:rsid w:val="009B4609"/>
    <w:rsid w:val="009B4866"/>
    <w:rsid w:val="009B4998"/>
    <w:rsid w:val="009B4F0B"/>
    <w:rsid w:val="009B51BA"/>
    <w:rsid w:val="009B5913"/>
    <w:rsid w:val="009B5936"/>
    <w:rsid w:val="009B5A1A"/>
    <w:rsid w:val="009B5A35"/>
    <w:rsid w:val="009B5B74"/>
    <w:rsid w:val="009B5BF5"/>
    <w:rsid w:val="009B5F75"/>
    <w:rsid w:val="009B5F99"/>
    <w:rsid w:val="009B6051"/>
    <w:rsid w:val="009B6368"/>
    <w:rsid w:val="009B6422"/>
    <w:rsid w:val="009B6B72"/>
    <w:rsid w:val="009B6B8A"/>
    <w:rsid w:val="009B6C8F"/>
    <w:rsid w:val="009B6CFA"/>
    <w:rsid w:val="009B6EE4"/>
    <w:rsid w:val="009B6F0D"/>
    <w:rsid w:val="009B6F22"/>
    <w:rsid w:val="009B6F2C"/>
    <w:rsid w:val="009B6F55"/>
    <w:rsid w:val="009B7043"/>
    <w:rsid w:val="009B70DC"/>
    <w:rsid w:val="009B71A1"/>
    <w:rsid w:val="009B725B"/>
    <w:rsid w:val="009B72F6"/>
    <w:rsid w:val="009B7518"/>
    <w:rsid w:val="009B7708"/>
    <w:rsid w:val="009B774C"/>
    <w:rsid w:val="009B79FB"/>
    <w:rsid w:val="009B7C24"/>
    <w:rsid w:val="009B7D3F"/>
    <w:rsid w:val="009B7DAA"/>
    <w:rsid w:val="009B7E61"/>
    <w:rsid w:val="009B7F55"/>
    <w:rsid w:val="009C00D4"/>
    <w:rsid w:val="009C0251"/>
    <w:rsid w:val="009C05F0"/>
    <w:rsid w:val="009C08CA"/>
    <w:rsid w:val="009C0BF5"/>
    <w:rsid w:val="009C0C76"/>
    <w:rsid w:val="009C0D86"/>
    <w:rsid w:val="009C103F"/>
    <w:rsid w:val="009C11EB"/>
    <w:rsid w:val="009C1303"/>
    <w:rsid w:val="009C1546"/>
    <w:rsid w:val="009C16A2"/>
    <w:rsid w:val="009C16BE"/>
    <w:rsid w:val="009C1A2E"/>
    <w:rsid w:val="009C1B40"/>
    <w:rsid w:val="009C1F5E"/>
    <w:rsid w:val="009C2005"/>
    <w:rsid w:val="009C216B"/>
    <w:rsid w:val="009C23C9"/>
    <w:rsid w:val="009C2413"/>
    <w:rsid w:val="009C2780"/>
    <w:rsid w:val="009C2882"/>
    <w:rsid w:val="009C28BF"/>
    <w:rsid w:val="009C28EE"/>
    <w:rsid w:val="009C2D44"/>
    <w:rsid w:val="009C2ED0"/>
    <w:rsid w:val="009C31D6"/>
    <w:rsid w:val="009C340E"/>
    <w:rsid w:val="009C3671"/>
    <w:rsid w:val="009C36D0"/>
    <w:rsid w:val="009C379D"/>
    <w:rsid w:val="009C3A31"/>
    <w:rsid w:val="009C3AB2"/>
    <w:rsid w:val="009C3CC9"/>
    <w:rsid w:val="009C3D8B"/>
    <w:rsid w:val="009C416C"/>
    <w:rsid w:val="009C4332"/>
    <w:rsid w:val="009C437A"/>
    <w:rsid w:val="009C45EB"/>
    <w:rsid w:val="009C475F"/>
    <w:rsid w:val="009C47DE"/>
    <w:rsid w:val="009C4831"/>
    <w:rsid w:val="009C4846"/>
    <w:rsid w:val="009C4CAF"/>
    <w:rsid w:val="009C4CFF"/>
    <w:rsid w:val="009C4D4A"/>
    <w:rsid w:val="009C50B9"/>
    <w:rsid w:val="009C520D"/>
    <w:rsid w:val="009C5340"/>
    <w:rsid w:val="009C53FE"/>
    <w:rsid w:val="009C5423"/>
    <w:rsid w:val="009C5543"/>
    <w:rsid w:val="009C57C4"/>
    <w:rsid w:val="009C58BA"/>
    <w:rsid w:val="009C5C5F"/>
    <w:rsid w:val="009C5F52"/>
    <w:rsid w:val="009C603C"/>
    <w:rsid w:val="009C6064"/>
    <w:rsid w:val="009C653E"/>
    <w:rsid w:val="009C65DE"/>
    <w:rsid w:val="009C66CA"/>
    <w:rsid w:val="009C67FF"/>
    <w:rsid w:val="009C68F8"/>
    <w:rsid w:val="009C6CD0"/>
    <w:rsid w:val="009C6CF3"/>
    <w:rsid w:val="009C714C"/>
    <w:rsid w:val="009C743F"/>
    <w:rsid w:val="009C758C"/>
    <w:rsid w:val="009C7611"/>
    <w:rsid w:val="009C7884"/>
    <w:rsid w:val="009C78FE"/>
    <w:rsid w:val="009C7976"/>
    <w:rsid w:val="009C7AA2"/>
    <w:rsid w:val="009C7BAD"/>
    <w:rsid w:val="009C7C3A"/>
    <w:rsid w:val="009C7C62"/>
    <w:rsid w:val="009C7C68"/>
    <w:rsid w:val="009C7CE5"/>
    <w:rsid w:val="009C7D71"/>
    <w:rsid w:val="009C7EB5"/>
    <w:rsid w:val="009C7FCF"/>
    <w:rsid w:val="009D019C"/>
    <w:rsid w:val="009D036E"/>
    <w:rsid w:val="009D0462"/>
    <w:rsid w:val="009D069B"/>
    <w:rsid w:val="009D0766"/>
    <w:rsid w:val="009D0A43"/>
    <w:rsid w:val="009D0AAF"/>
    <w:rsid w:val="009D0B0A"/>
    <w:rsid w:val="009D114D"/>
    <w:rsid w:val="009D1251"/>
    <w:rsid w:val="009D1402"/>
    <w:rsid w:val="009D166D"/>
    <w:rsid w:val="009D17B3"/>
    <w:rsid w:val="009D18EE"/>
    <w:rsid w:val="009D1931"/>
    <w:rsid w:val="009D1B8B"/>
    <w:rsid w:val="009D1D3F"/>
    <w:rsid w:val="009D1DF2"/>
    <w:rsid w:val="009D1E70"/>
    <w:rsid w:val="009D20D4"/>
    <w:rsid w:val="009D221C"/>
    <w:rsid w:val="009D2287"/>
    <w:rsid w:val="009D24E3"/>
    <w:rsid w:val="009D24F6"/>
    <w:rsid w:val="009D2660"/>
    <w:rsid w:val="009D272B"/>
    <w:rsid w:val="009D2AE1"/>
    <w:rsid w:val="009D2BA3"/>
    <w:rsid w:val="009D2CD2"/>
    <w:rsid w:val="009D32F2"/>
    <w:rsid w:val="009D33FC"/>
    <w:rsid w:val="009D3697"/>
    <w:rsid w:val="009D3AAA"/>
    <w:rsid w:val="009D3B8A"/>
    <w:rsid w:val="009D3D9A"/>
    <w:rsid w:val="009D3E94"/>
    <w:rsid w:val="009D4793"/>
    <w:rsid w:val="009D47C2"/>
    <w:rsid w:val="009D4C41"/>
    <w:rsid w:val="009D4E87"/>
    <w:rsid w:val="009D528F"/>
    <w:rsid w:val="009D542E"/>
    <w:rsid w:val="009D554E"/>
    <w:rsid w:val="009D5595"/>
    <w:rsid w:val="009D567D"/>
    <w:rsid w:val="009D599E"/>
    <w:rsid w:val="009D59B5"/>
    <w:rsid w:val="009D5E73"/>
    <w:rsid w:val="009D5EB9"/>
    <w:rsid w:val="009D5F5A"/>
    <w:rsid w:val="009D5FC7"/>
    <w:rsid w:val="009D6345"/>
    <w:rsid w:val="009D643A"/>
    <w:rsid w:val="009D644B"/>
    <w:rsid w:val="009D680B"/>
    <w:rsid w:val="009D68F5"/>
    <w:rsid w:val="009D698C"/>
    <w:rsid w:val="009D6AD5"/>
    <w:rsid w:val="009D6ADF"/>
    <w:rsid w:val="009D6B02"/>
    <w:rsid w:val="009D6B09"/>
    <w:rsid w:val="009D6B9E"/>
    <w:rsid w:val="009D6BE1"/>
    <w:rsid w:val="009D6D8D"/>
    <w:rsid w:val="009D6DA7"/>
    <w:rsid w:val="009D6F2C"/>
    <w:rsid w:val="009D6F72"/>
    <w:rsid w:val="009D71DF"/>
    <w:rsid w:val="009D7320"/>
    <w:rsid w:val="009D739F"/>
    <w:rsid w:val="009D7877"/>
    <w:rsid w:val="009D7BFA"/>
    <w:rsid w:val="009D7C0A"/>
    <w:rsid w:val="009D7CA4"/>
    <w:rsid w:val="009D7E73"/>
    <w:rsid w:val="009D7FEC"/>
    <w:rsid w:val="009E006C"/>
    <w:rsid w:val="009E081A"/>
    <w:rsid w:val="009E0992"/>
    <w:rsid w:val="009E09D8"/>
    <w:rsid w:val="009E0FDB"/>
    <w:rsid w:val="009E11DC"/>
    <w:rsid w:val="009E11F4"/>
    <w:rsid w:val="009E1651"/>
    <w:rsid w:val="009E196C"/>
    <w:rsid w:val="009E1B47"/>
    <w:rsid w:val="009E1DFF"/>
    <w:rsid w:val="009E1E6E"/>
    <w:rsid w:val="009E2150"/>
    <w:rsid w:val="009E21F0"/>
    <w:rsid w:val="009E2352"/>
    <w:rsid w:val="009E23E3"/>
    <w:rsid w:val="009E2442"/>
    <w:rsid w:val="009E248A"/>
    <w:rsid w:val="009E2698"/>
    <w:rsid w:val="009E2777"/>
    <w:rsid w:val="009E28E8"/>
    <w:rsid w:val="009E28F7"/>
    <w:rsid w:val="009E2977"/>
    <w:rsid w:val="009E2F2F"/>
    <w:rsid w:val="009E33DC"/>
    <w:rsid w:val="009E3423"/>
    <w:rsid w:val="009E35E1"/>
    <w:rsid w:val="009E360A"/>
    <w:rsid w:val="009E3927"/>
    <w:rsid w:val="009E3C89"/>
    <w:rsid w:val="009E3E4C"/>
    <w:rsid w:val="009E41CE"/>
    <w:rsid w:val="009E4309"/>
    <w:rsid w:val="009E43E6"/>
    <w:rsid w:val="009E4558"/>
    <w:rsid w:val="009E455D"/>
    <w:rsid w:val="009E4780"/>
    <w:rsid w:val="009E47A9"/>
    <w:rsid w:val="009E4949"/>
    <w:rsid w:val="009E4B18"/>
    <w:rsid w:val="009E4BA8"/>
    <w:rsid w:val="009E4D31"/>
    <w:rsid w:val="009E4DC9"/>
    <w:rsid w:val="009E4EDF"/>
    <w:rsid w:val="009E4F31"/>
    <w:rsid w:val="009E4FB9"/>
    <w:rsid w:val="009E5208"/>
    <w:rsid w:val="009E5266"/>
    <w:rsid w:val="009E577E"/>
    <w:rsid w:val="009E5896"/>
    <w:rsid w:val="009E58DC"/>
    <w:rsid w:val="009E5908"/>
    <w:rsid w:val="009E5AC4"/>
    <w:rsid w:val="009E5ACA"/>
    <w:rsid w:val="009E5DB1"/>
    <w:rsid w:val="009E5E0F"/>
    <w:rsid w:val="009E5EE3"/>
    <w:rsid w:val="009E6055"/>
    <w:rsid w:val="009E6271"/>
    <w:rsid w:val="009E62E2"/>
    <w:rsid w:val="009E638F"/>
    <w:rsid w:val="009E6669"/>
    <w:rsid w:val="009E689C"/>
    <w:rsid w:val="009E6BD7"/>
    <w:rsid w:val="009E6D30"/>
    <w:rsid w:val="009E6D5A"/>
    <w:rsid w:val="009E6E9F"/>
    <w:rsid w:val="009E720A"/>
    <w:rsid w:val="009E73EF"/>
    <w:rsid w:val="009E742B"/>
    <w:rsid w:val="009E747A"/>
    <w:rsid w:val="009E762A"/>
    <w:rsid w:val="009E7637"/>
    <w:rsid w:val="009E7689"/>
    <w:rsid w:val="009E7BD1"/>
    <w:rsid w:val="009E7D46"/>
    <w:rsid w:val="009E7EC7"/>
    <w:rsid w:val="009F017E"/>
    <w:rsid w:val="009F01FC"/>
    <w:rsid w:val="009F0350"/>
    <w:rsid w:val="009F0644"/>
    <w:rsid w:val="009F07A5"/>
    <w:rsid w:val="009F07E2"/>
    <w:rsid w:val="009F0885"/>
    <w:rsid w:val="009F09FC"/>
    <w:rsid w:val="009F0B67"/>
    <w:rsid w:val="009F0BB5"/>
    <w:rsid w:val="009F0C9F"/>
    <w:rsid w:val="009F0E05"/>
    <w:rsid w:val="009F0E0D"/>
    <w:rsid w:val="009F0FD1"/>
    <w:rsid w:val="009F10E6"/>
    <w:rsid w:val="009F13DD"/>
    <w:rsid w:val="009F14FD"/>
    <w:rsid w:val="009F1ACB"/>
    <w:rsid w:val="009F1BA1"/>
    <w:rsid w:val="009F1C9A"/>
    <w:rsid w:val="009F20AB"/>
    <w:rsid w:val="009F216F"/>
    <w:rsid w:val="009F21F3"/>
    <w:rsid w:val="009F2430"/>
    <w:rsid w:val="009F2484"/>
    <w:rsid w:val="009F28DA"/>
    <w:rsid w:val="009F2B22"/>
    <w:rsid w:val="009F2BD3"/>
    <w:rsid w:val="009F2C7B"/>
    <w:rsid w:val="009F2D06"/>
    <w:rsid w:val="009F2D87"/>
    <w:rsid w:val="009F2EB0"/>
    <w:rsid w:val="009F2EC7"/>
    <w:rsid w:val="009F2EE9"/>
    <w:rsid w:val="009F2FE3"/>
    <w:rsid w:val="009F33A8"/>
    <w:rsid w:val="009F33EC"/>
    <w:rsid w:val="009F35A6"/>
    <w:rsid w:val="009F360F"/>
    <w:rsid w:val="009F37A4"/>
    <w:rsid w:val="009F3862"/>
    <w:rsid w:val="009F39FB"/>
    <w:rsid w:val="009F3ABE"/>
    <w:rsid w:val="009F3B33"/>
    <w:rsid w:val="009F4145"/>
    <w:rsid w:val="009F4395"/>
    <w:rsid w:val="009F4774"/>
    <w:rsid w:val="009F48CB"/>
    <w:rsid w:val="009F4922"/>
    <w:rsid w:val="009F49A0"/>
    <w:rsid w:val="009F4A15"/>
    <w:rsid w:val="009F4CDE"/>
    <w:rsid w:val="009F4D6D"/>
    <w:rsid w:val="009F500E"/>
    <w:rsid w:val="009F504E"/>
    <w:rsid w:val="009F51C3"/>
    <w:rsid w:val="009F531B"/>
    <w:rsid w:val="009F5449"/>
    <w:rsid w:val="009F5509"/>
    <w:rsid w:val="009F55A3"/>
    <w:rsid w:val="009F577B"/>
    <w:rsid w:val="009F58E6"/>
    <w:rsid w:val="009F592C"/>
    <w:rsid w:val="009F59E1"/>
    <w:rsid w:val="009F5B54"/>
    <w:rsid w:val="009F5FBB"/>
    <w:rsid w:val="009F6019"/>
    <w:rsid w:val="009F61BD"/>
    <w:rsid w:val="009F6439"/>
    <w:rsid w:val="009F6481"/>
    <w:rsid w:val="009F65CC"/>
    <w:rsid w:val="009F66A2"/>
    <w:rsid w:val="009F6717"/>
    <w:rsid w:val="009F679F"/>
    <w:rsid w:val="009F67EA"/>
    <w:rsid w:val="009F6876"/>
    <w:rsid w:val="009F6AD9"/>
    <w:rsid w:val="009F6C53"/>
    <w:rsid w:val="009F6DBC"/>
    <w:rsid w:val="009F6FBE"/>
    <w:rsid w:val="009F72B3"/>
    <w:rsid w:val="009F731E"/>
    <w:rsid w:val="009F740E"/>
    <w:rsid w:val="009F7644"/>
    <w:rsid w:val="009F7686"/>
    <w:rsid w:val="009F79A4"/>
    <w:rsid w:val="009F7A60"/>
    <w:rsid w:val="009F7A9E"/>
    <w:rsid w:val="009F7B7F"/>
    <w:rsid w:val="009F7DE2"/>
    <w:rsid w:val="009F7F16"/>
    <w:rsid w:val="00A00368"/>
    <w:rsid w:val="00A0055B"/>
    <w:rsid w:val="00A00600"/>
    <w:rsid w:val="00A0066C"/>
    <w:rsid w:val="00A00952"/>
    <w:rsid w:val="00A00992"/>
    <w:rsid w:val="00A00D20"/>
    <w:rsid w:val="00A013D5"/>
    <w:rsid w:val="00A0142B"/>
    <w:rsid w:val="00A0186D"/>
    <w:rsid w:val="00A01894"/>
    <w:rsid w:val="00A01D9F"/>
    <w:rsid w:val="00A01DB8"/>
    <w:rsid w:val="00A01DE5"/>
    <w:rsid w:val="00A01DE7"/>
    <w:rsid w:val="00A01E14"/>
    <w:rsid w:val="00A01F3A"/>
    <w:rsid w:val="00A01F7D"/>
    <w:rsid w:val="00A02064"/>
    <w:rsid w:val="00A02402"/>
    <w:rsid w:val="00A02525"/>
    <w:rsid w:val="00A025CF"/>
    <w:rsid w:val="00A0295F"/>
    <w:rsid w:val="00A02995"/>
    <w:rsid w:val="00A029D5"/>
    <w:rsid w:val="00A02C65"/>
    <w:rsid w:val="00A02D5F"/>
    <w:rsid w:val="00A02E1C"/>
    <w:rsid w:val="00A030F8"/>
    <w:rsid w:val="00A0345A"/>
    <w:rsid w:val="00A034E6"/>
    <w:rsid w:val="00A0355A"/>
    <w:rsid w:val="00A03925"/>
    <w:rsid w:val="00A03B69"/>
    <w:rsid w:val="00A03FAA"/>
    <w:rsid w:val="00A04205"/>
    <w:rsid w:val="00A04449"/>
    <w:rsid w:val="00A045AD"/>
    <w:rsid w:val="00A04695"/>
    <w:rsid w:val="00A0472D"/>
    <w:rsid w:val="00A04826"/>
    <w:rsid w:val="00A04D68"/>
    <w:rsid w:val="00A04EC5"/>
    <w:rsid w:val="00A0500B"/>
    <w:rsid w:val="00A0563F"/>
    <w:rsid w:val="00A05CC3"/>
    <w:rsid w:val="00A06324"/>
    <w:rsid w:val="00A0667A"/>
    <w:rsid w:val="00A0669D"/>
    <w:rsid w:val="00A066DE"/>
    <w:rsid w:val="00A06751"/>
    <w:rsid w:val="00A0692A"/>
    <w:rsid w:val="00A06A09"/>
    <w:rsid w:val="00A06CBC"/>
    <w:rsid w:val="00A06F24"/>
    <w:rsid w:val="00A07212"/>
    <w:rsid w:val="00A072FB"/>
    <w:rsid w:val="00A073BF"/>
    <w:rsid w:val="00A073D3"/>
    <w:rsid w:val="00A076B4"/>
    <w:rsid w:val="00A0776C"/>
    <w:rsid w:val="00A07AB1"/>
    <w:rsid w:val="00A07BBC"/>
    <w:rsid w:val="00A07BEC"/>
    <w:rsid w:val="00A07E03"/>
    <w:rsid w:val="00A101E6"/>
    <w:rsid w:val="00A102B9"/>
    <w:rsid w:val="00A103A4"/>
    <w:rsid w:val="00A10617"/>
    <w:rsid w:val="00A1076C"/>
    <w:rsid w:val="00A10B74"/>
    <w:rsid w:val="00A11097"/>
    <w:rsid w:val="00A110A0"/>
    <w:rsid w:val="00A112F8"/>
    <w:rsid w:val="00A116E4"/>
    <w:rsid w:val="00A118D3"/>
    <w:rsid w:val="00A11A35"/>
    <w:rsid w:val="00A11B3B"/>
    <w:rsid w:val="00A11B3C"/>
    <w:rsid w:val="00A11B8D"/>
    <w:rsid w:val="00A11C95"/>
    <w:rsid w:val="00A11F45"/>
    <w:rsid w:val="00A11F7B"/>
    <w:rsid w:val="00A120CD"/>
    <w:rsid w:val="00A121D8"/>
    <w:rsid w:val="00A12544"/>
    <w:rsid w:val="00A12736"/>
    <w:rsid w:val="00A12787"/>
    <w:rsid w:val="00A1281F"/>
    <w:rsid w:val="00A129D8"/>
    <w:rsid w:val="00A12A63"/>
    <w:rsid w:val="00A12C06"/>
    <w:rsid w:val="00A12C6F"/>
    <w:rsid w:val="00A12CD0"/>
    <w:rsid w:val="00A13135"/>
    <w:rsid w:val="00A131CE"/>
    <w:rsid w:val="00A133D4"/>
    <w:rsid w:val="00A133FE"/>
    <w:rsid w:val="00A13451"/>
    <w:rsid w:val="00A137ED"/>
    <w:rsid w:val="00A13835"/>
    <w:rsid w:val="00A138C7"/>
    <w:rsid w:val="00A139B0"/>
    <w:rsid w:val="00A13BD4"/>
    <w:rsid w:val="00A13D54"/>
    <w:rsid w:val="00A13DB3"/>
    <w:rsid w:val="00A13F5D"/>
    <w:rsid w:val="00A13FD8"/>
    <w:rsid w:val="00A1424B"/>
    <w:rsid w:val="00A14513"/>
    <w:rsid w:val="00A1459A"/>
    <w:rsid w:val="00A14BAB"/>
    <w:rsid w:val="00A14C3A"/>
    <w:rsid w:val="00A14E93"/>
    <w:rsid w:val="00A14F09"/>
    <w:rsid w:val="00A151F0"/>
    <w:rsid w:val="00A15396"/>
    <w:rsid w:val="00A15553"/>
    <w:rsid w:val="00A15866"/>
    <w:rsid w:val="00A15E5B"/>
    <w:rsid w:val="00A15F90"/>
    <w:rsid w:val="00A1628E"/>
    <w:rsid w:val="00A16310"/>
    <w:rsid w:val="00A164DF"/>
    <w:rsid w:val="00A1662F"/>
    <w:rsid w:val="00A169AF"/>
    <w:rsid w:val="00A169E3"/>
    <w:rsid w:val="00A16AC5"/>
    <w:rsid w:val="00A16E81"/>
    <w:rsid w:val="00A16F01"/>
    <w:rsid w:val="00A16F71"/>
    <w:rsid w:val="00A17014"/>
    <w:rsid w:val="00A17485"/>
    <w:rsid w:val="00A174DB"/>
    <w:rsid w:val="00A1777D"/>
    <w:rsid w:val="00A1782E"/>
    <w:rsid w:val="00A1794D"/>
    <w:rsid w:val="00A179CB"/>
    <w:rsid w:val="00A17ECD"/>
    <w:rsid w:val="00A17ED4"/>
    <w:rsid w:val="00A201F5"/>
    <w:rsid w:val="00A202A8"/>
    <w:rsid w:val="00A2041D"/>
    <w:rsid w:val="00A205C3"/>
    <w:rsid w:val="00A20773"/>
    <w:rsid w:val="00A20A04"/>
    <w:rsid w:val="00A2103C"/>
    <w:rsid w:val="00A2109C"/>
    <w:rsid w:val="00A21168"/>
    <w:rsid w:val="00A2122F"/>
    <w:rsid w:val="00A213B8"/>
    <w:rsid w:val="00A214F1"/>
    <w:rsid w:val="00A2187D"/>
    <w:rsid w:val="00A218E0"/>
    <w:rsid w:val="00A219E4"/>
    <w:rsid w:val="00A21C8D"/>
    <w:rsid w:val="00A21D9F"/>
    <w:rsid w:val="00A21DAD"/>
    <w:rsid w:val="00A21DFF"/>
    <w:rsid w:val="00A22331"/>
    <w:rsid w:val="00A22551"/>
    <w:rsid w:val="00A22567"/>
    <w:rsid w:val="00A2256F"/>
    <w:rsid w:val="00A227F6"/>
    <w:rsid w:val="00A22902"/>
    <w:rsid w:val="00A22A14"/>
    <w:rsid w:val="00A22AA5"/>
    <w:rsid w:val="00A22D18"/>
    <w:rsid w:val="00A230E0"/>
    <w:rsid w:val="00A233AB"/>
    <w:rsid w:val="00A233C3"/>
    <w:rsid w:val="00A238E7"/>
    <w:rsid w:val="00A24099"/>
    <w:rsid w:val="00A2418D"/>
    <w:rsid w:val="00A242D5"/>
    <w:rsid w:val="00A24485"/>
    <w:rsid w:val="00A246C7"/>
    <w:rsid w:val="00A24B4B"/>
    <w:rsid w:val="00A24C35"/>
    <w:rsid w:val="00A24E7F"/>
    <w:rsid w:val="00A2503E"/>
    <w:rsid w:val="00A25217"/>
    <w:rsid w:val="00A253E9"/>
    <w:rsid w:val="00A2577B"/>
    <w:rsid w:val="00A25AD7"/>
    <w:rsid w:val="00A25B2A"/>
    <w:rsid w:val="00A25D7D"/>
    <w:rsid w:val="00A25DA3"/>
    <w:rsid w:val="00A25DF2"/>
    <w:rsid w:val="00A261F7"/>
    <w:rsid w:val="00A2641A"/>
    <w:rsid w:val="00A2685E"/>
    <w:rsid w:val="00A26A01"/>
    <w:rsid w:val="00A26BB5"/>
    <w:rsid w:val="00A26CD2"/>
    <w:rsid w:val="00A26DC6"/>
    <w:rsid w:val="00A271C9"/>
    <w:rsid w:val="00A27309"/>
    <w:rsid w:val="00A27B73"/>
    <w:rsid w:val="00A27C57"/>
    <w:rsid w:val="00A27E72"/>
    <w:rsid w:val="00A27F85"/>
    <w:rsid w:val="00A30152"/>
    <w:rsid w:val="00A3020F"/>
    <w:rsid w:val="00A3056B"/>
    <w:rsid w:val="00A3059E"/>
    <w:rsid w:val="00A30772"/>
    <w:rsid w:val="00A30A1C"/>
    <w:rsid w:val="00A30AC3"/>
    <w:rsid w:val="00A30E7E"/>
    <w:rsid w:val="00A30F8B"/>
    <w:rsid w:val="00A31340"/>
    <w:rsid w:val="00A313D5"/>
    <w:rsid w:val="00A315A2"/>
    <w:rsid w:val="00A315BF"/>
    <w:rsid w:val="00A315C2"/>
    <w:rsid w:val="00A316DD"/>
    <w:rsid w:val="00A317D0"/>
    <w:rsid w:val="00A31809"/>
    <w:rsid w:val="00A31825"/>
    <w:rsid w:val="00A3189E"/>
    <w:rsid w:val="00A319FC"/>
    <w:rsid w:val="00A31A4A"/>
    <w:rsid w:val="00A31B00"/>
    <w:rsid w:val="00A31B9B"/>
    <w:rsid w:val="00A31BB2"/>
    <w:rsid w:val="00A31D8A"/>
    <w:rsid w:val="00A31DFF"/>
    <w:rsid w:val="00A31E3E"/>
    <w:rsid w:val="00A324A8"/>
    <w:rsid w:val="00A325B6"/>
    <w:rsid w:val="00A32601"/>
    <w:rsid w:val="00A326E0"/>
    <w:rsid w:val="00A327B6"/>
    <w:rsid w:val="00A32BBA"/>
    <w:rsid w:val="00A32BFA"/>
    <w:rsid w:val="00A32DF7"/>
    <w:rsid w:val="00A32F20"/>
    <w:rsid w:val="00A3304F"/>
    <w:rsid w:val="00A3308A"/>
    <w:rsid w:val="00A3309E"/>
    <w:rsid w:val="00A33272"/>
    <w:rsid w:val="00A33288"/>
    <w:rsid w:val="00A33469"/>
    <w:rsid w:val="00A33743"/>
    <w:rsid w:val="00A33C02"/>
    <w:rsid w:val="00A33D88"/>
    <w:rsid w:val="00A34104"/>
    <w:rsid w:val="00A34319"/>
    <w:rsid w:val="00A3435B"/>
    <w:rsid w:val="00A3446F"/>
    <w:rsid w:val="00A3451C"/>
    <w:rsid w:val="00A345CB"/>
    <w:rsid w:val="00A34872"/>
    <w:rsid w:val="00A349A5"/>
    <w:rsid w:val="00A34B24"/>
    <w:rsid w:val="00A35101"/>
    <w:rsid w:val="00A35745"/>
    <w:rsid w:val="00A358B2"/>
    <w:rsid w:val="00A36029"/>
    <w:rsid w:val="00A3604A"/>
    <w:rsid w:val="00A3629F"/>
    <w:rsid w:val="00A36907"/>
    <w:rsid w:val="00A36E04"/>
    <w:rsid w:val="00A36E79"/>
    <w:rsid w:val="00A37080"/>
    <w:rsid w:val="00A37197"/>
    <w:rsid w:val="00A37231"/>
    <w:rsid w:val="00A373B7"/>
    <w:rsid w:val="00A376BA"/>
    <w:rsid w:val="00A37884"/>
    <w:rsid w:val="00A37990"/>
    <w:rsid w:val="00A379E7"/>
    <w:rsid w:val="00A37A7C"/>
    <w:rsid w:val="00A37B07"/>
    <w:rsid w:val="00A37C1E"/>
    <w:rsid w:val="00A37FD9"/>
    <w:rsid w:val="00A40063"/>
    <w:rsid w:val="00A4012A"/>
    <w:rsid w:val="00A4019C"/>
    <w:rsid w:val="00A40218"/>
    <w:rsid w:val="00A40442"/>
    <w:rsid w:val="00A405BE"/>
    <w:rsid w:val="00A406B4"/>
    <w:rsid w:val="00A407F7"/>
    <w:rsid w:val="00A4090A"/>
    <w:rsid w:val="00A40DAE"/>
    <w:rsid w:val="00A415E0"/>
    <w:rsid w:val="00A41862"/>
    <w:rsid w:val="00A4190C"/>
    <w:rsid w:val="00A419CD"/>
    <w:rsid w:val="00A41B57"/>
    <w:rsid w:val="00A41D9D"/>
    <w:rsid w:val="00A41F76"/>
    <w:rsid w:val="00A41FC8"/>
    <w:rsid w:val="00A4218E"/>
    <w:rsid w:val="00A4226C"/>
    <w:rsid w:val="00A42682"/>
    <w:rsid w:val="00A428B7"/>
    <w:rsid w:val="00A429BC"/>
    <w:rsid w:val="00A429D5"/>
    <w:rsid w:val="00A42ABB"/>
    <w:rsid w:val="00A42CDA"/>
    <w:rsid w:val="00A42DAE"/>
    <w:rsid w:val="00A42DD7"/>
    <w:rsid w:val="00A430A6"/>
    <w:rsid w:val="00A437F9"/>
    <w:rsid w:val="00A44378"/>
    <w:rsid w:val="00A44383"/>
    <w:rsid w:val="00A443A1"/>
    <w:rsid w:val="00A44495"/>
    <w:rsid w:val="00A44648"/>
    <w:rsid w:val="00A446A4"/>
    <w:rsid w:val="00A4486F"/>
    <w:rsid w:val="00A448CE"/>
    <w:rsid w:val="00A44E3F"/>
    <w:rsid w:val="00A44FD0"/>
    <w:rsid w:val="00A44FD7"/>
    <w:rsid w:val="00A4522F"/>
    <w:rsid w:val="00A454BB"/>
    <w:rsid w:val="00A45515"/>
    <w:rsid w:val="00A455C2"/>
    <w:rsid w:val="00A4583C"/>
    <w:rsid w:val="00A45877"/>
    <w:rsid w:val="00A459E4"/>
    <w:rsid w:val="00A45A8E"/>
    <w:rsid w:val="00A45B4D"/>
    <w:rsid w:val="00A45D49"/>
    <w:rsid w:val="00A45DC1"/>
    <w:rsid w:val="00A45E34"/>
    <w:rsid w:val="00A46008"/>
    <w:rsid w:val="00A460D4"/>
    <w:rsid w:val="00A46411"/>
    <w:rsid w:val="00A466E0"/>
    <w:rsid w:val="00A46851"/>
    <w:rsid w:val="00A46C30"/>
    <w:rsid w:val="00A46F2C"/>
    <w:rsid w:val="00A47184"/>
    <w:rsid w:val="00A47188"/>
    <w:rsid w:val="00A474BA"/>
    <w:rsid w:val="00A47897"/>
    <w:rsid w:val="00A479C9"/>
    <w:rsid w:val="00A47BFC"/>
    <w:rsid w:val="00A47C15"/>
    <w:rsid w:val="00A47CEE"/>
    <w:rsid w:val="00A47E0C"/>
    <w:rsid w:val="00A500A7"/>
    <w:rsid w:val="00A50146"/>
    <w:rsid w:val="00A50524"/>
    <w:rsid w:val="00A50672"/>
    <w:rsid w:val="00A5072B"/>
    <w:rsid w:val="00A5083F"/>
    <w:rsid w:val="00A5084A"/>
    <w:rsid w:val="00A50851"/>
    <w:rsid w:val="00A509B0"/>
    <w:rsid w:val="00A50F9D"/>
    <w:rsid w:val="00A5144B"/>
    <w:rsid w:val="00A51A18"/>
    <w:rsid w:val="00A51E07"/>
    <w:rsid w:val="00A51FBF"/>
    <w:rsid w:val="00A51FC7"/>
    <w:rsid w:val="00A5248D"/>
    <w:rsid w:val="00A524C5"/>
    <w:rsid w:val="00A525DC"/>
    <w:rsid w:val="00A52C6D"/>
    <w:rsid w:val="00A52FFA"/>
    <w:rsid w:val="00A5335F"/>
    <w:rsid w:val="00A533C8"/>
    <w:rsid w:val="00A538FA"/>
    <w:rsid w:val="00A5391F"/>
    <w:rsid w:val="00A53A2D"/>
    <w:rsid w:val="00A53B30"/>
    <w:rsid w:val="00A53C68"/>
    <w:rsid w:val="00A53D44"/>
    <w:rsid w:val="00A53DB5"/>
    <w:rsid w:val="00A53E62"/>
    <w:rsid w:val="00A53F83"/>
    <w:rsid w:val="00A54150"/>
    <w:rsid w:val="00A5418F"/>
    <w:rsid w:val="00A541C8"/>
    <w:rsid w:val="00A54336"/>
    <w:rsid w:val="00A54356"/>
    <w:rsid w:val="00A5475F"/>
    <w:rsid w:val="00A548D1"/>
    <w:rsid w:val="00A549EE"/>
    <w:rsid w:val="00A54A49"/>
    <w:rsid w:val="00A54C2A"/>
    <w:rsid w:val="00A54DB7"/>
    <w:rsid w:val="00A54EB9"/>
    <w:rsid w:val="00A55025"/>
    <w:rsid w:val="00A5561A"/>
    <w:rsid w:val="00A55684"/>
    <w:rsid w:val="00A5582A"/>
    <w:rsid w:val="00A55AD6"/>
    <w:rsid w:val="00A55CCA"/>
    <w:rsid w:val="00A55FD4"/>
    <w:rsid w:val="00A562FC"/>
    <w:rsid w:val="00A56470"/>
    <w:rsid w:val="00A56497"/>
    <w:rsid w:val="00A56607"/>
    <w:rsid w:val="00A56902"/>
    <w:rsid w:val="00A56988"/>
    <w:rsid w:val="00A56C47"/>
    <w:rsid w:val="00A56EA8"/>
    <w:rsid w:val="00A57094"/>
    <w:rsid w:val="00A572C8"/>
    <w:rsid w:val="00A573FB"/>
    <w:rsid w:val="00A577E8"/>
    <w:rsid w:val="00A57A06"/>
    <w:rsid w:val="00A57C68"/>
    <w:rsid w:val="00A57D1D"/>
    <w:rsid w:val="00A57F5D"/>
    <w:rsid w:val="00A60080"/>
    <w:rsid w:val="00A60468"/>
    <w:rsid w:val="00A60571"/>
    <w:rsid w:val="00A60606"/>
    <w:rsid w:val="00A60946"/>
    <w:rsid w:val="00A60C02"/>
    <w:rsid w:val="00A60C6A"/>
    <w:rsid w:val="00A6137E"/>
    <w:rsid w:val="00A614E6"/>
    <w:rsid w:val="00A61642"/>
    <w:rsid w:val="00A61943"/>
    <w:rsid w:val="00A61DC4"/>
    <w:rsid w:val="00A61DD9"/>
    <w:rsid w:val="00A61EB9"/>
    <w:rsid w:val="00A620C1"/>
    <w:rsid w:val="00A624D5"/>
    <w:rsid w:val="00A626D4"/>
    <w:rsid w:val="00A62742"/>
    <w:rsid w:val="00A62E46"/>
    <w:rsid w:val="00A62F4E"/>
    <w:rsid w:val="00A62FDE"/>
    <w:rsid w:val="00A63219"/>
    <w:rsid w:val="00A6322C"/>
    <w:rsid w:val="00A63971"/>
    <w:rsid w:val="00A6398F"/>
    <w:rsid w:val="00A63A76"/>
    <w:rsid w:val="00A63ABE"/>
    <w:rsid w:val="00A63BF5"/>
    <w:rsid w:val="00A63DDB"/>
    <w:rsid w:val="00A63E4D"/>
    <w:rsid w:val="00A64063"/>
    <w:rsid w:val="00A64259"/>
    <w:rsid w:val="00A64274"/>
    <w:rsid w:val="00A64540"/>
    <w:rsid w:val="00A64689"/>
    <w:rsid w:val="00A64717"/>
    <w:rsid w:val="00A6476F"/>
    <w:rsid w:val="00A64788"/>
    <w:rsid w:val="00A649B2"/>
    <w:rsid w:val="00A64AB4"/>
    <w:rsid w:val="00A64BCB"/>
    <w:rsid w:val="00A64D95"/>
    <w:rsid w:val="00A64E23"/>
    <w:rsid w:val="00A64EF8"/>
    <w:rsid w:val="00A64FD1"/>
    <w:rsid w:val="00A64FE3"/>
    <w:rsid w:val="00A65289"/>
    <w:rsid w:val="00A6531A"/>
    <w:rsid w:val="00A653C1"/>
    <w:rsid w:val="00A654C6"/>
    <w:rsid w:val="00A65513"/>
    <w:rsid w:val="00A656B1"/>
    <w:rsid w:val="00A65702"/>
    <w:rsid w:val="00A65854"/>
    <w:rsid w:val="00A658AB"/>
    <w:rsid w:val="00A6593D"/>
    <w:rsid w:val="00A65CB7"/>
    <w:rsid w:val="00A65D52"/>
    <w:rsid w:val="00A65D90"/>
    <w:rsid w:val="00A66121"/>
    <w:rsid w:val="00A662F7"/>
    <w:rsid w:val="00A66525"/>
    <w:rsid w:val="00A66713"/>
    <w:rsid w:val="00A66804"/>
    <w:rsid w:val="00A66979"/>
    <w:rsid w:val="00A66CB2"/>
    <w:rsid w:val="00A66D28"/>
    <w:rsid w:val="00A66D3F"/>
    <w:rsid w:val="00A66FC5"/>
    <w:rsid w:val="00A6700E"/>
    <w:rsid w:val="00A67251"/>
    <w:rsid w:val="00A67B72"/>
    <w:rsid w:val="00A67BB3"/>
    <w:rsid w:val="00A67BFE"/>
    <w:rsid w:val="00A67CB6"/>
    <w:rsid w:val="00A67D9C"/>
    <w:rsid w:val="00A67FD8"/>
    <w:rsid w:val="00A70054"/>
    <w:rsid w:val="00A7065C"/>
    <w:rsid w:val="00A70743"/>
    <w:rsid w:val="00A708B2"/>
    <w:rsid w:val="00A70B9A"/>
    <w:rsid w:val="00A70F7B"/>
    <w:rsid w:val="00A7108A"/>
    <w:rsid w:val="00A7122F"/>
    <w:rsid w:val="00A712E5"/>
    <w:rsid w:val="00A71410"/>
    <w:rsid w:val="00A714D7"/>
    <w:rsid w:val="00A71CB1"/>
    <w:rsid w:val="00A71ECE"/>
    <w:rsid w:val="00A721B2"/>
    <w:rsid w:val="00A726BE"/>
    <w:rsid w:val="00A727C6"/>
    <w:rsid w:val="00A72B50"/>
    <w:rsid w:val="00A72C9B"/>
    <w:rsid w:val="00A73353"/>
    <w:rsid w:val="00A73591"/>
    <w:rsid w:val="00A73718"/>
    <w:rsid w:val="00A7384B"/>
    <w:rsid w:val="00A73AD4"/>
    <w:rsid w:val="00A73C70"/>
    <w:rsid w:val="00A73D15"/>
    <w:rsid w:val="00A73EB0"/>
    <w:rsid w:val="00A73EBB"/>
    <w:rsid w:val="00A73F66"/>
    <w:rsid w:val="00A740FF"/>
    <w:rsid w:val="00A74235"/>
    <w:rsid w:val="00A74620"/>
    <w:rsid w:val="00A7476D"/>
    <w:rsid w:val="00A747A9"/>
    <w:rsid w:val="00A748C4"/>
    <w:rsid w:val="00A74B2D"/>
    <w:rsid w:val="00A74CD9"/>
    <w:rsid w:val="00A75248"/>
    <w:rsid w:val="00A75633"/>
    <w:rsid w:val="00A75BA3"/>
    <w:rsid w:val="00A75C64"/>
    <w:rsid w:val="00A75CF2"/>
    <w:rsid w:val="00A75D0D"/>
    <w:rsid w:val="00A75D33"/>
    <w:rsid w:val="00A75E6D"/>
    <w:rsid w:val="00A760F4"/>
    <w:rsid w:val="00A761F3"/>
    <w:rsid w:val="00A7629A"/>
    <w:rsid w:val="00A762F1"/>
    <w:rsid w:val="00A764D6"/>
    <w:rsid w:val="00A764DA"/>
    <w:rsid w:val="00A76744"/>
    <w:rsid w:val="00A768DC"/>
    <w:rsid w:val="00A768FC"/>
    <w:rsid w:val="00A76A14"/>
    <w:rsid w:val="00A76C07"/>
    <w:rsid w:val="00A76CBD"/>
    <w:rsid w:val="00A76D4F"/>
    <w:rsid w:val="00A76DC4"/>
    <w:rsid w:val="00A76DC5"/>
    <w:rsid w:val="00A77027"/>
    <w:rsid w:val="00A771A9"/>
    <w:rsid w:val="00A77219"/>
    <w:rsid w:val="00A774CE"/>
    <w:rsid w:val="00A7783A"/>
    <w:rsid w:val="00A779D9"/>
    <w:rsid w:val="00A77BFC"/>
    <w:rsid w:val="00A80013"/>
    <w:rsid w:val="00A80242"/>
    <w:rsid w:val="00A804B2"/>
    <w:rsid w:val="00A80633"/>
    <w:rsid w:val="00A80B8D"/>
    <w:rsid w:val="00A80B9A"/>
    <w:rsid w:val="00A80C03"/>
    <w:rsid w:val="00A80D98"/>
    <w:rsid w:val="00A80EB4"/>
    <w:rsid w:val="00A81268"/>
    <w:rsid w:val="00A812BE"/>
    <w:rsid w:val="00A81387"/>
    <w:rsid w:val="00A81579"/>
    <w:rsid w:val="00A817E7"/>
    <w:rsid w:val="00A818B3"/>
    <w:rsid w:val="00A81950"/>
    <w:rsid w:val="00A819B6"/>
    <w:rsid w:val="00A81AF5"/>
    <w:rsid w:val="00A81CD5"/>
    <w:rsid w:val="00A81E48"/>
    <w:rsid w:val="00A81EBB"/>
    <w:rsid w:val="00A81F4E"/>
    <w:rsid w:val="00A821F5"/>
    <w:rsid w:val="00A8261F"/>
    <w:rsid w:val="00A8263E"/>
    <w:rsid w:val="00A826F2"/>
    <w:rsid w:val="00A829B6"/>
    <w:rsid w:val="00A82AD7"/>
    <w:rsid w:val="00A82C14"/>
    <w:rsid w:val="00A82CD1"/>
    <w:rsid w:val="00A82E6B"/>
    <w:rsid w:val="00A82F38"/>
    <w:rsid w:val="00A82FA7"/>
    <w:rsid w:val="00A830C8"/>
    <w:rsid w:val="00A830F7"/>
    <w:rsid w:val="00A83118"/>
    <w:rsid w:val="00A83245"/>
    <w:rsid w:val="00A832F9"/>
    <w:rsid w:val="00A833D0"/>
    <w:rsid w:val="00A83890"/>
    <w:rsid w:val="00A838EC"/>
    <w:rsid w:val="00A83A8E"/>
    <w:rsid w:val="00A83BDB"/>
    <w:rsid w:val="00A83E85"/>
    <w:rsid w:val="00A83F86"/>
    <w:rsid w:val="00A84176"/>
    <w:rsid w:val="00A84273"/>
    <w:rsid w:val="00A84591"/>
    <w:rsid w:val="00A845BF"/>
    <w:rsid w:val="00A848F4"/>
    <w:rsid w:val="00A84BE1"/>
    <w:rsid w:val="00A850E2"/>
    <w:rsid w:val="00A8564A"/>
    <w:rsid w:val="00A85A93"/>
    <w:rsid w:val="00A85ABE"/>
    <w:rsid w:val="00A85C98"/>
    <w:rsid w:val="00A85D3C"/>
    <w:rsid w:val="00A862D2"/>
    <w:rsid w:val="00A86359"/>
    <w:rsid w:val="00A86513"/>
    <w:rsid w:val="00A86A36"/>
    <w:rsid w:val="00A86BAB"/>
    <w:rsid w:val="00A86E9F"/>
    <w:rsid w:val="00A8728C"/>
    <w:rsid w:val="00A87871"/>
    <w:rsid w:val="00A87A68"/>
    <w:rsid w:val="00A87A6A"/>
    <w:rsid w:val="00A87AB1"/>
    <w:rsid w:val="00A87AE2"/>
    <w:rsid w:val="00A87F3E"/>
    <w:rsid w:val="00A9008F"/>
    <w:rsid w:val="00A90200"/>
    <w:rsid w:val="00A902E6"/>
    <w:rsid w:val="00A90312"/>
    <w:rsid w:val="00A90424"/>
    <w:rsid w:val="00A9098F"/>
    <w:rsid w:val="00A90B5B"/>
    <w:rsid w:val="00A90CD7"/>
    <w:rsid w:val="00A90ED4"/>
    <w:rsid w:val="00A90F3D"/>
    <w:rsid w:val="00A91155"/>
    <w:rsid w:val="00A91B00"/>
    <w:rsid w:val="00A91B72"/>
    <w:rsid w:val="00A91B92"/>
    <w:rsid w:val="00A91D7E"/>
    <w:rsid w:val="00A91E53"/>
    <w:rsid w:val="00A91F73"/>
    <w:rsid w:val="00A91F81"/>
    <w:rsid w:val="00A9241E"/>
    <w:rsid w:val="00A924F0"/>
    <w:rsid w:val="00A92551"/>
    <w:rsid w:val="00A9273C"/>
    <w:rsid w:val="00A927BE"/>
    <w:rsid w:val="00A92828"/>
    <w:rsid w:val="00A92A22"/>
    <w:rsid w:val="00A92A66"/>
    <w:rsid w:val="00A92B9B"/>
    <w:rsid w:val="00A92BD2"/>
    <w:rsid w:val="00A92DA4"/>
    <w:rsid w:val="00A92F20"/>
    <w:rsid w:val="00A92FF6"/>
    <w:rsid w:val="00A930C6"/>
    <w:rsid w:val="00A9318F"/>
    <w:rsid w:val="00A931D1"/>
    <w:rsid w:val="00A936AA"/>
    <w:rsid w:val="00A93712"/>
    <w:rsid w:val="00A938B3"/>
    <w:rsid w:val="00A93C22"/>
    <w:rsid w:val="00A93C47"/>
    <w:rsid w:val="00A93EC7"/>
    <w:rsid w:val="00A93FAD"/>
    <w:rsid w:val="00A94112"/>
    <w:rsid w:val="00A941ED"/>
    <w:rsid w:val="00A941F8"/>
    <w:rsid w:val="00A94206"/>
    <w:rsid w:val="00A94500"/>
    <w:rsid w:val="00A94612"/>
    <w:rsid w:val="00A946CA"/>
    <w:rsid w:val="00A947F2"/>
    <w:rsid w:val="00A9491C"/>
    <w:rsid w:val="00A9494D"/>
    <w:rsid w:val="00A94AFC"/>
    <w:rsid w:val="00A94D15"/>
    <w:rsid w:val="00A94D62"/>
    <w:rsid w:val="00A94DDE"/>
    <w:rsid w:val="00A94E96"/>
    <w:rsid w:val="00A94F5F"/>
    <w:rsid w:val="00A95108"/>
    <w:rsid w:val="00A951E3"/>
    <w:rsid w:val="00A95A73"/>
    <w:rsid w:val="00A95D7C"/>
    <w:rsid w:val="00A960B5"/>
    <w:rsid w:val="00A960F2"/>
    <w:rsid w:val="00A96274"/>
    <w:rsid w:val="00A964CF"/>
    <w:rsid w:val="00A964ED"/>
    <w:rsid w:val="00A96789"/>
    <w:rsid w:val="00A967AA"/>
    <w:rsid w:val="00A96966"/>
    <w:rsid w:val="00A96A0D"/>
    <w:rsid w:val="00A96BE9"/>
    <w:rsid w:val="00A96D0F"/>
    <w:rsid w:val="00A97108"/>
    <w:rsid w:val="00A97225"/>
    <w:rsid w:val="00A973C0"/>
    <w:rsid w:val="00A97427"/>
    <w:rsid w:val="00A974FC"/>
    <w:rsid w:val="00A975E7"/>
    <w:rsid w:val="00A977FB"/>
    <w:rsid w:val="00A97A84"/>
    <w:rsid w:val="00A97DFE"/>
    <w:rsid w:val="00A97E1D"/>
    <w:rsid w:val="00A97FFC"/>
    <w:rsid w:val="00AA0019"/>
    <w:rsid w:val="00AA00AA"/>
    <w:rsid w:val="00AA0403"/>
    <w:rsid w:val="00AA0612"/>
    <w:rsid w:val="00AA061D"/>
    <w:rsid w:val="00AA0720"/>
    <w:rsid w:val="00AA0BEF"/>
    <w:rsid w:val="00AA0C9A"/>
    <w:rsid w:val="00AA0F2A"/>
    <w:rsid w:val="00AA0F7D"/>
    <w:rsid w:val="00AA10A8"/>
    <w:rsid w:val="00AA12A1"/>
    <w:rsid w:val="00AA13D7"/>
    <w:rsid w:val="00AA142A"/>
    <w:rsid w:val="00AA1832"/>
    <w:rsid w:val="00AA183B"/>
    <w:rsid w:val="00AA194B"/>
    <w:rsid w:val="00AA1A3C"/>
    <w:rsid w:val="00AA22A2"/>
    <w:rsid w:val="00AA22E8"/>
    <w:rsid w:val="00AA2325"/>
    <w:rsid w:val="00AA26CA"/>
    <w:rsid w:val="00AA27CE"/>
    <w:rsid w:val="00AA27E7"/>
    <w:rsid w:val="00AA293A"/>
    <w:rsid w:val="00AA2ADF"/>
    <w:rsid w:val="00AA2BDD"/>
    <w:rsid w:val="00AA2CE8"/>
    <w:rsid w:val="00AA2D31"/>
    <w:rsid w:val="00AA2D57"/>
    <w:rsid w:val="00AA2E8E"/>
    <w:rsid w:val="00AA3292"/>
    <w:rsid w:val="00AA3755"/>
    <w:rsid w:val="00AA3994"/>
    <w:rsid w:val="00AA3B10"/>
    <w:rsid w:val="00AA3C25"/>
    <w:rsid w:val="00AA3C76"/>
    <w:rsid w:val="00AA3D1B"/>
    <w:rsid w:val="00AA414E"/>
    <w:rsid w:val="00AA4217"/>
    <w:rsid w:val="00AA4343"/>
    <w:rsid w:val="00AA4389"/>
    <w:rsid w:val="00AA439B"/>
    <w:rsid w:val="00AA47AD"/>
    <w:rsid w:val="00AA4A28"/>
    <w:rsid w:val="00AA4AC7"/>
    <w:rsid w:val="00AA4C8A"/>
    <w:rsid w:val="00AA4F94"/>
    <w:rsid w:val="00AA4FA9"/>
    <w:rsid w:val="00AA5241"/>
    <w:rsid w:val="00AA531D"/>
    <w:rsid w:val="00AA54CE"/>
    <w:rsid w:val="00AA56E4"/>
    <w:rsid w:val="00AA57E5"/>
    <w:rsid w:val="00AA59CA"/>
    <w:rsid w:val="00AA5E73"/>
    <w:rsid w:val="00AA5EAB"/>
    <w:rsid w:val="00AA5F94"/>
    <w:rsid w:val="00AA6223"/>
    <w:rsid w:val="00AA6230"/>
    <w:rsid w:val="00AA6769"/>
    <w:rsid w:val="00AA6930"/>
    <w:rsid w:val="00AA6BA6"/>
    <w:rsid w:val="00AA6D5C"/>
    <w:rsid w:val="00AA73D1"/>
    <w:rsid w:val="00AA77B2"/>
    <w:rsid w:val="00AA78D4"/>
    <w:rsid w:val="00AA7BEE"/>
    <w:rsid w:val="00AB0011"/>
    <w:rsid w:val="00AB0566"/>
    <w:rsid w:val="00AB0961"/>
    <w:rsid w:val="00AB0B4D"/>
    <w:rsid w:val="00AB0CEC"/>
    <w:rsid w:val="00AB0D08"/>
    <w:rsid w:val="00AB0DFB"/>
    <w:rsid w:val="00AB10BF"/>
    <w:rsid w:val="00AB122C"/>
    <w:rsid w:val="00AB13F4"/>
    <w:rsid w:val="00AB1678"/>
    <w:rsid w:val="00AB1A15"/>
    <w:rsid w:val="00AB1A6D"/>
    <w:rsid w:val="00AB1CA3"/>
    <w:rsid w:val="00AB1CC1"/>
    <w:rsid w:val="00AB1D49"/>
    <w:rsid w:val="00AB21FD"/>
    <w:rsid w:val="00AB22C7"/>
    <w:rsid w:val="00AB22EB"/>
    <w:rsid w:val="00AB2356"/>
    <w:rsid w:val="00AB2396"/>
    <w:rsid w:val="00AB270B"/>
    <w:rsid w:val="00AB27FC"/>
    <w:rsid w:val="00AB286E"/>
    <w:rsid w:val="00AB291E"/>
    <w:rsid w:val="00AB2B31"/>
    <w:rsid w:val="00AB2EC7"/>
    <w:rsid w:val="00AB2F31"/>
    <w:rsid w:val="00AB34D4"/>
    <w:rsid w:val="00AB39D1"/>
    <w:rsid w:val="00AB3B72"/>
    <w:rsid w:val="00AB3CBA"/>
    <w:rsid w:val="00AB3F52"/>
    <w:rsid w:val="00AB4856"/>
    <w:rsid w:val="00AB4C61"/>
    <w:rsid w:val="00AB4CE4"/>
    <w:rsid w:val="00AB4CFF"/>
    <w:rsid w:val="00AB4D57"/>
    <w:rsid w:val="00AB4D5C"/>
    <w:rsid w:val="00AB4DEC"/>
    <w:rsid w:val="00AB53B0"/>
    <w:rsid w:val="00AB5632"/>
    <w:rsid w:val="00AB570A"/>
    <w:rsid w:val="00AB57DF"/>
    <w:rsid w:val="00AB587F"/>
    <w:rsid w:val="00AB5EEE"/>
    <w:rsid w:val="00AB5FE1"/>
    <w:rsid w:val="00AB639A"/>
    <w:rsid w:val="00AB678A"/>
    <w:rsid w:val="00AB6E46"/>
    <w:rsid w:val="00AB740B"/>
    <w:rsid w:val="00AB75A1"/>
    <w:rsid w:val="00AB76AA"/>
    <w:rsid w:val="00AB77B4"/>
    <w:rsid w:val="00AB7D41"/>
    <w:rsid w:val="00AB7E76"/>
    <w:rsid w:val="00AC00FB"/>
    <w:rsid w:val="00AC0102"/>
    <w:rsid w:val="00AC01B1"/>
    <w:rsid w:val="00AC0252"/>
    <w:rsid w:val="00AC034B"/>
    <w:rsid w:val="00AC0418"/>
    <w:rsid w:val="00AC04B7"/>
    <w:rsid w:val="00AC050B"/>
    <w:rsid w:val="00AC07AD"/>
    <w:rsid w:val="00AC0952"/>
    <w:rsid w:val="00AC0AA7"/>
    <w:rsid w:val="00AC0BA9"/>
    <w:rsid w:val="00AC0BC0"/>
    <w:rsid w:val="00AC0CE6"/>
    <w:rsid w:val="00AC0F7E"/>
    <w:rsid w:val="00AC11A5"/>
    <w:rsid w:val="00AC152D"/>
    <w:rsid w:val="00AC156F"/>
    <w:rsid w:val="00AC1781"/>
    <w:rsid w:val="00AC1965"/>
    <w:rsid w:val="00AC1B7A"/>
    <w:rsid w:val="00AC1D59"/>
    <w:rsid w:val="00AC1FE5"/>
    <w:rsid w:val="00AC1FFD"/>
    <w:rsid w:val="00AC203D"/>
    <w:rsid w:val="00AC2128"/>
    <w:rsid w:val="00AC23B4"/>
    <w:rsid w:val="00AC2483"/>
    <w:rsid w:val="00AC2AC5"/>
    <w:rsid w:val="00AC2B83"/>
    <w:rsid w:val="00AC2B8B"/>
    <w:rsid w:val="00AC2D19"/>
    <w:rsid w:val="00AC2D58"/>
    <w:rsid w:val="00AC2DD2"/>
    <w:rsid w:val="00AC2E64"/>
    <w:rsid w:val="00AC2ED6"/>
    <w:rsid w:val="00AC2F3F"/>
    <w:rsid w:val="00AC2FFD"/>
    <w:rsid w:val="00AC3415"/>
    <w:rsid w:val="00AC3504"/>
    <w:rsid w:val="00AC3529"/>
    <w:rsid w:val="00AC363E"/>
    <w:rsid w:val="00AC36C6"/>
    <w:rsid w:val="00AC37F4"/>
    <w:rsid w:val="00AC3A75"/>
    <w:rsid w:val="00AC3CCC"/>
    <w:rsid w:val="00AC3CEA"/>
    <w:rsid w:val="00AC3E75"/>
    <w:rsid w:val="00AC3FCC"/>
    <w:rsid w:val="00AC407B"/>
    <w:rsid w:val="00AC43A4"/>
    <w:rsid w:val="00AC4489"/>
    <w:rsid w:val="00AC4567"/>
    <w:rsid w:val="00AC45F7"/>
    <w:rsid w:val="00AC46B2"/>
    <w:rsid w:val="00AC46F9"/>
    <w:rsid w:val="00AC470D"/>
    <w:rsid w:val="00AC490F"/>
    <w:rsid w:val="00AC49A2"/>
    <w:rsid w:val="00AC49A5"/>
    <w:rsid w:val="00AC4E3F"/>
    <w:rsid w:val="00AC5033"/>
    <w:rsid w:val="00AC517C"/>
    <w:rsid w:val="00AC5262"/>
    <w:rsid w:val="00AC5393"/>
    <w:rsid w:val="00AC541E"/>
    <w:rsid w:val="00AC55E8"/>
    <w:rsid w:val="00AC5681"/>
    <w:rsid w:val="00AC5734"/>
    <w:rsid w:val="00AC58AA"/>
    <w:rsid w:val="00AC5B85"/>
    <w:rsid w:val="00AC5E80"/>
    <w:rsid w:val="00AC63C2"/>
    <w:rsid w:val="00AC650A"/>
    <w:rsid w:val="00AC65A3"/>
    <w:rsid w:val="00AC6650"/>
    <w:rsid w:val="00AC675C"/>
    <w:rsid w:val="00AC686E"/>
    <w:rsid w:val="00AC6A4A"/>
    <w:rsid w:val="00AC6AE2"/>
    <w:rsid w:val="00AC6CE8"/>
    <w:rsid w:val="00AC6E9B"/>
    <w:rsid w:val="00AC6FD6"/>
    <w:rsid w:val="00AC749C"/>
    <w:rsid w:val="00AC74BF"/>
    <w:rsid w:val="00AC7709"/>
    <w:rsid w:val="00AC77AB"/>
    <w:rsid w:val="00AC79F1"/>
    <w:rsid w:val="00AC7D23"/>
    <w:rsid w:val="00AC7D53"/>
    <w:rsid w:val="00AC7ED1"/>
    <w:rsid w:val="00AD04ED"/>
    <w:rsid w:val="00AD0567"/>
    <w:rsid w:val="00AD06D7"/>
    <w:rsid w:val="00AD07E0"/>
    <w:rsid w:val="00AD09C7"/>
    <w:rsid w:val="00AD0C2C"/>
    <w:rsid w:val="00AD0D2A"/>
    <w:rsid w:val="00AD0E32"/>
    <w:rsid w:val="00AD146B"/>
    <w:rsid w:val="00AD14DD"/>
    <w:rsid w:val="00AD1551"/>
    <w:rsid w:val="00AD176C"/>
    <w:rsid w:val="00AD17F8"/>
    <w:rsid w:val="00AD1DB3"/>
    <w:rsid w:val="00AD214A"/>
    <w:rsid w:val="00AD2345"/>
    <w:rsid w:val="00AD248D"/>
    <w:rsid w:val="00AD254C"/>
    <w:rsid w:val="00AD2694"/>
    <w:rsid w:val="00AD277D"/>
    <w:rsid w:val="00AD27BE"/>
    <w:rsid w:val="00AD27DD"/>
    <w:rsid w:val="00AD2872"/>
    <w:rsid w:val="00AD29B4"/>
    <w:rsid w:val="00AD2A9E"/>
    <w:rsid w:val="00AD2AD6"/>
    <w:rsid w:val="00AD2C0E"/>
    <w:rsid w:val="00AD3165"/>
    <w:rsid w:val="00AD3287"/>
    <w:rsid w:val="00AD3332"/>
    <w:rsid w:val="00AD33D6"/>
    <w:rsid w:val="00AD3696"/>
    <w:rsid w:val="00AD370A"/>
    <w:rsid w:val="00AD389A"/>
    <w:rsid w:val="00AD3A4B"/>
    <w:rsid w:val="00AD3B7B"/>
    <w:rsid w:val="00AD3CDF"/>
    <w:rsid w:val="00AD3E2F"/>
    <w:rsid w:val="00AD3E9E"/>
    <w:rsid w:val="00AD3ECF"/>
    <w:rsid w:val="00AD4460"/>
    <w:rsid w:val="00AD4732"/>
    <w:rsid w:val="00AD4789"/>
    <w:rsid w:val="00AD47C5"/>
    <w:rsid w:val="00AD47C9"/>
    <w:rsid w:val="00AD482F"/>
    <w:rsid w:val="00AD48B2"/>
    <w:rsid w:val="00AD4A78"/>
    <w:rsid w:val="00AD4DF3"/>
    <w:rsid w:val="00AD4EAB"/>
    <w:rsid w:val="00AD4F43"/>
    <w:rsid w:val="00AD505F"/>
    <w:rsid w:val="00AD52E9"/>
    <w:rsid w:val="00AD5568"/>
    <w:rsid w:val="00AD5690"/>
    <w:rsid w:val="00AD5750"/>
    <w:rsid w:val="00AD59EF"/>
    <w:rsid w:val="00AD5A81"/>
    <w:rsid w:val="00AD5CBC"/>
    <w:rsid w:val="00AD5D3B"/>
    <w:rsid w:val="00AD5EFA"/>
    <w:rsid w:val="00AD60E7"/>
    <w:rsid w:val="00AD61A2"/>
    <w:rsid w:val="00AD6204"/>
    <w:rsid w:val="00AD6408"/>
    <w:rsid w:val="00AD6454"/>
    <w:rsid w:val="00AD64DB"/>
    <w:rsid w:val="00AD65ED"/>
    <w:rsid w:val="00AD6D5C"/>
    <w:rsid w:val="00AD6FC3"/>
    <w:rsid w:val="00AD7207"/>
    <w:rsid w:val="00AD72BD"/>
    <w:rsid w:val="00AD7378"/>
    <w:rsid w:val="00AD74AA"/>
    <w:rsid w:val="00AD757F"/>
    <w:rsid w:val="00AD764D"/>
    <w:rsid w:val="00AD7723"/>
    <w:rsid w:val="00AD778D"/>
    <w:rsid w:val="00AD78ED"/>
    <w:rsid w:val="00AD7B04"/>
    <w:rsid w:val="00AD7C16"/>
    <w:rsid w:val="00AD7C60"/>
    <w:rsid w:val="00AD7E90"/>
    <w:rsid w:val="00AE00D5"/>
    <w:rsid w:val="00AE0349"/>
    <w:rsid w:val="00AE043E"/>
    <w:rsid w:val="00AE0497"/>
    <w:rsid w:val="00AE0619"/>
    <w:rsid w:val="00AE0634"/>
    <w:rsid w:val="00AE0680"/>
    <w:rsid w:val="00AE0768"/>
    <w:rsid w:val="00AE09C4"/>
    <w:rsid w:val="00AE09EF"/>
    <w:rsid w:val="00AE09F0"/>
    <w:rsid w:val="00AE0A16"/>
    <w:rsid w:val="00AE0A2C"/>
    <w:rsid w:val="00AE0A53"/>
    <w:rsid w:val="00AE0BC1"/>
    <w:rsid w:val="00AE0BCF"/>
    <w:rsid w:val="00AE0D49"/>
    <w:rsid w:val="00AE0F49"/>
    <w:rsid w:val="00AE10DC"/>
    <w:rsid w:val="00AE1176"/>
    <w:rsid w:val="00AE1238"/>
    <w:rsid w:val="00AE1405"/>
    <w:rsid w:val="00AE15A1"/>
    <w:rsid w:val="00AE1778"/>
    <w:rsid w:val="00AE1873"/>
    <w:rsid w:val="00AE1917"/>
    <w:rsid w:val="00AE1B1F"/>
    <w:rsid w:val="00AE1CA3"/>
    <w:rsid w:val="00AE1CFE"/>
    <w:rsid w:val="00AE2242"/>
    <w:rsid w:val="00AE2312"/>
    <w:rsid w:val="00AE240E"/>
    <w:rsid w:val="00AE2904"/>
    <w:rsid w:val="00AE2B86"/>
    <w:rsid w:val="00AE2FF1"/>
    <w:rsid w:val="00AE3103"/>
    <w:rsid w:val="00AE31C7"/>
    <w:rsid w:val="00AE31CB"/>
    <w:rsid w:val="00AE3838"/>
    <w:rsid w:val="00AE3B54"/>
    <w:rsid w:val="00AE3D58"/>
    <w:rsid w:val="00AE3D9B"/>
    <w:rsid w:val="00AE3DE7"/>
    <w:rsid w:val="00AE4286"/>
    <w:rsid w:val="00AE4324"/>
    <w:rsid w:val="00AE43F7"/>
    <w:rsid w:val="00AE44E2"/>
    <w:rsid w:val="00AE48B9"/>
    <w:rsid w:val="00AE4972"/>
    <w:rsid w:val="00AE4B9A"/>
    <w:rsid w:val="00AE4D5B"/>
    <w:rsid w:val="00AE4FA8"/>
    <w:rsid w:val="00AE50DC"/>
    <w:rsid w:val="00AE522F"/>
    <w:rsid w:val="00AE53A6"/>
    <w:rsid w:val="00AE5460"/>
    <w:rsid w:val="00AE55E0"/>
    <w:rsid w:val="00AE57C4"/>
    <w:rsid w:val="00AE57FD"/>
    <w:rsid w:val="00AE5B32"/>
    <w:rsid w:val="00AE5D7B"/>
    <w:rsid w:val="00AE5DF9"/>
    <w:rsid w:val="00AE63A9"/>
    <w:rsid w:val="00AE63E7"/>
    <w:rsid w:val="00AE68AA"/>
    <w:rsid w:val="00AE68EB"/>
    <w:rsid w:val="00AE6960"/>
    <w:rsid w:val="00AE6A57"/>
    <w:rsid w:val="00AE6DBE"/>
    <w:rsid w:val="00AE6F21"/>
    <w:rsid w:val="00AE7022"/>
    <w:rsid w:val="00AE710A"/>
    <w:rsid w:val="00AE724A"/>
    <w:rsid w:val="00AE72F5"/>
    <w:rsid w:val="00AE731B"/>
    <w:rsid w:val="00AE7342"/>
    <w:rsid w:val="00AE7410"/>
    <w:rsid w:val="00AE74F3"/>
    <w:rsid w:val="00AE77D7"/>
    <w:rsid w:val="00AE7886"/>
    <w:rsid w:val="00AE7CB6"/>
    <w:rsid w:val="00AE7FE9"/>
    <w:rsid w:val="00AF0245"/>
    <w:rsid w:val="00AF02B2"/>
    <w:rsid w:val="00AF065D"/>
    <w:rsid w:val="00AF0AFE"/>
    <w:rsid w:val="00AF0EA1"/>
    <w:rsid w:val="00AF0F10"/>
    <w:rsid w:val="00AF10C0"/>
    <w:rsid w:val="00AF1268"/>
    <w:rsid w:val="00AF1458"/>
    <w:rsid w:val="00AF1652"/>
    <w:rsid w:val="00AF1BC6"/>
    <w:rsid w:val="00AF1CC9"/>
    <w:rsid w:val="00AF1FC1"/>
    <w:rsid w:val="00AF21B0"/>
    <w:rsid w:val="00AF2373"/>
    <w:rsid w:val="00AF2522"/>
    <w:rsid w:val="00AF2E85"/>
    <w:rsid w:val="00AF30E5"/>
    <w:rsid w:val="00AF34CC"/>
    <w:rsid w:val="00AF356B"/>
    <w:rsid w:val="00AF35A5"/>
    <w:rsid w:val="00AF3AC5"/>
    <w:rsid w:val="00AF3AFE"/>
    <w:rsid w:val="00AF3B50"/>
    <w:rsid w:val="00AF3D8A"/>
    <w:rsid w:val="00AF3E6E"/>
    <w:rsid w:val="00AF400B"/>
    <w:rsid w:val="00AF4281"/>
    <w:rsid w:val="00AF4292"/>
    <w:rsid w:val="00AF4350"/>
    <w:rsid w:val="00AF43C5"/>
    <w:rsid w:val="00AF43E5"/>
    <w:rsid w:val="00AF456E"/>
    <w:rsid w:val="00AF45C8"/>
    <w:rsid w:val="00AF47D0"/>
    <w:rsid w:val="00AF4815"/>
    <w:rsid w:val="00AF4A3A"/>
    <w:rsid w:val="00AF5193"/>
    <w:rsid w:val="00AF53BA"/>
    <w:rsid w:val="00AF5619"/>
    <w:rsid w:val="00AF5756"/>
    <w:rsid w:val="00AF5ADB"/>
    <w:rsid w:val="00AF5B22"/>
    <w:rsid w:val="00AF5C8D"/>
    <w:rsid w:val="00AF5EFA"/>
    <w:rsid w:val="00AF5F39"/>
    <w:rsid w:val="00AF5F5B"/>
    <w:rsid w:val="00AF5FDF"/>
    <w:rsid w:val="00AF6435"/>
    <w:rsid w:val="00AF648E"/>
    <w:rsid w:val="00AF66EC"/>
    <w:rsid w:val="00AF6971"/>
    <w:rsid w:val="00AF6B34"/>
    <w:rsid w:val="00AF6B7C"/>
    <w:rsid w:val="00AF6D87"/>
    <w:rsid w:val="00AF6DE8"/>
    <w:rsid w:val="00AF6F23"/>
    <w:rsid w:val="00AF760A"/>
    <w:rsid w:val="00AF7976"/>
    <w:rsid w:val="00AF7B52"/>
    <w:rsid w:val="00AF7E69"/>
    <w:rsid w:val="00B0002B"/>
    <w:rsid w:val="00B00056"/>
    <w:rsid w:val="00B0018E"/>
    <w:rsid w:val="00B001F1"/>
    <w:rsid w:val="00B003E5"/>
    <w:rsid w:val="00B00481"/>
    <w:rsid w:val="00B00548"/>
    <w:rsid w:val="00B00573"/>
    <w:rsid w:val="00B0072F"/>
    <w:rsid w:val="00B0091F"/>
    <w:rsid w:val="00B00A9B"/>
    <w:rsid w:val="00B00B08"/>
    <w:rsid w:val="00B00C37"/>
    <w:rsid w:val="00B012B4"/>
    <w:rsid w:val="00B01665"/>
    <w:rsid w:val="00B0181D"/>
    <w:rsid w:val="00B01967"/>
    <w:rsid w:val="00B01C9C"/>
    <w:rsid w:val="00B02103"/>
    <w:rsid w:val="00B022B0"/>
    <w:rsid w:val="00B02503"/>
    <w:rsid w:val="00B0253E"/>
    <w:rsid w:val="00B028DB"/>
    <w:rsid w:val="00B02AF0"/>
    <w:rsid w:val="00B02B6D"/>
    <w:rsid w:val="00B02B87"/>
    <w:rsid w:val="00B02B9D"/>
    <w:rsid w:val="00B02D2B"/>
    <w:rsid w:val="00B03329"/>
    <w:rsid w:val="00B03420"/>
    <w:rsid w:val="00B03427"/>
    <w:rsid w:val="00B03464"/>
    <w:rsid w:val="00B03484"/>
    <w:rsid w:val="00B0355A"/>
    <w:rsid w:val="00B036C3"/>
    <w:rsid w:val="00B03AD3"/>
    <w:rsid w:val="00B03DEF"/>
    <w:rsid w:val="00B0489D"/>
    <w:rsid w:val="00B049B4"/>
    <w:rsid w:val="00B04A2D"/>
    <w:rsid w:val="00B04B1F"/>
    <w:rsid w:val="00B04C62"/>
    <w:rsid w:val="00B04DBA"/>
    <w:rsid w:val="00B050EF"/>
    <w:rsid w:val="00B05238"/>
    <w:rsid w:val="00B052E6"/>
    <w:rsid w:val="00B05305"/>
    <w:rsid w:val="00B05348"/>
    <w:rsid w:val="00B059B6"/>
    <w:rsid w:val="00B05C28"/>
    <w:rsid w:val="00B05CE4"/>
    <w:rsid w:val="00B05DEC"/>
    <w:rsid w:val="00B06289"/>
    <w:rsid w:val="00B0628A"/>
    <w:rsid w:val="00B06351"/>
    <w:rsid w:val="00B063EF"/>
    <w:rsid w:val="00B06417"/>
    <w:rsid w:val="00B065ED"/>
    <w:rsid w:val="00B067F5"/>
    <w:rsid w:val="00B06836"/>
    <w:rsid w:val="00B06946"/>
    <w:rsid w:val="00B069E5"/>
    <w:rsid w:val="00B06ACA"/>
    <w:rsid w:val="00B06CC4"/>
    <w:rsid w:val="00B073F3"/>
    <w:rsid w:val="00B074FC"/>
    <w:rsid w:val="00B075F0"/>
    <w:rsid w:val="00B0772C"/>
    <w:rsid w:val="00B0777A"/>
    <w:rsid w:val="00B077FB"/>
    <w:rsid w:val="00B078B1"/>
    <w:rsid w:val="00B07ED8"/>
    <w:rsid w:val="00B1032F"/>
    <w:rsid w:val="00B1057F"/>
    <w:rsid w:val="00B106E9"/>
    <w:rsid w:val="00B10750"/>
    <w:rsid w:val="00B1097C"/>
    <w:rsid w:val="00B109FB"/>
    <w:rsid w:val="00B10AF7"/>
    <w:rsid w:val="00B10BB4"/>
    <w:rsid w:val="00B10CA9"/>
    <w:rsid w:val="00B10D4B"/>
    <w:rsid w:val="00B11197"/>
    <w:rsid w:val="00B117CD"/>
    <w:rsid w:val="00B11E5A"/>
    <w:rsid w:val="00B12040"/>
    <w:rsid w:val="00B1222B"/>
    <w:rsid w:val="00B125E9"/>
    <w:rsid w:val="00B1264B"/>
    <w:rsid w:val="00B12670"/>
    <w:rsid w:val="00B12850"/>
    <w:rsid w:val="00B12EB8"/>
    <w:rsid w:val="00B130C2"/>
    <w:rsid w:val="00B1324A"/>
    <w:rsid w:val="00B133AA"/>
    <w:rsid w:val="00B134E8"/>
    <w:rsid w:val="00B13782"/>
    <w:rsid w:val="00B1380C"/>
    <w:rsid w:val="00B138D4"/>
    <w:rsid w:val="00B13A04"/>
    <w:rsid w:val="00B13C21"/>
    <w:rsid w:val="00B13E6E"/>
    <w:rsid w:val="00B1431C"/>
    <w:rsid w:val="00B14467"/>
    <w:rsid w:val="00B14588"/>
    <w:rsid w:val="00B1459C"/>
    <w:rsid w:val="00B147B8"/>
    <w:rsid w:val="00B14878"/>
    <w:rsid w:val="00B148E9"/>
    <w:rsid w:val="00B14970"/>
    <w:rsid w:val="00B14A40"/>
    <w:rsid w:val="00B14B26"/>
    <w:rsid w:val="00B14F57"/>
    <w:rsid w:val="00B14FEC"/>
    <w:rsid w:val="00B15111"/>
    <w:rsid w:val="00B153E5"/>
    <w:rsid w:val="00B15409"/>
    <w:rsid w:val="00B15521"/>
    <w:rsid w:val="00B157C4"/>
    <w:rsid w:val="00B159FA"/>
    <w:rsid w:val="00B15D61"/>
    <w:rsid w:val="00B15D7D"/>
    <w:rsid w:val="00B15EB2"/>
    <w:rsid w:val="00B16164"/>
    <w:rsid w:val="00B161EC"/>
    <w:rsid w:val="00B161F9"/>
    <w:rsid w:val="00B16541"/>
    <w:rsid w:val="00B1674D"/>
    <w:rsid w:val="00B167C8"/>
    <w:rsid w:val="00B167EC"/>
    <w:rsid w:val="00B16A94"/>
    <w:rsid w:val="00B172AC"/>
    <w:rsid w:val="00B176A6"/>
    <w:rsid w:val="00B176B6"/>
    <w:rsid w:val="00B177EF"/>
    <w:rsid w:val="00B17801"/>
    <w:rsid w:val="00B17B50"/>
    <w:rsid w:val="00B2009B"/>
    <w:rsid w:val="00B201CE"/>
    <w:rsid w:val="00B20400"/>
    <w:rsid w:val="00B20458"/>
    <w:rsid w:val="00B2094F"/>
    <w:rsid w:val="00B20997"/>
    <w:rsid w:val="00B20CA2"/>
    <w:rsid w:val="00B20CAE"/>
    <w:rsid w:val="00B20D65"/>
    <w:rsid w:val="00B20EDF"/>
    <w:rsid w:val="00B20F7E"/>
    <w:rsid w:val="00B21152"/>
    <w:rsid w:val="00B212B7"/>
    <w:rsid w:val="00B21591"/>
    <w:rsid w:val="00B21859"/>
    <w:rsid w:val="00B21A4D"/>
    <w:rsid w:val="00B21BA9"/>
    <w:rsid w:val="00B21D11"/>
    <w:rsid w:val="00B21E96"/>
    <w:rsid w:val="00B220B6"/>
    <w:rsid w:val="00B2218A"/>
    <w:rsid w:val="00B22195"/>
    <w:rsid w:val="00B221CD"/>
    <w:rsid w:val="00B221EF"/>
    <w:rsid w:val="00B224EC"/>
    <w:rsid w:val="00B225D7"/>
    <w:rsid w:val="00B22A49"/>
    <w:rsid w:val="00B22E22"/>
    <w:rsid w:val="00B2300B"/>
    <w:rsid w:val="00B23592"/>
    <w:rsid w:val="00B2359A"/>
    <w:rsid w:val="00B2370B"/>
    <w:rsid w:val="00B2392D"/>
    <w:rsid w:val="00B2399A"/>
    <w:rsid w:val="00B241DC"/>
    <w:rsid w:val="00B24280"/>
    <w:rsid w:val="00B242B8"/>
    <w:rsid w:val="00B242EC"/>
    <w:rsid w:val="00B245FB"/>
    <w:rsid w:val="00B24D21"/>
    <w:rsid w:val="00B24E76"/>
    <w:rsid w:val="00B253F0"/>
    <w:rsid w:val="00B2579D"/>
    <w:rsid w:val="00B259A7"/>
    <w:rsid w:val="00B25CAE"/>
    <w:rsid w:val="00B25F1B"/>
    <w:rsid w:val="00B25F34"/>
    <w:rsid w:val="00B26257"/>
    <w:rsid w:val="00B262D5"/>
    <w:rsid w:val="00B267E3"/>
    <w:rsid w:val="00B268BA"/>
    <w:rsid w:val="00B2690E"/>
    <w:rsid w:val="00B269A2"/>
    <w:rsid w:val="00B27213"/>
    <w:rsid w:val="00B2730E"/>
    <w:rsid w:val="00B2736F"/>
    <w:rsid w:val="00B2776E"/>
    <w:rsid w:val="00B27A26"/>
    <w:rsid w:val="00B27A39"/>
    <w:rsid w:val="00B27D29"/>
    <w:rsid w:val="00B27E94"/>
    <w:rsid w:val="00B301C0"/>
    <w:rsid w:val="00B30215"/>
    <w:rsid w:val="00B302DE"/>
    <w:rsid w:val="00B30305"/>
    <w:rsid w:val="00B303DD"/>
    <w:rsid w:val="00B3043E"/>
    <w:rsid w:val="00B30559"/>
    <w:rsid w:val="00B30667"/>
    <w:rsid w:val="00B3087B"/>
    <w:rsid w:val="00B30A3B"/>
    <w:rsid w:val="00B30AA1"/>
    <w:rsid w:val="00B30C14"/>
    <w:rsid w:val="00B30D15"/>
    <w:rsid w:val="00B30D6E"/>
    <w:rsid w:val="00B30DF7"/>
    <w:rsid w:val="00B31093"/>
    <w:rsid w:val="00B314B5"/>
    <w:rsid w:val="00B31523"/>
    <w:rsid w:val="00B3152E"/>
    <w:rsid w:val="00B31701"/>
    <w:rsid w:val="00B3173C"/>
    <w:rsid w:val="00B31871"/>
    <w:rsid w:val="00B31A64"/>
    <w:rsid w:val="00B31C4B"/>
    <w:rsid w:val="00B31D28"/>
    <w:rsid w:val="00B31D53"/>
    <w:rsid w:val="00B31D62"/>
    <w:rsid w:val="00B31D8E"/>
    <w:rsid w:val="00B31F17"/>
    <w:rsid w:val="00B321CA"/>
    <w:rsid w:val="00B324C7"/>
    <w:rsid w:val="00B325C0"/>
    <w:rsid w:val="00B32B46"/>
    <w:rsid w:val="00B32B60"/>
    <w:rsid w:val="00B32BA9"/>
    <w:rsid w:val="00B32CF7"/>
    <w:rsid w:val="00B32D19"/>
    <w:rsid w:val="00B32D5C"/>
    <w:rsid w:val="00B32DEC"/>
    <w:rsid w:val="00B32E42"/>
    <w:rsid w:val="00B32FAE"/>
    <w:rsid w:val="00B3309D"/>
    <w:rsid w:val="00B3343E"/>
    <w:rsid w:val="00B336FA"/>
    <w:rsid w:val="00B3380C"/>
    <w:rsid w:val="00B33881"/>
    <w:rsid w:val="00B33A8D"/>
    <w:rsid w:val="00B33BCB"/>
    <w:rsid w:val="00B33E6F"/>
    <w:rsid w:val="00B34070"/>
    <w:rsid w:val="00B34196"/>
    <w:rsid w:val="00B3426F"/>
    <w:rsid w:val="00B34281"/>
    <w:rsid w:val="00B347BA"/>
    <w:rsid w:val="00B347FA"/>
    <w:rsid w:val="00B34AFC"/>
    <w:rsid w:val="00B34BD7"/>
    <w:rsid w:val="00B34E0F"/>
    <w:rsid w:val="00B34F35"/>
    <w:rsid w:val="00B352E7"/>
    <w:rsid w:val="00B352FF"/>
    <w:rsid w:val="00B35372"/>
    <w:rsid w:val="00B35650"/>
    <w:rsid w:val="00B356EA"/>
    <w:rsid w:val="00B358D0"/>
    <w:rsid w:val="00B359C7"/>
    <w:rsid w:val="00B35A18"/>
    <w:rsid w:val="00B35EE3"/>
    <w:rsid w:val="00B35EE4"/>
    <w:rsid w:val="00B3607B"/>
    <w:rsid w:val="00B36520"/>
    <w:rsid w:val="00B36579"/>
    <w:rsid w:val="00B366D4"/>
    <w:rsid w:val="00B36763"/>
    <w:rsid w:val="00B36787"/>
    <w:rsid w:val="00B368F1"/>
    <w:rsid w:val="00B36A73"/>
    <w:rsid w:val="00B36B03"/>
    <w:rsid w:val="00B36D70"/>
    <w:rsid w:val="00B36E7D"/>
    <w:rsid w:val="00B36F5A"/>
    <w:rsid w:val="00B3703E"/>
    <w:rsid w:val="00B372EA"/>
    <w:rsid w:val="00B37455"/>
    <w:rsid w:val="00B3746B"/>
    <w:rsid w:val="00B37495"/>
    <w:rsid w:val="00B37514"/>
    <w:rsid w:val="00B37BC6"/>
    <w:rsid w:val="00B37FEE"/>
    <w:rsid w:val="00B401A6"/>
    <w:rsid w:val="00B401AA"/>
    <w:rsid w:val="00B4042F"/>
    <w:rsid w:val="00B404F8"/>
    <w:rsid w:val="00B40550"/>
    <w:rsid w:val="00B405A4"/>
    <w:rsid w:val="00B407EA"/>
    <w:rsid w:val="00B40847"/>
    <w:rsid w:val="00B408E7"/>
    <w:rsid w:val="00B412E5"/>
    <w:rsid w:val="00B415BA"/>
    <w:rsid w:val="00B41AF7"/>
    <w:rsid w:val="00B41B3B"/>
    <w:rsid w:val="00B41C0F"/>
    <w:rsid w:val="00B41E36"/>
    <w:rsid w:val="00B423DB"/>
    <w:rsid w:val="00B42410"/>
    <w:rsid w:val="00B42463"/>
    <w:rsid w:val="00B42754"/>
    <w:rsid w:val="00B427B3"/>
    <w:rsid w:val="00B42A52"/>
    <w:rsid w:val="00B42BC0"/>
    <w:rsid w:val="00B42C1E"/>
    <w:rsid w:val="00B42C41"/>
    <w:rsid w:val="00B42C43"/>
    <w:rsid w:val="00B42D65"/>
    <w:rsid w:val="00B42DEE"/>
    <w:rsid w:val="00B42E45"/>
    <w:rsid w:val="00B42E4E"/>
    <w:rsid w:val="00B42FA5"/>
    <w:rsid w:val="00B42FB0"/>
    <w:rsid w:val="00B430EF"/>
    <w:rsid w:val="00B4349F"/>
    <w:rsid w:val="00B43844"/>
    <w:rsid w:val="00B43A05"/>
    <w:rsid w:val="00B43A6F"/>
    <w:rsid w:val="00B43B56"/>
    <w:rsid w:val="00B4410C"/>
    <w:rsid w:val="00B441A2"/>
    <w:rsid w:val="00B442F1"/>
    <w:rsid w:val="00B4462C"/>
    <w:rsid w:val="00B44705"/>
    <w:rsid w:val="00B447CD"/>
    <w:rsid w:val="00B44802"/>
    <w:rsid w:val="00B4481C"/>
    <w:rsid w:val="00B44A6B"/>
    <w:rsid w:val="00B44CBB"/>
    <w:rsid w:val="00B45D0F"/>
    <w:rsid w:val="00B45F65"/>
    <w:rsid w:val="00B460E8"/>
    <w:rsid w:val="00B462AE"/>
    <w:rsid w:val="00B46921"/>
    <w:rsid w:val="00B46F18"/>
    <w:rsid w:val="00B473BF"/>
    <w:rsid w:val="00B473F0"/>
    <w:rsid w:val="00B4794F"/>
    <w:rsid w:val="00B47B0F"/>
    <w:rsid w:val="00B47C96"/>
    <w:rsid w:val="00B47DCA"/>
    <w:rsid w:val="00B47F18"/>
    <w:rsid w:val="00B50076"/>
    <w:rsid w:val="00B50128"/>
    <w:rsid w:val="00B50393"/>
    <w:rsid w:val="00B503EA"/>
    <w:rsid w:val="00B50475"/>
    <w:rsid w:val="00B5047A"/>
    <w:rsid w:val="00B50505"/>
    <w:rsid w:val="00B5057F"/>
    <w:rsid w:val="00B5064A"/>
    <w:rsid w:val="00B50C97"/>
    <w:rsid w:val="00B50D15"/>
    <w:rsid w:val="00B50E05"/>
    <w:rsid w:val="00B50F55"/>
    <w:rsid w:val="00B50F71"/>
    <w:rsid w:val="00B50FA7"/>
    <w:rsid w:val="00B5149C"/>
    <w:rsid w:val="00B518F8"/>
    <w:rsid w:val="00B5194D"/>
    <w:rsid w:val="00B51B5A"/>
    <w:rsid w:val="00B51D6C"/>
    <w:rsid w:val="00B51DE8"/>
    <w:rsid w:val="00B521AB"/>
    <w:rsid w:val="00B521C5"/>
    <w:rsid w:val="00B52417"/>
    <w:rsid w:val="00B524DA"/>
    <w:rsid w:val="00B525EA"/>
    <w:rsid w:val="00B5260E"/>
    <w:rsid w:val="00B5265D"/>
    <w:rsid w:val="00B52A30"/>
    <w:rsid w:val="00B52B82"/>
    <w:rsid w:val="00B52DF0"/>
    <w:rsid w:val="00B5309E"/>
    <w:rsid w:val="00B53152"/>
    <w:rsid w:val="00B53412"/>
    <w:rsid w:val="00B53740"/>
    <w:rsid w:val="00B53AC4"/>
    <w:rsid w:val="00B53CE1"/>
    <w:rsid w:val="00B53D4B"/>
    <w:rsid w:val="00B53EAA"/>
    <w:rsid w:val="00B53ED3"/>
    <w:rsid w:val="00B54241"/>
    <w:rsid w:val="00B542D6"/>
    <w:rsid w:val="00B54409"/>
    <w:rsid w:val="00B54480"/>
    <w:rsid w:val="00B54488"/>
    <w:rsid w:val="00B54597"/>
    <w:rsid w:val="00B5478A"/>
    <w:rsid w:val="00B54E75"/>
    <w:rsid w:val="00B54EBF"/>
    <w:rsid w:val="00B54F9E"/>
    <w:rsid w:val="00B55182"/>
    <w:rsid w:val="00B5519F"/>
    <w:rsid w:val="00B55281"/>
    <w:rsid w:val="00B55345"/>
    <w:rsid w:val="00B55D25"/>
    <w:rsid w:val="00B55E49"/>
    <w:rsid w:val="00B560FB"/>
    <w:rsid w:val="00B562B0"/>
    <w:rsid w:val="00B563A8"/>
    <w:rsid w:val="00B56801"/>
    <w:rsid w:val="00B568C3"/>
    <w:rsid w:val="00B56CE9"/>
    <w:rsid w:val="00B56D31"/>
    <w:rsid w:val="00B5703C"/>
    <w:rsid w:val="00B57586"/>
    <w:rsid w:val="00B57F17"/>
    <w:rsid w:val="00B57FAA"/>
    <w:rsid w:val="00B603C1"/>
    <w:rsid w:val="00B603DE"/>
    <w:rsid w:val="00B6041E"/>
    <w:rsid w:val="00B606DC"/>
    <w:rsid w:val="00B60721"/>
    <w:rsid w:val="00B6095F"/>
    <w:rsid w:val="00B60C38"/>
    <w:rsid w:val="00B60CE4"/>
    <w:rsid w:val="00B60D9D"/>
    <w:rsid w:val="00B60E95"/>
    <w:rsid w:val="00B6102B"/>
    <w:rsid w:val="00B61212"/>
    <w:rsid w:val="00B61457"/>
    <w:rsid w:val="00B6156F"/>
    <w:rsid w:val="00B61642"/>
    <w:rsid w:val="00B616D5"/>
    <w:rsid w:val="00B616D6"/>
    <w:rsid w:val="00B617E6"/>
    <w:rsid w:val="00B618EB"/>
    <w:rsid w:val="00B61995"/>
    <w:rsid w:val="00B61A05"/>
    <w:rsid w:val="00B61A52"/>
    <w:rsid w:val="00B61AAB"/>
    <w:rsid w:val="00B61AE9"/>
    <w:rsid w:val="00B61C16"/>
    <w:rsid w:val="00B61C26"/>
    <w:rsid w:val="00B61C47"/>
    <w:rsid w:val="00B61DB1"/>
    <w:rsid w:val="00B61E2C"/>
    <w:rsid w:val="00B61E35"/>
    <w:rsid w:val="00B62214"/>
    <w:rsid w:val="00B6237E"/>
    <w:rsid w:val="00B623E7"/>
    <w:rsid w:val="00B62410"/>
    <w:rsid w:val="00B62871"/>
    <w:rsid w:val="00B62AD5"/>
    <w:rsid w:val="00B62C67"/>
    <w:rsid w:val="00B62C9C"/>
    <w:rsid w:val="00B62DD9"/>
    <w:rsid w:val="00B62E43"/>
    <w:rsid w:val="00B636EB"/>
    <w:rsid w:val="00B636EE"/>
    <w:rsid w:val="00B6378C"/>
    <w:rsid w:val="00B637EA"/>
    <w:rsid w:val="00B638A0"/>
    <w:rsid w:val="00B63CBE"/>
    <w:rsid w:val="00B6419F"/>
    <w:rsid w:val="00B641F6"/>
    <w:rsid w:val="00B642BD"/>
    <w:rsid w:val="00B646A6"/>
    <w:rsid w:val="00B647CA"/>
    <w:rsid w:val="00B6492C"/>
    <w:rsid w:val="00B64DBF"/>
    <w:rsid w:val="00B651C1"/>
    <w:rsid w:val="00B6582D"/>
    <w:rsid w:val="00B658C9"/>
    <w:rsid w:val="00B6597D"/>
    <w:rsid w:val="00B65A31"/>
    <w:rsid w:val="00B65CF4"/>
    <w:rsid w:val="00B65D42"/>
    <w:rsid w:val="00B65F8D"/>
    <w:rsid w:val="00B6610E"/>
    <w:rsid w:val="00B6616F"/>
    <w:rsid w:val="00B66182"/>
    <w:rsid w:val="00B662CF"/>
    <w:rsid w:val="00B667A0"/>
    <w:rsid w:val="00B6682F"/>
    <w:rsid w:val="00B6693D"/>
    <w:rsid w:val="00B66A0E"/>
    <w:rsid w:val="00B66A10"/>
    <w:rsid w:val="00B66C21"/>
    <w:rsid w:val="00B66DCC"/>
    <w:rsid w:val="00B67205"/>
    <w:rsid w:val="00B6720C"/>
    <w:rsid w:val="00B67222"/>
    <w:rsid w:val="00B67276"/>
    <w:rsid w:val="00B672E5"/>
    <w:rsid w:val="00B67377"/>
    <w:rsid w:val="00B67420"/>
    <w:rsid w:val="00B67425"/>
    <w:rsid w:val="00B674FC"/>
    <w:rsid w:val="00B675A6"/>
    <w:rsid w:val="00B67BF2"/>
    <w:rsid w:val="00B67DE3"/>
    <w:rsid w:val="00B7011F"/>
    <w:rsid w:val="00B70177"/>
    <w:rsid w:val="00B701ED"/>
    <w:rsid w:val="00B701FE"/>
    <w:rsid w:val="00B704AF"/>
    <w:rsid w:val="00B70741"/>
    <w:rsid w:val="00B7079E"/>
    <w:rsid w:val="00B70A2C"/>
    <w:rsid w:val="00B70D2C"/>
    <w:rsid w:val="00B70E5C"/>
    <w:rsid w:val="00B71045"/>
    <w:rsid w:val="00B71171"/>
    <w:rsid w:val="00B712DE"/>
    <w:rsid w:val="00B712FE"/>
    <w:rsid w:val="00B71381"/>
    <w:rsid w:val="00B7160B"/>
    <w:rsid w:val="00B717DB"/>
    <w:rsid w:val="00B71923"/>
    <w:rsid w:val="00B7195C"/>
    <w:rsid w:val="00B71C7E"/>
    <w:rsid w:val="00B71DB9"/>
    <w:rsid w:val="00B71EA5"/>
    <w:rsid w:val="00B71EEF"/>
    <w:rsid w:val="00B72159"/>
    <w:rsid w:val="00B72461"/>
    <w:rsid w:val="00B726A9"/>
    <w:rsid w:val="00B726D3"/>
    <w:rsid w:val="00B726E6"/>
    <w:rsid w:val="00B72708"/>
    <w:rsid w:val="00B72988"/>
    <w:rsid w:val="00B72BED"/>
    <w:rsid w:val="00B73035"/>
    <w:rsid w:val="00B730EA"/>
    <w:rsid w:val="00B733C3"/>
    <w:rsid w:val="00B73423"/>
    <w:rsid w:val="00B73673"/>
    <w:rsid w:val="00B737E6"/>
    <w:rsid w:val="00B73812"/>
    <w:rsid w:val="00B739C9"/>
    <w:rsid w:val="00B73A6F"/>
    <w:rsid w:val="00B73AC8"/>
    <w:rsid w:val="00B740F1"/>
    <w:rsid w:val="00B743A6"/>
    <w:rsid w:val="00B7444E"/>
    <w:rsid w:val="00B749C7"/>
    <w:rsid w:val="00B74A21"/>
    <w:rsid w:val="00B74BD1"/>
    <w:rsid w:val="00B7502A"/>
    <w:rsid w:val="00B7504C"/>
    <w:rsid w:val="00B75266"/>
    <w:rsid w:val="00B75360"/>
    <w:rsid w:val="00B7571D"/>
    <w:rsid w:val="00B75E6A"/>
    <w:rsid w:val="00B76160"/>
    <w:rsid w:val="00B76524"/>
    <w:rsid w:val="00B76936"/>
    <w:rsid w:val="00B76996"/>
    <w:rsid w:val="00B76D8C"/>
    <w:rsid w:val="00B76DEB"/>
    <w:rsid w:val="00B77117"/>
    <w:rsid w:val="00B77286"/>
    <w:rsid w:val="00B773F9"/>
    <w:rsid w:val="00B7748E"/>
    <w:rsid w:val="00B77715"/>
    <w:rsid w:val="00B7782B"/>
    <w:rsid w:val="00B7790F"/>
    <w:rsid w:val="00B77A4E"/>
    <w:rsid w:val="00B77CB2"/>
    <w:rsid w:val="00B77DBF"/>
    <w:rsid w:val="00B77E9C"/>
    <w:rsid w:val="00B77F6F"/>
    <w:rsid w:val="00B77FD9"/>
    <w:rsid w:val="00B80432"/>
    <w:rsid w:val="00B805F1"/>
    <w:rsid w:val="00B80670"/>
    <w:rsid w:val="00B80687"/>
    <w:rsid w:val="00B80974"/>
    <w:rsid w:val="00B80984"/>
    <w:rsid w:val="00B8139E"/>
    <w:rsid w:val="00B814F2"/>
    <w:rsid w:val="00B8154F"/>
    <w:rsid w:val="00B815FB"/>
    <w:rsid w:val="00B81AFC"/>
    <w:rsid w:val="00B81B05"/>
    <w:rsid w:val="00B81B13"/>
    <w:rsid w:val="00B81B57"/>
    <w:rsid w:val="00B81EA3"/>
    <w:rsid w:val="00B8212D"/>
    <w:rsid w:val="00B82444"/>
    <w:rsid w:val="00B82459"/>
    <w:rsid w:val="00B82463"/>
    <w:rsid w:val="00B82533"/>
    <w:rsid w:val="00B8283B"/>
    <w:rsid w:val="00B8284A"/>
    <w:rsid w:val="00B82A7D"/>
    <w:rsid w:val="00B82BCF"/>
    <w:rsid w:val="00B82C3A"/>
    <w:rsid w:val="00B82DD0"/>
    <w:rsid w:val="00B82EF7"/>
    <w:rsid w:val="00B833DB"/>
    <w:rsid w:val="00B83519"/>
    <w:rsid w:val="00B836EF"/>
    <w:rsid w:val="00B83707"/>
    <w:rsid w:val="00B83854"/>
    <w:rsid w:val="00B838C1"/>
    <w:rsid w:val="00B83F5E"/>
    <w:rsid w:val="00B84397"/>
    <w:rsid w:val="00B843F9"/>
    <w:rsid w:val="00B84421"/>
    <w:rsid w:val="00B84815"/>
    <w:rsid w:val="00B8499F"/>
    <w:rsid w:val="00B84E23"/>
    <w:rsid w:val="00B84ED8"/>
    <w:rsid w:val="00B8555D"/>
    <w:rsid w:val="00B85719"/>
    <w:rsid w:val="00B8588D"/>
    <w:rsid w:val="00B858B8"/>
    <w:rsid w:val="00B85B5C"/>
    <w:rsid w:val="00B85C27"/>
    <w:rsid w:val="00B85D82"/>
    <w:rsid w:val="00B85E88"/>
    <w:rsid w:val="00B86196"/>
    <w:rsid w:val="00B861E5"/>
    <w:rsid w:val="00B862CE"/>
    <w:rsid w:val="00B8631E"/>
    <w:rsid w:val="00B86877"/>
    <w:rsid w:val="00B869F6"/>
    <w:rsid w:val="00B86A48"/>
    <w:rsid w:val="00B86E4D"/>
    <w:rsid w:val="00B87289"/>
    <w:rsid w:val="00B87308"/>
    <w:rsid w:val="00B873EC"/>
    <w:rsid w:val="00B87555"/>
    <w:rsid w:val="00B875B4"/>
    <w:rsid w:val="00B875D1"/>
    <w:rsid w:val="00B87718"/>
    <w:rsid w:val="00B8772C"/>
    <w:rsid w:val="00B87803"/>
    <w:rsid w:val="00B879C7"/>
    <w:rsid w:val="00B87BF6"/>
    <w:rsid w:val="00B87C95"/>
    <w:rsid w:val="00B87D96"/>
    <w:rsid w:val="00B87EF4"/>
    <w:rsid w:val="00B9003E"/>
    <w:rsid w:val="00B900F2"/>
    <w:rsid w:val="00B90563"/>
    <w:rsid w:val="00B90ACB"/>
    <w:rsid w:val="00B90D06"/>
    <w:rsid w:val="00B91051"/>
    <w:rsid w:val="00B91149"/>
    <w:rsid w:val="00B9118B"/>
    <w:rsid w:val="00B912CB"/>
    <w:rsid w:val="00B915E9"/>
    <w:rsid w:val="00B91613"/>
    <w:rsid w:val="00B916B2"/>
    <w:rsid w:val="00B917C4"/>
    <w:rsid w:val="00B91827"/>
    <w:rsid w:val="00B919E6"/>
    <w:rsid w:val="00B91F13"/>
    <w:rsid w:val="00B91F59"/>
    <w:rsid w:val="00B91FC1"/>
    <w:rsid w:val="00B9221D"/>
    <w:rsid w:val="00B92241"/>
    <w:rsid w:val="00B9246C"/>
    <w:rsid w:val="00B926D3"/>
    <w:rsid w:val="00B92751"/>
    <w:rsid w:val="00B92784"/>
    <w:rsid w:val="00B92856"/>
    <w:rsid w:val="00B92A2C"/>
    <w:rsid w:val="00B92E60"/>
    <w:rsid w:val="00B93221"/>
    <w:rsid w:val="00B93324"/>
    <w:rsid w:val="00B933E3"/>
    <w:rsid w:val="00B9351C"/>
    <w:rsid w:val="00B9357D"/>
    <w:rsid w:val="00B938D2"/>
    <w:rsid w:val="00B93977"/>
    <w:rsid w:val="00B93CF9"/>
    <w:rsid w:val="00B93E19"/>
    <w:rsid w:val="00B93FA8"/>
    <w:rsid w:val="00B93FF3"/>
    <w:rsid w:val="00B941D1"/>
    <w:rsid w:val="00B94323"/>
    <w:rsid w:val="00B945BB"/>
    <w:rsid w:val="00B9485F"/>
    <w:rsid w:val="00B949C9"/>
    <w:rsid w:val="00B94A7C"/>
    <w:rsid w:val="00B94BA7"/>
    <w:rsid w:val="00B94C89"/>
    <w:rsid w:val="00B94E18"/>
    <w:rsid w:val="00B94E35"/>
    <w:rsid w:val="00B94F11"/>
    <w:rsid w:val="00B94F29"/>
    <w:rsid w:val="00B94FF6"/>
    <w:rsid w:val="00B95230"/>
    <w:rsid w:val="00B95436"/>
    <w:rsid w:val="00B954FB"/>
    <w:rsid w:val="00B9558E"/>
    <w:rsid w:val="00B957A2"/>
    <w:rsid w:val="00B95878"/>
    <w:rsid w:val="00B959BF"/>
    <w:rsid w:val="00B95A59"/>
    <w:rsid w:val="00B95E3A"/>
    <w:rsid w:val="00B95F11"/>
    <w:rsid w:val="00B9612F"/>
    <w:rsid w:val="00B9642A"/>
    <w:rsid w:val="00B965C1"/>
    <w:rsid w:val="00B966D1"/>
    <w:rsid w:val="00B969C6"/>
    <w:rsid w:val="00B96CE1"/>
    <w:rsid w:val="00B96F4D"/>
    <w:rsid w:val="00B96F6F"/>
    <w:rsid w:val="00B96F9B"/>
    <w:rsid w:val="00B9722E"/>
    <w:rsid w:val="00B974B4"/>
    <w:rsid w:val="00B97533"/>
    <w:rsid w:val="00B9769D"/>
    <w:rsid w:val="00B9770C"/>
    <w:rsid w:val="00B97A01"/>
    <w:rsid w:val="00B97AC1"/>
    <w:rsid w:val="00B97B09"/>
    <w:rsid w:val="00B97E1E"/>
    <w:rsid w:val="00B97FEB"/>
    <w:rsid w:val="00BA0674"/>
    <w:rsid w:val="00BA06D9"/>
    <w:rsid w:val="00BA074F"/>
    <w:rsid w:val="00BA07CD"/>
    <w:rsid w:val="00BA09D3"/>
    <w:rsid w:val="00BA0A2D"/>
    <w:rsid w:val="00BA0C8B"/>
    <w:rsid w:val="00BA0E68"/>
    <w:rsid w:val="00BA0E9E"/>
    <w:rsid w:val="00BA1152"/>
    <w:rsid w:val="00BA119B"/>
    <w:rsid w:val="00BA153A"/>
    <w:rsid w:val="00BA159E"/>
    <w:rsid w:val="00BA1709"/>
    <w:rsid w:val="00BA1777"/>
    <w:rsid w:val="00BA186C"/>
    <w:rsid w:val="00BA1E66"/>
    <w:rsid w:val="00BA237B"/>
    <w:rsid w:val="00BA23BC"/>
    <w:rsid w:val="00BA2439"/>
    <w:rsid w:val="00BA278D"/>
    <w:rsid w:val="00BA2BE9"/>
    <w:rsid w:val="00BA2E0C"/>
    <w:rsid w:val="00BA2E89"/>
    <w:rsid w:val="00BA2F1E"/>
    <w:rsid w:val="00BA2F91"/>
    <w:rsid w:val="00BA2F95"/>
    <w:rsid w:val="00BA305B"/>
    <w:rsid w:val="00BA3321"/>
    <w:rsid w:val="00BA3362"/>
    <w:rsid w:val="00BA3381"/>
    <w:rsid w:val="00BA3517"/>
    <w:rsid w:val="00BA377B"/>
    <w:rsid w:val="00BA3D88"/>
    <w:rsid w:val="00BA3EB9"/>
    <w:rsid w:val="00BA4025"/>
    <w:rsid w:val="00BA490B"/>
    <w:rsid w:val="00BA4978"/>
    <w:rsid w:val="00BA4B80"/>
    <w:rsid w:val="00BA4BCB"/>
    <w:rsid w:val="00BA4DA4"/>
    <w:rsid w:val="00BA4F5B"/>
    <w:rsid w:val="00BA50A3"/>
    <w:rsid w:val="00BA5125"/>
    <w:rsid w:val="00BA51C9"/>
    <w:rsid w:val="00BA51D9"/>
    <w:rsid w:val="00BA5372"/>
    <w:rsid w:val="00BA5402"/>
    <w:rsid w:val="00BA56E2"/>
    <w:rsid w:val="00BA5755"/>
    <w:rsid w:val="00BA5824"/>
    <w:rsid w:val="00BA5A65"/>
    <w:rsid w:val="00BA5B38"/>
    <w:rsid w:val="00BA636D"/>
    <w:rsid w:val="00BA6455"/>
    <w:rsid w:val="00BA67F6"/>
    <w:rsid w:val="00BA6802"/>
    <w:rsid w:val="00BA68D7"/>
    <w:rsid w:val="00BA6D61"/>
    <w:rsid w:val="00BA6EB9"/>
    <w:rsid w:val="00BA6FA5"/>
    <w:rsid w:val="00BA6FAC"/>
    <w:rsid w:val="00BA6FFA"/>
    <w:rsid w:val="00BA7037"/>
    <w:rsid w:val="00BA7132"/>
    <w:rsid w:val="00BA71B5"/>
    <w:rsid w:val="00BA71E4"/>
    <w:rsid w:val="00BA72F4"/>
    <w:rsid w:val="00BA7301"/>
    <w:rsid w:val="00BA761D"/>
    <w:rsid w:val="00BA7623"/>
    <w:rsid w:val="00BA7EE8"/>
    <w:rsid w:val="00BA7F06"/>
    <w:rsid w:val="00BB01AD"/>
    <w:rsid w:val="00BB03FE"/>
    <w:rsid w:val="00BB0816"/>
    <w:rsid w:val="00BB0A9B"/>
    <w:rsid w:val="00BB0C15"/>
    <w:rsid w:val="00BB1325"/>
    <w:rsid w:val="00BB13C4"/>
    <w:rsid w:val="00BB1404"/>
    <w:rsid w:val="00BB1515"/>
    <w:rsid w:val="00BB1710"/>
    <w:rsid w:val="00BB1848"/>
    <w:rsid w:val="00BB1BAB"/>
    <w:rsid w:val="00BB1D37"/>
    <w:rsid w:val="00BB1F12"/>
    <w:rsid w:val="00BB20B5"/>
    <w:rsid w:val="00BB2142"/>
    <w:rsid w:val="00BB2742"/>
    <w:rsid w:val="00BB2B3F"/>
    <w:rsid w:val="00BB2D05"/>
    <w:rsid w:val="00BB2E31"/>
    <w:rsid w:val="00BB2EBE"/>
    <w:rsid w:val="00BB3070"/>
    <w:rsid w:val="00BB31A8"/>
    <w:rsid w:val="00BB3230"/>
    <w:rsid w:val="00BB339E"/>
    <w:rsid w:val="00BB38AC"/>
    <w:rsid w:val="00BB3C6D"/>
    <w:rsid w:val="00BB3DB7"/>
    <w:rsid w:val="00BB3E0D"/>
    <w:rsid w:val="00BB416A"/>
    <w:rsid w:val="00BB42CD"/>
    <w:rsid w:val="00BB4636"/>
    <w:rsid w:val="00BB47F5"/>
    <w:rsid w:val="00BB4AA3"/>
    <w:rsid w:val="00BB4B5B"/>
    <w:rsid w:val="00BB4B98"/>
    <w:rsid w:val="00BB4CA2"/>
    <w:rsid w:val="00BB4CC4"/>
    <w:rsid w:val="00BB4CE9"/>
    <w:rsid w:val="00BB4DA0"/>
    <w:rsid w:val="00BB4F9F"/>
    <w:rsid w:val="00BB508D"/>
    <w:rsid w:val="00BB520E"/>
    <w:rsid w:val="00BB565D"/>
    <w:rsid w:val="00BB596A"/>
    <w:rsid w:val="00BB5A6D"/>
    <w:rsid w:val="00BB5DF2"/>
    <w:rsid w:val="00BB6232"/>
    <w:rsid w:val="00BB640C"/>
    <w:rsid w:val="00BB6563"/>
    <w:rsid w:val="00BB658D"/>
    <w:rsid w:val="00BB66D0"/>
    <w:rsid w:val="00BB6885"/>
    <w:rsid w:val="00BB69CE"/>
    <w:rsid w:val="00BB6A82"/>
    <w:rsid w:val="00BB6B0F"/>
    <w:rsid w:val="00BB6BB9"/>
    <w:rsid w:val="00BB6D47"/>
    <w:rsid w:val="00BB6EA9"/>
    <w:rsid w:val="00BB73D1"/>
    <w:rsid w:val="00BB7675"/>
    <w:rsid w:val="00BB76D2"/>
    <w:rsid w:val="00BB78C5"/>
    <w:rsid w:val="00BB795C"/>
    <w:rsid w:val="00BB79AC"/>
    <w:rsid w:val="00BB7CF2"/>
    <w:rsid w:val="00BB7FF3"/>
    <w:rsid w:val="00BC00B7"/>
    <w:rsid w:val="00BC0252"/>
    <w:rsid w:val="00BC0556"/>
    <w:rsid w:val="00BC06A1"/>
    <w:rsid w:val="00BC09DF"/>
    <w:rsid w:val="00BC0DCF"/>
    <w:rsid w:val="00BC0E21"/>
    <w:rsid w:val="00BC0E55"/>
    <w:rsid w:val="00BC0FE4"/>
    <w:rsid w:val="00BC12B0"/>
    <w:rsid w:val="00BC14E4"/>
    <w:rsid w:val="00BC14F7"/>
    <w:rsid w:val="00BC14FD"/>
    <w:rsid w:val="00BC1568"/>
    <w:rsid w:val="00BC17A2"/>
    <w:rsid w:val="00BC1868"/>
    <w:rsid w:val="00BC19A2"/>
    <w:rsid w:val="00BC1BA8"/>
    <w:rsid w:val="00BC1BAC"/>
    <w:rsid w:val="00BC1D2A"/>
    <w:rsid w:val="00BC1D41"/>
    <w:rsid w:val="00BC1ED2"/>
    <w:rsid w:val="00BC1F90"/>
    <w:rsid w:val="00BC215E"/>
    <w:rsid w:val="00BC2708"/>
    <w:rsid w:val="00BC27CB"/>
    <w:rsid w:val="00BC2833"/>
    <w:rsid w:val="00BC2953"/>
    <w:rsid w:val="00BC2A58"/>
    <w:rsid w:val="00BC2C94"/>
    <w:rsid w:val="00BC2D23"/>
    <w:rsid w:val="00BC2E97"/>
    <w:rsid w:val="00BC3383"/>
    <w:rsid w:val="00BC338D"/>
    <w:rsid w:val="00BC33A0"/>
    <w:rsid w:val="00BC33B0"/>
    <w:rsid w:val="00BC36C1"/>
    <w:rsid w:val="00BC3A1A"/>
    <w:rsid w:val="00BC3E48"/>
    <w:rsid w:val="00BC3EFA"/>
    <w:rsid w:val="00BC40F2"/>
    <w:rsid w:val="00BC4500"/>
    <w:rsid w:val="00BC456A"/>
    <w:rsid w:val="00BC48FE"/>
    <w:rsid w:val="00BC4AB9"/>
    <w:rsid w:val="00BC4B00"/>
    <w:rsid w:val="00BC4C83"/>
    <w:rsid w:val="00BC4E5F"/>
    <w:rsid w:val="00BC4E9A"/>
    <w:rsid w:val="00BC5AEA"/>
    <w:rsid w:val="00BC5BD7"/>
    <w:rsid w:val="00BC5D57"/>
    <w:rsid w:val="00BC5F34"/>
    <w:rsid w:val="00BC61C6"/>
    <w:rsid w:val="00BC62BB"/>
    <w:rsid w:val="00BC6A80"/>
    <w:rsid w:val="00BC6D05"/>
    <w:rsid w:val="00BC6E5A"/>
    <w:rsid w:val="00BC6F43"/>
    <w:rsid w:val="00BC736A"/>
    <w:rsid w:val="00BC76A8"/>
    <w:rsid w:val="00BC7777"/>
    <w:rsid w:val="00BC7AB5"/>
    <w:rsid w:val="00BC7B1B"/>
    <w:rsid w:val="00BC7B62"/>
    <w:rsid w:val="00BC7B93"/>
    <w:rsid w:val="00BC7EF4"/>
    <w:rsid w:val="00BD0404"/>
    <w:rsid w:val="00BD06A3"/>
    <w:rsid w:val="00BD07EC"/>
    <w:rsid w:val="00BD0E27"/>
    <w:rsid w:val="00BD0FF6"/>
    <w:rsid w:val="00BD10B8"/>
    <w:rsid w:val="00BD1113"/>
    <w:rsid w:val="00BD11DE"/>
    <w:rsid w:val="00BD1299"/>
    <w:rsid w:val="00BD1440"/>
    <w:rsid w:val="00BD146B"/>
    <w:rsid w:val="00BD16E2"/>
    <w:rsid w:val="00BD16F4"/>
    <w:rsid w:val="00BD1800"/>
    <w:rsid w:val="00BD18D8"/>
    <w:rsid w:val="00BD193A"/>
    <w:rsid w:val="00BD196A"/>
    <w:rsid w:val="00BD1A21"/>
    <w:rsid w:val="00BD1C0D"/>
    <w:rsid w:val="00BD1C79"/>
    <w:rsid w:val="00BD1D9B"/>
    <w:rsid w:val="00BD1DFF"/>
    <w:rsid w:val="00BD1EAA"/>
    <w:rsid w:val="00BD2010"/>
    <w:rsid w:val="00BD20F2"/>
    <w:rsid w:val="00BD2588"/>
    <w:rsid w:val="00BD27D5"/>
    <w:rsid w:val="00BD2873"/>
    <w:rsid w:val="00BD29EB"/>
    <w:rsid w:val="00BD2A31"/>
    <w:rsid w:val="00BD2C8C"/>
    <w:rsid w:val="00BD31F6"/>
    <w:rsid w:val="00BD329C"/>
    <w:rsid w:val="00BD350F"/>
    <w:rsid w:val="00BD360F"/>
    <w:rsid w:val="00BD36CF"/>
    <w:rsid w:val="00BD36DE"/>
    <w:rsid w:val="00BD37E0"/>
    <w:rsid w:val="00BD39F9"/>
    <w:rsid w:val="00BD3B9E"/>
    <w:rsid w:val="00BD3D87"/>
    <w:rsid w:val="00BD3D9B"/>
    <w:rsid w:val="00BD404F"/>
    <w:rsid w:val="00BD4150"/>
    <w:rsid w:val="00BD452D"/>
    <w:rsid w:val="00BD4599"/>
    <w:rsid w:val="00BD4610"/>
    <w:rsid w:val="00BD499E"/>
    <w:rsid w:val="00BD4A4E"/>
    <w:rsid w:val="00BD4CB8"/>
    <w:rsid w:val="00BD4DA4"/>
    <w:rsid w:val="00BD4DCB"/>
    <w:rsid w:val="00BD511C"/>
    <w:rsid w:val="00BD518D"/>
    <w:rsid w:val="00BD53B7"/>
    <w:rsid w:val="00BD53BE"/>
    <w:rsid w:val="00BD544F"/>
    <w:rsid w:val="00BD546E"/>
    <w:rsid w:val="00BD576A"/>
    <w:rsid w:val="00BD5A31"/>
    <w:rsid w:val="00BD5A62"/>
    <w:rsid w:val="00BD5C1E"/>
    <w:rsid w:val="00BD61DE"/>
    <w:rsid w:val="00BD627D"/>
    <w:rsid w:val="00BD64D6"/>
    <w:rsid w:val="00BD67C1"/>
    <w:rsid w:val="00BD686E"/>
    <w:rsid w:val="00BD69EA"/>
    <w:rsid w:val="00BD6B87"/>
    <w:rsid w:val="00BD6BAD"/>
    <w:rsid w:val="00BD6C77"/>
    <w:rsid w:val="00BD6D32"/>
    <w:rsid w:val="00BD6D3F"/>
    <w:rsid w:val="00BD6FCF"/>
    <w:rsid w:val="00BD722C"/>
    <w:rsid w:val="00BD7358"/>
    <w:rsid w:val="00BD736D"/>
    <w:rsid w:val="00BD7393"/>
    <w:rsid w:val="00BD76B0"/>
    <w:rsid w:val="00BD7780"/>
    <w:rsid w:val="00BD7812"/>
    <w:rsid w:val="00BD78A3"/>
    <w:rsid w:val="00BD7A5D"/>
    <w:rsid w:val="00BD7BF4"/>
    <w:rsid w:val="00BD7E26"/>
    <w:rsid w:val="00BD7EA4"/>
    <w:rsid w:val="00BE0436"/>
    <w:rsid w:val="00BE09D1"/>
    <w:rsid w:val="00BE0ADA"/>
    <w:rsid w:val="00BE0CE7"/>
    <w:rsid w:val="00BE0D0D"/>
    <w:rsid w:val="00BE0FD2"/>
    <w:rsid w:val="00BE1154"/>
    <w:rsid w:val="00BE1511"/>
    <w:rsid w:val="00BE1627"/>
    <w:rsid w:val="00BE1667"/>
    <w:rsid w:val="00BE1838"/>
    <w:rsid w:val="00BE1DDA"/>
    <w:rsid w:val="00BE22BA"/>
    <w:rsid w:val="00BE22C8"/>
    <w:rsid w:val="00BE22CE"/>
    <w:rsid w:val="00BE2898"/>
    <w:rsid w:val="00BE2A42"/>
    <w:rsid w:val="00BE2B9C"/>
    <w:rsid w:val="00BE2D0A"/>
    <w:rsid w:val="00BE2E49"/>
    <w:rsid w:val="00BE303C"/>
    <w:rsid w:val="00BE3464"/>
    <w:rsid w:val="00BE347C"/>
    <w:rsid w:val="00BE3863"/>
    <w:rsid w:val="00BE389F"/>
    <w:rsid w:val="00BE38EB"/>
    <w:rsid w:val="00BE38F4"/>
    <w:rsid w:val="00BE39CD"/>
    <w:rsid w:val="00BE3A8A"/>
    <w:rsid w:val="00BE3D88"/>
    <w:rsid w:val="00BE3E67"/>
    <w:rsid w:val="00BE3E88"/>
    <w:rsid w:val="00BE3F0D"/>
    <w:rsid w:val="00BE3FC6"/>
    <w:rsid w:val="00BE3FFB"/>
    <w:rsid w:val="00BE4086"/>
    <w:rsid w:val="00BE40A3"/>
    <w:rsid w:val="00BE4165"/>
    <w:rsid w:val="00BE4D08"/>
    <w:rsid w:val="00BE4D35"/>
    <w:rsid w:val="00BE502A"/>
    <w:rsid w:val="00BE5669"/>
    <w:rsid w:val="00BE5707"/>
    <w:rsid w:val="00BE5737"/>
    <w:rsid w:val="00BE5A58"/>
    <w:rsid w:val="00BE5C31"/>
    <w:rsid w:val="00BE5D3B"/>
    <w:rsid w:val="00BE5D4F"/>
    <w:rsid w:val="00BE5F29"/>
    <w:rsid w:val="00BE60F0"/>
    <w:rsid w:val="00BE643F"/>
    <w:rsid w:val="00BE64AF"/>
    <w:rsid w:val="00BE694B"/>
    <w:rsid w:val="00BE6A2A"/>
    <w:rsid w:val="00BE6B67"/>
    <w:rsid w:val="00BE6EF5"/>
    <w:rsid w:val="00BE77DA"/>
    <w:rsid w:val="00BE7AE6"/>
    <w:rsid w:val="00BE7B94"/>
    <w:rsid w:val="00BE7EED"/>
    <w:rsid w:val="00BE7F33"/>
    <w:rsid w:val="00BE7F6F"/>
    <w:rsid w:val="00BF02D3"/>
    <w:rsid w:val="00BF04C4"/>
    <w:rsid w:val="00BF04E5"/>
    <w:rsid w:val="00BF051C"/>
    <w:rsid w:val="00BF06A6"/>
    <w:rsid w:val="00BF0781"/>
    <w:rsid w:val="00BF0810"/>
    <w:rsid w:val="00BF0954"/>
    <w:rsid w:val="00BF0967"/>
    <w:rsid w:val="00BF0997"/>
    <w:rsid w:val="00BF0B48"/>
    <w:rsid w:val="00BF0B89"/>
    <w:rsid w:val="00BF0CA8"/>
    <w:rsid w:val="00BF10EF"/>
    <w:rsid w:val="00BF11DA"/>
    <w:rsid w:val="00BF1208"/>
    <w:rsid w:val="00BF1265"/>
    <w:rsid w:val="00BF1953"/>
    <w:rsid w:val="00BF19B1"/>
    <w:rsid w:val="00BF19FF"/>
    <w:rsid w:val="00BF1B1A"/>
    <w:rsid w:val="00BF1F68"/>
    <w:rsid w:val="00BF2094"/>
    <w:rsid w:val="00BF2175"/>
    <w:rsid w:val="00BF21DA"/>
    <w:rsid w:val="00BF2305"/>
    <w:rsid w:val="00BF23B1"/>
    <w:rsid w:val="00BF26AE"/>
    <w:rsid w:val="00BF2778"/>
    <w:rsid w:val="00BF28A6"/>
    <w:rsid w:val="00BF292A"/>
    <w:rsid w:val="00BF2ACA"/>
    <w:rsid w:val="00BF2ADF"/>
    <w:rsid w:val="00BF2B21"/>
    <w:rsid w:val="00BF2BC0"/>
    <w:rsid w:val="00BF2CB9"/>
    <w:rsid w:val="00BF2EAD"/>
    <w:rsid w:val="00BF2F0A"/>
    <w:rsid w:val="00BF2FA4"/>
    <w:rsid w:val="00BF3007"/>
    <w:rsid w:val="00BF301D"/>
    <w:rsid w:val="00BF330F"/>
    <w:rsid w:val="00BF34BC"/>
    <w:rsid w:val="00BF3608"/>
    <w:rsid w:val="00BF3839"/>
    <w:rsid w:val="00BF3E1B"/>
    <w:rsid w:val="00BF44B1"/>
    <w:rsid w:val="00BF49C7"/>
    <w:rsid w:val="00BF4CD8"/>
    <w:rsid w:val="00BF4F6D"/>
    <w:rsid w:val="00BF5132"/>
    <w:rsid w:val="00BF516A"/>
    <w:rsid w:val="00BF53DD"/>
    <w:rsid w:val="00BF54EE"/>
    <w:rsid w:val="00BF5532"/>
    <w:rsid w:val="00BF5707"/>
    <w:rsid w:val="00BF5840"/>
    <w:rsid w:val="00BF5C09"/>
    <w:rsid w:val="00BF5CAC"/>
    <w:rsid w:val="00BF5D01"/>
    <w:rsid w:val="00BF6133"/>
    <w:rsid w:val="00BF628E"/>
    <w:rsid w:val="00BF66A3"/>
    <w:rsid w:val="00BF66DE"/>
    <w:rsid w:val="00BF6A47"/>
    <w:rsid w:val="00BF6B98"/>
    <w:rsid w:val="00BF6BA4"/>
    <w:rsid w:val="00BF708F"/>
    <w:rsid w:val="00BF70D2"/>
    <w:rsid w:val="00BF76CA"/>
    <w:rsid w:val="00BF7D66"/>
    <w:rsid w:val="00BF7FD9"/>
    <w:rsid w:val="00C0024B"/>
    <w:rsid w:val="00C006B4"/>
    <w:rsid w:val="00C00DC3"/>
    <w:rsid w:val="00C00F4B"/>
    <w:rsid w:val="00C014A8"/>
    <w:rsid w:val="00C01749"/>
    <w:rsid w:val="00C019F1"/>
    <w:rsid w:val="00C01CA2"/>
    <w:rsid w:val="00C01EDB"/>
    <w:rsid w:val="00C02363"/>
    <w:rsid w:val="00C023A4"/>
    <w:rsid w:val="00C02500"/>
    <w:rsid w:val="00C027CE"/>
    <w:rsid w:val="00C02865"/>
    <w:rsid w:val="00C0298E"/>
    <w:rsid w:val="00C02A3B"/>
    <w:rsid w:val="00C02A5A"/>
    <w:rsid w:val="00C02C4B"/>
    <w:rsid w:val="00C02CE7"/>
    <w:rsid w:val="00C02F92"/>
    <w:rsid w:val="00C0374A"/>
    <w:rsid w:val="00C03D24"/>
    <w:rsid w:val="00C03DA8"/>
    <w:rsid w:val="00C03E1C"/>
    <w:rsid w:val="00C03E24"/>
    <w:rsid w:val="00C03E8B"/>
    <w:rsid w:val="00C03F2B"/>
    <w:rsid w:val="00C03F65"/>
    <w:rsid w:val="00C04057"/>
    <w:rsid w:val="00C041F7"/>
    <w:rsid w:val="00C045E2"/>
    <w:rsid w:val="00C04692"/>
    <w:rsid w:val="00C04A51"/>
    <w:rsid w:val="00C04C51"/>
    <w:rsid w:val="00C04DA5"/>
    <w:rsid w:val="00C04DD9"/>
    <w:rsid w:val="00C04E86"/>
    <w:rsid w:val="00C04FBE"/>
    <w:rsid w:val="00C052FD"/>
    <w:rsid w:val="00C056B1"/>
    <w:rsid w:val="00C0577C"/>
    <w:rsid w:val="00C057C9"/>
    <w:rsid w:val="00C058FD"/>
    <w:rsid w:val="00C059A4"/>
    <w:rsid w:val="00C059F2"/>
    <w:rsid w:val="00C05C5C"/>
    <w:rsid w:val="00C05EE4"/>
    <w:rsid w:val="00C05F6F"/>
    <w:rsid w:val="00C06279"/>
    <w:rsid w:val="00C06340"/>
    <w:rsid w:val="00C066E2"/>
    <w:rsid w:val="00C06965"/>
    <w:rsid w:val="00C06C19"/>
    <w:rsid w:val="00C06E3D"/>
    <w:rsid w:val="00C06F50"/>
    <w:rsid w:val="00C071A8"/>
    <w:rsid w:val="00C07805"/>
    <w:rsid w:val="00C0794F"/>
    <w:rsid w:val="00C07AD2"/>
    <w:rsid w:val="00C07BD4"/>
    <w:rsid w:val="00C07EBE"/>
    <w:rsid w:val="00C1012C"/>
    <w:rsid w:val="00C102A2"/>
    <w:rsid w:val="00C102C0"/>
    <w:rsid w:val="00C10550"/>
    <w:rsid w:val="00C10709"/>
    <w:rsid w:val="00C1093E"/>
    <w:rsid w:val="00C10992"/>
    <w:rsid w:val="00C10CD4"/>
    <w:rsid w:val="00C10D51"/>
    <w:rsid w:val="00C10DCD"/>
    <w:rsid w:val="00C10E98"/>
    <w:rsid w:val="00C112FC"/>
    <w:rsid w:val="00C113C2"/>
    <w:rsid w:val="00C11481"/>
    <w:rsid w:val="00C116B3"/>
    <w:rsid w:val="00C116DC"/>
    <w:rsid w:val="00C117EA"/>
    <w:rsid w:val="00C11F99"/>
    <w:rsid w:val="00C12274"/>
    <w:rsid w:val="00C12290"/>
    <w:rsid w:val="00C1246E"/>
    <w:rsid w:val="00C12508"/>
    <w:rsid w:val="00C125B9"/>
    <w:rsid w:val="00C1267E"/>
    <w:rsid w:val="00C12686"/>
    <w:rsid w:val="00C127FC"/>
    <w:rsid w:val="00C12A08"/>
    <w:rsid w:val="00C12ADD"/>
    <w:rsid w:val="00C12D4D"/>
    <w:rsid w:val="00C12D5F"/>
    <w:rsid w:val="00C13007"/>
    <w:rsid w:val="00C1307D"/>
    <w:rsid w:val="00C13393"/>
    <w:rsid w:val="00C13959"/>
    <w:rsid w:val="00C13998"/>
    <w:rsid w:val="00C13D8B"/>
    <w:rsid w:val="00C1409F"/>
    <w:rsid w:val="00C14112"/>
    <w:rsid w:val="00C141BD"/>
    <w:rsid w:val="00C14350"/>
    <w:rsid w:val="00C1436E"/>
    <w:rsid w:val="00C146CC"/>
    <w:rsid w:val="00C1479F"/>
    <w:rsid w:val="00C1490A"/>
    <w:rsid w:val="00C14B82"/>
    <w:rsid w:val="00C14F32"/>
    <w:rsid w:val="00C14F88"/>
    <w:rsid w:val="00C15019"/>
    <w:rsid w:val="00C151D8"/>
    <w:rsid w:val="00C152A9"/>
    <w:rsid w:val="00C158A2"/>
    <w:rsid w:val="00C15B2E"/>
    <w:rsid w:val="00C15DA7"/>
    <w:rsid w:val="00C15F99"/>
    <w:rsid w:val="00C15FA7"/>
    <w:rsid w:val="00C162AF"/>
    <w:rsid w:val="00C162DE"/>
    <w:rsid w:val="00C1631E"/>
    <w:rsid w:val="00C16333"/>
    <w:rsid w:val="00C16449"/>
    <w:rsid w:val="00C16555"/>
    <w:rsid w:val="00C169D0"/>
    <w:rsid w:val="00C16A88"/>
    <w:rsid w:val="00C16B79"/>
    <w:rsid w:val="00C16DE4"/>
    <w:rsid w:val="00C16DEE"/>
    <w:rsid w:val="00C16FDB"/>
    <w:rsid w:val="00C16FF8"/>
    <w:rsid w:val="00C17420"/>
    <w:rsid w:val="00C17855"/>
    <w:rsid w:val="00C1785A"/>
    <w:rsid w:val="00C17872"/>
    <w:rsid w:val="00C1789E"/>
    <w:rsid w:val="00C17A83"/>
    <w:rsid w:val="00C17CD1"/>
    <w:rsid w:val="00C17D7E"/>
    <w:rsid w:val="00C17EA7"/>
    <w:rsid w:val="00C204D7"/>
    <w:rsid w:val="00C2050F"/>
    <w:rsid w:val="00C2062A"/>
    <w:rsid w:val="00C2063C"/>
    <w:rsid w:val="00C20B97"/>
    <w:rsid w:val="00C20C77"/>
    <w:rsid w:val="00C2118C"/>
    <w:rsid w:val="00C2164C"/>
    <w:rsid w:val="00C217EF"/>
    <w:rsid w:val="00C21874"/>
    <w:rsid w:val="00C21916"/>
    <w:rsid w:val="00C219E9"/>
    <w:rsid w:val="00C21C77"/>
    <w:rsid w:val="00C21FA8"/>
    <w:rsid w:val="00C223AB"/>
    <w:rsid w:val="00C22573"/>
    <w:rsid w:val="00C22A59"/>
    <w:rsid w:val="00C22DA9"/>
    <w:rsid w:val="00C23078"/>
    <w:rsid w:val="00C23166"/>
    <w:rsid w:val="00C23342"/>
    <w:rsid w:val="00C23698"/>
    <w:rsid w:val="00C238D6"/>
    <w:rsid w:val="00C23989"/>
    <w:rsid w:val="00C23A02"/>
    <w:rsid w:val="00C23DB1"/>
    <w:rsid w:val="00C2416B"/>
    <w:rsid w:val="00C241A1"/>
    <w:rsid w:val="00C24434"/>
    <w:rsid w:val="00C24E22"/>
    <w:rsid w:val="00C24E9F"/>
    <w:rsid w:val="00C24EE6"/>
    <w:rsid w:val="00C25087"/>
    <w:rsid w:val="00C2518A"/>
    <w:rsid w:val="00C252A5"/>
    <w:rsid w:val="00C25383"/>
    <w:rsid w:val="00C2552C"/>
    <w:rsid w:val="00C2552D"/>
    <w:rsid w:val="00C25567"/>
    <w:rsid w:val="00C25A6E"/>
    <w:rsid w:val="00C25B3B"/>
    <w:rsid w:val="00C25C0C"/>
    <w:rsid w:val="00C25DDE"/>
    <w:rsid w:val="00C25EDB"/>
    <w:rsid w:val="00C25F27"/>
    <w:rsid w:val="00C2637F"/>
    <w:rsid w:val="00C26552"/>
    <w:rsid w:val="00C26563"/>
    <w:rsid w:val="00C26625"/>
    <w:rsid w:val="00C2667B"/>
    <w:rsid w:val="00C266E2"/>
    <w:rsid w:val="00C267F5"/>
    <w:rsid w:val="00C26B52"/>
    <w:rsid w:val="00C26F41"/>
    <w:rsid w:val="00C27049"/>
    <w:rsid w:val="00C27476"/>
    <w:rsid w:val="00C276E1"/>
    <w:rsid w:val="00C2793F"/>
    <w:rsid w:val="00C27950"/>
    <w:rsid w:val="00C27A81"/>
    <w:rsid w:val="00C27F1D"/>
    <w:rsid w:val="00C300AD"/>
    <w:rsid w:val="00C3016A"/>
    <w:rsid w:val="00C301D7"/>
    <w:rsid w:val="00C30395"/>
    <w:rsid w:val="00C30F42"/>
    <w:rsid w:val="00C310FD"/>
    <w:rsid w:val="00C31215"/>
    <w:rsid w:val="00C3130F"/>
    <w:rsid w:val="00C31699"/>
    <w:rsid w:val="00C31DC4"/>
    <w:rsid w:val="00C320D1"/>
    <w:rsid w:val="00C32168"/>
    <w:rsid w:val="00C322C0"/>
    <w:rsid w:val="00C3231D"/>
    <w:rsid w:val="00C32628"/>
    <w:rsid w:val="00C3270A"/>
    <w:rsid w:val="00C327D5"/>
    <w:rsid w:val="00C32AD7"/>
    <w:rsid w:val="00C32CB3"/>
    <w:rsid w:val="00C33D8D"/>
    <w:rsid w:val="00C33F46"/>
    <w:rsid w:val="00C34085"/>
    <w:rsid w:val="00C34131"/>
    <w:rsid w:val="00C34139"/>
    <w:rsid w:val="00C34201"/>
    <w:rsid w:val="00C3443B"/>
    <w:rsid w:val="00C344EE"/>
    <w:rsid w:val="00C34509"/>
    <w:rsid w:val="00C348D2"/>
    <w:rsid w:val="00C34944"/>
    <w:rsid w:val="00C34A6B"/>
    <w:rsid w:val="00C34D6B"/>
    <w:rsid w:val="00C351FC"/>
    <w:rsid w:val="00C35267"/>
    <w:rsid w:val="00C35461"/>
    <w:rsid w:val="00C355C7"/>
    <w:rsid w:val="00C35779"/>
    <w:rsid w:val="00C35C4C"/>
    <w:rsid w:val="00C35CB1"/>
    <w:rsid w:val="00C35D3B"/>
    <w:rsid w:val="00C35E78"/>
    <w:rsid w:val="00C35F77"/>
    <w:rsid w:val="00C36040"/>
    <w:rsid w:val="00C36149"/>
    <w:rsid w:val="00C3645D"/>
    <w:rsid w:val="00C3668A"/>
    <w:rsid w:val="00C3672C"/>
    <w:rsid w:val="00C3673E"/>
    <w:rsid w:val="00C3675B"/>
    <w:rsid w:val="00C36775"/>
    <w:rsid w:val="00C369B1"/>
    <w:rsid w:val="00C36B3B"/>
    <w:rsid w:val="00C36BF4"/>
    <w:rsid w:val="00C36BF6"/>
    <w:rsid w:val="00C36BFD"/>
    <w:rsid w:val="00C36C16"/>
    <w:rsid w:val="00C36E0D"/>
    <w:rsid w:val="00C370CB"/>
    <w:rsid w:val="00C3744C"/>
    <w:rsid w:val="00C3745B"/>
    <w:rsid w:val="00C374EE"/>
    <w:rsid w:val="00C378B9"/>
    <w:rsid w:val="00C37A33"/>
    <w:rsid w:val="00C37C15"/>
    <w:rsid w:val="00C37F7E"/>
    <w:rsid w:val="00C40199"/>
    <w:rsid w:val="00C4035C"/>
    <w:rsid w:val="00C404B9"/>
    <w:rsid w:val="00C404E8"/>
    <w:rsid w:val="00C40BE4"/>
    <w:rsid w:val="00C40D2D"/>
    <w:rsid w:val="00C40EBF"/>
    <w:rsid w:val="00C40FB5"/>
    <w:rsid w:val="00C4117A"/>
    <w:rsid w:val="00C4119E"/>
    <w:rsid w:val="00C411A3"/>
    <w:rsid w:val="00C412AD"/>
    <w:rsid w:val="00C4139E"/>
    <w:rsid w:val="00C4143C"/>
    <w:rsid w:val="00C415F3"/>
    <w:rsid w:val="00C415F5"/>
    <w:rsid w:val="00C41600"/>
    <w:rsid w:val="00C418E6"/>
    <w:rsid w:val="00C41DFB"/>
    <w:rsid w:val="00C41E8B"/>
    <w:rsid w:val="00C42315"/>
    <w:rsid w:val="00C42398"/>
    <w:rsid w:val="00C427C9"/>
    <w:rsid w:val="00C427D3"/>
    <w:rsid w:val="00C42A11"/>
    <w:rsid w:val="00C42A2C"/>
    <w:rsid w:val="00C42C34"/>
    <w:rsid w:val="00C42E17"/>
    <w:rsid w:val="00C42E34"/>
    <w:rsid w:val="00C42E41"/>
    <w:rsid w:val="00C42E9C"/>
    <w:rsid w:val="00C43021"/>
    <w:rsid w:val="00C43150"/>
    <w:rsid w:val="00C43588"/>
    <w:rsid w:val="00C43615"/>
    <w:rsid w:val="00C4368F"/>
    <w:rsid w:val="00C43D0C"/>
    <w:rsid w:val="00C43E8D"/>
    <w:rsid w:val="00C43E9F"/>
    <w:rsid w:val="00C440B8"/>
    <w:rsid w:val="00C445B8"/>
    <w:rsid w:val="00C44BC7"/>
    <w:rsid w:val="00C44FB3"/>
    <w:rsid w:val="00C4504C"/>
    <w:rsid w:val="00C45181"/>
    <w:rsid w:val="00C4521E"/>
    <w:rsid w:val="00C452CD"/>
    <w:rsid w:val="00C45441"/>
    <w:rsid w:val="00C457C2"/>
    <w:rsid w:val="00C458A5"/>
    <w:rsid w:val="00C458C9"/>
    <w:rsid w:val="00C45C2F"/>
    <w:rsid w:val="00C45D3B"/>
    <w:rsid w:val="00C45F5A"/>
    <w:rsid w:val="00C45FF9"/>
    <w:rsid w:val="00C461C1"/>
    <w:rsid w:val="00C463BD"/>
    <w:rsid w:val="00C46463"/>
    <w:rsid w:val="00C46474"/>
    <w:rsid w:val="00C46610"/>
    <w:rsid w:val="00C467DD"/>
    <w:rsid w:val="00C46828"/>
    <w:rsid w:val="00C46928"/>
    <w:rsid w:val="00C46C73"/>
    <w:rsid w:val="00C46CEC"/>
    <w:rsid w:val="00C46E47"/>
    <w:rsid w:val="00C46FF1"/>
    <w:rsid w:val="00C46FFD"/>
    <w:rsid w:val="00C47D67"/>
    <w:rsid w:val="00C47DDD"/>
    <w:rsid w:val="00C47E10"/>
    <w:rsid w:val="00C47EFE"/>
    <w:rsid w:val="00C500C1"/>
    <w:rsid w:val="00C50161"/>
    <w:rsid w:val="00C501BF"/>
    <w:rsid w:val="00C502BC"/>
    <w:rsid w:val="00C5052F"/>
    <w:rsid w:val="00C50B80"/>
    <w:rsid w:val="00C50C48"/>
    <w:rsid w:val="00C50E5F"/>
    <w:rsid w:val="00C50FA6"/>
    <w:rsid w:val="00C5106F"/>
    <w:rsid w:val="00C512A3"/>
    <w:rsid w:val="00C516F4"/>
    <w:rsid w:val="00C517C8"/>
    <w:rsid w:val="00C51A5E"/>
    <w:rsid w:val="00C51AA0"/>
    <w:rsid w:val="00C51BBB"/>
    <w:rsid w:val="00C51C3C"/>
    <w:rsid w:val="00C51D19"/>
    <w:rsid w:val="00C51E50"/>
    <w:rsid w:val="00C51F33"/>
    <w:rsid w:val="00C5211C"/>
    <w:rsid w:val="00C52172"/>
    <w:rsid w:val="00C523F8"/>
    <w:rsid w:val="00C52798"/>
    <w:rsid w:val="00C52CE7"/>
    <w:rsid w:val="00C52EC7"/>
    <w:rsid w:val="00C5306F"/>
    <w:rsid w:val="00C533CA"/>
    <w:rsid w:val="00C53858"/>
    <w:rsid w:val="00C53A5A"/>
    <w:rsid w:val="00C53BFB"/>
    <w:rsid w:val="00C53C23"/>
    <w:rsid w:val="00C53C9B"/>
    <w:rsid w:val="00C53CBC"/>
    <w:rsid w:val="00C53D96"/>
    <w:rsid w:val="00C53EA3"/>
    <w:rsid w:val="00C53ECB"/>
    <w:rsid w:val="00C53FCE"/>
    <w:rsid w:val="00C541E3"/>
    <w:rsid w:val="00C54348"/>
    <w:rsid w:val="00C544C5"/>
    <w:rsid w:val="00C5470B"/>
    <w:rsid w:val="00C54784"/>
    <w:rsid w:val="00C54A81"/>
    <w:rsid w:val="00C54C57"/>
    <w:rsid w:val="00C55336"/>
    <w:rsid w:val="00C556FA"/>
    <w:rsid w:val="00C55B9C"/>
    <w:rsid w:val="00C55BDF"/>
    <w:rsid w:val="00C55D23"/>
    <w:rsid w:val="00C55E89"/>
    <w:rsid w:val="00C56302"/>
    <w:rsid w:val="00C56350"/>
    <w:rsid w:val="00C563A8"/>
    <w:rsid w:val="00C56D14"/>
    <w:rsid w:val="00C56ECD"/>
    <w:rsid w:val="00C57326"/>
    <w:rsid w:val="00C57517"/>
    <w:rsid w:val="00C57576"/>
    <w:rsid w:val="00C5760D"/>
    <w:rsid w:val="00C57626"/>
    <w:rsid w:val="00C57872"/>
    <w:rsid w:val="00C579BC"/>
    <w:rsid w:val="00C57AA1"/>
    <w:rsid w:val="00C57DF1"/>
    <w:rsid w:val="00C57E6C"/>
    <w:rsid w:val="00C60055"/>
    <w:rsid w:val="00C6029D"/>
    <w:rsid w:val="00C604C0"/>
    <w:rsid w:val="00C606A3"/>
    <w:rsid w:val="00C60795"/>
    <w:rsid w:val="00C608D7"/>
    <w:rsid w:val="00C60B12"/>
    <w:rsid w:val="00C60B8D"/>
    <w:rsid w:val="00C60DA0"/>
    <w:rsid w:val="00C60DAF"/>
    <w:rsid w:val="00C60E1F"/>
    <w:rsid w:val="00C60E67"/>
    <w:rsid w:val="00C60F53"/>
    <w:rsid w:val="00C61029"/>
    <w:rsid w:val="00C611E8"/>
    <w:rsid w:val="00C616DD"/>
    <w:rsid w:val="00C61789"/>
    <w:rsid w:val="00C617DC"/>
    <w:rsid w:val="00C61AB4"/>
    <w:rsid w:val="00C61C06"/>
    <w:rsid w:val="00C61E06"/>
    <w:rsid w:val="00C62103"/>
    <w:rsid w:val="00C624BB"/>
    <w:rsid w:val="00C62557"/>
    <w:rsid w:val="00C6264B"/>
    <w:rsid w:val="00C6284E"/>
    <w:rsid w:val="00C62886"/>
    <w:rsid w:val="00C62988"/>
    <w:rsid w:val="00C62D77"/>
    <w:rsid w:val="00C63307"/>
    <w:rsid w:val="00C6341C"/>
    <w:rsid w:val="00C63514"/>
    <w:rsid w:val="00C638B2"/>
    <w:rsid w:val="00C63AA8"/>
    <w:rsid w:val="00C63C35"/>
    <w:rsid w:val="00C63C67"/>
    <w:rsid w:val="00C63C9A"/>
    <w:rsid w:val="00C63FAE"/>
    <w:rsid w:val="00C64316"/>
    <w:rsid w:val="00C643C6"/>
    <w:rsid w:val="00C648B6"/>
    <w:rsid w:val="00C64E1B"/>
    <w:rsid w:val="00C64F88"/>
    <w:rsid w:val="00C651A7"/>
    <w:rsid w:val="00C65241"/>
    <w:rsid w:val="00C652D6"/>
    <w:rsid w:val="00C656DF"/>
    <w:rsid w:val="00C657FE"/>
    <w:rsid w:val="00C65805"/>
    <w:rsid w:val="00C65A58"/>
    <w:rsid w:val="00C65CC1"/>
    <w:rsid w:val="00C65E37"/>
    <w:rsid w:val="00C65FC3"/>
    <w:rsid w:val="00C66010"/>
    <w:rsid w:val="00C66193"/>
    <w:rsid w:val="00C6644C"/>
    <w:rsid w:val="00C665B9"/>
    <w:rsid w:val="00C66B9E"/>
    <w:rsid w:val="00C66C1E"/>
    <w:rsid w:val="00C670DA"/>
    <w:rsid w:val="00C67207"/>
    <w:rsid w:val="00C675E9"/>
    <w:rsid w:val="00C6787B"/>
    <w:rsid w:val="00C67E58"/>
    <w:rsid w:val="00C705B8"/>
    <w:rsid w:val="00C7097D"/>
    <w:rsid w:val="00C70DAE"/>
    <w:rsid w:val="00C70DDC"/>
    <w:rsid w:val="00C70F2C"/>
    <w:rsid w:val="00C710ED"/>
    <w:rsid w:val="00C71167"/>
    <w:rsid w:val="00C71170"/>
    <w:rsid w:val="00C713E8"/>
    <w:rsid w:val="00C715CB"/>
    <w:rsid w:val="00C71606"/>
    <w:rsid w:val="00C7164A"/>
    <w:rsid w:val="00C71669"/>
    <w:rsid w:val="00C71726"/>
    <w:rsid w:val="00C71844"/>
    <w:rsid w:val="00C71D9F"/>
    <w:rsid w:val="00C72036"/>
    <w:rsid w:val="00C72040"/>
    <w:rsid w:val="00C721AD"/>
    <w:rsid w:val="00C72259"/>
    <w:rsid w:val="00C722D5"/>
    <w:rsid w:val="00C7242E"/>
    <w:rsid w:val="00C7246B"/>
    <w:rsid w:val="00C72589"/>
    <w:rsid w:val="00C72645"/>
    <w:rsid w:val="00C72821"/>
    <w:rsid w:val="00C72853"/>
    <w:rsid w:val="00C72A07"/>
    <w:rsid w:val="00C72FFB"/>
    <w:rsid w:val="00C73115"/>
    <w:rsid w:val="00C73161"/>
    <w:rsid w:val="00C732FD"/>
    <w:rsid w:val="00C73301"/>
    <w:rsid w:val="00C734A3"/>
    <w:rsid w:val="00C73666"/>
    <w:rsid w:val="00C73683"/>
    <w:rsid w:val="00C7377C"/>
    <w:rsid w:val="00C73D95"/>
    <w:rsid w:val="00C73E39"/>
    <w:rsid w:val="00C7431C"/>
    <w:rsid w:val="00C744AB"/>
    <w:rsid w:val="00C744C7"/>
    <w:rsid w:val="00C74632"/>
    <w:rsid w:val="00C74734"/>
    <w:rsid w:val="00C749F4"/>
    <w:rsid w:val="00C74A39"/>
    <w:rsid w:val="00C74AC2"/>
    <w:rsid w:val="00C74B99"/>
    <w:rsid w:val="00C74C5B"/>
    <w:rsid w:val="00C7531D"/>
    <w:rsid w:val="00C753A2"/>
    <w:rsid w:val="00C75410"/>
    <w:rsid w:val="00C75442"/>
    <w:rsid w:val="00C756C6"/>
    <w:rsid w:val="00C75779"/>
    <w:rsid w:val="00C7589E"/>
    <w:rsid w:val="00C75918"/>
    <w:rsid w:val="00C7593C"/>
    <w:rsid w:val="00C75A21"/>
    <w:rsid w:val="00C75A3B"/>
    <w:rsid w:val="00C75AA5"/>
    <w:rsid w:val="00C75CFE"/>
    <w:rsid w:val="00C75F85"/>
    <w:rsid w:val="00C75FD6"/>
    <w:rsid w:val="00C7602E"/>
    <w:rsid w:val="00C7629F"/>
    <w:rsid w:val="00C76499"/>
    <w:rsid w:val="00C764D4"/>
    <w:rsid w:val="00C7686B"/>
    <w:rsid w:val="00C76923"/>
    <w:rsid w:val="00C769C0"/>
    <w:rsid w:val="00C76AFA"/>
    <w:rsid w:val="00C76C62"/>
    <w:rsid w:val="00C76F4B"/>
    <w:rsid w:val="00C77398"/>
    <w:rsid w:val="00C774AB"/>
    <w:rsid w:val="00C774EB"/>
    <w:rsid w:val="00C77607"/>
    <w:rsid w:val="00C7768E"/>
    <w:rsid w:val="00C7771D"/>
    <w:rsid w:val="00C77858"/>
    <w:rsid w:val="00C77AEB"/>
    <w:rsid w:val="00C77C9C"/>
    <w:rsid w:val="00C77CB5"/>
    <w:rsid w:val="00C77E91"/>
    <w:rsid w:val="00C77F2D"/>
    <w:rsid w:val="00C77FF3"/>
    <w:rsid w:val="00C80600"/>
    <w:rsid w:val="00C8072C"/>
    <w:rsid w:val="00C808B5"/>
    <w:rsid w:val="00C80958"/>
    <w:rsid w:val="00C80A5D"/>
    <w:rsid w:val="00C80D15"/>
    <w:rsid w:val="00C80DF9"/>
    <w:rsid w:val="00C80FBE"/>
    <w:rsid w:val="00C8117B"/>
    <w:rsid w:val="00C811C1"/>
    <w:rsid w:val="00C81415"/>
    <w:rsid w:val="00C81869"/>
    <w:rsid w:val="00C81BB6"/>
    <w:rsid w:val="00C81BF1"/>
    <w:rsid w:val="00C820DF"/>
    <w:rsid w:val="00C8257E"/>
    <w:rsid w:val="00C82B6D"/>
    <w:rsid w:val="00C82E31"/>
    <w:rsid w:val="00C8302D"/>
    <w:rsid w:val="00C830B7"/>
    <w:rsid w:val="00C83155"/>
    <w:rsid w:val="00C83370"/>
    <w:rsid w:val="00C83389"/>
    <w:rsid w:val="00C83586"/>
    <w:rsid w:val="00C83712"/>
    <w:rsid w:val="00C838C5"/>
    <w:rsid w:val="00C83E0A"/>
    <w:rsid w:val="00C84116"/>
    <w:rsid w:val="00C8419A"/>
    <w:rsid w:val="00C8420B"/>
    <w:rsid w:val="00C84922"/>
    <w:rsid w:val="00C84A22"/>
    <w:rsid w:val="00C84B36"/>
    <w:rsid w:val="00C855BB"/>
    <w:rsid w:val="00C85621"/>
    <w:rsid w:val="00C85690"/>
    <w:rsid w:val="00C8591A"/>
    <w:rsid w:val="00C85B1E"/>
    <w:rsid w:val="00C85BD8"/>
    <w:rsid w:val="00C85BE9"/>
    <w:rsid w:val="00C8616B"/>
    <w:rsid w:val="00C863E7"/>
    <w:rsid w:val="00C865CA"/>
    <w:rsid w:val="00C865E3"/>
    <w:rsid w:val="00C86626"/>
    <w:rsid w:val="00C87008"/>
    <w:rsid w:val="00C871D0"/>
    <w:rsid w:val="00C87320"/>
    <w:rsid w:val="00C873E6"/>
    <w:rsid w:val="00C87422"/>
    <w:rsid w:val="00C87BDB"/>
    <w:rsid w:val="00C87F84"/>
    <w:rsid w:val="00C90145"/>
    <w:rsid w:val="00C9025A"/>
    <w:rsid w:val="00C9030D"/>
    <w:rsid w:val="00C9039C"/>
    <w:rsid w:val="00C9043D"/>
    <w:rsid w:val="00C90778"/>
    <w:rsid w:val="00C90911"/>
    <w:rsid w:val="00C90C68"/>
    <w:rsid w:val="00C90C73"/>
    <w:rsid w:val="00C90EC9"/>
    <w:rsid w:val="00C90F06"/>
    <w:rsid w:val="00C911FD"/>
    <w:rsid w:val="00C913C7"/>
    <w:rsid w:val="00C9166B"/>
    <w:rsid w:val="00C919BA"/>
    <w:rsid w:val="00C91A33"/>
    <w:rsid w:val="00C91B1E"/>
    <w:rsid w:val="00C91EAD"/>
    <w:rsid w:val="00C920B0"/>
    <w:rsid w:val="00C92134"/>
    <w:rsid w:val="00C9291D"/>
    <w:rsid w:val="00C92BC7"/>
    <w:rsid w:val="00C92BE0"/>
    <w:rsid w:val="00C92D6F"/>
    <w:rsid w:val="00C9313C"/>
    <w:rsid w:val="00C9316D"/>
    <w:rsid w:val="00C93170"/>
    <w:rsid w:val="00C93302"/>
    <w:rsid w:val="00C93321"/>
    <w:rsid w:val="00C9356D"/>
    <w:rsid w:val="00C93659"/>
    <w:rsid w:val="00C9400D"/>
    <w:rsid w:val="00C940F0"/>
    <w:rsid w:val="00C9432E"/>
    <w:rsid w:val="00C9439D"/>
    <w:rsid w:val="00C943DC"/>
    <w:rsid w:val="00C945FD"/>
    <w:rsid w:val="00C9474C"/>
    <w:rsid w:val="00C947A4"/>
    <w:rsid w:val="00C94A4D"/>
    <w:rsid w:val="00C94B85"/>
    <w:rsid w:val="00C94D37"/>
    <w:rsid w:val="00C94E37"/>
    <w:rsid w:val="00C94FC3"/>
    <w:rsid w:val="00C950AB"/>
    <w:rsid w:val="00C95164"/>
    <w:rsid w:val="00C95286"/>
    <w:rsid w:val="00C952FF"/>
    <w:rsid w:val="00C958E0"/>
    <w:rsid w:val="00C95949"/>
    <w:rsid w:val="00C959B8"/>
    <w:rsid w:val="00C95A34"/>
    <w:rsid w:val="00C95E32"/>
    <w:rsid w:val="00C9624C"/>
    <w:rsid w:val="00C9645A"/>
    <w:rsid w:val="00C964DC"/>
    <w:rsid w:val="00C96BCF"/>
    <w:rsid w:val="00C96FA1"/>
    <w:rsid w:val="00C97156"/>
    <w:rsid w:val="00C974D6"/>
    <w:rsid w:val="00C97773"/>
    <w:rsid w:val="00C97809"/>
    <w:rsid w:val="00C9795C"/>
    <w:rsid w:val="00C97AC7"/>
    <w:rsid w:val="00C97B75"/>
    <w:rsid w:val="00C97E68"/>
    <w:rsid w:val="00CA002F"/>
    <w:rsid w:val="00CA0058"/>
    <w:rsid w:val="00CA0175"/>
    <w:rsid w:val="00CA039F"/>
    <w:rsid w:val="00CA04F9"/>
    <w:rsid w:val="00CA0659"/>
    <w:rsid w:val="00CA072E"/>
    <w:rsid w:val="00CA0776"/>
    <w:rsid w:val="00CA09AE"/>
    <w:rsid w:val="00CA0B32"/>
    <w:rsid w:val="00CA0B74"/>
    <w:rsid w:val="00CA0CB9"/>
    <w:rsid w:val="00CA0CCC"/>
    <w:rsid w:val="00CA1297"/>
    <w:rsid w:val="00CA15DE"/>
    <w:rsid w:val="00CA167A"/>
    <w:rsid w:val="00CA1AAC"/>
    <w:rsid w:val="00CA1C0C"/>
    <w:rsid w:val="00CA1C17"/>
    <w:rsid w:val="00CA1C8C"/>
    <w:rsid w:val="00CA1D44"/>
    <w:rsid w:val="00CA1D92"/>
    <w:rsid w:val="00CA1DFD"/>
    <w:rsid w:val="00CA1E64"/>
    <w:rsid w:val="00CA1FDA"/>
    <w:rsid w:val="00CA23E7"/>
    <w:rsid w:val="00CA2576"/>
    <w:rsid w:val="00CA25A8"/>
    <w:rsid w:val="00CA2651"/>
    <w:rsid w:val="00CA29B2"/>
    <w:rsid w:val="00CA2C3E"/>
    <w:rsid w:val="00CA2EEB"/>
    <w:rsid w:val="00CA3121"/>
    <w:rsid w:val="00CA3202"/>
    <w:rsid w:val="00CA3221"/>
    <w:rsid w:val="00CA354E"/>
    <w:rsid w:val="00CA373F"/>
    <w:rsid w:val="00CA3991"/>
    <w:rsid w:val="00CA3ACC"/>
    <w:rsid w:val="00CA3BD4"/>
    <w:rsid w:val="00CA3D6F"/>
    <w:rsid w:val="00CA3E04"/>
    <w:rsid w:val="00CA3FCD"/>
    <w:rsid w:val="00CA4093"/>
    <w:rsid w:val="00CA419B"/>
    <w:rsid w:val="00CA41CD"/>
    <w:rsid w:val="00CA425B"/>
    <w:rsid w:val="00CA453F"/>
    <w:rsid w:val="00CA460B"/>
    <w:rsid w:val="00CA4AC1"/>
    <w:rsid w:val="00CA4C3B"/>
    <w:rsid w:val="00CA502D"/>
    <w:rsid w:val="00CA548C"/>
    <w:rsid w:val="00CA553F"/>
    <w:rsid w:val="00CA55C8"/>
    <w:rsid w:val="00CA58DD"/>
    <w:rsid w:val="00CA59DE"/>
    <w:rsid w:val="00CA5E13"/>
    <w:rsid w:val="00CA5F8F"/>
    <w:rsid w:val="00CA61D8"/>
    <w:rsid w:val="00CA6574"/>
    <w:rsid w:val="00CA6828"/>
    <w:rsid w:val="00CA6C90"/>
    <w:rsid w:val="00CA6D26"/>
    <w:rsid w:val="00CA70B3"/>
    <w:rsid w:val="00CA72F4"/>
    <w:rsid w:val="00CA7787"/>
    <w:rsid w:val="00CA7B5C"/>
    <w:rsid w:val="00CA7B95"/>
    <w:rsid w:val="00CB035F"/>
    <w:rsid w:val="00CB0360"/>
    <w:rsid w:val="00CB03D5"/>
    <w:rsid w:val="00CB0497"/>
    <w:rsid w:val="00CB06B7"/>
    <w:rsid w:val="00CB0AC6"/>
    <w:rsid w:val="00CB0CC6"/>
    <w:rsid w:val="00CB0D05"/>
    <w:rsid w:val="00CB0D52"/>
    <w:rsid w:val="00CB0DD3"/>
    <w:rsid w:val="00CB0EEA"/>
    <w:rsid w:val="00CB0F2C"/>
    <w:rsid w:val="00CB10DF"/>
    <w:rsid w:val="00CB1172"/>
    <w:rsid w:val="00CB11A1"/>
    <w:rsid w:val="00CB1393"/>
    <w:rsid w:val="00CB15B7"/>
    <w:rsid w:val="00CB180E"/>
    <w:rsid w:val="00CB1A62"/>
    <w:rsid w:val="00CB1C86"/>
    <w:rsid w:val="00CB1CC3"/>
    <w:rsid w:val="00CB2118"/>
    <w:rsid w:val="00CB21E4"/>
    <w:rsid w:val="00CB225A"/>
    <w:rsid w:val="00CB2319"/>
    <w:rsid w:val="00CB23FE"/>
    <w:rsid w:val="00CB249D"/>
    <w:rsid w:val="00CB2526"/>
    <w:rsid w:val="00CB25B4"/>
    <w:rsid w:val="00CB27AC"/>
    <w:rsid w:val="00CB28BF"/>
    <w:rsid w:val="00CB28D6"/>
    <w:rsid w:val="00CB2920"/>
    <w:rsid w:val="00CB2A93"/>
    <w:rsid w:val="00CB2BD4"/>
    <w:rsid w:val="00CB2D7D"/>
    <w:rsid w:val="00CB2F37"/>
    <w:rsid w:val="00CB31F4"/>
    <w:rsid w:val="00CB36F1"/>
    <w:rsid w:val="00CB36F2"/>
    <w:rsid w:val="00CB3713"/>
    <w:rsid w:val="00CB3E74"/>
    <w:rsid w:val="00CB3EF1"/>
    <w:rsid w:val="00CB3FEC"/>
    <w:rsid w:val="00CB42CE"/>
    <w:rsid w:val="00CB433D"/>
    <w:rsid w:val="00CB44A0"/>
    <w:rsid w:val="00CB44EC"/>
    <w:rsid w:val="00CB4519"/>
    <w:rsid w:val="00CB457E"/>
    <w:rsid w:val="00CB45D0"/>
    <w:rsid w:val="00CB45EC"/>
    <w:rsid w:val="00CB4603"/>
    <w:rsid w:val="00CB4641"/>
    <w:rsid w:val="00CB4643"/>
    <w:rsid w:val="00CB4746"/>
    <w:rsid w:val="00CB4832"/>
    <w:rsid w:val="00CB4983"/>
    <w:rsid w:val="00CB4A2F"/>
    <w:rsid w:val="00CB4BD1"/>
    <w:rsid w:val="00CB4BDC"/>
    <w:rsid w:val="00CB4E79"/>
    <w:rsid w:val="00CB4F28"/>
    <w:rsid w:val="00CB502E"/>
    <w:rsid w:val="00CB5487"/>
    <w:rsid w:val="00CB558C"/>
    <w:rsid w:val="00CB58CB"/>
    <w:rsid w:val="00CB5907"/>
    <w:rsid w:val="00CB5A48"/>
    <w:rsid w:val="00CB5A4D"/>
    <w:rsid w:val="00CB5A77"/>
    <w:rsid w:val="00CB5FE0"/>
    <w:rsid w:val="00CB6240"/>
    <w:rsid w:val="00CB6294"/>
    <w:rsid w:val="00CB647F"/>
    <w:rsid w:val="00CB64CE"/>
    <w:rsid w:val="00CB6520"/>
    <w:rsid w:val="00CB6621"/>
    <w:rsid w:val="00CB67E0"/>
    <w:rsid w:val="00CB684B"/>
    <w:rsid w:val="00CB6C6A"/>
    <w:rsid w:val="00CB6F13"/>
    <w:rsid w:val="00CB71D4"/>
    <w:rsid w:val="00CB75DB"/>
    <w:rsid w:val="00CB7885"/>
    <w:rsid w:val="00CB7ACD"/>
    <w:rsid w:val="00CB7BA5"/>
    <w:rsid w:val="00CB7BDD"/>
    <w:rsid w:val="00CB7CC5"/>
    <w:rsid w:val="00CB7D1F"/>
    <w:rsid w:val="00CC000A"/>
    <w:rsid w:val="00CC011A"/>
    <w:rsid w:val="00CC0247"/>
    <w:rsid w:val="00CC0411"/>
    <w:rsid w:val="00CC057D"/>
    <w:rsid w:val="00CC0596"/>
    <w:rsid w:val="00CC063E"/>
    <w:rsid w:val="00CC0812"/>
    <w:rsid w:val="00CC08EA"/>
    <w:rsid w:val="00CC0B01"/>
    <w:rsid w:val="00CC0DC6"/>
    <w:rsid w:val="00CC0EA6"/>
    <w:rsid w:val="00CC101B"/>
    <w:rsid w:val="00CC1863"/>
    <w:rsid w:val="00CC1884"/>
    <w:rsid w:val="00CC1A4D"/>
    <w:rsid w:val="00CC1C65"/>
    <w:rsid w:val="00CC1D1F"/>
    <w:rsid w:val="00CC1DC6"/>
    <w:rsid w:val="00CC20D9"/>
    <w:rsid w:val="00CC20F7"/>
    <w:rsid w:val="00CC22A2"/>
    <w:rsid w:val="00CC247D"/>
    <w:rsid w:val="00CC3520"/>
    <w:rsid w:val="00CC367D"/>
    <w:rsid w:val="00CC3707"/>
    <w:rsid w:val="00CC3759"/>
    <w:rsid w:val="00CC39B0"/>
    <w:rsid w:val="00CC3B89"/>
    <w:rsid w:val="00CC3C94"/>
    <w:rsid w:val="00CC3CD0"/>
    <w:rsid w:val="00CC44D5"/>
    <w:rsid w:val="00CC459E"/>
    <w:rsid w:val="00CC4624"/>
    <w:rsid w:val="00CC46DD"/>
    <w:rsid w:val="00CC4953"/>
    <w:rsid w:val="00CC4962"/>
    <w:rsid w:val="00CC49AD"/>
    <w:rsid w:val="00CC4A4D"/>
    <w:rsid w:val="00CC4A74"/>
    <w:rsid w:val="00CC4CEB"/>
    <w:rsid w:val="00CC4D19"/>
    <w:rsid w:val="00CC501E"/>
    <w:rsid w:val="00CC517C"/>
    <w:rsid w:val="00CC545E"/>
    <w:rsid w:val="00CC5587"/>
    <w:rsid w:val="00CC587A"/>
    <w:rsid w:val="00CC5B37"/>
    <w:rsid w:val="00CC5DFE"/>
    <w:rsid w:val="00CC5E63"/>
    <w:rsid w:val="00CC6665"/>
    <w:rsid w:val="00CC6754"/>
    <w:rsid w:val="00CC6A8B"/>
    <w:rsid w:val="00CC6B06"/>
    <w:rsid w:val="00CC6F58"/>
    <w:rsid w:val="00CC6FB0"/>
    <w:rsid w:val="00CC7603"/>
    <w:rsid w:val="00CC774C"/>
    <w:rsid w:val="00CC7825"/>
    <w:rsid w:val="00CC7D38"/>
    <w:rsid w:val="00CC7F5E"/>
    <w:rsid w:val="00CC7F7B"/>
    <w:rsid w:val="00CD02A2"/>
    <w:rsid w:val="00CD04EA"/>
    <w:rsid w:val="00CD0641"/>
    <w:rsid w:val="00CD0BB1"/>
    <w:rsid w:val="00CD0C10"/>
    <w:rsid w:val="00CD12FE"/>
    <w:rsid w:val="00CD13ED"/>
    <w:rsid w:val="00CD1C4E"/>
    <w:rsid w:val="00CD217D"/>
    <w:rsid w:val="00CD228F"/>
    <w:rsid w:val="00CD26F5"/>
    <w:rsid w:val="00CD278A"/>
    <w:rsid w:val="00CD2882"/>
    <w:rsid w:val="00CD2E64"/>
    <w:rsid w:val="00CD30A6"/>
    <w:rsid w:val="00CD30BA"/>
    <w:rsid w:val="00CD35CC"/>
    <w:rsid w:val="00CD3659"/>
    <w:rsid w:val="00CD38D3"/>
    <w:rsid w:val="00CD3A94"/>
    <w:rsid w:val="00CD496C"/>
    <w:rsid w:val="00CD4A77"/>
    <w:rsid w:val="00CD5081"/>
    <w:rsid w:val="00CD563B"/>
    <w:rsid w:val="00CD5751"/>
    <w:rsid w:val="00CD5876"/>
    <w:rsid w:val="00CD58D8"/>
    <w:rsid w:val="00CD5BDC"/>
    <w:rsid w:val="00CD5C0C"/>
    <w:rsid w:val="00CD60B1"/>
    <w:rsid w:val="00CD6363"/>
    <w:rsid w:val="00CD63C1"/>
    <w:rsid w:val="00CD6468"/>
    <w:rsid w:val="00CD6688"/>
    <w:rsid w:val="00CD6845"/>
    <w:rsid w:val="00CD68D9"/>
    <w:rsid w:val="00CD6F4E"/>
    <w:rsid w:val="00CD7021"/>
    <w:rsid w:val="00CD705A"/>
    <w:rsid w:val="00CD7298"/>
    <w:rsid w:val="00CD75AA"/>
    <w:rsid w:val="00CD7726"/>
    <w:rsid w:val="00CD7826"/>
    <w:rsid w:val="00CD79C2"/>
    <w:rsid w:val="00CD7C30"/>
    <w:rsid w:val="00CD7C99"/>
    <w:rsid w:val="00CE0066"/>
    <w:rsid w:val="00CE0212"/>
    <w:rsid w:val="00CE0213"/>
    <w:rsid w:val="00CE0330"/>
    <w:rsid w:val="00CE05B3"/>
    <w:rsid w:val="00CE071B"/>
    <w:rsid w:val="00CE0B15"/>
    <w:rsid w:val="00CE0BBE"/>
    <w:rsid w:val="00CE0C43"/>
    <w:rsid w:val="00CE0D93"/>
    <w:rsid w:val="00CE15A3"/>
    <w:rsid w:val="00CE169C"/>
    <w:rsid w:val="00CE1795"/>
    <w:rsid w:val="00CE17BB"/>
    <w:rsid w:val="00CE188C"/>
    <w:rsid w:val="00CE19A2"/>
    <w:rsid w:val="00CE21F9"/>
    <w:rsid w:val="00CE256B"/>
    <w:rsid w:val="00CE26B2"/>
    <w:rsid w:val="00CE27CF"/>
    <w:rsid w:val="00CE2840"/>
    <w:rsid w:val="00CE2A3D"/>
    <w:rsid w:val="00CE2B00"/>
    <w:rsid w:val="00CE2BFF"/>
    <w:rsid w:val="00CE2C4F"/>
    <w:rsid w:val="00CE2D36"/>
    <w:rsid w:val="00CE2FAD"/>
    <w:rsid w:val="00CE3004"/>
    <w:rsid w:val="00CE328F"/>
    <w:rsid w:val="00CE3A2A"/>
    <w:rsid w:val="00CE3C44"/>
    <w:rsid w:val="00CE3E7E"/>
    <w:rsid w:val="00CE3EAC"/>
    <w:rsid w:val="00CE3EDE"/>
    <w:rsid w:val="00CE419A"/>
    <w:rsid w:val="00CE428B"/>
    <w:rsid w:val="00CE4335"/>
    <w:rsid w:val="00CE46BB"/>
    <w:rsid w:val="00CE4771"/>
    <w:rsid w:val="00CE4ADB"/>
    <w:rsid w:val="00CE4EAC"/>
    <w:rsid w:val="00CE4F69"/>
    <w:rsid w:val="00CE5170"/>
    <w:rsid w:val="00CE5197"/>
    <w:rsid w:val="00CE546F"/>
    <w:rsid w:val="00CE5C05"/>
    <w:rsid w:val="00CE5CF1"/>
    <w:rsid w:val="00CE5D71"/>
    <w:rsid w:val="00CE5E79"/>
    <w:rsid w:val="00CE5F74"/>
    <w:rsid w:val="00CE62E0"/>
    <w:rsid w:val="00CE6423"/>
    <w:rsid w:val="00CE64E3"/>
    <w:rsid w:val="00CE656F"/>
    <w:rsid w:val="00CE6595"/>
    <w:rsid w:val="00CE690B"/>
    <w:rsid w:val="00CE6910"/>
    <w:rsid w:val="00CE6A2A"/>
    <w:rsid w:val="00CE6ED6"/>
    <w:rsid w:val="00CE7008"/>
    <w:rsid w:val="00CE73F3"/>
    <w:rsid w:val="00CE7604"/>
    <w:rsid w:val="00CE77A1"/>
    <w:rsid w:val="00CE7825"/>
    <w:rsid w:val="00CE7ABC"/>
    <w:rsid w:val="00CE7C62"/>
    <w:rsid w:val="00CE7D9A"/>
    <w:rsid w:val="00CE7E9B"/>
    <w:rsid w:val="00CF0204"/>
    <w:rsid w:val="00CF0290"/>
    <w:rsid w:val="00CF040F"/>
    <w:rsid w:val="00CF04A0"/>
    <w:rsid w:val="00CF0763"/>
    <w:rsid w:val="00CF07B0"/>
    <w:rsid w:val="00CF0A47"/>
    <w:rsid w:val="00CF0B3E"/>
    <w:rsid w:val="00CF0F8D"/>
    <w:rsid w:val="00CF1010"/>
    <w:rsid w:val="00CF104B"/>
    <w:rsid w:val="00CF1415"/>
    <w:rsid w:val="00CF178F"/>
    <w:rsid w:val="00CF17C5"/>
    <w:rsid w:val="00CF1D6E"/>
    <w:rsid w:val="00CF1E38"/>
    <w:rsid w:val="00CF2013"/>
    <w:rsid w:val="00CF20A5"/>
    <w:rsid w:val="00CF2515"/>
    <w:rsid w:val="00CF2881"/>
    <w:rsid w:val="00CF29AA"/>
    <w:rsid w:val="00CF2DE0"/>
    <w:rsid w:val="00CF2EAA"/>
    <w:rsid w:val="00CF3033"/>
    <w:rsid w:val="00CF323B"/>
    <w:rsid w:val="00CF3273"/>
    <w:rsid w:val="00CF32E3"/>
    <w:rsid w:val="00CF332D"/>
    <w:rsid w:val="00CF3499"/>
    <w:rsid w:val="00CF3547"/>
    <w:rsid w:val="00CF3617"/>
    <w:rsid w:val="00CF38D5"/>
    <w:rsid w:val="00CF3CA7"/>
    <w:rsid w:val="00CF3D6B"/>
    <w:rsid w:val="00CF3DB5"/>
    <w:rsid w:val="00CF3E56"/>
    <w:rsid w:val="00CF3F4C"/>
    <w:rsid w:val="00CF415A"/>
    <w:rsid w:val="00CF4322"/>
    <w:rsid w:val="00CF434E"/>
    <w:rsid w:val="00CF44B2"/>
    <w:rsid w:val="00CF46A0"/>
    <w:rsid w:val="00CF4879"/>
    <w:rsid w:val="00CF4AD0"/>
    <w:rsid w:val="00CF4B4F"/>
    <w:rsid w:val="00CF4C1A"/>
    <w:rsid w:val="00CF522A"/>
    <w:rsid w:val="00CF5385"/>
    <w:rsid w:val="00CF53F0"/>
    <w:rsid w:val="00CF548D"/>
    <w:rsid w:val="00CF5549"/>
    <w:rsid w:val="00CF5778"/>
    <w:rsid w:val="00CF593B"/>
    <w:rsid w:val="00CF5D3D"/>
    <w:rsid w:val="00CF5EA6"/>
    <w:rsid w:val="00CF601F"/>
    <w:rsid w:val="00CF6028"/>
    <w:rsid w:val="00CF607B"/>
    <w:rsid w:val="00CF6C15"/>
    <w:rsid w:val="00CF6CAC"/>
    <w:rsid w:val="00CF6D79"/>
    <w:rsid w:val="00CF6E44"/>
    <w:rsid w:val="00CF7108"/>
    <w:rsid w:val="00CF71F9"/>
    <w:rsid w:val="00CF72CD"/>
    <w:rsid w:val="00CF74CE"/>
    <w:rsid w:val="00CF7680"/>
    <w:rsid w:val="00CF772E"/>
    <w:rsid w:val="00CF77AF"/>
    <w:rsid w:val="00CF790E"/>
    <w:rsid w:val="00CF7B4A"/>
    <w:rsid w:val="00CF7F4B"/>
    <w:rsid w:val="00D000A5"/>
    <w:rsid w:val="00D00193"/>
    <w:rsid w:val="00D0024B"/>
    <w:rsid w:val="00D0045E"/>
    <w:rsid w:val="00D00594"/>
    <w:rsid w:val="00D006A1"/>
    <w:rsid w:val="00D007B4"/>
    <w:rsid w:val="00D00972"/>
    <w:rsid w:val="00D00B47"/>
    <w:rsid w:val="00D00CD6"/>
    <w:rsid w:val="00D00D9B"/>
    <w:rsid w:val="00D01027"/>
    <w:rsid w:val="00D014FB"/>
    <w:rsid w:val="00D0152E"/>
    <w:rsid w:val="00D01832"/>
    <w:rsid w:val="00D01A5A"/>
    <w:rsid w:val="00D01B43"/>
    <w:rsid w:val="00D01BBC"/>
    <w:rsid w:val="00D01D0F"/>
    <w:rsid w:val="00D02297"/>
    <w:rsid w:val="00D028F7"/>
    <w:rsid w:val="00D02924"/>
    <w:rsid w:val="00D02A2A"/>
    <w:rsid w:val="00D02D10"/>
    <w:rsid w:val="00D030D8"/>
    <w:rsid w:val="00D0313F"/>
    <w:rsid w:val="00D031E7"/>
    <w:rsid w:val="00D032C4"/>
    <w:rsid w:val="00D034D6"/>
    <w:rsid w:val="00D0383F"/>
    <w:rsid w:val="00D03A76"/>
    <w:rsid w:val="00D03CDE"/>
    <w:rsid w:val="00D03DB9"/>
    <w:rsid w:val="00D03F2F"/>
    <w:rsid w:val="00D045CA"/>
    <w:rsid w:val="00D0493C"/>
    <w:rsid w:val="00D0493D"/>
    <w:rsid w:val="00D04A1E"/>
    <w:rsid w:val="00D04A7D"/>
    <w:rsid w:val="00D04AD1"/>
    <w:rsid w:val="00D04D84"/>
    <w:rsid w:val="00D04E72"/>
    <w:rsid w:val="00D04F07"/>
    <w:rsid w:val="00D04F0B"/>
    <w:rsid w:val="00D0529C"/>
    <w:rsid w:val="00D05535"/>
    <w:rsid w:val="00D056B6"/>
    <w:rsid w:val="00D0572E"/>
    <w:rsid w:val="00D05775"/>
    <w:rsid w:val="00D05AC1"/>
    <w:rsid w:val="00D05AEC"/>
    <w:rsid w:val="00D05F3E"/>
    <w:rsid w:val="00D05F48"/>
    <w:rsid w:val="00D05F99"/>
    <w:rsid w:val="00D06508"/>
    <w:rsid w:val="00D0662C"/>
    <w:rsid w:val="00D067E1"/>
    <w:rsid w:val="00D06DC2"/>
    <w:rsid w:val="00D06EA1"/>
    <w:rsid w:val="00D06FF2"/>
    <w:rsid w:val="00D072FA"/>
    <w:rsid w:val="00D073FA"/>
    <w:rsid w:val="00D075BB"/>
    <w:rsid w:val="00D07C96"/>
    <w:rsid w:val="00D07CB1"/>
    <w:rsid w:val="00D100DE"/>
    <w:rsid w:val="00D1016C"/>
    <w:rsid w:val="00D104D8"/>
    <w:rsid w:val="00D10679"/>
    <w:rsid w:val="00D106B5"/>
    <w:rsid w:val="00D10828"/>
    <w:rsid w:val="00D10C19"/>
    <w:rsid w:val="00D10C20"/>
    <w:rsid w:val="00D10DFC"/>
    <w:rsid w:val="00D10E89"/>
    <w:rsid w:val="00D10EAE"/>
    <w:rsid w:val="00D1109B"/>
    <w:rsid w:val="00D112CD"/>
    <w:rsid w:val="00D112D9"/>
    <w:rsid w:val="00D1130C"/>
    <w:rsid w:val="00D1132F"/>
    <w:rsid w:val="00D113B7"/>
    <w:rsid w:val="00D11404"/>
    <w:rsid w:val="00D11608"/>
    <w:rsid w:val="00D1168A"/>
    <w:rsid w:val="00D116FF"/>
    <w:rsid w:val="00D11761"/>
    <w:rsid w:val="00D117CA"/>
    <w:rsid w:val="00D118F1"/>
    <w:rsid w:val="00D121EC"/>
    <w:rsid w:val="00D123B2"/>
    <w:rsid w:val="00D123D1"/>
    <w:rsid w:val="00D12658"/>
    <w:rsid w:val="00D126BF"/>
    <w:rsid w:val="00D1293D"/>
    <w:rsid w:val="00D12ABC"/>
    <w:rsid w:val="00D12B25"/>
    <w:rsid w:val="00D12B66"/>
    <w:rsid w:val="00D12E98"/>
    <w:rsid w:val="00D12FA2"/>
    <w:rsid w:val="00D13191"/>
    <w:rsid w:val="00D131B4"/>
    <w:rsid w:val="00D133F8"/>
    <w:rsid w:val="00D13A1B"/>
    <w:rsid w:val="00D13B97"/>
    <w:rsid w:val="00D13CB7"/>
    <w:rsid w:val="00D13CDF"/>
    <w:rsid w:val="00D13DC1"/>
    <w:rsid w:val="00D13F63"/>
    <w:rsid w:val="00D13FF0"/>
    <w:rsid w:val="00D14072"/>
    <w:rsid w:val="00D14128"/>
    <w:rsid w:val="00D14259"/>
    <w:rsid w:val="00D1444A"/>
    <w:rsid w:val="00D1457B"/>
    <w:rsid w:val="00D146D2"/>
    <w:rsid w:val="00D1472B"/>
    <w:rsid w:val="00D1482B"/>
    <w:rsid w:val="00D1485E"/>
    <w:rsid w:val="00D14CC1"/>
    <w:rsid w:val="00D14E22"/>
    <w:rsid w:val="00D15271"/>
    <w:rsid w:val="00D1543B"/>
    <w:rsid w:val="00D155EF"/>
    <w:rsid w:val="00D1562B"/>
    <w:rsid w:val="00D156F6"/>
    <w:rsid w:val="00D15A5D"/>
    <w:rsid w:val="00D15A93"/>
    <w:rsid w:val="00D15B11"/>
    <w:rsid w:val="00D15BDF"/>
    <w:rsid w:val="00D15CD9"/>
    <w:rsid w:val="00D15DCA"/>
    <w:rsid w:val="00D15E2E"/>
    <w:rsid w:val="00D15E57"/>
    <w:rsid w:val="00D15E5E"/>
    <w:rsid w:val="00D15F5B"/>
    <w:rsid w:val="00D1674E"/>
    <w:rsid w:val="00D1675B"/>
    <w:rsid w:val="00D167B4"/>
    <w:rsid w:val="00D16825"/>
    <w:rsid w:val="00D16835"/>
    <w:rsid w:val="00D169D6"/>
    <w:rsid w:val="00D16DBE"/>
    <w:rsid w:val="00D17029"/>
    <w:rsid w:val="00D17241"/>
    <w:rsid w:val="00D17449"/>
    <w:rsid w:val="00D17482"/>
    <w:rsid w:val="00D176FF"/>
    <w:rsid w:val="00D17728"/>
    <w:rsid w:val="00D17793"/>
    <w:rsid w:val="00D17EEF"/>
    <w:rsid w:val="00D2016C"/>
    <w:rsid w:val="00D20484"/>
    <w:rsid w:val="00D204A6"/>
    <w:rsid w:val="00D20823"/>
    <w:rsid w:val="00D20A35"/>
    <w:rsid w:val="00D20B61"/>
    <w:rsid w:val="00D20CC8"/>
    <w:rsid w:val="00D211C1"/>
    <w:rsid w:val="00D21214"/>
    <w:rsid w:val="00D2126B"/>
    <w:rsid w:val="00D21660"/>
    <w:rsid w:val="00D21661"/>
    <w:rsid w:val="00D216A5"/>
    <w:rsid w:val="00D21815"/>
    <w:rsid w:val="00D2200F"/>
    <w:rsid w:val="00D220CF"/>
    <w:rsid w:val="00D220ED"/>
    <w:rsid w:val="00D22117"/>
    <w:rsid w:val="00D22497"/>
    <w:rsid w:val="00D2256B"/>
    <w:rsid w:val="00D22BB5"/>
    <w:rsid w:val="00D22E85"/>
    <w:rsid w:val="00D2327D"/>
    <w:rsid w:val="00D23335"/>
    <w:rsid w:val="00D236E5"/>
    <w:rsid w:val="00D23856"/>
    <w:rsid w:val="00D23ED5"/>
    <w:rsid w:val="00D23EDC"/>
    <w:rsid w:val="00D240DF"/>
    <w:rsid w:val="00D243EF"/>
    <w:rsid w:val="00D24629"/>
    <w:rsid w:val="00D246A4"/>
    <w:rsid w:val="00D24795"/>
    <w:rsid w:val="00D24812"/>
    <w:rsid w:val="00D24839"/>
    <w:rsid w:val="00D24D44"/>
    <w:rsid w:val="00D24D62"/>
    <w:rsid w:val="00D24E88"/>
    <w:rsid w:val="00D2537E"/>
    <w:rsid w:val="00D256F6"/>
    <w:rsid w:val="00D2589A"/>
    <w:rsid w:val="00D2596E"/>
    <w:rsid w:val="00D25D8B"/>
    <w:rsid w:val="00D25FD6"/>
    <w:rsid w:val="00D25FFD"/>
    <w:rsid w:val="00D261AB"/>
    <w:rsid w:val="00D261B9"/>
    <w:rsid w:val="00D26281"/>
    <w:rsid w:val="00D2647C"/>
    <w:rsid w:val="00D26636"/>
    <w:rsid w:val="00D26B6D"/>
    <w:rsid w:val="00D26C1C"/>
    <w:rsid w:val="00D26D7A"/>
    <w:rsid w:val="00D26DD7"/>
    <w:rsid w:val="00D26F05"/>
    <w:rsid w:val="00D2707A"/>
    <w:rsid w:val="00D27172"/>
    <w:rsid w:val="00D27264"/>
    <w:rsid w:val="00D27477"/>
    <w:rsid w:val="00D275C1"/>
    <w:rsid w:val="00D2760D"/>
    <w:rsid w:val="00D27674"/>
    <w:rsid w:val="00D27979"/>
    <w:rsid w:val="00D30480"/>
    <w:rsid w:val="00D30589"/>
    <w:rsid w:val="00D30A15"/>
    <w:rsid w:val="00D30C39"/>
    <w:rsid w:val="00D30E12"/>
    <w:rsid w:val="00D30E95"/>
    <w:rsid w:val="00D3119A"/>
    <w:rsid w:val="00D311F3"/>
    <w:rsid w:val="00D3122E"/>
    <w:rsid w:val="00D313B1"/>
    <w:rsid w:val="00D3174E"/>
    <w:rsid w:val="00D317A6"/>
    <w:rsid w:val="00D31832"/>
    <w:rsid w:val="00D31E1B"/>
    <w:rsid w:val="00D31E94"/>
    <w:rsid w:val="00D31FA1"/>
    <w:rsid w:val="00D3205E"/>
    <w:rsid w:val="00D32118"/>
    <w:rsid w:val="00D322B6"/>
    <w:rsid w:val="00D32322"/>
    <w:rsid w:val="00D326EF"/>
    <w:rsid w:val="00D3270C"/>
    <w:rsid w:val="00D32A69"/>
    <w:rsid w:val="00D32A91"/>
    <w:rsid w:val="00D32C76"/>
    <w:rsid w:val="00D32D00"/>
    <w:rsid w:val="00D32DA2"/>
    <w:rsid w:val="00D33218"/>
    <w:rsid w:val="00D335A1"/>
    <w:rsid w:val="00D33848"/>
    <w:rsid w:val="00D33A47"/>
    <w:rsid w:val="00D33AF6"/>
    <w:rsid w:val="00D33B42"/>
    <w:rsid w:val="00D33B6B"/>
    <w:rsid w:val="00D34102"/>
    <w:rsid w:val="00D343AF"/>
    <w:rsid w:val="00D3446B"/>
    <w:rsid w:val="00D344A1"/>
    <w:rsid w:val="00D34520"/>
    <w:rsid w:val="00D346BA"/>
    <w:rsid w:val="00D349A2"/>
    <w:rsid w:val="00D34A56"/>
    <w:rsid w:val="00D35169"/>
    <w:rsid w:val="00D35368"/>
    <w:rsid w:val="00D35413"/>
    <w:rsid w:val="00D35748"/>
    <w:rsid w:val="00D35755"/>
    <w:rsid w:val="00D358CD"/>
    <w:rsid w:val="00D358F0"/>
    <w:rsid w:val="00D359C4"/>
    <w:rsid w:val="00D35ABD"/>
    <w:rsid w:val="00D35AD9"/>
    <w:rsid w:val="00D35BF7"/>
    <w:rsid w:val="00D3605A"/>
    <w:rsid w:val="00D3627C"/>
    <w:rsid w:val="00D362B6"/>
    <w:rsid w:val="00D3684E"/>
    <w:rsid w:val="00D36968"/>
    <w:rsid w:val="00D3698E"/>
    <w:rsid w:val="00D36AD2"/>
    <w:rsid w:val="00D36D1F"/>
    <w:rsid w:val="00D36D4D"/>
    <w:rsid w:val="00D36FE5"/>
    <w:rsid w:val="00D37196"/>
    <w:rsid w:val="00D373EF"/>
    <w:rsid w:val="00D37665"/>
    <w:rsid w:val="00D3767B"/>
    <w:rsid w:val="00D37826"/>
    <w:rsid w:val="00D37BCD"/>
    <w:rsid w:val="00D37DE4"/>
    <w:rsid w:val="00D400AA"/>
    <w:rsid w:val="00D40139"/>
    <w:rsid w:val="00D40583"/>
    <w:rsid w:val="00D406BA"/>
    <w:rsid w:val="00D406BD"/>
    <w:rsid w:val="00D40922"/>
    <w:rsid w:val="00D409A7"/>
    <w:rsid w:val="00D40A1A"/>
    <w:rsid w:val="00D40D0C"/>
    <w:rsid w:val="00D40DEF"/>
    <w:rsid w:val="00D40E09"/>
    <w:rsid w:val="00D4115C"/>
    <w:rsid w:val="00D411DB"/>
    <w:rsid w:val="00D4125C"/>
    <w:rsid w:val="00D41280"/>
    <w:rsid w:val="00D4136C"/>
    <w:rsid w:val="00D414B3"/>
    <w:rsid w:val="00D416EA"/>
    <w:rsid w:val="00D418CA"/>
    <w:rsid w:val="00D41AE9"/>
    <w:rsid w:val="00D41C4D"/>
    <w:rsid w:val="00D41F8E"/>
    <w:rsid w:val="00D420AB"/>
    <w:rsid w:val="00D4236D"/>
    <w:rsid w:val="00D427B0"/>
    <w:rsid w:val="00D428B8"/>
    <w:rsid w:val="00D429AF"/>
    <w:rsid w:val="00D42AA2"/>
    <w:rsid w:val="00D42AD0"/>
    <w:rsid w:val="00D437A8"/>
    <w:rsid w:val="00D43846"/>
    <w:rsid w:val="00D439B4"/>
    <w:rsid w:val="00D43A7B"/>
    <w:rsid w:val="00D43B87"/>
    <w:rsid w:val="00D43DA9"/>
    <w:rsid w:val="00D43DED"/>
    <w:rsid w:val="00D43F83"/>
    <w:rsid w:val="00D4402F"/>
    <w:rsid w:val="00D440C9"/>
    <w:rsid w:val="00D44427"/>
    <w:rsid w:val="00D44445"/>
    <w:rsid w:val="00D44644"/>
    <w:rsid w:val="00D44663"/>
    <w:rsid w:val="00D4469C"/>
    <w:rsid w:val="00D449B3"/>
    <w:rsid w:val="00D44A82"/>
    <w:rsid w:val="00D44AD5"/>
    <w:rsid w:val="00D44B5D"/>
    <w:rsid w:val="00D44D01"/>
    <w:rsid w:val="00D44E77"/>
    <w:rsid w:val="00D4559D"/>
    <w:rsid w:val="00D45601"/>
    <w:rsid w:val="00D4574B"/>
    <w:rsid w:val="00D459B9"/>
    <w:rsid w:val="00D45A78"/>
    <w:rsid w:val="00D45CF3"/>
    <w:rsid w:val="00D45E58"/>
    <w:rsid w:val="00D45F7C"/>
    <w:rsid w:val="00D46284"/>
    <w:rsid w:val="00D46344"/>
    <w:rsid w:val="00D4682B"/>
    <w:rsid w:val="00D46B20"/>
    <w:rsid w:val="00D46B54"/>
    <w:rsid w:val="00D46D5E"/>
    <w:rsid w:val="00D46E42"/>
    <w:rsid w:val="00D470B1"/>
    <w:rsid w:val="00D470D2"/>
    <w:rsid w:val="00D47A14"/>
    <w:rsid w:val="00D47C5D"/>
    <w:rsid w:val="00D5017A"/>
    <w:rsid w:val="00D504E7"/>
    <w:rsid w:val="00D507AD"/>
    <w:rsid w:val="00D5083F"/>
    <w:rsid w:val="00D50A12"/>
    <w:rsid w:val="00D50F43"/>
    <w:rsid w:val="00D50FBE"/>
    <w:rsid w:val="00D5117C"/>
    <w:rsid w:val="00D511C0"/>
    <w:rsid w:val="00D511C2"/>
    <w:rsid w:val="00D513F7"/>
    <w:rsid w:val="00D515B7"/>
    <w:rsid w:val="00D51603"/>
    <w:rsid w:val="00D51701"/>
    <w:rsid w:val="00D51CAC"/>
    <w:rsid w:val="00D520BF"/>
    <w:rsid w:val="00D5213E"/>
    <w:rsid w:val="00D523C3"/>
    <w:rsid w:val="00D52476"/>
    <w:rsid w:val="00D525F1"/>
    <w:rsid w:val="00D52797"/>
    <w:rsid w:val="00D527E9"/>
    <w:rsid w:val="00D52956"/>
    <w:rsid w:val="00D5296C"/>
    <w:rsid w:val="00D52A4F"/>
    <w:rsid w:val="00D52A70"/>
    <w:rsid w:val="00D52A73"/>
    <w:rsid w:val="00D52C0A"/>
    <w:rsid w:val="00D52C21"/>
    <w:rsid w:val="00D52CF7"/>
    <w:rsid w:val="00D52D46"/>
    <w:rsid w:val="00D52D9A"/>
    <w:rsid w:val="00D52DF0"/>
    <w:rsid w:val="00D531B6"/>
    <w:rsid w:val="00D53324"/>
    <w:rsid w:val="00D5338B"/>
    <w:rsid w:val="00D53427"/>
    <w:rsid w:val="00D5352A"/>
    <w:rsid w:val="00D53537"/>
    <w:rsid w:val="00D535E2"/>
    <w:rsid w:val="00D53611"/>
    <w:rsid w:val="00D53B9B"/>
    <w:rsid w:val="00D53BDE"/>
    <w:rsid w:val="00D53FBE"/>
    <w:rsid w:val="00D5403D"/>
    <w:rsid w:val="00D54146"/>
    <w:rsid w:val="00D542E2"/>
    <w:rsid w:val="00D542E5"/>
    <w:rsid w:val="00D542EF"/>
    <w:rsid w:val="00D54A4D"/>
    <w:rsid w:val="00D54AE6"/>
    <w:rsid w:val="00D54C29"/>
    <w:rsid w:val="00D54C9F"/>
    <w:rsid w:val="00D54E1C"/>
    <w:rsid w:val="00D54FCB"/>
    <w:rsid w:val="00D550B0"/>
    <w:rsid w:val="00D555C9"/>
    <w:rsid w:val="00D557EC"/>
    <w:rsid w:val="00D558C3"/>
    <w:rsid w:val="00D55912"/>
    <w:rsid w:val="00D55A64"/>
    <w:rsid w:val="00D55A75"/>
    <w:rsid w:val="00D55AF5"/>
    <w:rsid w:val="00D55C7B"/>
    <w:rsid w:val="00D55C7F"/>
    <w:rsid w:val="00D55D90"/>
    <w:rsid w:val="00D56033"/>
    <w:rsid w:val="00D56081"/>
    <w:rsid w:val="00D565AA"/>
    <w:rsid w:val="00D56718"/>
    <w:rsid w:val="00D569C4"/>
    <w:rsid w:val="00D56A1E"/>
    <w:rsid w:val="00D56B79"/>
    <w:rsid w:val="00D56CA0"/>
    <w:rsid w:val="00D56D34"/>
    <w:rsid w:val="00D56E14"/>
    <w:rsid w:val="00D56E20"/>
    <w:rsid w:val="00D56FEF"/>
    <w:rsid w:val="00D57036"/>
    <w:rsid w:val="00D57431"/>
    <w:rsid w:val="00D57669"/>
    <w:rsid w:val="00D57831"/>
    <w:rsid w:val="00D57990"/>
    <w:rsid w:val="00D579A6"/>
    <w:rsid w:val="00D57A63"/>
    <w:rsid w:val="00D57DDB"/>
    <w:rsid w:val="00D57E1A"/>
    <w:rsid w:val="00D60389"/>
    <w:rsid w:val="00D605CA"/>
    <w:rsid w:val="00D607CD"/>
    <w:rsid w:val="00D60951"/>
    <w:rsid w:val="00D60B7F"/>
    <w:rsid w:val="00D60C14"/>
    <w:rsid w:val="00D60E9D"/>
    <w:rsid w:val="00D6105A"/>
    <w:rsid w:val="00D61110"/>
    <w:rsid w:val="00D6116B"/>
    <w:rsid w:val="00D61350"/>
    <w:rsid w:val="00D61495"/>
    <w:rsid w:val="00D6186E"/>
    <w:rsid w:val="00D6190D"/>
    <w:rsid w:val="00D61A62"/>
    <w:rsid w:val="00D62052"/>
    <w:rsid w:val="00D6239A"/>
    <w:rsid w:val="00D62409"/>
    <w:rsid w:val="00D62452"/>
    <w:rsid w:val="00D625B8"/>
    <w:rsid w:val="00D627A5"/>
    <w:rsid w:val="00D6282D"/>
    <w:rsid w:val="00D629DD"/>
    <w:rsid w:val="00D62D22"/>
    <w:rsid w:val="00D63013"/>
    <w:rsid w:val="00D6302D"/>
    <w:rsid w:val="00D631BE"/>
    <w:rsid w:val="00D632E0"/>
    <w:rsid w:val="00D63500"/>
    <w:rsid w:val="00D63804"/>
    <w:rsid w:val="00D63916"/>
    <w:rsid w:val="00D63A7B"/>
    <w:rsid w:val="00D63FE3"/>
    <w:rsid w:val="00D643C0"/>
    <w:rsid w:val="00D64586"/>
    <w:rsid w:val="00D645AA"/>
    <w:rsid w:val="00D64773"/>
    <w:rsid w:val="00D64A45"/>
    <w:rsid w:val="00D64D2F"/>
    <w:rsid w:val="00D64F3D"/>
    <w:rsid w:val="00D6511E"/>
    <w:rsid w:val="00D651E2"/>
    <w:rsid w:val="00D65212"/>
    <w:rsid w:val="00D655B6"/>
    <w:rsid w:val="00D655F8"/>
    <w:rsid w:val="00D65EE6"/>
    <w:rsid w:val="00D65F8E"/>
    <w:rsid w:val="00D661FC"/>
    <w:rsid w:val="00D66510"/>
    <w:rsid w:val="00D66A5E"/>
    <w:rsid w:val="00D66F31"/>
    <w:rsid w:val="00D670C4"/>
    <w:rsid w:val="00D67291"/>
    <w:rsid w:val="00D67478"/>
    <w:rsid w:val="00D674D7"/>
    <w:rsid w:val="00D6760A"/>
    <w:rsid w:val="00D67AAE"/>
    <w:rsid w:val="00D67C2D"/>
    <w:rsid w:val="00D67CF4"/>
    <w:rsid w:val="00D700E4"/>
    <w:rsid w:val="00D701A1"/>
    <w:rsid w:val="00D7042D"/>
    <w:rsid w:val="00D70943"/>
    <w:rsid w:val="00D70AA0"/>
    <w:rsid w:val="00D70B60"/>
    <w:rsid w:val="00D712A8"/>
    <w:rsid w:val="00D7144E"/>
    <w:rsid w:val="00D71C8C"/>
    <w:rsid w:val="00D71FF8"/>
    <w:rsid w:val="00D72290"/>
    <w:rsid w:val="00D725E3"/>
    <w:rsid w:val="00D7267D"/>
    <w:rsid w:val="00D72757"/>
    <w:rsid w:val="00D72C16"/>
    <w:rsid w:val="00D72C7B"/>
    <w:rsid w:val="00D72EE2"/>
    <w:rsid w:val="00D7339D"/>
    <w:rsid w:val="00D733AA"/>
    <w:rsid w:val="00D7392F"/>
    <w:rsid w:val="00D73A38"/>
    <w:rsid w:val="00D73DD1"/>
    <w:rsid w:val="00D73E36"/>
    <w:rsid w:val="00D73F69"/>
    <w:rsid w:val="00D74272"/>
    <w:rsid w:val="00D74378"/>
    <w:rsid w:val="00D748EA"/>
    <w:rsid w:val="00D7496A"/>
    <w:rsid w:val="00D74970"/>
    <w:rsid w:val="00D74B2F"/>
    <w:rsid w:val="00D74CBD"/>
    <w:rsid w:val="00D74D84"/>
    <w:rsid w:val="00D74E72"/>
    <w:rsid w:val="00D7509F"/>
    <w:rsid w:val="00D75250"/>
    <w:rsid w:val="00D752D1"/>
    <w:rsid w:val="00D7548A"/>
    <w:rsid w:val="00D7578C"/>
    <w:rsid w:val="00D75D62"/>
    <w:rsid w:val="00D75EF3"/>
    <w:rsid w:val="00D75FFF"/>
    <w:rsid w:val="00D76073"/>
    <w:rsid w:val="00D760A9"/>
    <w:rsid w:val="00D7618F"/>
    <w:rsid w:val="00D7639E"/>
    <w:rsid w:val="00D763BC"/>
    <w:rsid w:val="00D76564"/>
    <w:rsid w:val="00D765C7"/>
    <w:rsid w:val="00D76748"/>
    <w:rsid w:val="00D767C3"/>
    <w:rsid w:val="00D76CB8"/>
    <w:rsid w:val="00D76EE1"/>
    <w:rsid w:val="00D76FB1"/>
    <w:rsid w:val="00D77633"/>
    <w:rsid w:val="00D77667"/>
    <w:rsid w:val="00D77804"/>
    <w:rsid w:val="00D778CC"/>
    <w:rsid w:val="00D77985"/>
    <w:rsid w:val="00D77A50"/>
    <w:rsid w:val="00D77BE6"/>
    <w:rsid w:val="00D801B2"/>
    <w:rsid w:val="00D80337"/>
    <w:rsid w:val="00D8040F"/>
    <w:rsid w:val="00D804ED"/>
    <w:rsid w:val="00D8062C"/>
    <w:rsid w:val="00D807BC"/>
    <w:rsid w:val="00D808D0"/>
    <w:rsid w:val="00D8097E"/>
    <w:rsid w:val="00D80C08"/>
    <w:rsid w:val="00D810F3"/>
    <w:rsid w:val="00D811E9"/>
    <w:rsid w:val="00D8133A"/>
    <w:rsid w:val="00D813C4"/>
    <w:rsid w:val="00D8156E"/>
    <w:rsid w:val="00D81757"/>
    <w:rsid w:val="00D81CA7"/>
    <w:rsid w:val="00D81CBA"/>
    <w:rsid w:val="00D81E32"/>
    <w:rsid w:val="00D81FD1"/>
    <w:rsid w:val="00D8208B"/>
    <w:rsid w:val="00D82417"/>
    <w:rsid w:val="00D82447"/>
    <w:rsid w:val="00D82493"/>
    <w:rsid w:val="00D82506"/>
    <w:rsid w:val="00D82597"/>
    <w:rsid w:val="00D8263C"/>
    <w:rsid w:val="00D82BA4"/>
    <w:rsid w:val="00D82D9C"/>
    <w:rsid w:val="00D82EE9"/>
    <w:rsid w:val="00D82F93"/>
    <w:rsid w:val="00D830EC"/>
    <w:rsid w:val="00D83125"/>
    <w:rsid w:val="00D83206"/>
    <w:rsid w:val="00D8343C"/>
    <w:rsid w:val="00D8345C"/>
    <w:rsid w:val="00D834CF"/>
    <w:rsid w:val="00D83793"/>
    <w:rsid w:val="00D837AD"/>
    <w:rsid w:val="00D83848"/>
    <w:rsid w:val="00D83924"/>
    <w:rsid w:val="00D83955"/>
    <w:rsid w:val="00D83C01"/>
    <w:rsid w:val="00D83C17"/>
    <w:rsid w:val="00D83C98"/>
    <w:rsid w:val="00D83CFE"/>
    <w:rsid w:val="00D8417A"/>
    <w:rsid w:val="00D84214"/>
    <w:rsid w:val="00D843A9"/>
    <w:rsid w:val="00D843F8"/>
    <w:rsid w:val="00D845C9"/>
    <w:rsid w:val="00D84CD0"/>
    <w:rsid w:val="00D84CE4"/>
    <w:rsid w:val="00D8514F"/>
    <w:rsid w:val="00D851D8"/>
    <w:rsid w:val="00D853E8"/>
    <w:rsid w:val="00D85ABC"/>
    <w:rsid w:val="00D85B3C"/>
    <w:rsid w:val="00D85B4D"/>
    <w:rsid w:val="00D85CAC"/>
    <w:rsid w:val="00D85DFB"/>
    <w:rsid w:val="00D85E28"/>
    <w:rsid w:val="00D85F91"/>
    <w:rsid w:val="00D86080"/>
    <w:rsid w:val="00D86284"/>
    <w:rsid w:val="00D86460"/>
    <w:rsid w:val="00D8653E"/>
    <w:rsid w:val="00D86652"/>
    <w:rsid w:val="00D869B9"/>
    <w:rsid w:val="00D869F0"/>
    <w:rsid w:val="00D86A62"/>
    <w:rsid w:val="00D86A92"/>
    <w:rsid w:val="00D86B01"/>
    <w:rsid w:val="00D86F91"/>
    <w:rsid w:val="00D86FF0"/>
    <w:rsid w:val="00D87046"/>
    <w:rsid w:val="00D870AB"/>
    <w:rsid w:val="00D871B9"/>
    <w:rsid w:val="00D87753"/>
    <w:rsid w:val="00D87D56"/>
    <w:rsid w:val="00D87E01"/>
    <w:rsid w:val="00D87FC0"/>
    <w:rsid w:val="00D9006A"/>
    <w:rsid w:val="00D9009E"/>
    <w:rsid w:val="00D9027C"/>
    <w:rsid w:val="00D90A19"/>
    <w:rsid w:val="00D90D6E"/>
    <w:rsid w:val="00D90D98"/>
    <w:rsid w:val="00D90EB4"/>
    <w:rsid w:val="00D90FCF"/>
    <w:rsid w:val="00D9101E"/>
    <w:rsid w:val="00D9108F"/>
    <w:rsid w:val="00D91277"/>
    <w:rsid w:val="00D912CE"/>
    <w:rsid w:val="00D9147D"/>
    <w:rsid w:val="00D918AB"/>
    <w:rsid w:val="00D9192E"/>
    <w:rsid w:val="00D919BE"/>
    <w:rsid w:val="00D91B2A"/>
    <w:rsid w:val="00D91CD3"/>
    <w:rsid w:val="00D91DC5"/>
    <w:rsid w:val="00D9207B"/>
    <w:rsid w:val="00D922B7"/>
    <w:rsid w:val="00D92391"/>
    <w:rsid w:val="00D923B7"/>
    <w:rsid w:val="00D929E8"/>
    <w:rsid w:val="00D92AAF"/>
    <w:rsid w:val="00D92DCB"/>
    <w:rsid w:val="00D92F59"/>
    <w:rsid w:val="00D930A0"/>
    <w:rsid w:val="00D93200"/>
    <w:rsid w:val="00D9322F"/>
    <w:rsid w:val="00D9330A"/>
    <w:rsid w:val="00D934B2"/>
    <w:rsid w:val="00D935D3"/>
    <w:rsid w:val="00D937AD"/>
    <w:rsid w:val="00D93909"/>
    <w:rsid w:val="00D93B71"/>
    <w:rsid w:val="00D93E28"/>
    <w:rsid w:val="00D94183"/>
    <w:rsid w:val="00D941F7"/>
    <w:rsid w:val="00D94533"/>
    <w:rsid w:val="00D94B1F"/>
    <w:rsid w:val="00D94BBB"/>
    <w:rsid w:val="00D94BFF"/>
    <w:rsid w:val="00D94CE8"/>
    <w:rsid w:val="00D94EE1"/>
    <w:rsid w:val="00D94F72"/>
    <w:rsid w:val="00D951ED"/>
    <w:rsid w:val="00D95222"/>
    <w:rsid w:val="00D95243"/>
    <w:rsid w:val="00D95714"/>
    <w:rsid w:val="00D95ADE"/>
    <w:rsid w:val="00D96032"/>
    <w:rsid w:val="00D964E1"/>
    <w:rsid w:val="00D96AC6"/>
    <w:rsid w:val="00D96C9B"/>
    <w:rsid w:val="00D975A0"/>
    <w:rsid w:val="00D97643"/>
    <w:rsid w:val="00D97937"/>
    <w:rsid w:val="00D97B89"/>
    <w:rsid w:val="00D97DF1"/>
    <w:rsid w:val="00D97F82"/>
    <w:rsid w:val="00DA01F1"/>
    <w:rsid w:val="00DA0661"/>
    <w:rsid w:val="00DA06CA"/>
    <w:rsid w:val="00DA0808"/>
    <w:rsid w:val="00DA095C"/>
    <w:rsid w:val="00DA09A4"/>
    <w:rsid w:val="00DA0ADA"/>
    <w:rsid w:val="00DA0BD4"/>
    <w:rsid w:val="00DA0C7F"/>
    <w:rsid w:val="00DA0ED1"/>
    <w:rsid w:val="00DA0F40"/>
    <w:rsid w:val="00DA0FFD"/>
    <w:rsid w:val="00DA10C1"/>
    <w:rsid w:val="00DA16D4"/>
    <w:rsid w:val="00DA171B"/>
    <w:rsid w:val="00DA1778"/>
    <w:rsid w:val="00DA1B7F"/>
    <w:rsid w:val="00DA1BDC"/>
    <w:rsid w:val="00DA1F07"/>
    <w:rsid w:val="00DA2148"/>
    <w:rsid w:val="00DA2273"/>
    <w:rsid w:val="00DA2441"/>
    <w:rsid w:val="00DA24B6"/>
    <w:rsid w:val="00DA2543"/>
    <w:rsid w:val="00DA25C8"/>
    <w:rsid w:val="00DA29A7"/>
    <w:rsid w:val="00DA2A91"/>
    <w:rsid w:val="00DA2CFA"/>
    <w:rsid w:val="00DA2D35"/>
    <w:rsid w:val="00DA2DB1"/>
    <w:rsid w:val="00DA3457"/>
    <w:rsid w:val="00DA3955"/>
    <w:rsid w:val="00DA3CBA"/>
    <w:rsid w:val="00DA40B1"/>
    <w:rsid w:val="00DA4167"/>
    <w:rsid w:val="00DA45AC"/>
    <w:rsid w:val="00DA45D3"/>
    <w:rsid w:val="00DA4A4C"/>
    <w:rsid w:val="00DA4E31"/>
    <w:rsid w:val="00DA4FC8"/>
    <w:rsid w:val="00DA519D"/>
    <w:rsid w:val="00DA528A"/>
    <w:rsid w:val="00DA531B"/>
    <w:rsid w:val="00DA5333"/>
    <w:rsid w:val="00DA53A6"/>
    <w:rsid w:val="00DA56B5"/>
    <w:rsid w:val="00DA5A49"/>
    <w:rsid w:val="00DA5C02"/>
    <w:rsid w:val="00DA5C45"/>
    <w:rsid w:val="00DA5CFF"/>
    <w:rsid w:val="00DA5DC5"/>
    <w:rsid w:val="00DA5E22"/>
    <w:rsid w:val="00DA5E87"/>
    <w:rsid w:val="00DA605E"/>
    <w:rsid w:val="00DA6287"/>
    <w:rsid w:val="00DA632B"/>
    <w:rsid w:val="00DA6503"/>
    <w:rsid w:val="00DA67E6"/>
    <w:rsid w:val="00DA6845"/>
    <w:rsid w:val="00DA6878"/>
    <w:rsid w:val="00DA68E7"/>
    <w:rsid w:val="00DA6982"/>
    <w:rsid w:val="00DA6DDF"/>
    <w:rsid w:val="00DA6E30"/>
    <w:rsid w:val="00DA6F3D"/>
    <w:rsid w:val="00DA70E6"/>
    <w:rsid w:val="00DA711A"/>
    <w:rsid w:val="00DA74C1"/>
    <w:rsid w:val="00DA7775"/>
    <w:rsid w:val="00DA7875"/>
    <w:rsid w:val="00DA7AB2"/>
    <w:rsid w:val="00DA7B80"/>
    <w:rsid w:val="00DA7C74"/>
    <w:rsid w:val="00DA7DC7"/>
    <w:rsid w:val="00DA7F15"/>
    <w:rsid w:val="00DB0542"/>
    <w:rsid w:val="00DB060C"/>
    <w:rsid w:val="00DB0614"/>
    <w:rsid w:val="00DB086F"/>
    <w:rsid w:val="00DB08D7"/>
    <w:rsid w:val="00DB09AA"/>
    <w:rsid w:val="00DB0A81"/>
    <w:rsid w:val="00DB0C12"/>
    <w:rsid w:val="00DB0CAE"/>
    <w:rsid w:val="00DB0F4B"/>
    <w:rsid w:val="00DB0FB0"/>
    <w:rsid w:val="00DB187C"/>
    <w:rsid w:val="00DB1A94"/>
    <w:rsid w:val="00DB1B36"/>
    <w:rsid w:val="00DB1BBC"/>
    <w:rsid w:val="00DB1D22"/>
    <w:rsid w:val="00DB2039"/>
    <w:rsid w:val="00DB20DB"/>
    <w:rsid w:val="00DB2597"/>
    <w:rsid w:val="00DB2704"/>
    <w:rsid w:val="00DB275C"/>
    <w:rsid w:val="00DB287A"/>
    <w:rsid w:val="00DB2AA7"/>
    <w:rsid w:val="00DB306B"/>
    <w:rsid w:val="00DB357B"/>
    <w:rsid w:val="00DB3652"/>
    <w:rsid w:val="00DB392C"/>
    <w:rsid w:val="00DB3A44"/>
    <w:rsid w:val="00DB3B9D"/>
    <w:rsid w:val="00DB3CAE"/>
    <w:rsid w:val="00DB40CF"/>
    <w:rsid w:val="00DB42D5"/>
    <w:rsid w:val="00DB4669"/>
    <w:rsid w:val="00DB4780"/>
    <w:rsid w:val="00DB4A2E"/>
    <w:rsid w:val="00DB4A4E"/>
    <w:rsid w:val="00DB4D56"/>
    <w:rsid w:val="00DB4FD0"/>
    <w:rsid w:val="00DB509D"/>
    <w:rsid w:val="00DB5190"/>
    <w:rsid w:val="00DB5266"/>
    <w:rsid w:val="00DB5415"/>
    <w:rsid w:val="00DB56DF"/>
    <w:rsid w:val="00DB5BB8"/>
    <w:rsid w:val="00DB5DF8"/>
    <w:rsid w:val="00DB6084"/>
    <w:rsid w:val="00DB6411"/>
    <w:rsid w:val="00DB6528"/>
    <w:rsid w:val="00DB656A"/>
    <w:rsid w:val="00DB664E"/>
    <w:rsid w:val="00DB6F66"/>
    <w:rsid w:val="00DB7104"/>
    <w:rsid w:val="00DB75A3"/>
    <w:rsid w:val="00DB764A"/>
    <w:rsid w:val="00DB7AC2"/>
    <w:rsid w:val="00DB7AE6"/>
    <w:rsid w:val="00DB7E3D"/>
    <w:rsid w:val="00DB7E62"/>
    <w:rsid w:val="00DC00F2"/>
    <w:rsid w:val="00DC019C"/>
    <w:rsid w:val="00DC04F9"/>
    <w:rsid w:val="00DC0554"/>
    <w:rsid w:val="00DC06FE"/>
    <w:rsid w:val="00DC08D0"/>
    <w:rsid w:val="00DC08DC"/>
    <w:rsid w:val="00DC0C34"/>
    <w:rsid w:val="00DC0E9C"/>
    <w:rsid w:val="00DC10ED"/>
    <w:rsid w:val="00DC1174"/>
    <w:rsid w:val="00DC1455"/>
    <w:rsid w:val="00DC14F1"/>
    <w:rsid w:val="00DC15EE"/>
    <w:rsid w:val="00DC19E8"/>
    <w:rsid w:val="00DC1ACE"/>
    <w:rsid w:val="00DC1D74"/>
    <w:rsid w:val="00DC1DC9"/>
    <w:rsid w:val="00DC1FE0"/>
    <w:rsid w:val="00DC2118"/>
    <w:rsid w:val="00DC218B"/>
    <w:rsid w:val="00DC218C"/>
    <w:rsid w:val="00DC218F"/>
    <w:rsid w:val="00DC2560"/>
    <w:rsid w:val="00DC26D7"/>
    <w:rsid w:val="00DC287C"/>
    <w:rsid w:val="00DC2949"/>
    <w:rsid w:val="00DC2CCF"/>
    <w:rsid w:val="00DC320E"/>
    <w:rsid w:val="00DC330E"/>
    <w:rsid w:val="00DC34A7"/>
    <w:rsid w:val="00DC37D0"/>
    <w:rsid w:val="00DC38AF"/>
    <w:rsid w:val="00DC3B54"/>
    <w:rsid w:val="00DC3CE7"/>
    <w:rsid w:val="00DC4277"/>
    <w:rsid w:val="00DC42FA"/>
    <w:rsid w:val="00DC4598"/>
    <w:rsid w:val="00DC4C4C"/>
    <w:rsid w:val="00DC54AB"/>
    <w:rsid w:val="00DC54D3"/>
    <w:rsid w:val="00DC59ED"/>
    <w:rsid w:val="00DC5B07"/>
    <w:rsid w:val="00DC5BAF"/>
    <w:rsid w:val="00DC5C91"/>
    <w:rsid w:val="00DC5D22"/>
    <w:rsid w:val="00DC6327"/>
    <w:rsid w:val="00DC637D"/>
    <w:rsid w:val="00DC6626"/>
    <w:rsid w:val="00DC6B62"/>
    <w:rsid w:val="00DC6ED8"/>
    <w:rsid w:val="00DC6F9C"/>
    <w:rsid w:val="00DC6FF2"/>
    <w:rsid w:val="00DC71A1"/>
    <w:rsid w:val="00DC71AE"/>
    <w:rsid w:val="00DC7301"/>
    <w:rsid w:val="00DC763A"/>
    <w:rsid w:val="00DC76B5"/>
    <w:rsid w:val="00DC7AFC"/>
    <w:rsid w:val="00DC7D28"/>
    <w:rsid w:val="00DC7EC6"/>
    <w:rsid w:val="00DC7EC8"/>
    <w:rsid w:val="00DD014B"/>
    <w:rsid w:val="00DD0683"/>
    <w:rsid w:val="00DD074D"/>
    <w:rsid w:val="00DD07CD"/>
    <w:rsid w:val="00DD0C0D"/>
    <w:rsid w:val="00DD0D25"/>
    <w:rsid w:val="00DD0E71"/>
    <w:rsid w:val="00DD0EA4"/>
    <w:rsid w:val="00DD0F4E"/>
    <w:rsid w:val="00DD1240"/>
    <w:rsid w:val="00DD1307"/>
    <w:rsid w:val="00DD1476"/>
    <w:rsid w:val="00DD1559"/>
    <w:rsid w:val="00DD16FF"/>
    <w:rsid w:val="00DD190B"/>
    <w:rsid w:val="00DD1953"/>
    <w:rsid w:val="00DD1A3B"/>
    <w:rsid w:val="00DD1B2B"/>
    <w:rsid w:val="00DD1BAF"/>
    <w:rsid w:val="00DD1CD8"/>
    <w:rsid w:val="00DD1D46"/>
    <w:rsid w:val="00DD1DAA"/>
    <w:rsid w:val="00DD23DE"/>
    <w:rsid w:val="00DD2592"/>
    <w:rsid w:val="00DD25C0"/>
    <w:rsid w:val="00DD25EB"/>
    <w:rsid w:val="00DD2979"/>
    <w:rsid w:val="00DD29F3"/>
    <w:rsid w:val="00DD2BDC"/>
    <w:rsid w:val="00DD2C7A"/>
    <w:rsid w:val="00DD2DBA"/>
    <w:rsid w:val="00DD2E2C"/>
    <w:rsid w:val="00DD2EF6"/>
    <w:rsid w:val="00DD30A2"/>
    <w:rsid w:val="00DD314B"/>
    <w:rsid w:val="00DD32B0"/>
    <w:rsid w:val="00DD34CD"/>
    <w:rsid w:val="00DD3507"/>
    <w:rsid w:val="00DD379B"/>
    <w:rsid w:val="00DD3856"/>
    <w:rsid w:val="00DD3860"/>
    <w:rsid w:val="00DD38FF"/>
    <w:rsid w:val="00DD3D4F"/>
    <w:rsid w:val="00DD3D78"/>
    <w:rsid w:val="00DD3F68"/>
    <w:rsid w:val="00DD3FD4"/>
    <w:rsid w:val="00DD41D3"/>
    <w:rsid w:val="00DD4418"/>
    <w:rsid w:val="00DD4628"/>
    <w:rsid w:val="00DD46DE"/>
    <w:rsid w:val="00DD47B4"/>
    <w:rsid w:val="00DD4903"/>
    <w:rsid w:val="00DD4B69"/>
    <w:rsid w:val="00DD4BFA"/>
    <w:rsid w:val="00DD505B"/>
    <w:rsid w:val="00DD519F"/>
    <w:rsid w:val="00DD5353"/>
    <w:rsid w:val="00DD542A"/>
    <w:rsid w:val="00DD5456"/>
    <w:rsid w:val="00DD54EA"/>
    <w:rsid w:val="00DD58AA"/>
    <w:rsid w:val="00DD5978"/>
    <w:rsid w:val="00DD5D6A"/>
    <w:rsid w:val="00DD605E"/>
    <w:rsid w:val="00DD6076"/>
    <w:rsid w:val="00DD609F"/>
    <w:rsid w:val="00DD6110"/>
    <w:rsid w:val="00DD62C0"/>
    <w:rsid w:val="00DD6349"/>
    <w:rsid w:val="00DD67BF"/>
    <w:rsid w:val="00DD6A50"/>
    <w:rsid w:val="00DD6E70"/>
    <w:rsid w:val="00DD704D"/>
    <w:rsid w:val="00DD70E8"/>
    <w:rsid w:val="00DD71A3"/>
    <w:rsid w:val="00DD721C"/>
    <w:rsid w:val="00DD727F"/>
    <w:rsid w:val="00DD73A1"/>
    <w:rsid w:val="00DD7450"/>
    <w:rsid w:val="00DD77D1"/>
    <w:rsid w:val="00DD7896"/>
    <w:rsid w:val="00DD7953"/>
    <w:rsid w:val="00DE0203"/>
    <w:rsid w:val="00DE0412"/>
    <w:rsid w:val="00DE0492"/>
    <w:rsid w:val="00DE058C"/>
    <w:rsid w:val="00DE0B9F"/>
    <w:rsid w:val="00DE1058"/>
    <w:rsid w:val="00DE12D6"/>
    <w:rsid w:val="00DE1488"/>
    <w:rsid w:val="00DE16AF"/>
    <w:rsid w:val="00DE184D"/>
    <w:rsid w:val="00DE1A56"/>
    <w:rsid w:val="00DE1A93"/>
    <w:rsid w:val="00DE1B90"/>
    <w:rsid w:val="00DE1BEE"/>
    <w:rsid w:val="00DE1BFF"/>
    <w:rsid w:val="00DE1F80"/>
    <w:rsid w:val="00DE2148"/>
    <w:rsid w:val="00DE21EE"/>
    <w:rsid w:val="00DE2240"/>
    <w:rsid w:val="00DE22C7"/>
    <w:rsid w:val="00DE2705"/>
    <w:rsid w:val="00DE2B3D"/>
    <w:rsid w:val="00DE2BB3"/>
    <w:rsid w:val="00DE2DDF"/>
    <w:rsid w:val="00DE2EC5"/>
    <w:rsid w:val="00DE3022"/>
    <w:rsid w:val="00DE30D4"/>
    <w:rsid w:val="00DE31AF"/>
    <w:rsid w:val="00DE31C6"/>
    <w:rsid w:val="00DE3212"/>
    <w:rsid w:val="00DE38E9"/>
    <w:rsid w:val="00DE3913"/>
    <w:rsid w:val="00DE3AEF"/>
    <w:rsid w:val="00DE3B66"/>
    <w:rsid w:val="00DE3C90"/>
    <w:rsid w:val="00DE3D70"/>
    <w:rsid w:val="00DE40C3"/>
    <w:rsid w:val="00DE40C6"/>
    <w:rsid w:val="00DE424B"/>
    <w:rsid w:val="00DE42F5"/>
    <w:rsid w:val="00DE4357"/>
    <w:rsid w:val="00DE47A6"/>
    <w:rsid w:val="00DE4C01"/>
    <w:rsid w:val="00DE4D3E"/>
    <w:rsid w:val="00DE4DB0"/>
    <w:rsid w:val="00DE4EE2"/>
    <w:rsid w:val="00DE540A"/>
    <w:rsid w:val="00DE58F3"/>
    <w:rsid w:val="00DE5B90"/>
    <w:rsid w:val="00DE5C64"/>
    <w:rsid w:val="00DE5F78"/>
    <w:rsid w:val="00DE5F99"/>
    <w:rsid w:val="00DE5FD9"/>
    <w:rsid w:val="00DE630F"/>
    <w:rsid w:val="00DE6348"/>
    <w:rsid w:val="00DE6442"/>
    <w:rsid w:val="00DE64CF"/>
    <w:rsid w:val="00DE66D1"/>
    <w:rsid w:val="00DE6AB7"/>
    <w:rsid w:val="00DE6D66"/>
    <w:rsid w:val="00DE6DBF"/>
    <w:rsid w:val="00DE706A"/>
    <w:rsid w:val="00DE71F4"/>
    <w:rsid w:val="00DE7417"/>
    <w:rsid w:val="00DE744E"/>
    <w:rsid w:val="00DE7467"/>
    <w:rsid w:val="00DE759E"/>
    <w:rsid w:val="00DE7621"/>
    <w:rsid w:val="00DE76D8"/>
    <w:rsid w:val="00DE792B"/>
    <w:rsid w:val="00DE79FC"/>
    <w:rsid w:val="00DE7A51"/>
    <w:rsid w:val="00DE7AA8"/>
    <w:rsid w:val="00DE7E39"/>
    <w:rsid w:val="00DE7F51"/>
    <w:rsid w:val="00DE7F75"/>
    <w:rsid w:val="00DE7FA4"/>
    <w:rsid w:val="00DF0040"/>
    <w:rsid w:val="00DF0164"/>
    <w:rsid w:val="00DF05DB"/>
    <w:rsid w:val="00DF09E9"/>
    <w:rsid w:val="00DF09FF"/>
    <w:rsid w:val="00DF0E11"/>
    <w:rsid w:val="00DF1245"/>
    <w:rsid w:val="00DF12A1"/>
    <w:rsid w:val="00DF13FB"/>
    <w:rsid w:val="00DF1589"/>
    <w:rsid w:val="00DF15B5"/>
    <w:rsid w:val="00DF1AA4"/>
    <w:rsid w:val="00DF1AF4"/>
    <w:rsid w:val="00DF1BC1"/>
    <w:rsid w:val="00DF1DB8"/>
    <w:rsid w:val="00DF1F2A"/>
    <w:rsid w:val="00DF1F4B"/>
    <w:rsid w:val="00DF20A4"/>
    <w:rsid w:val="00DF245E"/>
    <w:rsid w:val="00DF2469"/>
    <w:rsid w:val="00DF25D2"/>
    <w:rsid w:val="00DF27A1"/>
    <w:rsid w:val="00DF29CB"/>
    <w:rsid w:val="00DF2A09"/>
    <w:rsid w:val="00DF2E14"/>
    <w:rsid w:val="00DF30F8"/>
    <w:rsid w:val="00DF34ED"/>
    <w:rsid w:val="00DF35E5"/>
    <w:rsid w:val="00DF37D9"/>
    <w:rsid w:val="00DF3A54"/>
    <w:rsid w:val="00DF3F87"/>
    <w:rsid w:val="00DF3FBC"/>
    <w:rsid w:val="00DF402E"/>
    <w:rsid w:val="00DF443C"/>
    <w:rsid w:val="00DF4468"/>
    <w:rsid w:val="00DF44C8"/>
    <w:rsid w:val="00DF454C"/>
    <w:rsid w:val="00DF4627"/>
    <w:rsid w:val="00DF4846"/>
    <w:rsid w:val="00DF4D43"/>
    <w:rsid w:val="00DF4D5F"/>
    <w:rsid w:val="00DF4FF3"/>
    <w:rsid w:val="00DF50E8"/>
    <w:rsid w:val="00DF51EA"/>
    <w:rsid w:val="00DF560F"/>
    <w:rsid w:val="00DF5686"/>
    <w:rsid w:val="00DF575E"/>
    <w:rsid w:val="00DF578A"/>
    <w:rsid w:val="00DF5A46"/>
    <w:rsid w:val="00DF5C59"/>
    <w:rsid w:val="00DF5DE2"/>
    <w:rsid w:val="00DF5E4A"/>
    <w:rsid w:val="00DF6227"/>
    <w:rsid w:val="00DF62B9"/>
    <w:rsid w:val="00DF6325"/>
    <w:rsid w:val="00DF63A2"/>
    <w:rsid w:val="00DF63D9"/>
    <w:rsid w:val="00DF641C"/>
    <w:rsid w:val="00DF68AC"/>
    <w:rsid w:val="00DF6BB6"/>
    <w:rsid w:val="00DF6E9C"/>
    <w:rsid w:val="00DF7042"/>
    <w:rsid w:val="00DF70F0"/>
    <w:rsid w:val="00DF70FB"/>
    <w:rsid w:val="00DF71D1"/>
    <w:rsid w:val="00DF7434"/>
    <w:rsid w:val="00DF7523"/>
    <w:rsid w:val="00DF7683"/>
    <w:rsid w:val="00DF7954"/>
    <w:rsid w:val="00DF7B64"/>
    <w:rsid w:val="00DF7BDF"/>
    <w:rsid w:val="00DF7D78"/>
    <w:rsid w:val="00E00007"/>
    <w:rsid w:val="00E0014C"/>
    <w:rsid w:val="00E00436"/>
    <w:rsid w:val="00E0061A"/>
    <w:rsid w:val="00E0095F"/>
    <w:rsid w:val="00E00AFA"/>
    <w:rsid w:val="00E00B4F"/>
    <w:rsid w:val="00E00E2F"/>
    <w:rsid w:val="00E00E72"/>
    <w:rsid w:val="00E00F25"/>
    <w:rsid w:val="00E012E1"/>
    <w:rsid w:val="00E01A24"/>
    <w:rsid w:val="00E021A3"/>
    <w:rsid w:val="00E02435"/>
    <w:rsid w:val="00E02461"/>
    <w:rsid w:val="00E024DD"/>
    <w:rsid w:val="00E02B05"/>
    <w:rsid w:val="00E02D39"/>
    <w:rsid w:val="00E0308D"/>
    <w:rsid w:val="00E031B8"/>
    <w:rsid w:val="00E03893"/>
    <w:rsid w:val="00E03A64"/>
    <w:rsid w:val="00E03B01"/>
    <w:rsid w:val="00E03B68"/>
    <w:rsid w:val="00E03C0D"/>
    <w:rsid w:val="00E03E1E"/>
    <w:rsid w:val="00E04110"/>
    <w:rsid w:val="00E04396"/>
    <w:rsid w:val="00E04449"/>
    <w:rsid w:val="00E045C8"/>
    <w:rsid w:val="00E046DD"/>
    <w:rsid w:val="00E04739"/>
    <w:rsid w:val="00E04A31"/>
    <w:rsid w:val="00E04ABF"/>
    <w:rsid w:val="00E04B31"/>
    <w:rsid w:val="00E04D48"/>
    <w:rsid w:val="00E04FCD"/>
    <w:rsid w:val="00E0505D"/>
    <w:rsid w:val="00E05615"/>
    <w:rsid w:val="00E05A8F"/>
    <w:rsid w:val="00E05BDE"/>
    <w:rsid w:val="00E05C04"/>
    <w:rsid w:val="00E05D43"/>
    <w:rsid w:val="00E060DB"/>
    <w:rsid w:val="00E061C8"/>
    <w:rsid w:val="00E066B1"/>
    <w:rsid w:val="00E06704"/>
    <w:rsid w:val="00E0674C"/>
    <w:rsid w:val="00E06843"/>
    <w:rsid w:val="00E06C23"/>
    <w:rsid w:val="00E06E2F"/>
    <w:rsid w:val="00E072A4"/>
    <w:rsid w:val="00E07718"/>
    <w:rsid w:val="00E0797B"/>
    <w:rsid w:val="00E07B74"/>
    <w:rsid w:val="00E07D14"/>
    <w:rsid w:val="00E07D8A"/>
    <w:rsid w:val="00E07EED"/>
    <w:rsid w:val="00E07F4B"/>
    <w:rsid w:val="00E100EE"/>
    <w:rsid w:val="00E10571"/>
    <w:rsid w:val="00E107D4"/>
    <w:rsid w:val="00E10806"/>
    <w:rsid w:val="00E10943"/>
    <w:rsid w:val="00E109D7"/>
    <w:rsid w:val="00E10D2A"/>
    <w:rsid w:val="00E10D64"/>
    <w:rsid w:val="00E10D7C"/>
    <w:rsid w:val="00E11055"/>
    <w:rsid w:val="00E112B9"/>
    <w:rsid w:val="00E11576"/>
    <w:rsid w:val="00E11BDC"/>
    <w:rsid w:val="00E11EAA"/>
    <w:rsid w:val="00E12037"/>
    <w:rsid w:val="00E121A4"/>
    <w:rsid w:val="00E121FB"/>
    <w:rsid w:val="00E12333"/>
    <w:rsid w:val="00E12382"/>
    <w:rsid w:val="00E1263B"/>
    <w:rsid w:val="00E12717"/>
    <w:rsid w:val="00E129E7"/>
    <w:rsid w:val="00E12AFD"/>
    <w:rsid w:val="00E12CE8"/>
    <w:rsid w:val="00E12DC8"/>
    <w:rsid w:val="00E13276"/>
    <w:rsid w:val="00E136AC"/>
    <w:rsid w:val="00E13A84"/>
    <w:rsid w:val="00E13AF6"/>
    <w:rsid w:val="00E13B99"/>
    <w:rsid w:val="00E13BB4"/>
    <w:rsid w:val="00E13BD3"/>
    <w:rsid w:val="00E1410B"/>
    <w:rsid w:val="00E1432A"/>
    <w:rsid w:val="00E1462D"/>
    <w:rsid w:val="00E14770"/>
    <w:rsid w:val="00E14836"/>
    <w:rsid w:val="00E148B2"/>
    <w:rsid w:val="00E14B53"/>
    <w:rsid w:val="00E14BC1"/>
    <w:rsid w:val="00E14C6D"/>
    <w:rsid w:val="00E150C7"/>
    <w:rsid w:val="00E1518C"/>
    <w:rsid w:val="00E151FF"/>
    <w:rsid w:val="00E15733"/>
    <w:rsid w:val="00E1584A"/>
    <w:rsid w:val="00E1587E"/>
    <w:rsid w:val="00E15B56"/>
    <w:rsid w:val="00E15C1E"/>
    <w:rsid w:val="00E15CCF"/>
    <w:rsid w:val="00E15D14"/>
    <w:rsid w:val="00E15EB0"/>
    <w:rsid w:val="00E164B4"/>
    <w:rsid w:val="00E1689E"/>
    <w:rsid w:val="00E16C52"/>
    <w:rsid w:val="00E16D55"/>
    <w:rsid w:val="00E16D63"/>
    <w:rsid w:val="00E16DDE"/>
    <w:rsid w:val="00E16E4F"/>
    <w:rsid w:val="00E16FA7"/>
    <w:rsid w:val="00E16FE9"/>
    <w:rsid w:val="00E1752E"/>
    <w:rsid w:val="00E1778A"/>
    <w:rsid w:val="00E179DF"/>
    <w:rsid w:val="00E17BEC"/>
    <w:rsid w:val="00E17C21"/>
    <w:rsid w:val="00E17C50"/>
    <w:rsid w:val="00E2013C"/>
    <w:rsid w:val="00E2049B"/>
    <w:rsid w:val="00E20797"/>
    <w:rsid w:val="00E207ED"/>
    <w:rsid w:val="00E20818"/>
    <w:rsid w:val="00E20A2A"/>
    <w:rsid w:val="00E20C1A"/>
    <w:rsid w:val="00E20E8B"/>
    <w:rsid w:val="00E21068"/>
    <w:rsid w:val="00E211B9"/>
    <w:rsid w:val="00E211BE"/>
    <w:rsid w:val="00E211E9"/>
    <w:rsid w:val="00E21366"/>
    <w:rsid w:val="00E21A40"/>
    <w:rsid w:val="00E21AFF"/>
    <w:rsid w:val="00E22723"/>
    <w:rsid w:val="00E22881"/>
    <w:rsid w:val="00E229D8"/>
    <w:rsid w:val="00E22BFE"/>
    <w:rsid w:val="00E22D7E"/>
    <w:rsid w:val="00E23089"/>
    <w:rsid w:val="00E233A1"/>
    <w:rsid w:val="00E234BC"/>
    <w:rsid w:val="00E2376E"/>
    <w:rsid w:val="00E23F94"/>
    <w:rsid w:val="00E242D0"/>
    <w:rsid w:val="00E245DC"/>
    <w:rsid w:val="00E2477E"/>
    <w:rsid w:val="00E2497D"/>
    <w:rsid w:val="00E24992"/>
    <w:rsid w:val="00E249E7"/>
    <w:rsid w:val="00E2505E"/>
    <w:rsid w:val="00E258D2"/>
    <w:rsid w:val="00E25B97"/>
    <w:rsid w:val="00E25D76"/>
    <w:rsid w:val="00E261A1"/>
    <w:rsid w:val="00E26B11"/>
    <w:rsid w:val="00E26D44"/>
    <w:rsid w:val="00E271F5"/>
    <w:rsid w:val="00E2731D"/>
    <w:rsid w:val="00E273CE"/>
    <w:rsid w:val="00E27491"/>
    <w:rsid w:val="00E27566"/>
    <w:rsid w:val="00E2760A"/>
    <w:rsid w:val="00E27708"/>
    <w:rsid w:val="00E27AB7"/>
    <w:rsid w:val="00E27B47"/>
    <w:rsid w:val="00E27C0D"/>
    <w:rsid w:val="00E27C17"/>
    <w:rsid w:val="00E27EEA"/>
    <w:rsid w:val="00E27FCD"/>
    <w:rsid w:val="00E30061"/>
    <w:rsid w:val="00E30080"/>
    <w:rsid w:val="00E301B3"/>
    <w:rsid w:val="00E30241"/>
    <w:rsid w:val="00E303AB"/>
    <w:rsid w:val="00E3078C"/>
    <w:rsid w:val="00E30873"/>
    <w:rsid w:val="00E30A90"/>
    <w:rsid w:val="00E30ABF"/>
    <w:rsid w:val="00E30AFA"/>
    <w:rsid w:val="00E30B1D"/>
    <w:rsid w:val="00E30BAA"/>
    <w:rsid w:val="00E30C72"/>
    <w:rsid w:val="00E30CE8"/>
    <w:rsid w:val="00E30FD6"/>
    <w:rsid w:val="00E3108A"/>
    <w:rsid w:val="00E3142F"/>
    <w:rsid w:val="00E31527"/>
    <w:rsid w:val="00E3165F"/>
    <w:rsid w:val="00E31A9C"/>
    <w:rsid w:val="00E31C7C"/>
    <w:rsid w:val="00E31EAF"/>
    <w:rsid w:val="00E32417"/>
    <w:rsid w:val="00E32563"/>
    <w:rsid w:val="00E32606"/>
    <w:rsid w:val="00E326D1"/>
    <w:rsid w:val="00E32793"/>
    <w:rsid w:val="00E327D2"/>
    <w:rsid w:val="00E32841"/>
    <w:rsid w:val="00E3299B"/>
    <w:rsid w:val="00E32C4B"/>
    <w:rsid w:val="00E3316D"/>
    <w:rsid w:val="00E3373D"/>
    <w:rsid w:val="00E33805"/>
    <w:rsid w:val="00E33B8B"/>
    <w:rsid w:val="00E33D7B"/>
    <w:rsid w:val="00E34156"/>
    <w:rsid w:val="00E34355"/>
    <w:rsid w:val="00E34443"/>
    <w:rsid w:val="00E34ADB"/>
    <w:rsid w:val="00E34D74"/>
    <w:rsid w:val="00E34F48"/>
    <w:rsid w:val="00E35C80"/>
    <w:rsid w:val="00E36202"/>
    <w:rsid w:val="00E36612"/>
    <w:rsid w:val="00E36F00"/>
    <w:rsid w:val="00E3718E"/>
    <w:rsid w:val="00E37685"/>
    <w:rsid w:val="00E376CB"/>
    <w:rsid w:val="00E37909"/>
    <w:rsid w:val="00E37A7B"/>
    <w:rsid w:val="00E37E5A"/>
    <w:rsid w:val="00E37F23"/>
    <w:rsid w:val="00E4021B"/>
    <w:rsid w:val="00E40426"/>
    <w:rsid w:val="00E407A1"/>
    <w:rsid w:val="00E4088E"/>
    <w:rsid w:val="00E410AD"/>
    <w:rsid w:val="00E41238"/>
    <w:rsid w:val="00E41290"/>
    <w:rsid w:val="00E412AC"/>
    <w:rsid w:val="00E41351"/>
    <w:rsid w:val="00E417D7"/>
    <w:rsid w:val="00E418FA"/>
    <w:rsid w:val="00E41B96"/>
    <w:rsid w:val="00E41DD4"/>
    <w:rsid w:val="00E41DEE"/>
    <w:rsid w:val="00E4215D"/>
    <w:rsid w:val="00E426D1"/>
    <w:rsid w:val="00E426D6"/>
    <w:rsid w:val="00E42716"/>
    <w:rsid w:val="00E42922"/>
    <w:rsid w:val="00E42957"/>
    <w:rsid w:val="00E42BD9"/>
    <w:rsid w:val="00E43195"/>
    <w:rsid w:val="00E432EA"/>
    <w:rsid w:val="00E43544"/>
    <w:rsid w:val="00E43802"/>
    <w:rsid w:val="00E438FC"/>
    <w:rsid w:val="00E43AD1"/>
    <w:rsid w:val="00E43D94"/>
    <w:rsid w:val="00E43F88"/>
    <w:rsid w:val="00E43FAB"/>
    <w:rsid w:val="00E43FD4"/>
    <w:rsid w:val="00E4447B"/>
    <w:rsid w:val="00E44814"/>
    <w:rsid w:val="00E448DD"/>
    <w:rsid w:val="00E44A4B"/>
    <w:rsid w:val="00E44D5F"/>
    <w:rsid w:val="00E44E4F"/>
    <w:rsid w:val="00E450A1"/>
    <w:rsid w:val="00E4513A"/>
    <w:rsid w:val="00E45332"/>
    <w:rsid w:val="00E45353"/>
    <w:rsid w:val="00E4556D"/>
    <w:rsid w:val="00E4572F"/>
    <w:rsid w:val="00E45804"/>
    <w:rsid w:val="00E45A7D"/>
    <w:rsid w:val="00E46052"/>
    <w:rsid w:val="00E460A3"/>
    <w:rsid w:val="00E4613E"/>
    <w:rsid w:val="00E4656A"/>
    <w:rsid w:val="00E465A8"/>
    <w:rsid w:val="00E4661A"/>
    <w:rsid w:val="00E46829"/>
    <w:rsid w:val="00E4690F"/>
    <w:rsid w:val="00E46D8C"/>
    <w:rsid w:val="00E46E2D"/>
    <w:rsid w:val="00E47125"/>
    <w:rsid w:val="00E47173"/>
    <w:rsid w:val="00E47236"/>
    <w:rsid w:val="00E47353"/>
    <w:rsid w:val="00E473BC"/>
    <w:rsid w:val="00E473E9"/>
    <w:rsid w:val="00E4753B"/>
    <w:rsid w:val="00E47625"/>
    <w:rsid w:val="00E477FC"/>
    <w:rsid w:val="00E479A5"/>
    <w:rsid w:val="00E47B4F"/>
    <w:rsid w:val="00E47C8A"/>
    <w:rsid w:val="00E47D79"/>
    <w:rsid w:val="00E47EC6"/>
    <w:rsid w:val="00E50256"/>
    <w:rsid w:val="00E502CA"/>
    <w:rsid w:val="00E50303"/>
    <w:rsid w:val="00E50347"/>
    <w:rsid w:val="00E50377"/>
    <w:rsid w:val="00E50393"/>
    <w:rsid w:val="00E5077D"/>
    <w:rsid w:val="00E50800"/>
    <w:rsid w:val="00E50898"/>
    <w:rsid w:val="00E50B82"/>
    <w:rsid w:val="00E50BC4"/>
    <w:rsid w:val="00E50C57"/>
    <w:rsid w:val="00E50C90"/>
    <w:rsid w:val="00E50F4D"/>
    <w:rsid w:val="00E51351"/>
    <w:rsid w:val="00E5135B"/>
    <w:rsid w:val="00E51586"/>
    <w:rsid w:val="00E51624"/>
    <w:rsid w:val="00E519E5"/>
    <w:rsid w:val="00E519F0"/>
    <w:rsid w:val="00E51A4F"/>
    <w:rsid w:val="00E51B30"/>
    <w:rsid w:val="00E51EB9"/>
    <w:rsid w:val="00E51F3B"/>
    <w:rsid w:val="00E5207E"/>
    <w:rsid w:val="00E52095"/>
    <w:rsid w:val="00E52128"/>
    <w:rsid w:val="00E52235"/>
    <w:rsid w:val="00E52597"/>
    <w:rsid w:val="00E526D5"/>
    <w:rsid w:val="00E5275F"/>
    <w:rsid w:val="00E52950"/>
    <w:rsid w:val="00E52A52"/>
    <w:rsid w:val="00E52A5D"/>
    <w:rsid w:val="00E52B28"/>
    <w:rsid w:val="00E52C51"/>
    <w:rsid w:val="00E52E27"/>
    <w:rsid w:val="00E52F52"/>
    <w:rsid w:val="00E52F81"/>
    <w:rsid w:val="00E531DF"/>
    <w:rsid w:val="00E5334F"/>
    <w:rsid w:val="00E53A64"/>
    <w:rsid w:val="00E53BD3"/>
    <w:rsid w:val="00E53D79"/>
    <w:rsid w:val="00E53EC7"/>
    <w:rsid w:val="00E53FCC"/>
    <w:rsid w:val="00E543FC"/>
    <w:rsid w:val="00E545B5"/>
    <w:rsid w:val="00E54642"/>
    <w:rsid w:val="00E54B5B"/>
    <w:rsid w:val="00E54F70"/>
    <w:rsid w:val="00E54FC3"/>
    <w:rsid w:val="00E551DF"/>
    <w:rsid w:val="00E555A7"/>
    <w:rsid w:val="00E56006"/>
    <w:rsid w:val="00E560BF"/>
    <w:rsid w:val="00E56132"/>
    <w:rsid w:val="00E561EF"/>
    <w:rsid w:val="00E562DA"/>
    <w:rsid w:val="00E56400"/>
    <w:rsid w:val="00E56698"/>
    <w:rsid w:val="00E56741"/>
    <w:rsid w:val="00E56756"/>
    <w:rsid w:val="00E56868"/>
    <w:rsid w:val="00E56875"/>
    <w:rsid w:val="00E5688E"/>
    <w:rsid w:val="00E5697E"/>
    <w:rsid w:val="00E56A54"/>
    <w:rsid w:val="00E56AFC"/>
    <w:rsid w:val="00E56B69"/>
    <w:rsid w:val="00E56C0C"/>
    <w:rsid w:val="00E56E4A"/>
    <w:rsid w:val="00E56FFA"/>
    <w:rsid w:val="00E5715B"/>
    <w:rsid w:val="00E5791F"/>
    <w:rsid w:val="00E57A20"/>
    <w:rsid w:val="00E57D58"/>
    <w:rsid w:val="00E57DA6"/>
    <w:rsid w:val="00E57E23"/>
    <w:rsid w:val="00E600FF"/>
    <w:rsid w:val="00E601B9"/>
    <w:rsid w:val="00E6078C"/>
    <w:rsid w:val="00E60843"/>
    <w:rsid w:val="00E60A9E"/>
    <w:rsid w:val="00E60C4B"/>
    <w:rsid w:val="00E60DD0"/>
    <w:rsid w:val="00E60E5E"/>
    <w:rsid w:val="00E61310"/>
    <w:rsid w:val="00E61387"/>
    <w:rsid w:val="00E615F9"/>
    <w:rsid w:val="00E61681"/>
    <w:rsid w:val="00E61799"/>
    <w:rsid w:val="00E6189A"/>
    <w:rsid w:val="00E61C4E"/>
    <w:rsid w:val="00E620C9"/>
    <w:rsid w:val="00E620FA"/>
    <w:rsid w:val="00E62289"/>
    <w:rsid w:val="00E62922"/>
    <w:rsid w:val="00E62942"/>
    <w:rsid w:val="00E62A62"/>
    <w:rsid w:val="00E62D4D"/>
    <w:rsid w:val="00E62EEC"/>
    <w:rsid w:val="00E630A7"/>
    <w:rsid w:val="00E63409"/>
    <w:rsid w:val="00E63874"/>
    <w:rsid w:val="00E639C2"/>
    <w:rsid w:val="00E63A10"/>
    <w:rsid w:val="00E63BB7"/>
    <w:rsid w:val="00E63C2F"/>
    <w:rsid w:val="00E63CC6"/>
    <w:rsid w:val="00E63DE3"/>
    <w:rsid w:val="00E64016"/>
    <w:rsid w:val="00E6415D"/>
    <w:rsid w:val="00E64191"/>
    <w:rsid w:val="00E6427D"/>
    <w:rsid w:val="00E6486E"/>
    <w:rsid w:val="00E64A52"/>
    <w:rsid w:val="00E64B7F"/>
    <w:rsid w:val="00E64BE5"/>
    <w:rsid w:val="00E651EF"/>
    <w:rsid w:val="00E65465"/>
    <w:rsid w:val="00E65517"/>
    <w:rsid w:val="00E655F9"/>
    <w:rsid w:val="00E65AC0"/>
    <w:rsid w:val="00E65F1C"/>
    <w:rsid w:val="00E66231"/>
    <w:rsid w:val="00E662C6"/>
    <w:rsid w:val="00E66359"/>
    <w:rsid w:val="00E6641E"/>
    <w:rsid w:val="00E665D8"/>
    <w:rsid w:val="00E6676F"/>
    <w:rsid w:val="00E6691C"/>
    <w:rsid w:val="00E6697A"/>
    <w:rsid w:val="00E66D37"/>
    <w:rsid w:val="00E66E98"/>
    <w:rsid w:val="00E670DE"/>
    <w:rsid w:val="00E671AE"/>
    <w:rsid w:val="00E6733A"/>
    <w:rsid w:val="00E673C0"/>
    <w:rsid w:val="00E673D8"/>
    <w:rsid w:val="00E677E9"/>
    <w:rsid w:val="00E67822"/>
    <w:rsid w:val="00E678E7"/>
    <w:rsid w:val="00E67902"/>
    <w:rsid w:val="00E679AD"/>
    <w:rsid w:val="00E67BCA"/>
    <w:rsid w:val="00E67D8B"/>
    <w:rsid w:val="00E67DAA"/>
    <w:rsid w:val="00E67DCA"/>
    <w:rsid w:val="00E67E3C"/>
    <w:rsid w:val="00E67F7F"/>
    <w:rsid w:val="00E67FBC"/>
    <w:rsid w:val="00E70091"/>
    <w:rsid w:val="00E701A1"/>
    <w:rsid w:val="00E701AD"/>
    <w:rsid w:val="00E701C5"/>
    <w:rsid w:val="00E70742"/>
    <w:rsid w:val="00E70778"/>
    <w:rsid w:val="00E70779"/>
    <w:rsid w:val="00E70839"/>
    <w:rsid w:val="00E70849"/>
    <w:rsid w:val="00E70ADC"/>
    <w:rsid w:val="00E70B22"/>
    <w:rsid w:val="00E70C43"/>
    <w:rsid w:val="00E70C66"/>
    <w:rsid w:val="00E70F71"/>
    <w:rsid w:val="00E70F79"/>
    <w:rsid w:val="00E7116D"/>
    <w:rsid w:val="00E71371"/>
    <w:rsid w:val="00E71467"/>
    <w:rsid w:val="00E7147B"/>
    <w:rsid w:val="00E714D6"/>
    <w:rsid w:val="00E71747"/>
    <w:rsid w:val="00E71918"/>
    <w:rsid w:val="00E719D3"/>
    <w:rsid w:val="00E71A6A"/>
    <w:rsid w:val="00E71AE9"/>
    <w:rsid w:val="00E71BB4"/>
    <w:rsid w:val="00E71F91"/>
    <w:rsid w:val="00E72028"/>
    <w:rsid w:val="00E72152"/>
    <w:rsid w:val="00E723E3"/>
    <w:rsid w:val="00E724CC"/>
    <w:rsid w:val="00E72617"/>
    <w:rsid w:val="00E729C2"/>
    <w:rsid w:val="00E72AB3"/>
    <w:rsid w:val="00E72AEB"/>
    <w:rsid w:val="00E72DFF"/>
    <w:rsid w:val="00E72E9C"/>
    <w:rsid w:val="00E7302E"/>
    <w:rsid w:val="00E73091"/>
    <w:rsid w:val="00E7333E"/>
    <w:rsid w:val="00E737BC"/>
    <w:rsid w:val="00E73962"/>
    <w:rsid w:val="00E739AB"/>
    <w:rsid w:val="00E739E6"/>
    <w:rsid w:val="00E73A3D"/>
    <w:rsid w:val="00E73B30"/>
    <w:rsid w:val="00E73B8B"/>
    <w:rsid w:val="00E73B93"/>
    <w:rsid w:val="00E73E9A"/>
    <w:rsid w:val="00E73F83"/>
    <w:rsid w:val="00E74011"/>
    <w:rsid w:val="00E74118"/>
    <w:rsid w:val="00E74330"/>
    <w:rsid w:val="00E746AB"/>
    <w:rsid w:val="00E75048"/>
    <w:rsid w:val="00E750F6"/>
    <w:rsid w:val="00E75286"/>
    <w:rsid w:val="00E75411"/>
    <w:rsid w:val="00E756D2"/>
    <w:rsid w:val="00E7585B"/>
    <w:rsid w:val="00E75A9C"/>
    <w:rsid w:val="00E75B77"/>
    <w:rsid w:val="00E75C66"/>
    <w:rsid w:val="00E75E57"/>
    <w:rsid w:val="00E75F2A"/>
    <w:rsid w:val="00E76140"/>
    <w:rsid w:val="00E7615C"/>
    <w:rsid w:val="00E766FB"/>
    <w:rsid w:val="00E7683D"/>
    <w:rsid w:val="00E76B28"/>
    <w:rsid w:val="00E770EA"/>
    <w:rsid w:val="00E77397"/>
    <w:rsid w:val="00E77489"/>
    <w:rsid w:val="00E7754E"/>
    <w:rsid w:val="00E776F3"/>
    <w:rsid w:val="00E777B8"/>
    <w:rsid w:val="00E777D1"/>
    <w:rsid w:val="00E77C8E"/>
    <w:rsid w:val="00E77D24"/>
    <w:rsid w:val="00E77D33"/>
    <w:rsid w:val="00E77D9F"/>
    <w:rsid w:val="00E80055"/>
    <w:rsid w:val="00E80715"/>
    <w:rsid w:val="00E807BF"/>
    <w:rsid w:val="00E8082C"/>
    <w:rsid w:val="00E80B58"/>
    <w:rsid w:val="00E80E7B"/>
    <w:rsid w:val="00E80ECC"/>
    <w:rsid w:val="00E81128"/>
    <w:rsid w:val="00E8129D"/>
    <w:rsid w:val="00E81394"/>
    <w:rsid w:val="00E814F0"/>
    <w:rsid w:val="00E815A6"/>
    <w:rsid w:val="00E817A5"/>
    <w:rsid w:val="00E81C07"/>
    <w:rsid w:val="00E81D94"/>
    <w:rsid w:val="00E81E7E"/>
    <w:rsid w:val="00E81F42"/>
    <w:rsid w:val="00E81F78"/>
    <w:rsid w:val="00E81F9C"/>
    <w:rsid w:val="00E81FA8"/>
    <w:rsid w:val="00E820C9"/>
    <w:rsid w:val="00E8232F"/>
    <w:rsid w:val="00E82425"/>
    <w:rsid w:val="00E8269F"/>
    <w:rsid w:val="00E8299A"/>
    <w:rsid w:val="00E829F6"/>
    <w:rsid w:val="00E8310A"/>
    <w:rsid w:val="00E835D6"/>
    <w:rsid w:val="00E83742"/>
    <w:rsid w:val="00E83A42"/>
    <w:rsid w:val="00E83A9B"/>
    <w:rsid w:val="00E83AE0"/>
    <w:rsid w:val="00E83E77"/>
    <w:rsid w:val="00E8413F"/>
    <w:rsid w:val="00E84334"/>
    <w:rsid w:val="00E843C0"/>
    <w:rsid w:val="00E84542"/>
    <w:rsid w:val="00E845C2"/>
    <w:rsid w:val="00E846F4"/>
    <w:rsid w:val="00E84736"/>
    <w:rsid w:val="00E847C6"/>
    <w:rsid w:val="00E84B0F"/>
    <w:rsid w:val="00E84CB4"/>
    <w:rsid w:val="00E84E5C"/>
    <w:rsid w:val="00E85031"/>
    <w:rsid w:val="00E8514F"/>
    <w:rsid w:val="00E85387"/>
    <w:rsid w:val="00E854F0"/>
    <w:rsid w:val="00E856AA"/>
    <w:rsid w:val="00E85A74"/>
    <w:rsid w:val="00E85B67"/>
    <w:rsid w:val="00E85D8D"/>
    <w:rsid w:val="00E85E52"/>
    <w:rsid w:val="00E85ED0"/>
    <w:rsid w:val="00E8616C"/>
    <w:rsid w:val="00E8623F"/>
    <w:rsid w:val="00E862A3"/>
    <w:rsid w:val="00E862F8"/>
    <w:rsid w:val="00E863A4"/>
    <w:rsid w:val="00E86757"/>
    <w:rsid w:val="00E86C47"/>
    <w:rsid w:val="00E86D0F"/>
    <w:rsid w:val="00E86D3D"/>
    <w:rsid w:val="00E86D40"/>
    <w:rsid w:val="00E86DB4"/>
    <w:rsid w:val="00E87134"/>
    <w:rsid w:val="00E874BC"/>
    <w:rsid w:val="00E877A8"/>
    <w:rsid w:val="00E877DC"/>
    <w:rsid w:val="00E8786E"/>
    <w:rsid w:val="00E87961"/>
    <w:rsid w:val="00E87B05"/>
    <w:rsid w:val="00E87D0F"/>
    <w:rsid w:val="00E87DE1"/>
    <w:rsid w:val="00E87E11"/>
    <w:rsid w:val="00E90091"/>
    <w:rsid w:val="00E904A6"/>
    <w:rsid w:val="00E90587"/>
    <w:rsid w:val="00E907AA"/>
    <w:rsid w:val="00E90858"/>
    <w:rsid w:val="00E90AEF"/>
    <w:rsid w:val="00E91029"/>
    <w:rsid w:val="00E912A7"/>
    <w:rsid w:val="00E912E0"/>
    <w:rsid w:val="00E9132C"/>
    <w:rsid w:val="00E91511"/>
    <w:rsid w:val="00E918C4"/>
    <w:rsid w:val="00E91C34"/>
    <w:rsid w:val="00E91DCB"/>
    <w:rsid w:val="00E91DFB"/>
    <w:rsid w:val="00E91E84"/>
    <w:rsid w:val="00E91EEB"/>
    <w:rsid w:val="00E91F72"/>
    <w:rsid w:val="00E91FF6"/>
    <w:rsid w:val="00E92046"/>
    <w:rsid w:val="00E9204D"/>
    <w:rsid w:val="00E9286C"/>
    <w:rsid w:val="00E92DBF"/>
    <w:rsid w:val="00E93655"/>
    <w:rsid w:val="00E93A1F"/>
    <w:rsid w:val="00E93AC8"/>
    <w:rsid w:val="00E93C70"/>
    <w:rsid w:val="00E93EAF"/>
    <w:rsid w:val="00E9400D"/>
    <w:rsid w:val="00E94384"/>
    <w:rsid w:val="00E945E6"/>
    <w:rsid w:val="00E94699"/>
    <w:rsid w:val="00E946E1"/>
    <w:rsid w:val="00E9490C"/>
    <w:rsid w:val="00E94D2E"/>
    <w:rsid w:val="00E94DB8"/>
    <w:rsid w:val="00E94FB2"/>
    <w:rsid w:val="00E95095"/>
    <w:rsid w:val="00E9553E"/>
    <w:rsid w:val="00E9570E"/>
    <w:rsid w:val="00E959D8"/>
    <w:rsid w:val="00E95A7B"/>
    <w:rsid w:val="00E95B4E"/>
    <w:rsid w:val="00E95B6A"/>
    <w:rsid w:val="00E95D76"/>
    <w:rsid w:val="00E95F65"/>
    <w:rsid w:val="00E9613F"/>
    <w:rsid w:val="00E9626C"/>
    <w:rsid w:val="00E962C8"/>
    <w:rsid w:val="00E9637B"/>
    <w:rsid w:val="00E968AB"/>
    <w:rsid w:val="00E96996"/>
    <w:rsid w:val="00E969F4"/>
    <w:rsid w:val="00E96C56"/>
    <w:rsid w:val="00E97108"/>
    <w:rsid w:val="00E97228"/>
    <w:rsid w:val="00E972A9"/>
    <w:rsid w:val="00E97566"/>
    <w:rsid w:val="00E9769B"/>
    <w:rsid w:val="00E9784D"/>
    <w:rsid w:val="00E978F7"/>
    <w:rsid w:val="00E979BE"/>
    <w:rsid w:val="00E97AB0"/>
    <w:rsid w:val="00E97CAB"/>
    <w:rsid w:val="00E97CD4"/>
    <w:rsid w:val="00E97D84"/>
    <w:rsid w:val="00EA002F"/>
    <w:rsid w:val="00EA00C2"/>
    <w:rsid w:val="00EA00EA"/>
    <w:rsid w:val="00EA041E"/>
    <w:rsid w:val="00EA05A6"/>
    <w:rsid w:val="00EA05BD"/>
    <w:rsid w:val="00EA0614"/>
    <w:rsid w:val="00EA0642"/>
    <w:rsid w:val="00EA081A"/>
    <w:rsid w:val="00EA0A8B"/>
    <w:rsid w:val="00EA0E91"/>
    <w:rsid w:val="00EA0F36"/>
    <w:rsid w:val="00EA178E"/>
    <w:rsid w:val="00EA1874"/>
    <w:rsid w:val="00EA1CC2"/>
    <w:rsid w:val="00EA1D78"/>
    <w:rsid w:val="00EA205E"/>
    <w:rsid w:val="00EA224A"/>
    <w:rsid w:val="00EA2271"/>
    <w:rsid w:val="00EA2525"/>
    <w:rsid w:val="00EA2780"/>
    <w:rsid w:val="00EA290B"/>
    <w:rsid w:val="00EA2940"/>
    <w:rsid w:val="00EA2AB2"/>
    <w:rsid w:val="00EA2B01"/>
    <w:rsid w:val="00EA2E17"/>
    <w:rsid w:val="00EA2EF9"/>
    <w:rsid w:val="00EA2F39"/>
    <w:rsid w:val="00EA33F0"/>
    <w:rsid w:val="00EA34B5"/>
    <w:rsid w:val="00EA34D6"/>
    <w:rsid w:val="00EA36E1"/>
    <w:rsid w:val="00EA37C8"/>
    <w:rsid w:val="00EA3C84"/>
    <w:rsid w:val="00EA3E06"/>
    <w:rsid w:val="00EA3E65"/>
    <w:rsid w:val="00EA4474"/>
    <w:rsid w:val="00EA454C"/>
    <w:rsid w:val="00EA45F3"/>
    <w:rsid w:val="00EA4CE2"/>
    <w:rsid w:val="00EA4D42"/>
    <w:rsid w:val="00EA4F0D"/>
    <w:rsid w:val="00EA5355"/>
    <w:rsid w:val="00EA544B"/>
    <w:rsid w:val="00EA5672"/>
    <w:rsid w:val="00EA5BC7"/>
    <w:rsid w:val="00EA5BFE"/>
    <w:rsid w:val="00EA5C53"/>
    <w:rsid w:val="00EA6038"/>
    <w:rsid w:val="00EA6925"/>
    <w:rsid w:val="00EA6994"/>
    <w:rsid w:val="00EA6E5C"/>
    <w:rsid w:val="00EA7107"/>
    <w:rsid w:val="00EA7341"/>
    <w:rsid w:val="00EA74A8"/>
    <w:rsid w:val="00EA7647"/>
    <w:rsid w:val="00EA7680"/>
    <w:rsid w:val="00EA7766"/>
    <w:rsid w:val="00EA779E"/>
    <w:rsid w:val="00EA77E3"/>
    <w:rsid w:val="00EA794B"/>
    <w:rsid w:val="00EA79AF"/>
    <w:rsid w:val="00EA7A9C"/>
    <w:rsid w:val="00EA7B1C"/>
    <w:rsid w:val="00EA7C95"/>
    <w:rsid w:val="00EA7E8F"/>
    <w:rsid w:val="00EB0207"/>
    <w:rsid w:val="00EB032A"/>
    <w:rsid w:val="00EB063E"/>
    <w:rsid w:val="00EB0A26"/>
    <w:rsid w:val="00EB0AA4"/>
    <w:rsid w:val="00EB0E2B"/>
    <w:rsid w:val="00EB0EE1"/>
    <w:rsid w:val="00EB1090"/>
    <w:rsid w:val="00EB1873"/>
    <w:rsid w:val="00EB19A8"/>
    <w:rsid w:val="00EB1A2A"/>
    <w:rsid w:val="00EB1B9C"/>
    <w:rsid w:val="00EB1DB3"/>
    <w:rsid w:val="00EB2140"/>
    <w:rsid w:val="00EB23D9"/>
    <w:rsid w:val="00EB261C"/>
    <w:rsid w:val="00EB2727"/>
    <w:rsid w:val="00EB2C9F"/>
    <w:rsid w:val="00EB2DC7"/>
    <w:rsid w:val="00EB2E0D"/>
    <w:rsid w:val="00EB346C"/>
    <w:rsid w:val="00EB349D"/>
    <w:rsid w:val="00EB3888"/>
    <w:rsid w:val="00EB388E"/>
    <w:rsid w:val="00EB3951"/>
    <w:rsid w:val="00EB3B36"/>
    <w:rsid w:val="00EB3B5C"/>
    <w:rsid w:val="00EB3C8B"/>
    <w:rsid w:val="00EB3E00"/>
    <w:rsid w:val="00EB3E0C"/>
    <w:rsid w:val="00EB3F4C"/>
    <w:rsid w:val="00EB3FB5"/>
    <w:rsid w:val="00EB40D5"/>
    <w:rsid w:val="00EB42C8"/>
    <w:rsid w:val="00EB43B5"/>
    <w:rsid w:val="00EB440A"/>
    <w:rsid w:val="00EB440B"/>
    <w:rsid w:val="00EB4468"/>
    <w:rsid w:val="00EB4515"/>
    <w:rsid w:val="00EB4563"/>
    <w:rsid w:val="00EB479E"/>
    <w:rsid w:val="00EB4896"/>
    <w:rsid w:val="00EB48A1"/>
    <w:rsid w:val="00EB49FC"/>
    <w:rsid w:val="00EB4A50"/>
    <w:rsid w:val="00EB4F56"/>
    <w:rsid w:val="00EB510B"/>
    <w:rsid w:val="00EB51F5"/>
    <w:rsid w:val="00EB5571"/>
    <w:rsid w:val="00EB561A"/>
    <w:rsid w:val="00EB5B41"/>
    <w:rsid w:val="00EB5B7B"/>
    <w:rsid w:val="00EB5E9D"/>
    <w:rsid w:val="00EB6102"/>
    <w:rsid w:val="00EB628D"/>
    <w:rsid w:val="00EB6303"/>
    <w:rsid w:val="00EB652E"/>
    <w:rsid w:val="00EB66EB"/>
    <w:rsid w:val="00EB6AB3"/>
    <w:rsid w:val="00EB6AC2"/>
    <w:rsid w:val="00EB6BA7"/>
    <w:rsid w:val="00EB6BAE"/>
    <w:rsid w:val="00EB6E60"/>
    <w:rsid w:val="00EB6FE0"/>
    <w:rsid w:val="00EB7049"/>
    <w:rsid w:val="00EB726E"/>
    <w:rsid w:val="00EB72D3"/>
    <w:rsid w:val="00EB76AA"/>
    <w:rsid w:val="00EB77CC"/>
    <w:rsid w:val="00EB787C"/>
    <w:rsid w:val="00EB794C"/>
    <w:rsid w:val="00EB79B0"/>
    <w:rsid w:val="00EB7C64"/>
    <w:rsid w:val="00EB7E37"/>
    <w:rsid w:val="00EB7E42"/>
    <w:rsid w:val="00EC0180"/>
    <w:rsid w:val="00EC01C2"/>
    <w:rsid w:val="00EC01D5"/>
    <w:rsid w:val="00EC0333"/>
    <w:rsid w:val="00EC04A7"/>
    <w:rsid w:val="00EC063D"/>
    <w:rsid w:val="00EC0781"/>
    <w:rsid w:val="00EC080F"/>
    <w:rsid w:val="00EC08E2"/>
    <w:rsid w:val="00EC0928"/>
    <w:rsid w:val="00EC09C9"/>
    <w:rsid w:val="00EC0AF1"/>
    <w:rsid w:val="00EC0BFD"/>
    <w:rsid w:val="00EC0E12"/>
    <w:rsid w:val="00EC101D"/>
    <w:rsid w:val="00EC10AC"/>
    <w:rsid w:val="00EC11FA"/>
    <w:rsid w:val="00EC12AD"/>
    <w:rsid w:val="00EC1386"/>
    <w:rsid w:val="00EC1779"/>
    <w:rsid w:val="00EC18B5"/>
    <w:rsid w:val="00EC18BA"/>
    <w:rsid w:val="00EC18D6"/>
    <w:rsid w:val="00EC19F0"/>
    <w:rsid w:val="00EC1B9D"/>
    <w:rsid w:val="00EC1BD8"/>
    <w:rsid w:val="00EC1C9C"/>
    <w:rsid w:val="00EC1ED6"/>
    <w:rsid w:val="00EC260E"/>
    <w:rsid w:val="00EC2708"/>
    <w:rsid w:val="00EC28B5"/>
    <w:rsid w:val="00EC29A5"/>
    <w:rsid w:val="00EC2B97"/>
    <w:rsid w:val="00EC2CC6"/>
    <w:rsid w:val="00EC2D01"/>
    <w:rsid w:val="00EC2E26"/>
    <w:rsid w:val="00EC3381"/>
    <w:rsid w:val="00EC3636"/>
    <w:rsid w:val="00EC3650"/>
    <w:rsid w:val="00EC36BD"/>
    <w:rsid w:val="00EC37B2"/>
    <w:rsid w:val="00EC3B0B"/>
    <w:rsid w:val="00EC3B41"/>
    <w:rsid w:val="00EC3CC5"/>
    <w:rsid w:val="00EC3FEF"/>
    <w:rsid w:val="00EC4069"/>
    <w:rsid w:val="00EC4273"/>
    <w:rsid w:val="00EC42FB"/>
    <w:rsid w:val="00EC460C"/>
    <w:rsid w:val="00EC476B"/>
    <w:rsid w:val="00EC476C"/>
    <w:rsid w:val="00EC481F"/>
    <w:rsid w:val="00EC48AB"/>
    <w:rsid w:val="00EC4A32"/>
    <w:rsid w:val="00EC4ABB"/>
    <w:rsid w:val="00EC4DD7"/>
    <w:rsid w:val="00EC4EBA"/>
    <w:rsid w:val="00EC54C5"/>
    <w:rsid w:val="00EC559A"/>
    <w:rsid w:val="00EC5791"/>
    <w:rsid w:val="00EC57AE"/>
    <w:rsid w:val="00EC5A8E"/>
    <w:rsid w:val="00EC5D80"/>
    <w:rsid w:val="00EC61BA"/>
    <w:rsid w:val="00EC637C"/>
    <w:rsid w:val="00EC6399"/>
    <w:rsid w:val="00EC66D9"/>
    <w:rsid w:val="00EC6B59"/>
    <w:rsid w:val="00EC6C45"/>
    <w:rsid w:val="00EC6D2A"/>
    <w:rsid w:val="00EC6E77"/>
    <w:rsid w:val="00EC6FE1"/>
    <w:rsid w:val="00EC70A1"/>
    <w:rsid w:val="00EC7146"/>
    <w:rsid w:val="00EC738A"/>
    <w:rsid w:val="00EC73CF"/>
    <w:rsid w:val="00EC744E"/>
    <w:rsid w:val="00EC7848"/>
    <w:rsid w:val="00EC788B"/>
    <w:rsid w:val="00EC7B14"/>
    <w:rsid w:val="00EC7E5E"/>
    <w:rsid w:val="00EC7E63"/>
    <w:rsid w:val="00EC7F21"/>
    <w:rsid w:val="00EC7FD8"/>
    <w:rsid w:val="00ED0530"/>
    <w:rsid w:val="00ED0665"/>
    <w:rsid w:val="00ED08E4"/>
    <w:rsid w:val="00ED08F4"/>
    <w:rsid w:val="00ED094C"/>
    <w:rsid w:val="00ED0E89"/>
    <w:rsid w:val="00ED0EB8"/>
    <w:rsid w:val="00ED1107"/>
    <w:rsid w:val="00ED1379"/>
    <w:rsid w:val="00ED17FB"/>
    <w:rsid w:val="00ED19A5"/>
    <w:rsid w:val="00ED1B9A"/>
    <w:rsid w:val="00ED1E14"/>
    <w:rsid w:val="00ED1E5E"/>
    <w:rsid w:val="00ED2641"/>
    <w:rsid w:val="00ED265B"/>
    <w:rsid w:val="00ED27BE"/>
    <w:rsid w:val="00ED27D2"/>
    <w:rsid w:val="00ED2969"/>
    <w:rsid w:val="00ED2DFB"/>
    <w:rsid w:val="00ED310B"/>
    <w:rsid w:val="00ED331A"/>
    <w:rsid w:val="00ED3350"/>
    <w:rsid w:val="00ED34DE"/>
    <w:rsid w:val="00ED3C11"/>
    <w:rsid w:val="00ED3C6A"/>
    <w:rsid w:val="00ED3DE3"/>
    <w:rsid w:val="00ED3F79"/>
    <w:rsid w:val="00ED3FC8"/>
    <w:rsid w:val="00ED3FE1"/>
    <w:rsid w:val="00ED4215"/>
    <w:rsid w:val="00ED423E"/>
    <w:rsid w:val="00ED4345"/>
    <w:rsid w:val="00ED4562"/>
    <w:rsid w:val="00ED4583"/>
    <w:rsid w:val="00ED478B"/>
    <w:rsid w:val="00ED4966"/>
    <w:rsid w:val="00ED4A25"/>
    <w:rsid w:val="00ED4B93"/>
    <w:rsid w:val="00ED4C20"/>
    <w:rsid w:val="00ED4D69"/>
    <w:rsid w:val="00ED4D9C"/>
    <w:rsid w:val="00ED4DB0"/>
    <w:rsid w:val="00ED4E97"/>
    <w:rsid w:val="00ED5011"/>
    <w:rsid w:val="00ED523D"/>
    <w:rsid w:val="00ED54F9"/>
    <w:rsid w:val="00ED558A"/>
    <w:rsid w:val="00ED5A2A"/>
    <w:rsid w:val="00ED6268"/>
    <w:rsid w:val="00ED67F5"/>
    <w:rsid w:val="00ED6856"/>
    <w:rsid w:val="00ED6907"/>
    <w:rsid w:val="00ED6B72"/>
    <w:rsid w:val="00ED75F9"/>
    <w:rsid w:val="00ED7A53"/>
    <w:rsid w:val="00ED7A88"/>
    <w:rsid w:val="00ED7DE9"/>
    <w:rsid w:val="00ED7E71"/>
    <w:rsid w:val="00EE0281"/>
    <w:rsid w:val="00EE0421"/>
    <w:rsid w:val="00EE05AC"/>
    <w:rsid w:val="00EE0AB0"/>
    <w:rsid w:val="00EE0BDF"/>
    <w:rsid w:val="00EE0C9E"/>
    <w:rsid w:val="00EE0E75"/>
    <w:rsid w:val="00EE108D"/>
    <w:rsid w:val="00EE1142"/>
    <w:rsid w:val="00EE13A2"/>
    <w:rsid w:val="00EE157F"/>
    <w:rsid w:val="00EE167B"/>
    <w:rsid w:val="00EE1826"/>
    <w:rsid w:val="00EE18AD"/>
    <w:rsid w:val="00EE1958"/>
    <w:rsid w:val="00EE1A19"/>
    <w:rsid w:val="00EE1C12"/>
    <w:rsid w:val="00EE2073"/>
    <w:rsid w:val="00EE221F"/>
    <w:rsid w:val="00EE229D"/>
    <w:rsid w:val="00EE2404"/>
    <w:rsid w:val="00EE24AB"/>
    <w:rsid w:val="00EE24D8"/>
    <w:rsid w:val="00EE251D"/>
    <w:rsid w:val="00EE2759"/>
    <w:rsid w:val="00EE28FA"/>
    <w:rsid w:val="00EE2AD2"/>
    <w:rsid w:val="00EE2E7B"/>
    <w:rsid w:val="00EE2EEE"/>
    <w:rsid w:val="00EE2FF1"/>
    <w:rsid w:val="00EE31B5"/>
    <w:rsid w:val="00EE32F1"/>
    <w:rsid w:val="00EE37DF"/>
    <w:rsid w:val="00EE39C9"/>
    <w:rsid w:val="00EE3A21"/>
    <w:rsid w:val="00EE3AFF"/>
    <w:rsid w:val="00EE4068"/>
    <w:rsid w:val="00EE409B"/>
    <w:rsid w:val="00EE41E7"/>
    <w:rsid w:val="00EE429B"/>
    <w:rsid w:val="00EE4477"/>
    <w:rsid w:val="00EE4527"/>
    <w:rsid w:val="00EE4548"/>
    <w:rsid w:val="00EE4578"/>
    <w:rsid w:val="00EE46C8"/>
    <w:rsid w:val="00EE47B3"/>
    <w:rsid w:val="00EE48A1"/>
    <w:rsid w:val="00EE49C7"/>
    <w:rsid w:val="00EE4B04"/>
    <w:rsid w:val="00EE4DA1"/>
    <w:rsid w:val="00EE4F4C"/>
    <w:rsid w:val="00EE5092"/>
    <w:rsid w:val="00EE527B"/>
    <w:rsid w:val="00EE543A"/>
    <w:rsid w:val="00EE544E"/>
    <w:rsid w:val="00EE5680"/>
    <w:rsid w:val="00EE56DE"/>
    <w:rsid w:val="00EE577F"/>
    <w:rsid w:val="00EE5790"/>
    <w:rsid w:val="00EE57B0"/>
    <w:rsid w:val="00EE5D56"/>
    <w:rsid w:val="00EE60BE"/>
    <w:rsid w:val="00EE610B"/>
    <w:rsid w:val="00EE6249"/>
    <w:rsid w:val="00EE66DB"/>
    <w:rsid w:val="00EE692F"/>
    <w:rsid w:val="00EE699B"/>
    <w:rsid w:val="00EE6B9A"/>
    <w:rsid w:val="00EE7191"/>
    <w:rsid w:val="00EE740D"/>
    <w:rsid w:val="00EE744F"/>
    <w:rsid w:val="00EE7494"/>
    <w:rsid w:val="00EE77E3"/>
    <w:rsid w:val="00EE7CDB"/>
    <w:rsid w:val="00EE7F25"/>
    <w:rsid w:val="00EF00AE"/>
    <w:rsid w:val="00EF013A"/>
    <w:rsid w:val="00EF0146"/>
    <w:rsid w:val="00EF0281"/>
    <w:rsid w:val="00EF0360"/>
    <w:rsid w:val="00EF074A"/>
    <w:rsid w:val="00EF0ADA"/>
    <w:rsid w:val="00EF0B03"/>
    <w:rsid w:val="00EF0B77"/>
    <w:rsid w:val="00EF0C85"/>
    <w:rsid w:val="00EF0DE7"/>
    <w:rsid w:val="00EF0EDD"/>
    <w:rsid w:val="00EF0F50"/>
    <w:rsid w:val="00EF10D1"/>
    <w:rsid w:val="00EF1112"/>
    <w:rsid w:val="00EF1127"/>
    <w:rsid w:val="00EF122A"/>
    <w:rsid w:val="00EF15B6"/>
    <w:rsid w:val="00EF1849"/>
    <w:rsid w:val="00EF1BCB"/>
    <w:rsid w:val="00EF1CB5"/>
    <w:rsid w:val="00EF1E3B"/>
    <w:rsid w:val="00EF1F29"/>
    <w:rsid w:val="00EF1F85"/>
    <w:rsid w:val="00EF1FC4"/>
    <w:rsid w:val="00EF2661"/>
    <w:rsid w:val="00EF2866"/>
    <w:rsid w:val="00EF28D7"/>
    <w:rsid w:val="00EF2B56"/>
    <w:rsid w:val="00EF304B"/>
    <w:rsid w:val="00EF3351"/>
    <w:rsid w:val="00EF3374"/>
    <w:rsid w:val="00EF33B3"/>
    <w:rsid w:val="00EF3755"/>
    <w:rsid w:val="00EF3875"/>
    <w:rsid w:val="00EF388E"/>
    <w:rsid w:val="00EF38FD"/>
    <w:rsid w:val="00EF3976"/>
    <w:rsid w:val="00EF3A08"/>
    <w:rsid w:val="00EF3C46"/>
    <w:rsid w:val="00EF3CAC"/>
    <w:rsid w:val="00EF3E5A"/>
    <w:rsid w:val="00EF3FE7"/>
    <w:rsid w:val="00EF40C3"/>
    <w:rsid w:val="00EF4120"/>
    <w:rsid w:val="00EF4268"/>
    <w:rsid w:val="00EF4426"/>
    <w:rsid w:val="00EF4AA4"/>
    <w:rsid w:val="00EF4CAB"/>
    <w:rsid w:val="00EF4F5E"/>
    <w:rsid w:val="00EF4FE3"/>
    <w:rsid w:val="00EF5046"/>
    <w:rsid w:val="00EF51C9"/>
    <w:rsid w:val="00EF531E"/>
    <w:rsid w:val="00EF5365"/>
    <w:rsid w:val="00EF5877"/>
    <w:rsid w:val="00EF58C3"/>
    <w:rsid w:val="00EF595C"/>
    <w:rsid w:val="00EF5AE4"/>
    <w:rsid w:val="00EF5B33"/>
    <w:rsid w:val="00EF5CE2"/>
    <w:rsid w:val="00EF5F9B"/>
    <w:rsid w:val="00EF61DC"/>
    <w:rsid w:val="00EF61E0"/>
    <w:rsid w:val="00EF628C"/>
    <w:rsid w:val="00EF62BD"/>
    <w:rsid w:val="00EF639E"/>
    <w:rsid w:val="00EF63D8"/>
    <w:rsid w:val="00EF67F7"/>
    <w:rsid w:val="00EF7014"/>
    <w:rsid w:val="00EF7278"/>
    <w:rsid w:val="00EF769B"/>
    <w:rsid w:val="00EF7742"/>
    <w:rsid w:val="00EF7807"/>
    <w:rsid w:val="00EF781F"/>
    <w:rsid w:val="00EF7828"/>
    <w:rsid w:val="00EF7B14"/>
    <w:rsid w:val="00EF7B2F"/>
    <w:rsid w:val="00EF7C03"/>
    <w:rsid w:val="00EF7CC1"/>
    <w:rsid w:val="00EF7EBA"/>
    <w:rsid w:val="00EF7F77"/>
    <w:rsid w:val="00F00286"/>
    <w:rsid w:val="00F00327"/>
    <w:rsid w:val="00F0072D"/>
    <w:rsid w:val="00F0082F"/>
    <w:rsid w:val="00F00BF9"/>
    <w:rsid w:val="00F00D12"/>
    <w:rsid w:val="00F00DF7"/>
    <w:rsid w:val="00F01165"/>
    <w:rsid w:val="00F0120C"/>
    <w:rsid w:val="00F01257"/>
    <w:rsid w:val="00F01270"/>
    <w:rsid w:val="00F01461"/>
    <w:rsid w:val="00F0168C"/>
    <w:rsid w:val="00F01808"/>
    <w:rsid w:val="00F01C7B"/>
    <w:rsid w:val="00F01D8E"/>
    <w:rsid w:val="00F01FA4"/>
    <w:rsid w:val="00F01FC4"/>
    <w:rsid w:val="00F0210D"/>
    <w:rsid w:val="00F02419"/>
    <w:rsid w:val="00F024A8"/>
    <w:rsid w:val="00F027BD"/>
    <w:rsid w:val="00F02879"/>
    <w:rsid w:val="00F029AE"/>
    <w:rsid w:val="00F030F0"/>
    <w:rsid w:val="00F03212"/>
    <w:rsid w:val="00F03329"/>
    <w:rsid w:val="00F03611"/>
    <w:rsid w:val="00F0362E"/>
    <w:rsid w:val="00F03794"/>
    <w:rsid w:val="00F039ED"/>
    <w:rsid w:val="00F03D37"/>
    <w:rsid w:val="00F04021"/>
    <w:rsid w:val="00F04340"/>
    <w:rsid w:val="00F049C0"/>
    <w:rsid w:val="00F04FA1"/>
    <w:rsid w:val="00F052BC"/>
    <w:rsid w:val="00F053A8"/>
    <w:rsid w:val="00F05420"/>
    <w:rsid w:val="00F05707"/>
    <w:rsid w:val="00F057F0"/>
    <w:rsid w:val="00F05875"/>
    <w:rsid w:val="00F0588F"/>
    <w:rsid w:val="00F05A55"/>
    <w:rsid w:val="00F05A6E"/>
    <w:rsid w:val="00F05A9B"/>
    <w:rsid w:val="00F05D60"/>
    <w:rsid w:val="00F05DA9"/>
    <w:rsid w:val="00F062D1"/>
    <w:rsid w:val="00F06511"/>
    <w:rsid w:val="00F068D9"/>
    <w:rsid w:val="00F06A35"/>
    <w:rsid w:val="00F06AD4"/>
    <w:rsid w:val="00F06AFC"/>
    <w:rsid w:val="00F06B1D"/>
    <w:rsid w:val="00F06BA6"/>
    <w:rsid w:val="00F06C33"/>
    <w:rsid w:val="00F06C99"/>
    <w:rsid w:val="00F06CF5"/>
    <w:rsid w:val="00F07069"/>
    <w:rsid w:val="00F07118"/>
    <w:rsid w:val="00F0733B"/>
    <w:rsid w:val="00F073DB"/>
    <w:rsid w:val="00F074BA"/>
    <w:rsid w:val="00F077DE"/>
    <w:rsid w:val="00F07808"/>
    <w:rsid w:val="00F07977"/>
    <w:rsid w:val="00F07D55"/>
    <w:rsid w:val="00F101CD"/>
    <w:rsid w:val="00F102F0"/>
    <w:rsid w:val="00F10342"/>
    <w:rsid w:val="00F104BA"/>
    <w:rsid w:val="00F10684"/>
    <w:rsid w:val="00F10728"/>
    <w:rsid w:val="00F108A1"/>
    <w:rsid w:val="00F10BB6"/>
    <w:rsid w:val="00F10C6A"/>
    <w:rsid w:val="00F10D80"/>
    <w:rsid w:val="00F10EBE"/>
    <w:rsid w:val="00F10ED1"/>
    <w:rsid w:val="00F11057"/>
    <w:rsid w:val="00F1107F"/>
    <w:rsid w:val="00F110DE"/>
    <w:rsid w:val="00F1119D"/>
    <w:rsid w:val="00F111A3"/>
    <w:rsid w:val="00F11551"/>
    <w:rsid w:val="00F117CB"/>
    <w:rsid w:val="00F11CD8"/>
    <w:rsid w:val="00F11F9D"/>
    <w:rsid w:val="00F12170"/>
    <w:rsid w:val="00F121FA"/>
    <w:rsid w:val="00F12219"/>
    <w:rsid w:val="00F12228"/>
    <w:rsid w:val="00F12496"/>
    <w:rsid w:val="00F124D9"/>
    <w:rsid w:val="00F12928"/>
    <w:rsid w:val="00F1295B"/>
    <w:rsid w:val="00F12A57"/>
    <w:rsid w:val="00F12D74"/>
    <w:rsid w:val="00F12E86"/>
    <w:rsid w:val="00F130C2"/>
    <w:rsid w:val="00F13197"/>
    <w:rsid w:val="00F131D7"/>
    <w:rsid w:val="00F1324B"/>
    <w:rsid w:val="00F13482"/>
    <w:rsid w:val="00F1366D"/>
    <w:rsid w:val="00F13CF7"/>
    <w:rsid w:val="00F13DF4"/>
    <w:rsid w:val="00F13F89"/>
    <w:rsid w:val="00F143F1"/>
    <w:rsid w:val="00F1453D"/>
    <w:rsid w:val="00F14634"/>
    <w:rsid w:val="00F14726"/>
    <w:rsid w:val="00F1482E"/>
    <w:rsid w:val="00F148F1"/>
    <w:rsid w:val="00F14931"/>
    <w:rsid w:val="00F14B4E"/>
    <w:rsid w:val="00F14BB8"/>
    <w:rsid w:val="00F14BEB"/>
    <w:rsid w:val="00F14D9A"/>
    <w:rsid w:val="00F14E4D"/>
    <w:rsid w:val="00F14E93"/>
    <w:rsid w:val="00F152CE"/>
    <w:rsid w:val="00F155EB"/>
    <w:rsid w:val="00F15A16"/>
    <w:rsid w:val="00F15C48"/>
    <w:rsid w:val="00F15E8D"/>
    <w:rsid w:val="00F1601A"/>
    <w:rsid w:val="00F160F2"/>
    <w:rsid w:val="00F1615F"/>
    <w:rsid w:val="00F161B8"/>
    <w:rsid w:val="00F16382"/>
    <w:rsid w:val="00F1638B"/>
    <w:rsid w:val="00F163F7"/>
    <w:rsid w:val="00F1641F"/>
    <w:rsid w:val="00F16972"/>
    <w:rsid w:val="00F16982"/>
    <w:rsid w:val="00F16984"/>
    <w:rsid w:val="00F16ABB"/>
    <w:rsid w:val="00F16BCC"/>
    <w:rsid w:val="00F16D26"/>
    <w:rsid w:val="00F16E76"/>
    <w:rsid w:val="00F16EFB"/>
    <w:rsid w:val="00F16FAB"/>
    <w:rsid w:val="00F16FAF"/>
    <w:rsid w:val="00F1715C"/>
    <w:rsid w:val="00F17635"/>
    <w:rsid w:val="00F179BE"/>
    <w:rsid w:val="00F179FC"/>
    <w:rsid w:val="00F17B06"/>
    <w:rsid w:val="00F17BF9"/>
    <w:rsid w:val="00F17DB6"/>
    <w:rsid w:val="00F20495"/>
    <w:rsid w:val="00F20579"/>
    <w:rsid w:val="00F20624"/>
    <w:rsid w:val="00F2081C"/>
    <w:rsid w:val="00F208BE"/>
    <w:rsid w:val="00F20948"/>
    <w:rsid w:val="00F21216"/>
    <w:rsid w:val="00F212ED"/>
    <w:rsid w:val="00F21368"/>
    <w:rsid w:val="00F213A1"/>
    <w:rsid w:val="00F216AD"/>
    <w:rsid w:val="00F217C8"/>
    <w:rsid w:val="00F21898"/>
    <w:rsid w:val="00F21A5E"/>
    <w:rsid w:val="00F21BFA"/>
    <w:rsid w:val="00F21CBA"/>
    <w:rsid w:val="00F2229D"/>
    <w:rsid w:val="00F2234B"/>
    <w:rsid w:val="00F225B4"/>
    <w:rsid w:val="00F2265B"/>
    <w:rsid w:val="00F22AF8"/>
    <w:rsid w:val="00F22D41"/>
    <w:rsid w:val="00F230D0"/>
    <w:rsid w:val="00F2370F"/>
    <w:rsid w:val="00F2373F"/>
    <w:rsid w:val="00F2395A"/>
    <w:rsid w:val="00F2395E"/>
    <w:rsid w:val="00F239A6"/>
    <w:rsid w:val="00F243B8"/>
    <w:rsid w:val="00F24496"/>
    <w:rsid w:val="00F244A2"/>
    <w:rsid w:val="00F24695"/>
    <w:rsid w:val="00F24C46"/>
    <w:rsid w:val="00F24C67"/>
    <w:rsid w:val="00F24FF8"/>
    <w:rsid w:val="00F25022"/>
    <w:rsid w:val="00F2509D"/>
    <w:rsid w:val="00F250C5"/>
    <w:rsid w:val="00F2514C"/>
    <w:rsid w:val="00F25335"/>
    <w:rsid w:val="00F2554B"/>
    <w:rsid w:val="00F2564E"/>
    <w:rsid w:val="00F256BF"/>
    <w:rsid w:val="00F2573A"/>
    <w:rsid w:val="00F258BA"/>
    <w:rsid w:val="00F25BAC"/>
    <w:rsid w:val="00F25C03"/>
    <w:rsid w:val="00F26011"/>
    <w:rsid w:val="00F26191"/>
    <w:rsid w:val="00F266CC"/>
    <w:rsid w:val="00F266CF"/>
    <w:rsid w:val="00F267BD"/>
    <w:rsid w:val="00F2684F"/>
    <w:rsid w:val="00F26920"/>
    <w:rsid w:val="00F26CC8"/>
    <w:rsid w:val="00F26FEE"/>
    <w:rsid w:val="00F2710F"/>
    <w:rsid w:val="00F2721E"/>
    <w:rsid w:val="00F27483"/>
    <w:rsid w:val="00F274C2"/>
    <w:rsid w:val="00F2777A"/>
    <w:rsid w:val="00F27913"/>
    <w:rsid w:val="00F27A05"/>
    <w:rsid w:val="00F27B58"/>
    <w:rsid w:val="00F27E8A"/>
    <w:rsid w:val="00F30267"/>
    <w:rsid w:val="00F302B8"/>
    <w:rsid w:val="00F302FE"/>
    <w:rsid w:val="00F30522"/>
    <w:rsid w:val="00F305F1"/>
    <w:rsid w:val="00F306ED"/>
    <w:rsid w:val="00F30780"/>
    <w:rsid w:val="00F30923"/>
    <w:rsid w:val="00F30AD7"/>
    <w:rsid w:val="00F30C57"/>
    <w:rsid w:val="00F30C73"/>
    <w:rsid w:val="00F30C92"/>
    <w:rsid w:val="00F30CED"/>
    <w:rsid w:val="00F30F73"/>
    <w:rsid w:val="00F310BD"/>
    <w:rsid w:val="00F31445"/>
    <w:rsid w:val="00F31463"/>
    <w:rsid w:val="00F3150D"/>
    <w:rsid w:val="00F31553"/>
    <w:rsid w:val="00F31812"/>
    <w:rsid w:val="00F31987"/>
    <w:rsid w:val="00F31A87"/>
    <w:rsid w:val="00F31AD5"/>
    <w:rsid w:val="00F31C16"/>
    <w:rsid w:val="00F32169"/>
    <w:rsid w:val="00F324E0"/>
    <w:rsid w:val="00F325AD"/>
    <w:rsid w:val="00F32915"/>
    <w:rsid w:val="00F32996"/>
    <w:rsid w:val="00F32D24"/>
    <w:rsid w:val="00F32DAE"/>
    <w:rsid w:val="00F333DB"/>
    <w:rsid w:val="00F33442"/>
    <w:rsid w:val="00F334D7"/>
    <w:rsid w:val="00F33572"/>
    <w:rsid w:val="00F33866"/>
    <w:rsid w:val="00F33C71"/>
    <w:rsid w:val="00F33DB5"/>
    <w:rsid w:val="00F33EFF"/>
    <w:rsid w:val="00F33FD4"/>
    <w:rsid w:val="00F34094"/>
    <w:rsid w:val="00F340AE"/>
    <w:rsid w:val="00F340E0"/>
    <w:rsid w:val="00F341AC"/>
    <w:rsid w:val="00F34244"/>
    <w:rsid w:val="00F346B0"/>
    <w:rsid w:val="00F347E7"/>
    <w:rsid w:val="00F349EE"/>
    <w:rsid w:val="00F34C00"/>
    <w:rsid w:val="00F34EF5"/>
    <w:rsid w:val="00F35075"/>
    <w:rsid w:val="00F35158"/>
    <w:rsid w:val="00F35330"/>
    <w:rsid w:val="00F35577"/>
    <w:rsid w:val="00F357DB"/>
    <w:rsid w:val="00F36107"/>
    <w:rsid w:val="00F361A3"/>
    <w:rsid w:val="00F364C2"/>
    <w:rsid w:val="00F3667A"/>
    <w:rsid w:val="00F36804"/>
    <w:rsid w:val="00F368F0"/>
    <w:rsid w:val="00F36AAF"/>
    <w:rsid w:val="00F36F87"/>
    <w:rsid w:val="00F3721F"/>
    <w:rsid w:val="00F372A1"/>
    <w:rsid w:val="00F37399"/>
    <w:rsid w:val="00F376EC"/>
    <w:rsid w:val="00F377EA"/>
    <w:rsid w:val="00F3784F"/>
    <w:rsid w:val="00F37DDA"/>
    <w:rsid w:val="00F401F8"/>
    <w:rsid w:val="00F402D7"/>
    <w:rsid w:val="00F40591"/>
    <w:rsid w:val="00F4061E"/>
    <w:rsid w:val="00F4067D"/>
    <w:rsid w:val="00F40886"/>
    <w:rsid w:val="00F40B9E"/>
    <w:rsid w:val="00F40CD2"/>
    <w:rsid w:val="00F4125E"/>
    <w:rsid w:val="00F415F5"/>
    <w:rsid w:val="00F41642"/>
    <w:rsid w:val="00F4187F"/>
    <w:rsid w:val="00F418FF"/>
    <w:rsid w:val="00F41B3B"/>
    <w:rsid w:val="00F41F9C"/>
    <w:rsid w:val="00F4216B"/>
    <w:rsid w:val="00F421C2"/>
    <w:rsid w:val="00F42309"/>
    <w:rsid w:val="00F42444"/>
    <w:rsid w:val="00F42BFA"/>
    <w:rsid w:val="00F42D15"/>
    <w:rsid w:val="00F42D66"/>
    <w:rsid w:val="00F42FBD"/>
    <w:rsid w:val="00F4308A"/>
    <w:rsid w:val="00F430E9"/>
    <w:rsid w:val="00F43270"/>
    <w:rsid w:val="00F4341B"/>
    <w:rsid w:val="00F43613"/>
    <w:rsid w:val="00F43A69"/>
    <w:rsid w:val="00F43B2A"/>
    <w:rsid w:val="00F43D2C"/>
    <w:rsid w:val="00F44036"/>
    <w:rsid w:val="00F4404B"/>
    <w:rsid w:val="00F44369"/>
    <w:rsid w:val="00F44427"/>
    <w:rsid w:val="00F44432"/>
    <w:rsid w:val="00F4445D"/>
    <w:rsid w:val="00F44506"/>
    <w:rsid w:val="00F44673"/>
    <w:rsid w:val="00F44788"/>
    <w:rsid w:val="00F4494C"/>
    <w:rsid w:val="00F44A2F"/>
    <w:rsid w:val="00F44AE9"/>
    <w:rsid w:val="00F44BF3"/>
    <w:rsid w:val="00F44DFD"/>
    <w:rsid w:val="00F44E9C"/>
    <w:rsid w:val="00F44F0D"/>
    <w:rsid w:val="00F4559E"/>
    <w:rsid w:val="00F45616"/>
    <w:rsid w:val="00F45952"/>
    <w:rsid w:val="00F45BC0"/>
    <w:rsid w:val="00F45CCA"/>
    <w:rsid w:val="00F45F70"/>
    <w:rsid w:val="00F46106"/>
    <w:rsid w:val="00F46155"/>
    <w:rsid w:val="00F461C7"/>
    <w:rsid w:val="00F46207"/>
    <w:rsid w:val="00F468F2"/>
    <w:rsid w:val="00F46961"/>
    <w:rsid w:val="00F469A9"/>
    <w:rsid w:val="00F469FD"/>
    <w:rsid w:val="00F46ABE"/>
    <w:rsid w:val="00F46ADD"/>
    <w:rsid w:val="00F46D9D"/>
    <w:rsid w:val="00F47559"/>
    <w:rsid w:val="00F47659"/>
    <w:rsid w:val="00F477F9"/>
    <w:rsid w:val="00F47CAA"/>
    <w:rsid w:val="00F47E04"/>
    <w:rsid w:val="00F47E7E"/>
    <w:rsid w:val="00F50388"/>
    <w:rsid w:val="00F5052F"/>
    <w:rsid w:val="00F5061B"/>
    <w:rsid w:val="00F506CE"/>
    <w:rsid w:val="00F50869"/>
    <w:rsid w:val="00F50927"/>
    <w:rsid w:val="00F51086"/>
    <w:rsid w:val="00F510A5"/>
    <w:rsid w:val="00F5158B"/>
    <w:rsid w:val="00F515A9"/>
    <w:rsid w:val="00F51972"/>
    <w:rsid w:val="00F52021"/>
    <w:rsid w:val="00F520AC"/>
    <w:rsid w:val="00F5219C"/>
    <w:rsid w:val="00F522EF"/>
    <w:rsid w:val="00F52887"/>
    <w:rsid w:val="00F52F33"/>
    <w:rsid w:val="00F53083"/>
    <w:rsid w:val="00F535A5"/>
    <w:rsid w:val="00F53759"/>
    <w:rsid w:val="00F53B0D"/>
    <w:rsid w:val="00F53BF8"/>
    <w:rsid w:val="00F53D54"/>
    <w:rsid w:val="00F53F11"/>
    <w:rsid w:val="00F54282"/>
    <w:rsid w:val="00F54372"/>
    <w:rsid w:val="00F5463E"/>
    <w:rsid w:val="00F54761"/>
    <w:rsid w:val="00F548C4"/>
    <w:rsid w:val="00F5490B"/>
    <w:rsid w:val="00F5492A"/>
    <w:rsid w:val="00F54D36"/>
    <w:rsid w:val="00F54E0D"/>
    <w:rsid w:val="00F54E35"/>
    <w:rsid w:val="00F550A5"/>
    <w:rsid w:val="00F55139"/>
    <w:rsid w:val="00F55369"/>
    <w:rsid w:val="00F5577C"/>
    <w:rsid w:val="00F55A79"/>
    <w:rsid w:val="00F55B90"/>
    <w:rsid w:val="00F55C8E"/>
    <w:rsid w:val="00F55F31"/>
    <w:rsid w:val="00F55FD6"/>
    <w:rsid w:val="00F5604C"/>
    <w:rsid w:val="00F56155"/>
    <w:rsid w:val="00F5618E"/>
    <w:rsid w:val="00F56516"/>
    <w:rsid w:val="00F56877"/>
    <w:rsid w:val="00F56A1B"/>
    <w:rsid w:val="00F56A79"/>
    <w:rsid w:val="00F56BD6"/>
    <w:rsid w:val="00F5700A"/>
    <w:rsid w:val="00F571B7"/>
    <w:rsid w:val="00F572BE"/>
    <w:rsid w:val="00F57448"/>
    <w:rsid w:val="00F57551"/>
    <w:rsid w:val="00F576BA"/>
    <w:rsid w:val="00F577C4"/>
    <w:rsid w:val="00F57A85"/>
    <w:rsid w:val="00F57EB9"/>
    <w:rsid w:val="00F57F55"/>
    <w:rsid w:val="00F60124"/>
    <w:rsid w:val="00F6048A"/>
    <w:rsid w:val="00F60752"/>
    <w:rsid w:val="00F609FB"/>
    <w:rsid w:val="00F60B33"/>
    <w:rsid w:val="00F60C46"/>
    <w:rsid w:val="00F60F48"/>
    <w:rsid w:val="00F61609"/>
    <w:rsid w:val="00F619E6"/>
    <w:rsid w:val="00F61B46"/>
    <w:rsid w:val="00F61B51"/>
    <w:rsid w:val="00F61C17"/>
    <w:rsid w:val="00F61D2E"/>
    <w:rsid w:val="00F61DC6"/>
    <w:rsid w:val="00F61E2C"/>
    <w:rsid w:val="00F62046"/>
    <w:rsid w:val="00F623E1"/>
    <w:rsid w:val="00F6262E"/>
    <w:rsid w:val="00F6270B"/>
    <w:rsid w:val="00F6281E"/>
    <w:rsid w:val="00F62A60"/>
    <w:rsid w:val="00F62CE9"/>
    <w:rsid w:val="00F62D5B"/>
    <w:rsid w:val="00F62E23"/>
    <w:rsid w:val="00F62EB6"/>
    <w:rsid w:val="00F62FAC"/>
    <w:rsid w:val="00F632E4"/>
    <w:rsid w:val="00F633B3"/>
    <w:rsid w:val="00F633FB"/>
    <w:rsid w:val="00F63641"/>
    <w:rsid w:val="00F63AA8"/>
    <w:rsid w:val="00F63B42"/>
    <w:rsid w:val="00F63E57"/>
    <w:rsid w:val="00F63E86"/>
    <w:rsid w:val="00F64098"/>
    <w:rsid w:val="00F64828"/>
    <w:rsid w:val="00F648BA"/>
    <w:rsid w:val="00F64A64"/>
    <w:rsid w:val="00F64E3B"/>
    <w:rsid w:val="00F64F04"/>
    <w:rsid w:val="00F6558F"/>
    <w:rsid w:val="00F6568B"/>
    <w:rsid w:val="00F6574C"/>
    <w:rsid w:val="00F657EC"/>
    <w:rsid w:val="00F65915"/>
    <w:rsid w:val="00F6599C"/>
    <w:rsid w:val="00F659AD"/>
    <w:rsid w:val="00F65AAF"/>
    <w:rsid w:val="00F65AC1"/>
    <w:rsid w:val="00F65AE9"/>
    <w:rsid w:val="00F65B66"/>
    <w:rsid w:val="00F65C8B"/>
    <w:rsid w:val="00F65DDA"/>
    <w:rsid w:val="00F661F4"/>
    <w:rsid w:val="00F662D3"/>
    <w:rsid w:val="00F66320"/>
    <w:rsid w:val="00F663D1"/>
    <w:rsid w:val="00F66431"/>
    <w:rsid w:val="00F665EC"/>
    <w:rsid w:val="00F665EF"/>
    <w:rsid w:val="00F66611"/>
    <w:rsid w:val="00F66684"/>
    <w:rsid w:val="00F666C1"/>
    <w:rsid w:val="00F6673E"/>
    <w:rsid w:val="00F66740"/>
    <w:rsid w:val="00F66BAC"/>
    <w:rsid w:val="00F66C9D"/>
    <w:rsid w:val="00F6734E"/>
    <w:rsid w:val="00F673DF"/>
    <w:rsid w:val="00F674D2"/>
    <w:rsid w:val="00F677FB"/>
    <w:rsid w:val="00F67957"/>
    <w:rsid w:val="00F67997"/>
    <w:rsid w:val="00F67A97"/>
    <w:rsid w:val="00F67B21"/>
    <w:rsid w:val="00F67C62"/>
    <w:rsid w:val="00F67D11"/>
    <w:rsid w:val="00F67D65"/>
    <w:rsid w:val="00F67E53"/>
    <w:rsid w:val="00F67EBD"/>
    <w:rsid w:val="00F70126"/>
    <w:rsid w:val="00F7031C"/>
    <w:rsid w:val="00F703FD"/>
    <w:rsid w:val="00F70B30"/>
    <w:rsid w:val="00F70F25"/>
    <w:rsid w:val="00F710A0"/>
    <w:rsid w:val="00F71311"/>
    <w:rsid w:val="00F7135B"/>
    <w:rsid w:val="00F713F8"/>
    <w:rsid w:val="00F7143E"/>
    <w:rsid w:val="00F71545"/>
    <w:rsid w:val="00F7169F"/>
    <w:rsid w:val="00F71A2B"/>
    <w:rsid w:val="00F71A3D"/>
    <w:rsid w:val="00F71AC2"/>
    <w:rsid w:val="00F71BAC"/>
    <w:rsid w:val="00F71CDC"/>
    <w:rsid w:val="00F7236A"/>
    <w:rsid w:val="00F7246C"/>
    <w:rsid w:val="00F724A9"/>
    <w:rsid w:val="00F72644"/>
    <w:rsid w:val="00F7264F"/>
    <w:rsid w:val="00F728BF"/>
    <w:rsid w:val="00F728EF"/>
    <w:rsid w:val="00F72900"/>
    <w:rsid w:val="00F72993"/>
    <w:rsid w:val="00F72CBD"/>
    <w:rsid w:val="00F72DF1"/>
    <w:rsid w:val="00F72E1C"/>
    <w:rsid w:val="00F73193"/>
    <w:rsid w:val="00F732CB"/>
    <w:rsid w:val="00F737D9"/>
    <w:rsid w:val="00F73A25"/>
    <w:rsid w:val="00F73AA3"/>
    <w:rsid w:val="00F73C05"/>
    <w:rsid w:val="00F73DBB"/>
    <w:rsid w:val="00F73DD1"/>
    <w:rsid w:val="00F73E78"/>
    <w:rsid w:val="00F73FA1"/>
    <w:rsid w:val="00F74654"/>
    <w:rsid w:val="00F746B2"/>
    <w:rsid w:val="00F746C0"/>
    <w:rsid w:val="00F749C6"/>
    <w:rsid w:val="00F74C87"/>
    <w:rsid w:val="00F74D4C"/>
    <w:rsid w:val="00F74ED3"/>
    <w:rsid w:val="00F75034"/>
    <w:rsid w:val="00F75232"/>
    <w:rsid w:val="00F7526B"/>
    <w:rsid w:val="00F7537F"/>
    <w:rsid w:val="00F753E2"/>
    <w:rsid w:val="00F755C2"/>
    <w:rsid w:val="00F75787"/>
    <w:rsid w:val="00F75B0B"/>
    <w:rsid w:val="00F75CE5"/>
    <w:rsid w:val="00F75DF2"/>
    <w:rsid w:val="00F75E6A"/>
    <w:rsid w:val="00F761E7"/>
    <w:rsid w:val="00F7689B"/>
    <w:rsid w:val="00F76D60"/>
    <w:rsid w:val="00F76E46"/>
    <w:rsid w:val="00F7735B"/>
    <w:rsid w:val="00F774FA"/>
    <w:rsid w:val="00F77E23"/>
    <w:rsid w:val="00F77E2F"/>
    <w:rsid w:val="00F77E84"/>
    <w:rsid w:val="00F77F3E"/>
    <w:rsid w:val="00F80017"/>
    <w:rsid w:val="00F80097"/>
    <w:rsid w:val="00F804AD"/>
    <w:rsid w:val="00F80694"/>
    <w:rsid w:val="00F806CE"/>
    <w:rsid w:val="00F80856"/>
    <w:rsid w:val="00F80A1A"/>
    <w:rsid w:val="00F80B2D"/>
    <w:rsid w:val="00F813A7"/>
    <w:rsid w:val="00F814FB"/>
    <w:rsid w:val="00F817A4"/>
    <w:rsid w:val="00F818E3"/>
    <w:rsid w:val="00F81CD3"/>
    <w:rsid w:val="00F8235A"/>
    <w:rsid w:val="00F824D7"/>
    <w:rsid w:val="00F825E0"/>
    <w:rsid w:val="00F8273B"/>
    <w:rsid w:val="00F82FB7"/>
    <w:rsid w:val="00F83162"/>
    <w:rsid w:val="00F83166"/>
    <w:rsid w:val="00F83170"/>
    <w:rsid w:val="00F83282"/>
    <w:rsid w:val="00F832C1"/>
    <w:rsid w:val="00F83337"/>
    <w:rsid w:val="00F83488"/>
    <w:rsid w:val="00F836CD"/>
    <w:rsid w:val="00F839A3"/>
    <w:rsid w:val="00F83ADE"/>
    <w:rsid w:val="00F83B0D"/>
    <w:rsid w:val="00F83B13"/>
    <w:rsid w:val="00F83EE7"/>
    <w:rsid w:val="00F84002"/>
    <w:rsid w:val="00F841F0"/>
    <w:rsid w:val="00F84621"/>
    <w:rsid w:val="00F846F2"/>
    <w:rsid w:val="00F8481B"/>
    <w:rsid w:val="00F848F8"/>
    <w:rsid w:val="00F8491E"/>
    <w:rsid w:val="00F84953"/>
    <w:rsid w:val="00F84A9F"/>
    <w:rsid w:val="00F84B8B"/>
    <w:rsid w:val="00F84C70"/>
    <w:rsid w:val="00F84CF5"/>
    <w:rsid w:val="00F84D10"/>
    <w:rsid w:val="00F84D43"/>
    <w:rsid w:val="00F84E9D"/>
    <w:rsid w:val="00F8504A"/>
    <w:rsid w:val="00F850DF"/>
    <w:rsid w:val="00F85520"/>
    <w:rsid w:val="00F85742"/>
    <w:rsid w:val="00F85D19"/>
    <w:rsid w:val="00F85EE0"/>
    <w:rsid w:val="00F86133"/>
    <w:rsid w:val="00F86649"/>
    <w:rsid w:val="00F86755"/>
    <w:rsid w:val="00F867E0"/>
    <w:rsid w:val="00F867E6"/>
    <w:rsid w:val="00F8688F"/>
    <w:rsid w:val="00F86A67"/>
    <w:rsid w:val="00F86A74"/>
    <w:rsid w:val="00F86B4D"/>
    <w:rsid w:val="00F86B8B"/>
    <w:rsid w:val="00F86D80"/>
    <w:rsid w:val="00F87521"/>
    <w:rsid w:val="00F87614"/>
    <w:rsid w:val="00F8769E"/>
    <w:rsid w:val="00F8772B"/>
    <w:rsid w:val="00F87733"/>
    <w:rsid w:val="00F8773C"/>
    <w:rsid w:val="00F87775"/>
    <w:rsid w:val="00F87857"/>
    <w:rsid w:val="00F87CD3"/>
    <w:rsid w:val="00F87E92"/>
    <w:rsid w:val="00F900D9"/>
    <w:rsid w:val="00F90187"/>
    <w:rsid w:val="00F902AD"/>
    <w:rsid w:val="00F90445"/>
    <w:rsid w:val="00F90448"/>
    <w:rsid w:val="00F90482"/>
    <w:rsid w:val="00F904E0"/>
    <w:rsid w:val="00F9069D"/>
    <w:rsid w:val="00F90875"/>
    <w:rsid w:val="00F908B5"/>
    <w:rsid w:val="00F908BA"/>
    <w:rsid w:val="00F90A1D"/>
    <w:rsid w:val="00F90C62"/>
    <w:rsid w:val="00F91289"/>
    <w:rsid w:val="00F91327"/>
    <w:rsid w:val="00F914C3"/>
    <w:rsid w:val="00F9199C"/>
    <w:rsid w:val="00F91A2B"/>
    <w:rsid w:val="00F91B45"/>
    <w:rsid w:val="00F91F4E"/>
    <w:rsid w:val="00F91FA5"/>
    <w:rsid w:val="00F92186"/>
    <w:rsid w:val="00F921C9"/>
    <w:rsid w:val="00F92393"/>
    <w:rsid w:val="00F924E8"/>
    <w:rsid w:val="00F92549"/>
    <w:rsid w:val="00F92996"/>
    <w:rsid w:val="00F92CDE"/>
    <w:rsid w:val="00F930AD"/>
    <w:rsid w:val="00F930B3"/>
    <w:rsid w:val="00F930D4"/>
    <w:rsid w:val="00F932ED"/>
    <w:rsid w:val="00F932FF"/>
    <w:rsid w:val="00F93363"/>
    <w:rsid w:val="00F937AC"/>
    <w:rsid w:val="00F93969"/>
    <w:rsid w:val="00F93B28"/>
    <w:rsid w:val="00F93D89"/>
    <w:rsid w:val="00F93F74"/>
    <w:rsid w:val="00F94034"/>
    <w:rsid w:val="00F94044"/>
    <w:rsid w:val="00F941D9"/>
    <w:rsid w:val="00F9427C"/>
    <w:rsid w:val="00F9429A"/>
    <w:rsid w:val="00F944D0"/>
    <w:rsid w:val="00F94661"/>
    <w:rsid w:val="00F946CD"/>
    <w:rsid w:val="00F947FF"/>
    <w:rsid w:val="00F948C5"/>
    <w:rsid w:val="00F94B92"/>
    <w:rsid w:val="00F94D13"/>
    <w:rsid w:val="00F94DD2"/>
    <w:rsid w:val="00F951E5"/>
    <w:rsid w:val="00F95203"/>
    <w:rsid w:val="00F95251"/>
    <w:rsid w:val="00F952CE"/>
    <w:rsid w:val="00F9552F"/>
    <w:rsid w:val="00F95634"/>
    <w:rsid w:val="00F95C0A"/>
    <w:rsid w:val="00F95C33"/>
    <w:rsid w:val="00F9608C"/>
    <w:rsid w:val="00F962FD"/>
    <w:rsid w:val="00F9645F"/>
    <w:rsid w:val="00F96537"/>
    <w:rsid w:val="00F96539"/>
    <w:rsid w:val="00F96627"/>
    <w:rsid w:val="00F96A61"/>
    <w:rsid w:val="00F96D90"/>
    <w:rsid w:val="00F97587"/>
    <w:rsid w:val="00F97730"/>
    <w:rsid w:val="00F977A8"/>
    <w:rsid w:val="00F97828"/>
    <w:rsid w:val="00F97949"/>
    <w:rsid w:val="00F979D5"/>
    <w:rsid w:val="00F97A5B"/>
    <w:rsid w:val="00F97B77"/>
    <w:rsid w:val="00F97BAB"/>
    <w:rsid w:val="00F97DC8"/>
    <w:rsid w:val="00FA02F3"/>
    <w:rsid w:val="00FA0398"/>
    <w:rsid w:val="00FA04FA"/>
    <w:rsid w:val="00FA05E6"/>
    <w:rsid w:val="00FA0732"/>
    <w:rsid w:val="00FA092E"/>
    <w:rsid w:val="00FA094E"/>
    <w:rsid w:val="00FA0BCE"/>
    <w:rsid w:val="00FA0BEC"/>
    <w:rsid w:val="00FA0E06"/>
    <w:rsid w:val="00FA0E13"/>
    <w:rsid w:val="00FA0EE6"/>
    <w:rsid w:val="00FA0FAD"/>
    <w:rsid w:val="00FA1108"/>
    <w:rsid w:val="00FA13CB"/>
    <w:rsid w:val="00FA147D"/>
    <w:rsid w:val="00FA1549"/>
    <w:rsid w:val="00FA16A4"/>
    <w:rsid w:val="00FA1803"/>
    <w:rsid w:val="00FA1892"/>
    <w:rsid w:val="00FA18E2"/>
    <w:rsid w:val="00FA1A26"/>
    <w:rsid w:val="00FA1E33"/>
    <w:rsid w:val="00FA1FBE"/>
    <w:rsid w:val="00FA2094"/>
    <w:rsid w:val="00FA22EE"/>
    <w:rsid w:val="00FA22F1"/>
    <w:rsid w:val="00FA2354"/>
    <w:rsid w:val="00FA289E"/>
    <w:rsid w:val="00FA2955"/>
    <w:rsid w:val="00FA2BBF"/>
    <w:rsid w:val="00FA2E98"/>
    <w:rsid w:val="00FA3190"/>
    <w:rsid w:val="00FA3413"/>
    <w:rsid w:val="00FA34B5"/>
    <w:rsid w:val="00FA3755"/>
    <w:rsid w:val="00FA381D"/>
    <w:rsid w:val="00FA3856"/>
    <w:rsid w:val="00FA3A33"/>
    <w:rsid w:val="00FA4130"/>
    <w:rsid w:val="00FA4B8E"/>
    <w:rsid w:val="00FA4E0E"/>
    <w:rsid w:val="00FA4E16"/>
    <w:rsid w:val="00FA4F45"/>
    <w:rsid w:val="00FA51BD"/>
    <w:rsid w:val="00FA5613"/>
    <w:rsid w:val="00FA57A7"/>
    <w:rsid w:val="00FA57FA"/>
    <w:rsid w:val="00FA58F7"/>
    <w:rsid w:val="00FA59BE"/>
    <w:rsid w:val="00FA5C0F"/>
    <w:rsid w:val="00FA6240"/>
    <w:rsid w:val="00FA6452"/>
    <w:rsid w:val="00FA669E"/>
    <w:rsid w:val="00FA6AC3"/>
    <w:rsid w:val="00FA6D51"/>
    <w:rsid w:val="00FA6D80"/>
    <w:rsid w:val="00FA6D91"/>
    <w:rsid w:val="00FA6D9A"/>
    <w:rsid w:val="00FA6FC4"/>
    <w:rsid w:val="00FA6FD5"/>
    <w:rsid w:val="00FA731D"/>
    <w:rsid w:val="00FA7337"/>
    <w:rsid w:val="00FA7547"/>
    <w:rsid w:val="00FA780D"/>
    <w:rsid w:val="00FA7B05"/>
    <w:rsid w:val="00FA7DEA"/>
    <w:rsid w:val="00FA7ED1"/>
    <w:rsid w:val="00FB0186"/>
    <w:rsid w:val="00FB022D"/>
    <w:rsid w:val="00FB04FA"/>
    <w:rsid w:val="00FB088E"/>
    <w:rsid w:val="00FB0928"/>
    <w:rsid w:val="00FB09DA"/>
    <w:rsid w:val="00FB0A2C"/>
    <w:rsid w:val="00FB0AA8"/>
    <w:rsid w:val="00FB0AC9"/>
    <w:rsid w:val="00FB0CBC"/>
    <w:rsid w:val="00FB0D2C"/>
    <w:rsid w:val="00FB0DA5"/>
    <w:rsid w:val="00FB0EFC"/>
    <w:rsid w:val="00FB0F20"/>
    <w:rsid w:val="00FB0F51"/>
    <w:rsid w:val="00FB0F8F"/>
    <w:rsid w:val="00FB0FAA"/>
    <w:rsid w:val="00FB104C"/>
    <w:rsid w:val="00FB1181"/>
    <w:rsid w:val="00FB1451"/>
    <w:rsid w:val="00FB158A"/>
    <w:rsid w:val="00FB1605"/>
    <w:rsid w:val="00FB1677"/>
    <w:rsid w:val="00FB1770"/>
    <w:rsid w:val="00FB1860"/>
    <w:rsid w:val="00FB193F"/>
    <w:rsid w:val="00FB19FD"/>
    <w:rsid w:val="00FB1D9A"/>
    <w:rsid w:val="00FB1DFA"/>
    <w:rsid w:val="00FB2096"/>
    <w:rsid w:val="00FB2635"/>
    <w:rsid w:val="00FB2675"/>
    <w:rsid w:val="00FB26AB"/>
    <w:rsid w:val="00FB2897"/>
    <w:rsid w:val="00FB28D2"/>
    <w:rsid w:val="00FB292F"/>
    <w:rsid w:val="00FB2BD2"/>
    <w:rsid w:val="00FB2EFB"/>
    <w:rsid w:val="00FB302E"/>
    <w:rsid w:val="00FB3234"/>
    <w:rsid w:val="00FB3624"/>
    <w:rsid w:val="00FB3928"/>
    <w:rsid w:val="00FB3A79"/>
    <w:rsid w:val="00FB3BE7"/>
    <w:rsid w:val="00FB4269"/>
    <w:rsid w:val="00FB47AD"/>
    <w:rsid w:val="00FB4B89"/>
    <w:rsid w:val="00FB4BFD"/>
    <w:rsid w:val="00FB4CD1"/>
    <w:rsid w:val="00FB4E0C"/>
    <w:rsid w:val="00FB5206"/>
    <w:rsid w:val="00FB52DF"/>
    <w:rsid w:val="00FB547D"/>
    <w:rsid w:val="00FB594A"/>
    <w:rsid w:val="00FB59BB"/>
    <w:rsid w:val="00FB5AC0"/>
    <w:rsid w:val="00FB5CCF"/>
    <w:rsid w:val="00FB5E74"/>
    <w:rsid w:val="00FB5E8B"/>
    <w:rsid w:val="00FB618F"/>
    <w:rsid w:val="00FB6324"/>
    <w:rsid w:val="00FB6363"/>
    <w:rsid w:val="00FB64D6"/>
    <w:rsid w:val="00FB66A0"/>
    <w:rsid w:val="00FB6843"/>
    <w:rsid w:val="00FB6892"/>
    <w:rsid w:val="00FB69D5"/>
    <w:rsid w:val="00FB6B18"/>
    <w:rsid w:val="00FB6C1A"/>
    <w:rsid w:val="00FB6FB8"/>
    <w:rsid w:val="00FB7229"/>
    <w:rsid w:val="00FB7497"/>
    <w:rsid w:val="00FB75A5"/>
    <w:rsid w:val="00FB75F5"/>
    <w:rsid w:val="00FB76D1"/>
    <w:rsid w:val="00FB77EC"/>
    <w:rsid w:val="00FB7A51"/>
    <w:rsid w:val="00FB7A66"/>
    <w:rsid w:val="00FB7FB5"/>
    <w:rsid w:val="00FC0234"/>
    <w:rsid w:val="00FC035A"/>
    <w:rsid w:val="00FC03B2"/>
    <w:rsid w:val="00FC0427"/>
    <w:rsid w:val="00FC042A"/>
    <w:rsid w:val="00FC07B0"/>
    <w:rsid w:val="00FC0867"/>
    <w:rsid w:val="00FC0AC6"/>
    <w:rsid w:val="00FC0D30"/>
    <w:rsid w:val="00FC10BF"/>
    <w:rsid w:val="00FC10F1"/>
    <w:rsid w:val="00FC11DB"/>
    <w:rsid w:val="00FC1536"/>
    <w:rsid w:val="00FC15A5"/>
    <w:rsid w:val="00FC1919"/>
    <w:rsid w:val="00FC1A59"/>
    <w:rsid w:val="00FC1E2C"/>
    <w:rsid w:val="00FC1EC2"/>
    <w:rsid w:val="00FC1F3A"/>
    <w:rsid w:val="00FC20F6"/>
    <w:rsid w:val="00FC21FD"/>
    <w:rsid w:val="00FC23A8"/>
    <w:rsid w:val="00FC26ED"/>
    <w:rsid w:val="00FC2B49"/>
    <w:rsid w:val="00FC2B70"/>
    <w:rsid w:val="00FC2C81"/>
    <w:rsid w:val="00FC2C8D"/>
    <w:rsid w:val="00FC301F"/>
    <w:rsid w:val="00FC306B"/>
    <w:rsid w:val="00FC3323"/>
    <w:rsid w:val="00FC37CD"/>
    <w:rsid w:val="00FC3AFD"/>
    <w:rsid w:val="00FC3B37"/>
    <w:rsid w:val="00FC3DD9"/>
    <w:rsid w:val="00FC3E26"/>
    <w:rsid w:val="00FC3F45"/>
    <w:rsid w:val="00FC3F71"/>
    <w:rsid w:val="00FC415F"/>
    <w:rsid w:val="00FC4211"/>
    <w:rsid w:val="00FC4303"/>
    <w:rsid w:val="00FC4377"/>
    <w:rsid w:val="00FC47D6"/>
    <w:rsid w:val="00FC4877"/>
    <w:rsid w:val="00FC4CE6"/>
    <w:rsid w:val="00FC4DE3"/>
    <w:rsid w:val="00FC533C"/>
    <w:rsid w:val="00FC5393"/>
    <w:rsid w:val="00FC589C"/>
    <w:rsid w:val="00FC59E6"/>
    <w:rsid w:val="00FC5A81"/>
    <w:rsid w:val="00FC5B55"/>
    <w:rsid w:val="00FC5E69"/>
    <w:rsid w:val="00FC5EE7"/>
    <w:rsid w:val="00FC5EE8"/>
    <w:rsid w:val="00FC5F54"/>
    <w:rsid w:val="00FC620F"/>
    <w:rsid w:val="00FC64F8"/>
    <w:rsid w:val="00FC6572"/>
    <w:rsid w:val="00FC66DD"/>
    <w:rsid w:val="00FC678D"/>
    <w:rsid w:val="00FC6DAD"/>
    <w:rsid w:val="00FC7187"/>
    <w:rsid w:val="00FC72C2"/>
    <w:rsid w:val="00FC785B"/>
    <w:rsid w:val="00FC79E5"/>
    <w:rsid w:val="00FC7ABF"/>
    <w:rsid w:val="00FC7B0E"/>
    <w:rsid w:val="00FC7B62"/>
    <w:rsid w:val="00FC7BCA"/>
    <w:rsid w:val="00FC7BD9"/>
    <w:rsid w:val="00FC7D5D"/>
    <w:rsid w:val="00FC7EF8"/>
    <w:rsid w:val="00FD0035"/>
    <w:rsid w:val="00FD023F"/>
    <w:rsid w:val="00FD03B3"/>
    <w:rsid w:val="00FD052D"/>
    <w:rsid w:val="00FD0913"/>
    <w:rsid w:val="00FD0A2A"/>
    <w:rsid w:val="00FD0BAA"/>
    <w:rsid w:val="00FD0EC4"/>
    <w:rsid w:val="00FD12C5"/>
    <w:rsid w:val="00FD14F0"/>
    <w:rsid w:val="00FD1CB4"/>
    <w:rsid w:val="00FD2001"/>
    <w:rsid w:val="00FD2216"/>
    <w:rsid w:val="00FD240C"/>
    <w:rsid w:val="00FD26D9"/>
    <w:rsid w:val="00FD274B"/>
    <w:rsid w:val="00FD2B37"/>
    <w:rsid w:val="00FD2B7C"/>
    <w:rsid w:val="00FD2D80"/>
    <w:rsid w:val="00FD2E06"/>
    <w:rsid w:val="00FD2E69"/>
    <w:rsid w:val="00FD2E8D"/>
    <w:rsid w:val="00FD2FF6"/>
    <w:rsid w:val="00FD35F2"/>
    <w:rsid w:val="00FD35F9"/>
    <w:rsid w:val="00FD367E"/>
    <w:rsid w:val="00FD377E"/>
    <w:rsid w:val="00FD3970"/>
    <w:rsid w:val="00FD3A3F"/>
    <w:rsid w:val="00FD3BC1"/>
    <w:rsid w:val="00FD3C3F"/>
    <w:rsid w:val="00FD423B"/>
    <w:rsid w:val="00FD42FA"/>
    <w:rsid w:val="00FD4304"/>
    <w:rsid w:val="00FD4552"/>
    <w:rsid w:val="00FD47C4"/>
    <w:rsid w:val="00FD4C09"/>
    <w:rsid w:val="00FD4F63"/>
    <w:rsid w:val="00FD50C6"/>
    <w:rsid w:val="00FD5159"/>
    <w:rsid w:val="00FD544F"/>
    <w:rsid w:val="00FD5457"/>
    <w:rsid w:val="00FD546A"/>
    <w:rsid w:val="00FD55C3"/>
    <w:rsid w:val="00FD5677"/>
    <w:rsid w:val="00FD5AE3"/>
    <w:rsid w:val="00FD5B49"/>
    <w:rsid w:val="00FD5C0C"/>
    <w:rsid w:val="00FD5EFF"/>
    <w:rsid w:val="00FD602C"/>
    <w:rsid w:val="00FD64F3"/>
    <w:rsid w:val="00FD6586"/>
    <w:rsid w:val="00FD674E"/>
    <w:rsid w:val="00FD67E4"/>
    <w:rsid w:val="00FD6B1A"/>
    <w:rsid w:val="00FD6C51"/>
    <w:rsid w:val="00FD6E2F"/>
    <w:rsid w:val="00FD6E3E"/>
    <w:rsid w:val="00FD6E46"/>
    <w:rsid w:val="00FD7175"/>
    <w:rsid w:val="00FD7420"/>
    <w:rsid w:val="00FD74D3"/>
    <w:rsid w:val="00FD7510"/>
    <w:rsid w:val="00FD76BF"/>
    <w:rsid w:val="00FD7A28"/>
    <w:rsid w:val="00FD7AF5"/>
    <w:rsid w:val="00FD7C16"/>
    <w:rsid w:val="00FD7D10"/>
    <w:rsid w:val="00FE0002"/>
    <w:rsid w:val="00FE0468"/>
    <w:rsid w:val="00FE0578"/>
    <w:rsid w:val="00FE0826"/>
    <w:rsid w:val="00FE0A2B"/>
    <w:rsid w:val="00FE0AF7"/>
    <w:rsid w:val="00FE0B6F"/>
    <w:rsid w:val="00FE0E41"/>
    <w:rsid w:val="00FE1005"/>
    <w:rsid w:val="00FE1053"/>
    <w:rsid w:val="00FE1089"/>
    <w:rsid w:val="00FE11B7"/>
    <w:rsid w:val="00FE1709"/>
    <w:rsid w:val="00FE170C"/>
    <w:rsid w:val="00FE179B"/>
    <w:rsid w:val="00FE183E"/>
    <w:rsid w:val="00FE1D2F"/>
    <w:rsid w:val="00FE1DA3"/>
    <w:rsid w:val="00FE1E73"/>
    <w:rsid w:val="00FE218E"/>
    <w:rsid w:val="00FE24DD"/>
    <w:rsid w:val="00FE25CD"/>
    <w:rsid w:val="00FE26A6"/>
    <w:rsid w:val="00FE2875"/>
    <w:rsid w:val="00FE2917"/>
    <w:rsid w:val="00FE2BF5"/>
    <w:rsid w:val="00FE2E72"/>
    <w:rsid w:val="00FE3037"/>
    <w:rsid w:val="00FE3323"/>
    <w:rsid w:val="00FE3681"/>
    <w:rsid w:val="00FE3687"/>
    <w:rsid w:val="00FE36B1"/>
    <w:rsid w:val="00FE36F4"/>
    <w:rsid w:val="00FE3884"/>
    <w:rsid w:val="00FE3AEF"/>
    <w:rsid w:val="00FE3B48"/>
    <w:rsid w:val="00FE3D4F"/>
    <w:rsid w:val="00FE3D6E"/>
    <w:rsid w:val="00FE3E8E"/>
    <w:rsid w:val="00FE3E9B"/>
    <w:rsid w:val="00FE3F68"/>
    <w:rsid w:val="00FE3F8C"/>
    <w:rsid w:val="00FE4048"/>
    <w:rsid w:val="00FE45C6"/>
    <w:rsid w:val="00FE4749"/>
    <w:rsid w:val="00FE47A2"/>
    <w:rsid w:val="00FE47C6"/>
    <w:rsid w:val="00FE4924"/>
    <w:rsid w:val="00FE4D1A"/>
    <w:rsid w:val="00FE4D96"/>
    <w:rsid w:val="00FE4E0A"/>
    <w:rsid w:val="00FE4EBC"/>
    <w:rsid w:val="00FE4F5B"/>
    <w:rsid w:val="00FE4FC1"/>
    <w:rsid w:val="00FE5092"/>
    <w:rsid w:val="00FE528E"/>
    <w:rsid w:val="00FE558B"/>
    <w:rsid w:val="00FE55B8"/>
    <w:rsid w:val="00FE56AA"/>
    <w:rsid w:val="00FE578B"/>
    <w:rsid w:val="00FE590A"/>
    <w:rsid w:val="00FE59DA"/>
    <w:rsid w:val="00FE5A4A"/>
    <w:rsid w:val="00FE5B0D"/>
    <w:rsid w:val="00FE5CE4"/>
    <w:rsid w:val="00FE5DCE"/>
    <w:rsid w:val="00FE5F18"/>
    <w:rsid w:val="00FE6042"/>
    <w:rsid w:val="00FE61F1"/>
    <w:rsid w:val="00FE6758"/>
    <w:rsid w:val="00FE67D7"/>
    <w:rsid w:val="00FE6BEA"/>
    <w:rsid w:val="00FE6C68"/>
    <w:rsid w:val="00FE6EC0"/>
    <w:rsid w:val="00FE7015"/>
    <w:rsid w:val="00FE7234"/>
    <w:rsid w:val="00FE75DD"/>
    <w:rsid w:val="00FE7609"/>
    <w:rsid w:val="00FE7FB6"/>
    <w:rsid w:val="00FF0395"/>
    <w:rsid w:val="00FF05BC"/>
    <w:rsid w:val="00FF0854"/>
    <w:rsid w:val="00FF09E1"/>
    <w:rsid w:val="00FF0CE4"/>
    <w:rsid w:val="00FF0D08"/>
    <w:rsid w:val="00FF0E97"/>
    <w:rsid w:val="00FF0FDE"/>
    <w:rsid w:val="00FF1072"/>
    <w:rsid w:val="00FF109C"/>
    <w:rsid w:val="00FF10A0"/>
    <w:rsid w:val="00FF113E"/>
    <w:rsid w:val="00FF11EF"/>
    <w:rsid w:val="00FF1336"/>
    <w:rsid w:val="00FF13C5"/>
    <w:rsid w:val="00FF1795"/>
    <w:rsid w:val="00FF17BF"/>
    <w:rsid w:val="00FF1904"/>
    <w:rsid w:val="00FF1B9F"/>
    <w:rsid w:val="00FF1D50"/>
    <w:rsid w:val="00FF1D75"/>
    <w:rsid w:val="00FF1DE7"/>
    <w:rsid w:val="00FF1DFC"/>
    <w:rsid w:val="00FF1E19"/>
    <w:rsid w:val="00FF2243"/>
    <w:rsid w:val="00FF25ED"/>
    <w:rsid w:val="00FF26AB"/>
    <w:rsid w:val="00FF2863"/>
    <w:rsid w:val="00FF289F"/>
    <w:rsid w:val="00FF291B"/>
    <w:rsid w:val="00FF2922"/>
    <w:rsid w:val="00FF2A1B"/>
    <w:rsid w:val="00FF2B3A"/>
    <w:rsid w:val="00FF2C0F"/>
    <w:rsid w:val="00FF3030"/>
    <w:rsid w:val="00FF31D1"/>
    <w:rsid w:val="00FF391D"/>
    <w:rsid w:val="00FF3A71"/>
    <w:rsid w:val="00FF3C10"/>
    <w:rsid w:val="00FF3D42"/>
    <w:rsid w:val="00FF4101"/>
    <w:rsid w:val="00FF4216"/>
    <w:rsid w:val="00FF46A2"/>
    <w:rsid w:val="00FF4B2C"/>
    <w:rsid w:val="00FF4BBE"/>
    <w:rsid w:val="00FF4CE0"/>
    <w:rsid w:val="00FF4D3E"/>
    <w:rsid w:val="00FF4D8E"/>
    <w:rsid w:val="00FF4FAB"/>
    <w:rsid w:val="00FF53C8"/>
    <w:rsid w:val="00FF548F"/>
    <w:rsid w:val="00FF54DD"/>
    <w:rsid w:val="00FF565A"/>
    <w:rsid w:val="00FF5A3E"/>
    <w:rsid w:val="00FF5BE2"/>
    <w:rsid w:val="00FF5C49"/>
    <w:rsid w:val="00FF5DAC"/>
    <w:rsid w:val="00FF5FA4"/>
    <w:rsid w:val="00FF5FFA"/>
    <w:rsid w:val="00FF602F"/>
    <w:rsid w:val="00FF62C6"/>
    <w:rsid w:val="00FF637E"/>
    <w:rsid w:val="00FF63F9"/>
    <w:rsid w:val="00FF66FF"/>
    <w:rsid w:val="00FF670D"/>
    <w:rsid w:val="00FF6B98"/>
    <w:rsid w:val="00FF6BB3"/>
    <w:rsid w:val="00FF6C3B"/>
    <w:rsid w:val="00FF6C81"/>
    <w:rsid w:val="00FF6F7D"/>
    <w:rsid w:val="00FF72CC"/>
    <w:rsid w:val="00FF7434"/>
    <w:rsid w:val="00FF7724"/>
    <w:rsid w:val="00FF7925"/>
    <w:rsid w:val="00FF7A9A"/>
    <w:rsid w:val="00FF7C1B"/>
    <w:rsid w:val="00FF7CCD"/>
    <w:rsid w:val="00FF7D40"/>
    <w:rsid w:val="034B8688"/>
    <w:rsid w:val="0CBD4426"/>
    <w:rsid w:val="151825E8"/>
    <w:rsid w:val="1E388A7A"/>
    <w:rsid w:val="22C66A98"/>
    <w:rsid w:val="3ADA3192"/>
    <w:rsid w:val="4144E6A9"/>
    <w:rsid w:val="4BC8B767"/>
    <w:rsid w:val="4E89E4DD"/>
    <w:rsid w:val="58F8054E"/>
    <w:rsid w:val="5FB2977E"/>
    <w:rsid w:val="69ACFCA6"/>
    <w:rsid w:val="6E377DF5"/>
    <w:rsid w:val="7AC2D01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FE71"/>
  <w15:chartTrackingRefBased/>
  <w15:docId w15:val="{112835DB-A2F7-4255-9236-D02594AD1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imes New Roman" w:hAnsi="Arial" w:cs="Calibri (Textkörper)"/>
        <w:sz w:val="22"/>
        <w:lang w:val="de-DE" w:eastAsia="en-US" w:bidi="ar-SA"/>
      </w:rPr>
    </w:rPrDefault>
    <w:pPrDefault>
      <w:pPr>
        <w:spacing w:before="480" w:after="240" w:line="288" w:lineRule="auto"/>
        <w:ind w:left="851" w:firstLine="567"/>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102402"/>
    <w:pPr>
      <w:spacing w:before="160" w:after="0" w:line="360" w:lineRule="auto"/>
      <w:ind w:left="0" w:firstLine="0"/>
      <w:jc w:val="both"/>
    </w:pPr>
  </w:style>
  <w:style w:type="paragraph" w:styleId="berschrift1">
    <w:name w:val="heading 1"/>
    <w:basedOn w:val="Standard"/>
    <w:next w:val="Standard"/>
    <w:link w:val="berschrift1Zchn"/>
    <w:autoRedefine/>
    <w:qFormat/>
    <w:rsid w:val="001A7251"/>
    <w:pPr>
      <w:keepNext/>
      <w:keepLines/>
      <w:pageBreakBefore/>
      <w:numPr>
        <w:numId w:val="8"/>
      </w:numPr>
      <w:suppressAutoHyphens/>
      <w:spacing w:before="360"/>
      <w:jc w:val="left"/>
      <w:outlineLvl w:val="0"/>
    </w:pPr>
    <w:rPr>
      <w:rFonts w:eastAsiaTheme="majorEastAsia" w:cs="Arial"/>
      <w:b/>
      <w:bCs/>
      <w:kern w:val="32"/>
      <w:sz w:val="28"/>
      <w:szCs w:val="32"/>
      <w:lang w:val="de-CH"/>
    </w:rPr>
  </w:style>
  <w:style w:type="paragraph" w:styleId="berschrift2">
    <w:name w:val="heading 2"/>
    <w:basedOn w:val="Standard"/>
    <w:next w:val="Standard"/>
    <w:link w:val="berschrift2Zchn"/>
    <w:autoRedefine/>
    <w:qFormat/>
    <w:rsid w:val="00065122"/>
    <w:pPr>
      <w:keepNext/>
      <w:numPr>
        <w:ilvl w:val="1"/>
        <w:numId w:val="8"/>
      </w:numPr>
      <w:spacing w:before="320"/>
      <w:outlineLvl w:val="1"/>
    </w:pPr>
    <w:rPr>
      <w:rFonts w:cs="Arial"/>
      <w:b/>
      <w:bCs/>
      <w:iCs/>
      <w:sz w:val="24"/>
      <w:szCs w:val="28"/>
      <w:lang w:val="de-CH"/>
    </w:rPr>
  </w:style>
  <w:style w:type="paragraph" w:styleId="berschrift3">
    <w:name w:val="heading 3"/>
    <w:basedOn w:val="Standard"/>
    <w:next w:val="Standard"/>
    <w:link w:val="berschrift3Zchn"/>
    <w:qFormat/>
    <w:rsid w:val="00CE21F9"/>
    <w:pPr>
      <w:keepNext/>
      <w:numPr>
        <w:ilvl w:val="2"/>
        <w:numId w:val="8"/>
      </w:numPr>
      <w:tabs>
        <w:tab w:val="left" w:pos="770"/>
      </w:tabs>
      <w:spacing w:before="320"/>
      <w:outlineLvl w:val="2"/>
    </w:pPr>
    <w:rPr>
      <w:rFonts w:cs="Arial"/>
      <w:b/>
      <w:bCs/>
      <w:sz w:val="24"/>
      <w:szCs w:val="26"/>
    </w:rPr>
  </w:style>
  <w:style w:type="paragraph" w:styleId="berschrift4">
    <w:name w:val="heading 4"/>
    <w:basedOn w:val="Standard"/>
    <w:next w:val="Standard"/>
    <w:link w:val="berschrift4Zchn"/>
    <w:uiPriority w:val="9"/>
    <w:semiHidden/>
    <w:unhideWhenUsed/>
    <w:qFormat/>
    <w:rsid w:val="00CE21F9"/>
    <w:pPr>
      <w:keepNext/>
      <w:keepLines/>
      <w:numPr>
        <w:ilvl w:val="3"/>
        <w:numId w:val="8"/>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CE21F9"/>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CE21F9"/>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CE21F9"/>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CE21F9"/>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E21F9"/>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rmlausdruck">
    <w:name w:val="Formlausdruck"/>
    <w:basedOn w:val="Absatz-Standardschriftart"/>
    <w:uiPriority w:val="1"/>
    <w:qFormat/>
    <w:rsid w:val="006D41D1"/>
    <w:rPr>
      <w:rFonts w:ascii="Times New Roman" w:hAnsi="Times New Roman"/>
      <w:i/>
      <w:color w:val="7030A0"/>
    </w:rPr>
  </w:style>
  <w:style w:type="paragraph" w:customStyle="1" w:styleId="sog">
    <w:name w:val="üsog"/>
    <w:basedOn w:val="berschrift1"/>
    <w:next w:val="Standard"/>
    <w:link w:val="sogZchn"/>
    <w:qFormat/>
    <w:rsid w:val="006D41D1"/>
    <w:pPr>
      <w:numPr>
        <w:numId w:val="2"/>
      </w:numPr>
      <w:outlineLvl w:val="9"/>
    </w:pPr>
  </w:style>
  <w:style w:type="character" w:customStyle="1" w:styleId="sogZchn">
    <w:name w:val="üsog Zchn"/>
    <w:basedOn w:val="berschrift1Zchn"/>
    <w:link w:val="sog"/>
    <w:rsid w:val="006D41D1"/>
    <w:rPr>
      <w:rFonts w:eastAsiaTheme="majorEastAsia" w:cs="Arial"/>
      <w:b/>
      <w:bCs/>
      <w:kern w:val="32"/>
      <w:sz w:val="28"/>
      <w:szCs w:val="32"/>
      <w:lang w:val="de-CH"/>
    </w:rPr>
  </w:style>
  <w:style w:type="character" w:customStyle="1" w:styleId="berschrift1Zchn">
    <w:name w:val="Überschrift 1 Zchn"/>
    <w:basedOn w:val="Absatz-Standardschriftart"/>
    <w:link w:val="berschrift1"/>
    <w:rsid w:val="009945D5"/>
    <w:rPr>
      <w:rFonts w:eastAsiaTheme="majorEastAsia" w:cs="Arial"/>
      <w:b/>
      <w:bCs/>
      <w:kern w:val="32"/>
      <w:sz w:val="28"/>
      <w:szCs w:val="32"/>
      <w:lang w:val="de-CH"/>
    </w:rPr>
  </w:style>
  <w:style w:type="paragraph" w:customStyle="1" w:styleId="Zitat1">
    <w:name w:val="Zitat1"/>
    <w:basedOn w:val="Standard"/>
    <w:link w:val="ZitatZchn"/>
    <w:qFormat/>
    <w:rsid w:val="006D41D1"/>
    <w:pPr>
      <w:ind w:left="567" w:right="1132"/>
    </w:pPr>
  </w:style>
  <w:style w:type="character" w:customStyle="1" w:styleId="ZitatZchn">
    <w:name w:val="Zitat Zchn"/>
    <w:basedOn w:val="Absatz-Standardschriftart"/>
    <w:link w:val="Zitat1"/>
    <w:rsid w:val="006D41D1"/>
    <w:rPr>
      <w:rFonts w:ascii="Arial" w:hAnsi="Arial"/>
      <w:sz w:val="22"/>
      <w:szCs w:val="18"/>
    </w:rPr>
  </w:style>
  <w:style w:type="paragraph" w:customStyle="1" w:styleId="sogohneumbruch">
    <w:name w:val="üsog ohne umbruch"/>
    <w:basedOn w:val="sog"/>
    <w:link w:val="sogohneumbruchZchn"/>
    <w:qFormat/>
    <w:rsid w:val="006D41D1"/>
    <w:pPr>
      <w:keepLines w:val="0"/>
    </w:pPr>
  </w:style>
  <w:style w:type="character" w:customStyle="1" w:styleId="sogohneumbruchZchn">
    <w:name w:val="üsog ohne umbruch Zchn"/>
    <w:basedOn w:val="sogZchn"/>
    <w:link w:val="sogohneumbruch"/>
    <w:rsid w:val="006D41D1"/>
    <w:rPr>
      <w:rFonts w:eastAsiaTheme="majorEastAsia" w:cs="Arial"/>
      <w:b/>
      <w:bCs/>
      <w:kern w:val="32"/>
      <w:sz w:val="28"/>
      <w:szCs w:val="32"/>
      <w:lang w:val="de-CH"/>
    </w:rPr>
  </w:style>
  <w:style w:type="paragraph" w:customStyle="1" w:styleId="anhang">
    <w:name w:val="anhang"/>
    <w:basedOn w:val="sog"/>
    <w:link w:val="anhangZchn"/>
    <w:qFormat/>
    <w:rsid w:val="006D41D1"/>
    <w:pPr>
      <w:outlineLvl w:val="0"/>
    </w:pPr>
  </w:style>
  <w:style w:type="character" w:customStyle="1" w:styleId="anhangZchn">
    <w:name w:val="anhang Zchn"/>
    <w:basedOn w:val="sogZchn"/>
    <w:link w:val="anhang"/>
    <w:rsid w:val="006D41D1"/>
    <w:rPr>
      <w:rFonts w:eastAsiaTheme="majorEastAsia" w:cs="Arial"/>
      <w:b/>
      <w:bCs/>
      <w:kern w:val="32"/>
      <w:sz w:val="28"/>
      <w:szCs w:val="32"/>
      <w:lang w:val="de-CH"/>
    </w:rPr>
  </w:style>
  <w:style w:type="character" w:customStyle="1" w:styleId="UtopieBezeichnung">
    <w:name w:val="UtopieBezeichnung"/>
    <w:basedOn w:val="Absatz-Standardschriftart"/>
    <w:uiPriority w:val="1"/>
    <w:qFormat/>
    <w:rsid w:val="006D41D1"/>
    <w:rPr>
      <w:rFonts w:ascii="Times New Roman" w:hAnsi="Times New Roman"/>
      <w:i/>
      <w:lang w:val="de-CH"/>
    </w:rPr>
  </w:style>
  <w:style w:type="paragraph" w:customStyle="1" w:styleId="USoG">
    <w:name w:val="USoG"/>
    <w:basedOn w:val="Standard"/>
    <w:next w:val="Standard"/>
    <w:qFormat/>
    <w:rsid w:val="006D41D1"/>
  </w:style>
  <w:style w:type="character" w:customStyle="1" w:styleId="berschrift2Zchn">
    <w:name w:val="Überschrift 2 Zchn"/>
    <w:basedOn w:val="Absatz-Standardschriftart"/>
    <w:link w:val="berschrift2"/>
    <w:rsid w:val="00065122"/>
    <w:rPr>
      <w:rFonts w:cs="Arial"/>
      <w:b/>
      <w:bCs/>
      <w:iCs/>
      <w:sz w:val="24"/>
      <w:szCs w:val="28"/>
      <w:lang w:val="de-CH"/>
    </w:rPr>
  </w:style>
  <w:style w:type="character" w:customStyle="1" w:styleId="berschrift3Zchn">
    <w:name w:val="Überschrift 3 Zchn"/>
    <w:basedOn w:val="Absatz-Standardschriftart"/>
    <w:link w:val="berschrift3"/>
    <w:rsid w:val="006D41D1"/>
    <w:rPr>
      <w:rFonts w:cs="Arial"/>
      <w:b/>
      <w:bCs/>
      <w:sz w:val="24"/>
      <w:szCs w:val="26"/>
    </w:rPr>
  </w:style>
  <w:style w:type="paragraph" w:styleId="Beschriftung">
    <w:name w:val="caption"/>
    <w:basedOn w:val="Standard"/>
    <w:next w:val="Standard"/>
    <w:uiPriority w:val="35"/>
    <w:unhideWhenUsed/>
    <w:qFormat/>
    <w:rsid w:val="006D41D1"/>
    <w:pPr>
      <w:spacing w:before="0" w:after="200" w:line="240" w:lineRule="auto"/>
    </w:pPr>
    <w:rPr>
      <w:bCs/>
      <w:sz w:val="18"/>
    </w:rPr>
  </w:style>
  <w:style w:type="paragraph" w:styleId="Inhaltsverzeichnisberschrift">
    <w:name w:val="TOC Heading"/>
    <w:basedOn w:val="berschrift1"/>
    <w:next w:val="Standard"/>
    <w:uiPriority w:val="39"/>
    <w:unhideWhenUsed/>
    <w:qFormat/>
    <w:rsid w:val="006D41D1"/>
    <w:pPr>
      <w:suppressAutoHyphens w:val="0"/>
      <w:spacing w:before="480" w:line="276" w:lineRule="auto"/>
      <w:ind w:left="0" w:firstLine="0"/>
      <w:outlineLvl w:val="9"/>
    </w:pPr>
    <w:rPr>
      <w:rFonts w:asciiTheme="majorHAnsi" w:hAnsiTheme="majorHAnsi" w:cstheme="majorBidi"/>
      <w:color w:val="365F91" w:themeColor="accent1" w:themeShade="BF"/>
      <w:kern w:val="0"/>
      <w:szCs w:val="28"/>
    </w:rPr>
  </w:style>
  <w:style w:type="table" w:styleId="Tabellenraster">
    <w:name w:val="Table Grid"/>
    <w:basedOn w:val="NormaleTabelle"/>
    <w:uiPriority w:val="39"/>
    <w:rsid w:val="0023032B"/>
    <w:pPr>
      <w:spacing w:before="0" w:after="0" w:line="240" w:lineRule="auto"/>
      <w:ind w:left="0" w:firstLine="0"/>
    </w:pPr>
    <w:rPr>
      <w:rFonts w:asciiTheme="minorHAnsi" w:eastAsiaTheme="minorHAnsi" w:hAnsiTheme="minorHAnsi" w:cstheme="minorBidi"/>
      <w:szCs w:val="22"/>
      <w:lang w:val="de-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AC4567"/>
    <w:pPr>
      <w:spacing w:before="120" w:after="120"/>
      <w:jc w:val="left"/>
    </w:pPr>
    <w:rPr>
      <w:rFonts w:asciiTheme="minorHAnsi" w:hAnsiTheme="minorHAnsi" w:cstheme="minorHAnsi"/>
      <w:b/>
      <w:bCs/>
      <w:caps/>
      <w:sz w:val="20"/>
    </w:rPr>
  </w:style>
  <w:style w:type="character" w:styleId="Hyperlink">
    <w:name w:val="Hyperlink"/>
    <w:basedOn w:val="Absatz-Standardschriftart"/>
    <w:uiPriority w:val="99"/>
    <w:unhideWhenUsed/>
    <w:rsid w:val="002163C4"/>
    <w:rPr>
      <w:color w:val="0000FF" w:themeColor="hyperlink"/>
      <w:u w:val="single"/>
    </w:rPr>
  </w:style>
  <w:style w:type="character" w:styleId="Kommentarzeichen">
    <w:name w:val="annotation reference"/>
    <w:basedOn w:val="Absatz-Standardschriftart"/>
    <w:uiPriority w:val="99"/>
    <w:semiHidden/>
    <w:unhideWhenUsed/>
    <w:rsid w:val="002163C4"/>
    <w:rPr>
      <w:sz w:val="16"/>
      <w:szCs w:val="16"/>
    </w:rPr>
  </w:style>
  <w:style w:type="paragraph" w:styleId="Kommentartext">
    <w:name w:val="annotation text"/>
    <w:basedOn w:val="Standard"/>
    <w:link w:val="KommentartextZchn"/>
    <w:uiPriority w:val="99"/>
    <w:semiHidden/>
    <w:unhideWhenUsed/>
    <w:rsid w:val="002163C4"/>
    <w:pPr>
      <w:spacing w:line="240" w:lineRule="auto"/>
    </w:pPr>
    <w:rPr>
      <w:sz w:val="20"/>
    </w:rPr>
  </w:style>
  <w:style w:type="character" w:customStyle="1" w:styleId="KommentartextZchn">
    <w:name w:val="Kommentartext Zchn"/>
    <w:basedOn w:val="Absatz-Standardschriftart"/>
    <w:link w:val="Kommentartext"/>
    <w:uiPriority w:val="99"/>
    <w:semiHidden/>
    <w:rsid w:val="002163C4"/>
    <w:rPr>
      <w:rFonts w:ascii="Arial" w:hAnsi="Arial"/>
      <w:lang w:eastAsia="de-DE"/>
    </w:rPr>
  </w:style>
  <w:style w:type="paragraph" w:styleId="Kommentarthema">
    <w:name w:val="annotation subject"/>
    <w:basedOn w:val="Kommentartext"/>
    <w:next w:val="Kommentartext"/>
    <w:link w:val="KommentarthemaZchn"/>
    <w:uiPriority w:val="99"/>
    <w:semiHidden/>
    <w:unhideWhenUsed/>
    <w:rsid w:val="002163C4"/>
    <w:rPr>
      <w:b/>
      <w:bCs/>
    </w:rPr>
  </w:style>
  <w:style w:type="character" w:customStyle="1" w:styleId="KommentarthemaZchn">
    <w:name w:val="Kommentarthema Zchn"/>
    <w:basedOn w:val="KommentartextZchn"/>
    <w:link w:val="Kommentarthema"/>
    <w:uiPriority w:val="99"/>
    <w:semiHidden/>
    <w:rsid w:val="002163C4"/>
    <w:rPr>
      <w:rFonts w:ascii="Arial" w:hAnsi="Arial"/>
      <w:b/>
      <w:bCs/>
      <w:lang w:eastAsia="de-DE"/>
    </w:rPr>
  </w:style>
  <w:style w:type="paragraph" w:styleId="Sprechblasentext">
    <w:name w:val="Balloon Text"/>
    <w:basedOn w:val="Standard"/>
    <w:link w:val="SprechblasentextZchn"/>
    <w:uiPriority w:val="99"/>
    <w:semiHidden/>
    <w:unhideWhenUsed/>
    <w:rsid w:val="002163C4"/>
    <w:pPr>
      <w:spacing w:before="0" w:line="240" w:lineRule="auto"/>
    </w:pPr>
    <w:rPr>
      <w:rFonts w:ascii="Times New Roman" w:hAnsi="Times New Roman"/>
      <w:sz w:val="18"/>
    </w:rPr>
  </w:style>
  <w:style w:type="character" w:customStyle="1" w:styleId="SprechblasentextZchn">
    <w:name w:val="Sprechblasentext Zchn"/>
    <w:basedOn w:val="Absatz-Standardschriftart"/>
    <w:link w:val="Sprechblasentext"/>
    <w:uiPriority w:val="99"/>
    <w:semiHidden/>
    <w:rsid w:val="002163C4"/>
    <w:rPr>
      <w:sz w:val="18"/>
      <w:szCs w:val="18"/>
      <w:lang w:eastAsia="de-DE"/>
    </w:rPr>
  </w:style>
  <w:style w:type="paragraph" w:styleId="Verzeichnis2">
    <w:name w:val="toc 2"/>
    <w:basedOn w:val="Standard"/>
    <w:next w:val="Standard"/>
    <w:autoRedefine/>
    <w:uiPriority w:val="39"/>
    <w:unhideWhenUsed/>
    <w:rsid w:val="004F3255"/>
    <w:pPr>
      <w:spacing w:before="0"/>
      <w:ind w:left="220"/>
      <w:jc w:val="left"/>
    </w:pPr>
    <w:rPr>
      <w:rFonts w:asciiTheme="minorHAnsi" w:hAnsiTheme="minorHAnsi" w:cstheme="minorHAnsi"/>
      <w:smallCaps/>
      <w:sz w:val="20"/>
    </w:rPr>
  </w:style>
  <w:style w:type="paragraph" w:styleId="Verzeichnis3">
    <w:name w:val="toc 3"/>
    <w:basedOn w:val="Standard"/>
    <w:next w:val="Standard"/>
    <w:autoRedefine/>
    <w:uiPriority w:val="39"/>
    <w:unhideWhenUsed/>
    <w:rsid w:val="00C34201"/>
    <w:pPr>
      <w:spacing w:before="0"/>
      <w:ind w:left="440"/>
      <w:jc w:val="left"/>
    </w:pPr>
    <w:rPr>
      <w:rFonts w:asciiTheme="minorHAnsi" w:hAnsiTheme="minorHAnsi" w:cstheme="minorHAnsi"/>
      <w:i/>
      <w:iCs/>
      <w:sz w:val="20"/>
    </w:rPr>
  </w:style>
  <w:style w:type="paragraph" w:styleId="Verzeichnis4">
    <w:name w:val="toc 4"/>
    <w:basedOn w:val="Standard"/>
    <w:next w:val="Standard"/>
    <w:autoRedefine/>
    <w:uiPriority w:val="39"/>
    <w:unhideWhenUsed/>
    <w:rsid w:val="002163C4"/>
    <w:pPr>
      <w:spacing w:before="0"/>
      <w:ind w:left="660"/>
      <w:jc w:val="left"/>
    </w:pPr>
    <w:rPr>
      <w:rFonts w:asciiTheme="minorHAnsi" w:hAnsiTheme="minorHAnsi" w:cstheme="minorHAnsi"/>
      <w:sz w:val="18"/>
      <w:szCs w:val="18"/>
    </w:rPr>
  </w:style>
  <w:style w:type="paragraph" w:styleId="Verzeichnis5">
    <w:name w:val="toc 5"/>
    <w:basedOn w:val="Standard"/>
    <w:next w:val="Standard"/>
    <w:autoRedefine/>
    <w:uiPriority w:val="39"/>
    <w:unhideWhenUsed/>
    <w:rsid w:val="002163C4"/>
    <w:pPr>
      <w:spacing w:before="0"/>
      <w:ind w:left="880"/>
      <w:jc w:val="left"/>
    </w:pPr>
    <w:rPr>
      <w:rFonts w:asciiTheme="minorHAnsi" w:hAnsiTheme="minorHAnsi" w:cstheme="minorHAnsi"/>
      <w:sz w:val="18"/>
      <w:szCs w:val="18"/>
    </w:rPr>
  </w:style>
  <w:style w:type="paragraph" w:styleId="Verzeichnis6">
    <w:name w:val="toc 6"/>
    <w:basedOn w:val="Standard"/>
    <w:next w:val="Standard"/>
    <w:autoRedefine/>
    <w:uiPriority w:val="39"/>
    <w:unhideWhenUsed/>
    <w:rsid w:val="002163C4"/>
    <w:pPr>
      <w:spacing w:before="0"/>
      <w:ind w:left="1100"/>
      <w:jc w:val="left"/>
    </w:pPr>
    <w:rPr>
      <w:rFonts w:asciiTheme="minorHAnsi" w:hAnsiTheme="minorHAnsi" w:cstheme="minorHAnsi"/>
      <w:sz w:val="18"/>
      <w:szCs w:val="18"/>
    </w:rPr>
  </w:style>
  <w:style w:type="paragraph" w:styleId="Verzeichnis7">
    <w:name w:val="toc 7"/>
    <w:basedOn w:val="Standard"/>
    <w:next w:val="Standard"/>
    <w:autoRedefine/>
    <w:uiPriority w:val="39"/>
    <w:unhideWhenUsed/>
    <w:rsid w:val="002163C4"/>
    <w:pPr>
      <w:spacing w:before="0"/>
      <w:ind w:left="1320"/>
      <w:jc w:val="left"/>
    </w:pPr>
    <w:rPr>
      <w:rFonts w:asciiTheme="minorHAnsi" w:hAnsiTheme="minorHAnsi" w:cstheme="minorHAnsi"/>
      <w:sz w:val="18"/>
      <w:szCs w:val="18"/>
    </w:rPr>
  </w:style>
  <w:style w:type="paragraph" w:styleId="Verzeichnis8">
    <w:name w:val="toc 8"/>
    <w:basedOn w:val="Standard"/>
    <w:next w:val="Standard"/>
    <w:autoRedefine/>
    <w:uiPriority w:val="39"/>
    <w:unhideWhenUsed/>
    <w:rsid w:val="002163C4"/>
    <w:pPr>
      <w:spacing w:before="0"/>
      <w:ind w:left="1540"/>
      <w:jc w:val="left"/>
    </w:pPr>
    <w:rPr>
      <w:rFonts w:asciiTheme="minorHAnsi" w:hAnsiTheme="minorHAnsi" w:cstheme="minorHAnsi"/>
      <w:sz w:val="18"/>
      <w:szCs w:val="18"/>
    </w:rPr>
  </w:style>
  <w:style w:type="paragraph" w:styleId="Verzeichnis9">
    <w:name w:val="toc 9"/>
    <w:basedOn w:val="Standard"/>
    <w:next w:val="Standard"/>
    <w:autoRedefine/>
    <w:uiPriority w:val="39"/>
    <w:unhideWhenUsed/>
    <w:rsid w:val="002163C4"/>
    <w:pPr>
      <w:spacing w:before="0"/>
      <w:ind w:left="1760"/>
      <w:jc w:val="left"/>
    </w:pPr>
    <w:rPr>
      <w:rFonts w:asciiTheme="minorHAnsi" w:hAnsiTheme="minorHAnsi" w:cstheme="minorHAnsi"/>
      <w:sz w:val="18"/>
      <w:szCs w:val="18"/>
    </w:rPr>
  </w:style>
  <w:style w:type="paragraph" w:styleId="Listenabsatz">
    <w:name w:val="List Paragraph"/>
    <w:basedOn w:val="Standard"/>
    <w:uiPriority w:val="34"/>
    <w:qFormat/>
    <w:rsid w:val="002163C4"/>
    <w:pPr>
      <w:ind w:left="720"/>
      <w:contextualSpacing/>
    </w:pPr>
  </w:style>
  <w:style w:type="paragraph" w:styleId="Fuzeile">
    <w:name w:val="footer"/>
    <w:basedOn w:val="Standard"/>
    <w:link w:val="FuzeileZchn"/>
    <w:uiPriority w:val="99"/>
    <w:unhideWhenUsed/>
    <w:rsid w:val="00AC4567"/>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AC4567"/>
    <w:rPr>
      <w:rFonts w:ascii="Arial" w:hAnsi="Arial"/>
      <w:sz w:val="22"/>
      <w:szCs w:val="18"/>
      <w:lang w:eastAsia="de-DE"/>
    </w:rPr>
  </w:style>
  <w:style w:type="character" w:styleId="Seitenzahl">
    <w:name w:val="page number"/>
    <w:basedOn w:val="Absatz-Standardschriftart"/>
    <w:uiPriority w:val="99"/>
    <w:semiHidden/>
    <w:unhideWhenUsed/>
    <w:rsid w:val="00AC4567"/>
  </w:style>
  <w:style w:type="paragraph" w:styleId="Kopfzeile">
    <w:name w:val="header"/>
    <w:basedOn w:val="Standard"/>
    <w:link w:val="KopfzeileZchn"/>
    <w:uiPriority w:val="99"/>
    <w:unhideWhenUsed/>
    <w:rsid w:val="000C07EE"/>
    <w:pPr>
      <w:tabs>
        <w:tab w:val="center" w:pos="4536"/>
        <w:tab w:val="right" w:pos="9072"/>
      </w:tabs>
      <w:spacing w:before="0" w:line="240" w:lineRule="auto"/>
    </w:pPr>
  </w:style>
  <w:style w:type="character" w:customStyle="1" w:styleId="berschrift4Zchn">
    <w:name w:val="Überschrift 4 Zchn"/>
    <w:basedOn w:val="Absatz-Standardschriftart"/>
    <w:link w:val="berschrift4"/>
    <w:uiPriority w:val="9"/>
    <w:semiHidden/>
    <w:rsid w:val="009945D5"/>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9945D5"/>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9945D5"/>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9945D5"/>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9945D5"/>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945D5"/>
    <w:rPr>
      <w:rFonts w:asciiTheme="majorHAnsi" w:eastAsiaTheme="majorEastAsia" w:hAnsiTheme="majorHAnsi" w:cstheme="majorBidi"/>
      <w:i/>
      <w:iCs/>
      <w:color w:val="272727" w:themeColor="text1" w:themeTint="D8"/>
      <w:sz w:val="21"/>
      <w:szCs w:val="21"/>
    </w:rPr>
  </w:style>
  <w:style w:type="character" w:customStyle="1" w:styleId="KopfzeileZchn">
    <w:name w:val="Kopfzeile Zchn"/>
    <w:basedOn w:val="Absatz-Standardschriftart"/>
    <w:link w:val="Kopfzeile"/>
    <w:uiPriority w:val="99"/>
    <w:rsid w:val="000C07EE"/>
    <w:rPr>
      <w:rFonts w:ascii="Arial" w:hAnsi="Arial"/>
      <w:sz w:val="22"/>
      <w:szCs w:val="18"/>
      <w:lang w:eastAsia="de-DE"/>
    </w:rPr>
  </w:style>
  <w:style w:type="character" w:customStyle="1" w:styleId="UnresolvedMention">
    <w:name w:val="Unresolved Mention"/>
    <w:basedOn w:val="Absatz-Standardschriftart"/>
    <w:uiPriority w:val="99"/>
    <w:semiHidden/>
    <w:unhideWhenUsed/>
    <w:rsid w:val="002768F2"/>
    <w:rPr>
      <w:color w:val="808080"/>
      <w:shd w:val="clear" w:color="auto" w:fill="E6E6E6"/>
    </w:rPr>
  </w:style>
  <w:style w:type="paragraph" w:styleId="StandardWeb">
    <w:name w:val="Normal (Web)"/>
    <w:basedOn w:val="Standard"/>
    <w:uiPriority w:val="99"/>
    <w:semiHidden/>
    <w:unhideWhenUsed/>
    <w:rsid w:val="00960491"/>
    <w:pPr>
      <w:spacing w:before="100" w:beforeAutospacing="1" w:after="100" w:afterAutospacing="1" w:line="240" w:lineRule="auto"/>
      <w:jc w:val="left"/>
    </w:pPr>
    <w:rPr>
      <w:rFonts w:ascii="Times New Roman" w:hAnsi="Times New Roman"/>
      <w:sz w:val="24"/>
      <w:szCs w:val="24"/>
      <w:lang w:val="de-CH"/>
    </w:rPr>
  </w:style>
  <w:style w:type="table" w:styleId="EinfacheTabelle2">
    <w:name w:val="Plain Table 2"/>
    <w:basedOn w:val="NormaleTabelle"/>
    <w:uiPriority w:val="42"/>
    <w:rsid w:val="003070B3"/>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3Akzent3">
    <w:name w:val="Grid Table 3 Accent 3"/>
    <w:basedOn w:val="NormaleTabelle"/>
    <w:uiPriority w:val="48"/>
    <w:rsid w:val="002E5D7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itternetztabelle3">
    <w:name w:val="Grid Table 3"/>
    <w:basedOn w:val="NormaleTabelle"/>
    <w:uiPriority w:val="48"/>
    <w:rsid w:val="000F23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Literaturverzeichnis1">
    <w:name w:val="Literaturverzeichnis1"/>
    <w:basedOn w:val="Standard"/>
    <w:link w:val="BibliographyZchn"/>
    <w:rsid w:val="00D03DB9"/>
    <w:pPr>
      <w:spacing w:line="480" w:lineRule="auto"/>
      <w:ind w:left="720" w:hanging="720"/>
    </w:pPr>
    <w:rPr>
      <w:lang w:val="de-CH"/>
    </w:rPr>
  </w:style>
  <w:style w:type="character" w:customStyle="1" w:styleId="BibliographyZchn">
    <w:name w:val="Bibliography Zchn"/>
    <w:basedOn w:val="Absatz-Standardschriftart"/>
    <w:link w:val="Literaturverzeichnis1"/>
    <w:rsid w:val="00D03DB9"/>
    <w:rPr>
      <w:rFonts w:ascii="Arial" w:hAnsi="Arial"/>
      <w:sz w:val="22"/>
      <w:szCs w:val="18"/>
      <w:lang w:val="de-CH" w:eastAsia="de-DE"/>
    </w:rPr>
  </w:style>
  <w:style w:type="character" w:styleId="BesuchterLink">
    <w:name w:val="FollowedHyperlink"/>
    <w:basedOn w:val="Absatz-Standardschriftart"/>
    <w:uiPriority w:val="99"/>
    <w:semiHidden/>
    <w:unhideWhenUsed/>
    <w:rsid w:val="005A50D9"/>
    <w:rPr>
      <w:color w:val="800080" w:themeColor="followedHyperlink"/>
      <w:u w:val="single"/>
    </w:rPr>
  </w:style>
  <w:style w:type="paragraph" w:styleId="Abbildungsverzeichnis">
    <w:name w:val="table of figures"/>
    <w:basedOn w:val="Standard"/>
    <w:next w:val="Standard"/>
    <w:uiPriority w:val="99"/>
    <w:unhideWhenUsed/>
    <w:rsid w:val="002A558B"/>
  </w:style>
  <w:style w:type="paragraph" w:customStyle="1" w:styleId="FormatvorlageGaramond-Italic10ptKursivVor3pt">
    <w:name w:val="Formatvorlage Garamond-Italic 10 pt Kursiv Vor:  3 pt"/>
    <w:basedOn w:val="Standard"/>
    <w:rsid w:val="00077E95"/>
    <w:pPr>
      <w:spacing w:before="60" w:line="240" w:lineRule="auto"/>
      <w:jc w:val="left"/>
    </w:pPr>
    <w:rPr>
      <w:rFonts w:ascii="Garamond-Italic" w:hAnsi="Garamond-Italic"/>
      <w:i/>
      <w:iCs/>
      <w:color w:val="999999"/>
      <w:sz w:val="20"/>
      <w:lang w:val="de-CH"/>
    </w:rPr>
  </w:style>
  <w:style w:type="paragraph" w:styleId="berarbeitung">
    <w:name w:val="Revision"/>
    <w:hidden/>
    <w:uiPriority w:val="99"/>
    <w:semiHidden/>
    <w:rsid w:val="006B69A7"/>
    <w:pPr>
      <w:spacing w:before="0" w:after="0" w:line="240" w:lineRule="auto"/>
      <w:ind w:left="0" w:firstLine="0"/>
    </w:pPr>
    <w:rPr>
      <w:szCs w:val="18"/>
      <w:lang w:eastAsia="de-DE"/>
    </w:rPr>
  </w:style>
  <w:style w:type="paragraph" w:styleId="Literaturverzeichnis">
    <w:name w:val="Bibliography"/>
    <w:basedOn w:val="Standard"/>
    <w:next w:val="Standard"/>
    <w:uiPriority w:val="37"/>
    <w:unhideWhenUsed/>
    <w:rsid w:val="00641747"/>
  </w:style>
  <w:style w:type="table" w:styleId="EinfacheTabelle4">
    <w:name w:val="Plain Table 4"/>
    <w:basedOn w:val="NormaleTabelle"/>
    <w:uiPriority w:val="44"/>
    <w:rsid w:val="00246F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
    <w:name w:val="Grid Table 2"/>
    <w:basedOn w:val="NormaleTabelle"/>
    <w:uiPriority w:val="47"/>
    <w:rsid w:val="00F2509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3">
    <w:name w:val="Plain Table 3"/>
    <w:basedOn w:val="NormaleTabelle"/>
    <w:uiPriority w:val="43"/>
    <w:rsid w:val="00F250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F2509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250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F2509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
    <w:name w:val="Grid Table 1 Light"/>
    <w:basedOn w:val="NormaleTabelle"/>
    <w:uiPriority w:val="46"/>
    <w:rsid w:val="00F250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E912E0"/>
    <w:pPr>
      <w:autoSpaceDE w:val="0"/>
      <w:autoSpaceDN w:val="0"/>
      <w:adjustRightInd w:val="0"/>
      <w:spacing w:before="0" w:after="0" w:line="240" w:lineRule="auto"/>
      <w:ind w:left="0" w:firstLine="0"/>
    </w:pPr>
    <w:rPr>
      <w:rFonts w:cs="Arial"/>
      <w:color w:val="000000"/>
      <w:sz w:val="24"/>
      <w:szCs w:val="24"/>
      <w:lang w:val="de-CH"/>
    </w:rPr>
  </w:style>
  <w:style w:type="table" w:styleId="Gitternetztabelle4">
    <w:name w:val="Grid Table 4"/>
    <w:basedOn w:val="NormaleTabelle"/>
    <w:uiPriority w:val="49"/>
    <w:rsid w:val="00933A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ett">
    <w:name w:val="Strong"/>
    <w:basedOn w:val="Absatz-Standardschriftart"/>
    <w:uiPriority w:val="22"/>
    <w:qFormat/>
    <w:rsid w:val="00DF7523"/>
    <w:rPr>
      <w:b/>
      <w:bCs/>
    </w:rPr>
  </w:style>
  <w:style w:type="character" w:styleId="Platzhaltertext">
    <w:name w:val="Placeholder Text"/>
    <w:basedOn w:val="Absatz-Standardschriftart"/>
    <w:uiPriority w:val="99"/>
    <w:semiHidden/>
    <w:rsid w:val="00530AB1"/>
    <w:rPr>
      <w:color w:val="808080"/>
    </w:rPr>
  </w:style>
  <w:style w:type="table" w:styleId="Listentabelle1hellAkzent1">
    <w:name w:val="List Table 1 Light Accent 1"/>
    <w:basedOn w:val="NormaleTabelle"/>
    <w:uiPriority w:val="46"/>
    <w:rsid w:val="00261C7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1hell">
    <w:name w:val="List Table 1 Light"/>
    <w:basedOn w:val="NormaleTabelle"/>
    <w:uiPriority w:val="46"/>
    <w:rsid w:val="00BB1BA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Akzent1">
    <w:name w:val="Grid Table 2 Accent 1"/>
    <w:basedOn w:val="NormaleTabelle"/>
    <w:uiPriority w:val="47"/>
    <w:rsid w:val="00B53EAA"/>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2Akzent1">
    <w:name w:val="List Table 2 Accent 1"/>
    <w:basedOn w:val="NormaleTabelle"/>
    <w:uiPriority w:val="47"/>
    <w:rsid w:val="003D2FF3"/>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B4481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70677">
      <w:bodyDiv w:val="1"/>
      <w:marLeft w:val="0"/>
      <w:marRight w:val="0"/>
      <w:marTop w:val="0"/>
      <w:marBottom w:val="0"/>
      <w:divBdr>
        <w:top w:val="none" w:sz="0" w:space="0" w:color="auto"/>
        <w:left w:val="none" w:sz="0" w:space="0" w:color="auto"/>
        <w:bottom w:val="none" w:sz="0" w:space="0" w:color="auto"/>
        <w:right w:val="none" w:sz="0" w:space="0" w:color="auto"/>
      </w:divBdr>
      <w:divsChild>
        <w:div w:id="1506557336">
          <w:marLeft w:val="0"/>
          <w:marRight w:val="0"/>
          <w:marTop w:val="0"/>
          <w:marBottom w:val="0"/>
          <w:divBdr>
            <w:top w:val="none" w:sz="0" w:space="0" w:color="auto"/>
            <w:left w:val="none" w:sz="0" w:space="0" w:color="auto"/>
            <w:bottom w:val="none" w:sz="0" w:space="0" w:color="auto"/>
            <w:right w:val="none" w:sz="0" w:space="0" w:color="auto"/>
          </w:divBdr>
          <w:divsChild>
            <w:div w:id="215241823">
              <w:marLeft w:val="0"/>
              <w:marRight w:val="0"/>
              <w:marTop w:val="0"/>
              <w:marBottom w:val="0"/>
              <w:divBdr>
                <w:top w:val="none" w:sz="0" w:space="0" w:color="auto"/>
                <w:left w:val="none" w:sz="0" w:space="0" w:color="auto"/>
                <w:bottom w:val="none" w:sz="0" w:space="0" w:color="auto"/>
                <w:right w:val="none" w:sz="0" w:space="0" w:color="auto"/>
              </w:divBdr>
              <w:divsChild>
                <w:div w:id="236288172">
                  <w:marLeft w:val="0"/>
                  <w:marRight w:val="0"/>
                  <w:marTop w:val="0"/>
                  <w:marBottom w:val="0"/>
                  <w:divBdr>
                    <w:top w:val="none" w:sz="0" w:space="0" w:color="auto"/>
                    <w:left w:val="none" w:sz="0" w:space="0" w:color="auto"/>
                    <w:bottom w:val="none" w:sz="0" w:space="0" w:color="auto"/>
                    <w:right w:val="none" w:sz="0" w:space="0" w:color="auto"/>
                  </w:divBdr>
                  <w:divsChild>
                    <w:div w:id="7163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418">
      <w:bodyDiv w:val="1"/>
      <w:marLeft w:val="0"/>
      <w:marRight w:val="0"/>
      <w:marTop w:val="0"/>
      <w:marBottom w:val="0"/>
      <w:divBdr>
        <w:top w:val="none" w:sz="0" w:space="0" w:color="auto"/>
        <w:left w:val="none" w:sz="0" w:space="0" w:color="auto"/>
        <w:bottom w:val="none" w:sz="0" w:space="0" w:color="auto"/>
        <w:right w:val="none" w:sz="0" w:space="0" w:color="auto"/>
      </w:divBdr>
    </w:div>
    <w:div w:id="19858628">
      <w:bodyDiv w:val="1"/>
      <w:marLeft w:val="0"/>
      <w:marRight w:val="0"/>
      <w:marTop w:val="0"/>
      <w:marBottom w:val="0"/>
      <w:divBdr>
        <w:top w:val="none" w:sz="0" w:space="0" w:color="auto"/>
        <w:left w:val="none" w:sz="0" w:space="0" w:color="auto"/>
        <w:bottom w:val="none" w:sz="0" w:space="0" w:color="auto"/>
        <w:right w:val="none" w:sz="0" w:space="0" w:color="auto"/>
      </w:divBdr>
    </w:div>
    <w:div w:id="46345143">
      <w:bodyDiv w:val="1"/>
      <w:marLeft w:val="0"/>
      <w:marRight w:val="0"/>
      <w:marTop w:val="0"/>
      <w:marBottom w:val="0"/>
      <w:divBdr>
        <w:top w:val="none" w:sz="0" w:space="0" w:color="auto"/>
        <w:left w:val="none" w:sz="0" w:space="0" w:color="auto"/>
        <w:bottom w:val="none" w:sz="0" w:space="0" w:color="auto"/>
        <w:right w:val="none" w:sz="0" w:space="0" w:color="auto"/>
      </w:divBdr>
    </w:div>
    <w:div w:id="62601739">
      <w:bodyDiv w:val="1"/>
      <w:marLeft w:val="0"/>
      <w:marRight w:val="0"/>
      <w:marTop w:val="0"/>
      <w:marBottom w:val="0"/>
      <w:divBdr>
        <w:top w:val="none" w:sz="0" w:space="0" w:color="auto"/>
        <w:left w:val="none" w:sz="0" w:space="0" w:color="auto"/>
        <w:bottom w:val="none" w:sz="0" w:space="0" w:color="auto"/>
        <w:right w:val="none" w:sz="0" w:space="0" w:color="auto"/>
      </w:divBdr>
      <w:divsChild>
        <w:div w:id="1633169531">
          <w:marLeft w:val="0"/>
          <w:marRight w:val="0"/>
          <w:marTop w:val="0"/>
          <w:marBottom w:val="0"/>
          <w:divBdr>
            <w:top w:val="none" w:sz="0" w:space="0" w:color="auto"/>
            <w:left w:val="none" w:sz="0" w:space="0" w:color="auto"/>
            <w:bottom w:val="none" w:sz="0" w:space="0" w:color="auto"/>
            <w:right w:val="none" w:sz="0" w:space="0" w:color="auto"/>
          </w:divBdr>
          <w:divsChild>
            <w:div w:id="944314125">
              <w:marLeft w:val="0"/>
              <w:marRight w:val="0"/>
              <w:marTop w:val="0"/>
              <w:marBottom w:val="0"/>
              <w:divBdr>
                <w:top w:val="none" w:sz="0" w:space="0" w:color="auto"/>
                <w:left w:val="none" w:sz="0" w:space="0" w:color="auto"/>
                <w:bottom w:val="none" w:sz="0" w:space="0" w:color="auto"/>
                <w:right w:val="none" w:sz="0" w:space="0" w:color="auto"/>
              </w:divBdr>
              <w:divsChild>
                <w:div w:id="6944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9701">
      <w:bodyDiv w:val="1"/>
      <w:marLeft w:val="0"/>
      <w:marRight w:val="0"/>
      <w:marTop w:val="0"/>
      <w:marBottom w:val="0"/>
      <w:divBdr>
        <w:top w:val="none" w:sz="0" w:space="0" w:color="auto"/>
        <w:left w:val="none" w:sz="0" w:space="0" w:color="auto"/>
        <w:bottom w:val="none" w:sz="0" w:space="0" w:color="auto"/>
        <w:right w:val="none" w:sz="0" w:space="0" w:color="auto"/>
      </w:divBdr>
      <w:divsChild>
        <w:div w:id="968129681">
          <w:marLeft w:val="0"/>
          <w:marRight w:val="0"/>
          <w:marTop w:val="0"/>
          <w:marBottom w:val="0"/>
          <w:divBdr>
            <w:top w:val="none" w:sz="0" w:space="0" w:color="auto"/>
            <w:left w:val="none" w:sz="0" w:space="0" w:color="auto"/>
            <w:bottom w:val="none" w:sz="0" w:space="0" w:color="auto"/>
            <w:right w:val="none" w:sz="0" w:space="0" w:color="auto"/>
          </w:divBdr>
          <w:divsChild>
            <w:div w:id="1678192208">
              <w:marLeft w:val="0"/>
              <w:marRight w:val="0"/>
              <w:marTop w:val="0"/>
              <w:marBottom w:val="0"/>
              <w:divBdr>
                <w:top w:val="none" w:sz="0" w:space="0" w:color="auto"/>
                <w:left w:val="none" w:sz="0" w:space="0" w:color="auto"/>
                <w:bottom w:val="none" w:sz="0" w:space="0" w:color="auto"/>
                <w:right w:val="none" w:sz="0" w:space="0" w:color="auto"/>
              </w:divBdr>
              <w:divsChild>
                <w:div w:id="1963802584">
                  <w:marLeft w:val="0"/>
                  <w:marRight w:val="0"/>
                  <w:marTop w:val="0"/>
                  <w:marBottom w:val="0"/>
                  <w:divBdr>
                    <w:top w:val="none" w:sz="0" w:space="0" w:color="auto"/>
                    <w:left w:val="none" w:sz="0" w:space="0" w:color="auto"/>
                    <w:bottom w:val="none" w:sz="0" w:space="0" w:color="auto"/>
                    <w:right w:val="none" w:sz="0" w:space="0" w:color="auto"/>
                  </w:divBdr>
                  <w:divsChild>
                    <w:div w:id="496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9684">
      <w:bodyDiv w:val="1"/>
      <w:marLeft w:val="0"/>
      <w:marRight w:val="0"/>
      <w:marTop w:val="0"/>
      <w:marBottom w:val="0"/>
      <w:divBdr>
        <w:top w:val="none" w:sz="0" w:space="0" w:color="auto"/>
        <w:left w:val="none" w:sz="0" w:space="0" w:color="auto"/>
        <w:bottom w:val="none" w:sz="0" w:space="0" w:color="auto"/>
        <w:right w:val="none" w:sz="0" w:space="0" w:color="auto"/>
      </w:divBdr>
    </w:div>
    <w:div w:id="79958872">
      <w:bodyDiv w:val="1"/>
      <w:marLeft w:val="0"/>
      <w:marRight w:val="0"/>
      <w:marTop w:val="0"/>
      <w:marBottom w:val="0"/>
      <w:divBdr>
        <w:top w:val="none" w:sz="0" w:space="0" w:color="auto"/>
        <w:left w:val="none" w:sz="0" w:space="0" w:color="auto"/>
        <w:bottom w:val="none" w:sz="0" w:space="0" w:color="auto"/>
        <w:right w:val="none" w:sz="0" w:space="0" w:color="auto"/>
      </w:divBdr>
      <w:divsChild>
        <w:div w:id="1048069245">
          <w:marLeft w:val="547"/>
          <w:marRight w:val="0"/>
          <w:marTop w:val="200"/>
          <w:marBottom w:val="0"/>
          <w:divBdr>
            <w:top w:val="none" w:sz="0" w:space="0" w:color="auto"/>
            <w:left w:val="none" w:sz="0" w:space="0" w:color="auto"/>
            <w:bottom w:val="none" w:sz="0" w:space="0" w:color="auto"/>
            <w:right w:val="none" w:sz="0" w:space="0" w:color="auto"/>
          </w:divBdr>
        </w:div>
      </w:divsChild>
    </w:div>
    <w:div w:id="103960127">
      <w:bodyDiv w:val="1"/>
      <w:marLeft w:val="0"/>
      <w:marRight w:val="0"/>
      <w:marTop w:val="0"/>
      <w:marBottom w:val="0"/>
      <w:divBdr>
        <w:top w:val="none" w:sz="0" w:space="0" w:color="auto"/>
        <w:left w:val="none" w:sz="0" w:space="0" w:color="auto"/>
        <w:bottom w:val="none" w:sz="0" w:space="0" w:color="auto"/>
        <w:right w:val="none" w:sz="0" w:space="0" w:color="auto"/>
      </w:divBdr>
      <w:divsChild>
        <w:div w:id="1473869596">
          <w:marLeft w:val="0"/>
          <w:marRight w:val="0"/>
          <w:marTop w:val="0"/>
          <w:marBottom w:val="0"/>
          <w:divBdr>
            <w:top w:val="none" w:sz="0" w:space="0" w:color="auto"/>
            <w:left w:val="none" w:sz="0" w:space="0" w:color="auto"/>
            <w:bottom w:val="none" w:sz="0" w:space="0" w:color="auto"/>
            <w:right w:val="none" w:sz="0" w:space="0" w:color="auto"/>
          </w:divBdr>
          <w:divsChild>
            <w:div w:id="1283919044">
              <w:marLeft w:val="0"/>
              <w:marRight w:val="0"/>
              <w:marTop w:val="0"/>
              <w:marBottom w:val="0"/>
              <w:divBdr>
                <w:top w:val="none" w:sz="0" w:space="0" w:color="auto"/>
                <w:left w:val="none" w:sz="0" w:space="0" w:color="auto"/>
                <w:bottom w:val="none" w:sz="0" w:space="0" w:color="auto"/>
                <w:right w:val="none" w:sz="0" w:space="0" w:color="auto"/>
              </w:divBdr>
              <w:divsChild>
                <w:div w:id="2054228774">
                  <w:marLeft w:val="0"/>
                  <w:marRight w:val="0"/>
                  <w:marTop w:val="0"/>
                  <w:marBottom w:val="0"/>
                  <w:divBdr>
                    <w:top w:val="none" w:sz="0" w:space="0" w:color="auto"/>
                    <w:left w:val="none" w:sz="0" w:space="0" w:color="auto"/>
                    <w:bottom w:val="none" w:sz="0" w:space="0" w:color="auto"/>
                    <w:right w:val="none" w:sz="0" w:space="0" w:color="auto"/>
                  </w:divBdr>
                  <w:divsChild>
                    <w:div w:id="2955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64313">
      <w:bodyDiv w:val="1"/>
      <w:marLeft w:val="0"/>
      <w:marRight w:val="0"/>
      <w:marTop w:val="0"/>
      <w:marBottom w:val="0"/>
      <w:divBdr>
        <w:top w:val="none" w:sz="0" w:space="0" w:color="auto"/>
        <w:left w:val="none" w:sz="0" w:space="0" w:color="auto"/>
        <w:bottom w:val="none" w:sz="0" w:space="0" w:color="auto"/>
        <w:right w:val="none" w:sz="0" w:space="0" w:color="auto"/>
      </w:divBdr>
    </w:div>
    <w:div w:id="113864478">
      <w:bodyDiv w:val="1"/>
      <w:marLeft w:val="0"/>
      <w:marRight w:val="0"/>
      <w:marTop w:val="0"/>
      <w:marBottom w:val="0"/>
      <w:divBdr>
        <w:top w:val="none" w:sz="0" w:space="0" w:color="auto"/>
        <w:left w:val="none" w:sz="0" w:space="0" w:color="auto"/>
        <w:bottom w:val="none" w:sz="0" w:space="0" w:color="auto"/>
        <w:right w:val="none" w:sz="0" w:space="0" w:color="auto"/>
      </w:divBdr>
    </w:div>
    <w:div w:id="120618102">
      <w:bodyDiv w:val="1"/>
      <w:marLeft w:val="0"/>
      <w:marRight w:val="0"/>
      <w:marTop w:val="0"/>
      <w:marBottom w:val="0"/>
      <w:divBdr>
        <w:top w:val="none" w:sz="0" w:space="0" w:color="auto"/>
        <w:left w:val="none" w:sz="0" w:space="0" w:color="auto"/>
        <w:bottom w:val="none" w:sz="0" w:space="0" w:color="auto"/>
        <w:right w:val="none" w:sz="0" w:space="0" w:color="auto"/>
      </w:divBdr>
    </w:div>
    <w:div w:id="130946088">
      <w:bodyDiv w:val="1"/>
      <w:marLeft w:val="0"/>
      <w:marRight w:val="0"/>
      <w:marTop w:val="0"/>
      <w:marBottom w:val="0"/>
      <w:divBdr>
        <w:top w:val="none" w:sz="0" w:space="0" w:color="auto"/>
        <w:left w:val="none" w:sz="0" w:space="0" w:color="auto"/>
        <w:bottom w:val="none" w:sz="0" w:space="0" w:color="auto"/>
        <w:right w:val="none" w:sz="0" w:space="0" w:color="auto"/>
      </w:divBdr>
      <w:divsChild>
        <w:div w:id="111752549">
          <w:marLeft w:val="0"/>
          <w:marRight w:val="0"/>
          <w:marTop w:val="0"/>
          <w:marBottom w:val="0"/>
          <w:divBdr>
            <w:top w:val="none" w:sz="0" w:space="0" w:color="auto"/>
            <w:left w:val="none" w:sz="0" w:space="0" w:color="auto"/>
            <w:bottom w:val="none" w:sz="0" w:space="0" w:color="auto"/>
            <w:right w:val="none" w:sz="0" w:space="0" w:color="auto"/>
          </w:divBdr>
          <w:divsChild>
            <w:div w:id="1756633757">
              <w:marLeft w:val="0"/>
              <w:marRight w:val="0"/>
              <w:marTop w:val="0"/>
              <w:marBottom w:val="0"/>
              <w:divBdr>
                <w:top w:val="none" w:sz="0" w:space="0" w:color="auto"/>
                <w:left w:val="none" w:sz="0" w:space="0" w:color="auto"/>
                <w:bottom w:val="none" w:sz="0" w:space="0" w:color="auto"/>
                <w:right w:val="none" w:sz="0" w:space="0" w:color="auto"/>
              </w:divBdr>
              <w:divsChild>
                <w:div w:id="2013800150">
                  <w:marLeft w:val="0"/>
                  <w:marRight w:val="0"/>
                  <w:marTop w:val="0"/>
                  <w:marBottom w:val="0"/>
                  <w:divBdr>
                    <w:top w:val="none" w:sz="0" w:space="0" w:color="auto"/>
                    <w:left w:val="none" w:sz="0" w:space="0" w:color="auto"/>
                    <w:bottom w:val="none" w:sz="0" w:space="0" w:color="auto"/>
                    <w:right w:val="none" w:sz="0" w:space="0" w:color="auto"/>
                  </w:divBdr>
                  <w:divsChild>
                    <w:div w:id="7184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1084">
      <w:bodyDiv w:val="1"/>
      <w:marLeft w:val="0"/>
      <w:marRight w:val="0"/>
      <w:marTop w:val="0"/>
      <w:marBottom w:val="0"/>
      <w:divBdr>
        <w:top w:val="none" w:sz="0" w:space="0" w:color="auto"/>
        <w:left w:val="none" w:sz="0" w:space="0" w:color="auto"/>
        <w:bottom w:val="none" w:sz="0" w:space="0" w:color="auto"/>
        <w:right w:val="none" w:sz="0" w:space="0" w:color="auto"/>
      </w:divBdr>
    </w:div>
    <w:div w:id="167865553">
      <w:bodyDiv w:val="1"/>
      <w:marLeft w:val="0"/>
      <w:marRight w:val="0"/>
      <w:marTop w:val="0"/>
      <w:marBottom w:val="0"/>
      <w:divBdr>
        <w:top w:val="none" w:sz="0" w:space="0" w:color="auto"/>
        <w:left w:val="none" w:sz="0" w:space="0" w:color="auto"/>
        <w:bottom w:val="none" w:sz="0" w:space="0" w:color="auto"/>
        <w:right w:val="none" w:sz="0" w:space="0" w:color="auto"/>
      </w:divBdr>
      <w:divsChild>
        <w:div w:id="335695758">
          <w:marLeft w:val="0"/>
          <w:marRight w:val="0"/>
          <w:marTop w:val="0"/>
          <w:marBottom w:val="0"/>
          <w:divBdr>
            <w:top w:val="none" w:sz="0" w:space="0" w:color="auto"/>
            <w:left w:val="none" w:sz="0" w:space="0" w:color="auto"/>
            <w:bottom w:val="none" w:sz="0" w:space="0" w:color="auto"/>
            <w:right w:val="none" w:sz="0" w:space="0" w:color="auto"/>
          </w:divBdr>
          <w:divsChild>
            <w:div w:id="663123189">
              <w:marLeft w:val="0"/>
              <w:marRight w:val="0"/>
              <w:marTop w:val="0"/>
              <w:marBottom w:val="0"/>
              <w:divBdr>
                <w:top w:val="none" w:sz="0" w:space="0" w:color="auto"/>
                <w:left w:val="none" w:sz="0" w:space="0" w:color="auto"/>
                <w:bottom w:val="none" w:sz="0" w:space="0" w:color="auto"/>
                <w:right w:val="none" w:sz="0" w:space="0" w:color="auto"/>
              </w:divBdr>
              <w:divsChild>
                <w:div w:id="964000097">
                  <w:marLeft w:val="0"/>
                  <w:marRight w:val="0"/>
                  <w:marTop w:val="0"/>
                  <w:marBottom w:val="0"/>
                  <w:divBdr>
                    <w:top w:val="none" w:sz="0" w:space="0" w:color="auto"/>
                    <w:left w:val="none" w:sz="0" w:space="0" w:color="auto"/>
                    <w:bottom w:val="none" w:sz="0" w:space="0" w:color="auto"/>
                    <w:right w:val="none" w:sz="0" w:space="0" w:color="auto"/>
                  </w:divBdr>
                  <w:divsChild>
                    <w:div w:id="15609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0148">
      <w:bodyDiv w:val="1"/>
      <w:marLeft w:val="0"/>
      <w:marRight w:val="0"/>
      <w:marTop w:val="0"/>
      <w:marBottom w:val="0"/>
      <w:divBdr>
        <w:top w:val="none" w:sz="0" w:space="0" w:color="auto"/>
        <w:left w:val="none" w:sz="0" w:space="0" w:color="auto"/>
        <w:bottom w:val="none" w:sz="0" w:space="0" w:color="auto"/>
        <w:right w:val="none" w:sz="0" w:space="0" w:color="auto"/>
      </w:divBdr>
      <w:divsChild>
        <w:div w:id="1307782361">
          <w:marLeft w:val="0"/>
          <w:marRight w:val="0"/>
          <w:marTop w:val="0"/>
          <w:marBottom w:val="0"/>
          <w:divBdr>
            <w:top w:val="none" w:sz="0" w:space="0" w:color="auto"/>
            <w:left w:val="none" w:sz="0" w:space="0" w:color="auto"/>
            <w:bottom w:val="none" w:sz="0" w:space="0" w:color="auto"/>
            <w:right w:val="none" w:sz="0" w:space="0" w:color="auto"/>
          </w:divBdr>
          <w:divsChild>
            <w:div w:id="1777171076">
              <w:marLeft w:val="0"/>
              <w:marRight w:val="0"/>
              <w:marTop w:val="0"/>
              <w:marBottom w:val="0"/>
              <w:divBdr>
                <w:top w:val="none" w:sz="0" w:space="0" w:color="auto"/>
                <w:left w:val="none" w:sz="0" w:space="0" w:color="auto"/>
                <w:bottom w:val="none" w:sz="0" w:space="0" w:color="auto"/>
                <w:right w:val="none" w:sz="0" w:space="0" w:color="auto"/>
              </w:divBdr>
              <w:divsChild>
                <w:div w:id="1088116665">
                  <w:marLeft w:val="0"/>
                  <w:marRight w:val="0"/>
                  <w:marTop w:val="0"/>
                  <w:marBottom w:val="0"/>
                  <w:divBdr>
                    <w:top w:val="none" w:sz="0" w:space="0" w:color="auto"/>
                    <w:left w:val="none" w:sz="0" w:space="0" w:color="auto"/>
                    <w:bottom w:val="none" w:sz="0" w:space="0" w:color="auto"/>
                    <w:right w:val="none" w:sz="0" w:space="0" w:color="auto"/>
                  </w:divBdr>
                  <w:divsChild>
                    <w:div w:id="19587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3653">
      <w:bodyDiv w:val="1"/>
      <w:marLeft w:val="0"/>
      <w:marRight w:val="0"/>
      <w:marTop w:val="0"/>
      <w:marBottom w:val="0"/>
      <w:divBdr>
        <w:top w:val="none" w:sz="0" w:space="0" w:color="auto"/>
        <w:left w:val="none" w:sz="0" w:space="0" w:color="auto"/>
        <w:bottom w:val="none" w:sz="0" w:space="0" w:color="auto"/>
        <w:right w:val="none" w:sz="0" w:space="0" w:color="auto"/>
      </w:divBdr>
      <w:divsChild>
        <w:div w:id="395248837">
          <w:marLeft w:val="0"/>
          <w:marRight w:val="0"/>
          <w:marTop w:val="0"/>
          <w:marBottom w:val="0"/>
          <w:divBdr>
            <w:top w:val="none" w:sz="0" w:space="0" w:color="auto"/>
            <w:left w:val="none" w:sz="0" w:space="0" w:color="auto"/>
            <w:bottom w:val="none" w:sz="0" w:space="0" w:color="auto"/>
            <w:right w:val="none" w:sz="0" w:space="0" w:color="auto"/>
          </w:divBdr>
          <w:divsChild>
            <w:div w:id="318197482">
              <w:marLeft w:val="0"/>
              <w:marRight w:val="0"/>
              <w:marTop w:val="0"/>
              <w:marBottom w:val="0"/>
              <w:divBdr>
                <w:top w:val="none" w:sz="0" w:space="0" w:color="auto"/>
                <w:left w:val="none" w:sz="0" w:space="0" w:color="auto"/>
                <w:bottom w:val="none" w:sz="0" w:space="0" w:color="auto"/>
                <w:right w:val="none" w:sz="0" w:space="0" w:color="auto"/>
              </w:divBdr>
              <w:divsChild>
                <w:div w:id="445539532">
                  <w:marLeft w:val="0"/>
                  <w:marRight w:val="0"/>
                  <w:marTop w:val="0"/>
                  <w:marBottom w:val="0"/>
                  <w:divBdr>
                    <w:top w:val="none" w:sz="0" w:space="0" w:color="auto"/>
                    <w:left w:val="none" w:sz="0" w:space="0" w:color="auto"/>
                    <w:bottom w:val="none" w:sz="0" w:space="0" w:color="auto"/>
                    <w:right w:val="none" w:sz="0" w:space="0" w:color="auto"/>
                  </w:divBdr>
                  <w:divsChild>
                    <w:div w:id="21253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0758">
      <w:bodyDiv w:val="1"/>
      <w:marLeft w:val="0"/>
      <w:marRight w:val="0"/>
      <w:marTop w:val="0"/>
      <w:marBottom w:val="0"/>
      <w:divBdr>
        <w:top w:val="none" w:sz="0" w:space="0" w:color="auto"/>
        <w:left w:val="none" w:sz="0" w:space="0" w:color="auto"/>
        <w:bottom w:val="none" w:sz="0" w:space="0" w:color="auto"/>
        <w:right w:val="none" w:sz="0" w:space="0" w:color="auto"/>
      </w:divBdr>
      <w:divsChild>
        <w:div w:id="294988570">
          <w:marLeft w:val="0"/>
          <w:marRight w:val="0"/>
          <w:marTop w:val="0"/>
          <w:marBottom w:val="0"/>
          <w:divBdr>
            <w:top w:val="none" w:sz="0" w:space="0" w:color="auto"/>
            <w:left w:val="none" w:sz="0" w:space="0" w:color="auto"/>
            <w:bottom w:val="none" w:sz="0" w:space="0" w:color="auto"/>
            <w:right w:val="none" w:sz="0" w:space="0" w:color="auto"/>
          </w:divBdr>
          <w:divsChild>
            <w:div w:id="1759475217">
              <w:marLeft w:val="0"/>
              <w:marRight w:val="0"/>
              <w:marTop w:val="0"/>
              <w:marBottom w:val="0"/>
              <w:divBdr>
                <w:top w:val="none" w:sz="0" w:space="0" w:color="auto"/>
                <w:left w:val="none" w:sz="0" w:space="0" w:color="auto"/>
                <w:bottom w:val="none" w:sz="0" w:space="0" w:color="auto"/>
                <w:right w:val="none" w:sz="0" w:space="0" w:color="auto"/>
              </w:divBdr>
              <w:divsChild>
                <w:div w:id="841818594">
                  <w:marLeft w:val="0"/>
                  <w:marRight w:val="0"/>
                  <w:marTop w:val="0"/>
                  <w:marBottom w:val="0"/>
                  <w:divBdr>
                    <w:top w:val="none" w:sz="0" w:space="0" w:color="auto"/>
                    <w:left w:val="none" w:sz="0" w:space="0" w:color="auto"/>
                    <w:bottom w:val="none" w:sz="0" w:space="0" w:color="auto"/>
                    <w:right w:val="none" w:sz="0" w:space="0" w:color="auto"/>
                  </w:divBdr>
                  <w:divsChild>
                    <w:div w:id="14224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7935">
      <w:bodyDiv w:val="1"/>
      <w:marLeft w:val="0"/>
      <w:marRight w:val="0"/>
      <w:marTop w:val="0"/>
      <w:marBottom w:val="0"/>
      <w:divBdr>
        <w:top w:val="none" w:sz="0" w:space="0" w:color="auto"/>
        <w:left w:val="none" w:sz="0" w:space="0" w:color="auto"/>
        <w:bottom w:val="none" w:sz="0" w:space="0" w:color="auto"/>
        <w:right w:val="none" w:sz="0" w:space="0" w:color="auto"/>
      </w:divBdr>
    </w:div>
    <w:div w:id="219564221">
      <w:bodyDiv w:val="1"/>
      <w:marLeft w:val="0"/>
      <w:marRight w:val="0"/>
      <w:marTop w:val="0"/>
      <w:marBottom w:val="0"/>
      <w:divBdr>
        <w:top w:val="none" w:sz="0" w:space="0" w:color="auto"/>
        <w:left w:val="none" w:sz="0" w:space="0" w:color="auto"/>
        <w:bottom w:val="none" w:sz="0" w:space="0" w:color="auto"/>
        <w:right w:val="none" w:sz="0" w:space="0" w:color="auto"/>
      </w:divBdr>
    </w:div>
    <w:div w:id="220336909">
      <w:bodyDiv w:val="1"/>
      <w:marLeft w:val="0"/>
      <w:marRight w:val="0"/>
      <w:marTop w:val="0"/>
      <w:marBottom w:val="0"/>
      <w:divBdr>
        <w:top w:val="none" w:sz="0" w:space="0" w:color="auto"/>
        <w:left w:val="none" w:sz="0" w:space="0" w:color="auto"/>
        <w:bottom w:val="none" w:sz="0" w:space="0" w:color="auto"/>
        <w:right w:val="none" w:sz="0" w:space="0" w:color="auto"/>
      </w:divBdr>
    </w:div>
    <w:div w:id="243878537">
      <w:bodyDiv w:val="1"/>
      <w:marLeft w:val="0"/>
      <w:marRight w:val="0"/>
      <w:marTop w:val="0"/>
      <w:marBottom w:val="0"/>
      <w:divBdr>
        <w:top w:val="none" w:sz="0" w:space="0" w:color="auto"/>
        <w:left w:val="none" w:sz="0" w:space="0" w:color="auto"/>
        <w:bottom w:val="none" w:sz="0" w:space="0" w:color="auto"/>
        <w:right w:val="none" w:sz="0" w:space="0" w:color="auto"/>
      </w:divBdr>
      <w:divsChild>
        <w:div w:id="1471702320">
          <w:marLeft w:val="0"/>
          <w:marRight w:val="0"/>
          <w:marTop w:val="0"/>
          <w:marBottom w:val="0"/>
          <w:divBdr>
            <w:top w:val="none" w:sz="0" w:space="0" w:color="auto"/>
            <w:left w:val="none" w:sz="0" w:space="0" w:color="auto"/>
            <w:bottom w:val="none" w:sz="0" w:space="0" w:color="auto"/>
            <w:right w:val="none" w:sz="0" w:space="0" w:color="auto"/>
          </w:divBdr>
          <w:divsChild>
            <w:div w:id="464616172">
              <w:marLeft w:val="0"/>
              <w:marRight w:val="0"/>
              <w:marTop w:val="0"/>
              <w:marBottom w:val="0"/>
              <w:divBdr>
                <w:top w:val="none" w:sz="0" w:space="0" w:color="auto"/>
                <w:left w:val="none" w:sz="0" w:space="0" w:color="auto"/>
                <w:bottom w:val="none" w:sz="0" w:space="0" w:color="auto"/>
                <w:right w:val="none" w:sz="0" w:space="0" w:color="auto"/>
              </w:divBdr>
              <w:divsChild>
                <w:div w:id="1243561745">
                  <w:marLeft w:val="0"/>
                  <w:marRight w:val="0"/>
                  <w:marTop w:val="0"/>
                  <w:marBottom w:val="0"/>
                  <w:divBdr>
                    <w:top w:val="none" w:sz="0" w:space="0" w:color="auto"/>
                    <w:left w:val="none" w:sz="0" w:space="0" w:color="auto"/>
                    <w:bottom w:val="none" w:sz="0" w:space="0" w:color="auto"/>
                    <w:right w:val="none" w:sz="0" w:space="0" w:color="auto"/>
                  </w:divBdr>
                  <w:divsChild>
                    <w:div w:id="10090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30128">
      <w:bodyDiv w:val="1"/>
      <w:marLeft w:val="0"/>
      <w:marRight w:val="0"/>
      <w:marTop w:val="0"/>
      <w:marBottom w:val="0"/>
      <w:divBdr>
        <w:top w:val="none" w:sz="0" w:space="0" w:color="auto"/>
        <w:left w:val="none" w:sz="0" w:space="0" w:color="auto"/>
        <w:bottom w:val="none" w:sz="0" w:space="0" w:color="auto"/>
        <w:right w:val="none" w:sz="0" w:space="0" w:color="auto"/>
      </w:divBdr>
    </w:div>
    <w:div w:id="254553175">
      <w:bodyDiv w:val="1"/>
      <w:marLeft w:val="0"/>
      <w:marRight w:val="0"/>
      <w:marTop w:val="0"/>
      <w:marBottom w:val="0"/>
      <w:divBdr>
        <w:top w:val="none" w:sz="0" w:space="0" w:color="auto"/>
        <w:left w:val="none" w:sz="0" w:space="0" w:color="auto"/>
        <w:bottom w:val="none" w:sz="0" w:space="0" w:color="auto"/>
        <w:right w:val="none" w:sz="0" w:space="0" w:color="auto"/>
      </w:divBdr>
    </w:div>
    <w:div w:id="269704480">
      <w:bodyDiv w:val="1"/>
      <w:marLeft w:val="0"/>
      <w:marRight w:val="0"/>
      <w:marTop w:val="0"/>
      <w:marBottom w:val="0"/>
      <w:divBdr>
        <w:top w:val="none" w:sz="0" w:space="0" w:color="auto"/>
        <w:left w:val="none" w:sz="0" w:space="0" w:color="auto"/>
        <w:bottom w:val="none" w:sz="0" w:space="0" w:color="auto"/>
        <w:right w:val="none" w:sz="0" w:space="0" w:color="auto"/>
      </w:divBdr>
    </w:div>
    <w:div w:id="271744224">
      <w:bodyDiv w:val="1"/>
      <w:marLeft w:val="0"/>
      <w:marRight w:val="0"/>
      <w:marTop w:val="0"/>
      <w:marBottom w:val="0"/>
      <w:divBdr>
        <w:top w:val="none" w:sz="0" w:space="0" w:color="auto"/>
        <w:left w:val="none" w:sz="0" w:space="0" w:color="auto"/>
        <w:bottom w:val="none" w:sz="0" w:space="0" w:color="auto"/>
        <w:right w:val="none" w:sz="0" w:space="0" w:color="auto"/>
      </w:divBdr>
    </w:div>
    <w:div w:id="306053519">
      <w:bodyDiv w:val="1"/>
      <w:marLeft w:val="0"/>
      <w:marRight w:val="0"/>
      <w:marTop w:val="0"/>
      <w:marBottom w:val="0"/>
      <w:divBdr>
        <w:top w:val="none" w:sz="0" w:space="0" w:color="auto"/>
        <w:left w:val="none" w:sz="0" w:space="0" w:color="auto"/>
        <w:bottom w:val="none" w:sz="0" w:space="0" w:color="auto"/>
        <w:right w:val="none" w:sz="0" w:space="0" w:color="auto"/>
      </w:divBdr>
      <w:divsChild>
        <w:div w:id="1615598310">
          <w:marLeft w:val="0"/>
          <w:marRight w:val="0"/>
          <w:marTop w:val="0"/>
          <w:marBottom w:val="0"/>
          <w:divBdr>
            <w:top w:val="none" w:sz="0" w:space="0" w:color="auto"/>
            <w:left w:val="none" w:sz="0" w:space="0" w:color="auto"/>
            <w:bottom w:val="none" w:sz="0" w:space="0" w:color="auto"/>
            <w:right w:val="none" w:sz="0" w:space="0" w:color="auto"/>
          </w:divBdr>
          <w:divsChild>
            <w:div w:id="888422497">
              <w:marLeft w:val="0"/>
              <w:marRight w:val="0"/>
              <w:marTop w:val="0"/>
              <w:marBottom w:val="0"/>
              <w:divBdr>
                <w:top w:val="none" w:sz="0" w:space="0" w:color="auto"/>
                <w:left w:val="none" w:sz="0" w:space="0" w:color="auto"/>
                <w:bottom w:val="none" w:sz="0" w:space="0" w:color="auto"/>
                <w:right w:val="none" w:sz="0" w:space="0" w:color="auto"/>
              </w:divBdr>
              <w:divsChild>
                <w:div w:id="284309232">
                  <w:marLeft w:val="0"/>
                  <w:marRight w:val="0"/>
                  <w:marTop w:val="0"/>
                  <w:marBottom w:val="0"/>
                  <w:divBdr>
                    <w:top w:val="none" w:sz="0" w:space="0" w:color="auto"/>
                    <w:left w:val="none" w:sz="0" w:space="0" w:color="auto"/>
                    <w:bottom w:val="none" w:sz="0" w:space="0" w:color="auto"/>
                    <w:right w:val="none" w:sz="0" w:space="0" w:color="auto"/>
                  </w:divBdr>
                  <w:divsChild>
                    <w:div w:id="16914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8473">
      <w:bodyDiv w:val="1"/>
      <w:marLeft w:val="0"/>
      <w:marRight w:val="0"/>
      <w:marTop w:val="0"/>
      <w:marBottom w:val="0"/>
      <w:divBdr>
        <w:top w:val="none" w:sz="0" w:space="0" w:color="auto"/>
        <w:left w:val="none" w:sz="0" w:space="0" w:color="auto"/>
        <w:bottom w:val="none" w:sz="0" w:space="0" w:color="auto"/>
        <w:right w:val="none" w:sz="0" w:space="0" w:color="auto"/>
      </w:divBdr>
    </w:div>
    <w:div w:id="333149203">
      <w:bodyDiv w:val="1"/>
      <w:marLeft w:val="0"/>
      <w:marRight w:val="0"/>
      <w:marTop w:val="0"/>
      <w:marBottom w:val="0"/>
      <w:divBdr>
        <w:top w:val="none" w:sz="0" w:space="0" w:color="auto"/>
        <w:left w:val="none" w:sz="0" w:space="0" w:color="auto"/>
        <w:bottom w:val="none" w:sz="0" w:space="0" w:color="auto"/>
        <w:right w:val="none" w:sz="0" w:space="0" w:color="auto"/>
      </w:divBdr>
      <w:divsChild>
        <w:div w:id="1448741379">
          <w:marLeft w:val="0"/>
          <w:marRight w:val="0"/>
          <w:marTop w:val="0"/>
          <w:marBottom w:val="0"/>
          <w:divBdr>
            <w:top w:val="none" w:sz="0" w:space="0" w:color="auto"/>
            <w:left w:val="none" w:sz="0" w:space="0" w:color="auto"/>
            <w:bottom w:val="none" w:sz="0" w:space="0" w:color="auto"/>
            <w:right w:val="none" w:sz="0" w:space="0" w:color="auto"/>
          </w:divBdr>
          <w:divsChild>
            <w:div w:id="106825526">
              <w:marLeft w:val="0"/>
              <w:marRight w:val="0"/>
              <w:marTop w:val="0"/>
              <w:marBottom w:val="0"/>
              <w:divBdr>
                <w:top w:val="none" w:sz="0" w:space="0" w:color="auto"/>
                <w:left w:val="none" w:sz="0" w:space="0" w:color="auto"/>
                <w:bottom w:val="none" w:sz="0" w:space="0" w:color="auto"/>
                <w:right w:val="none" w:sz="0" w:space="0" w:color="auto"/>
              </w:divBdr>
              <w:divsChild>
                <w:div w:id="345330637">
                  <w:marLeft w:val="0"/>
                  <w:marRight w:val="0"/>
                  <w:marTop w:val="0"/>
                  <w:marBottom w:val="0"/>
                  <w:divBdr>
                    <w:top w:val="none" w:sz="0" w:space="0" w:color="auto"/>
                    <w:left w:val="none" w:sz="0" w:space="0" w:color="auto"/>
                    <w:bottom w:val="none" w:sz="0" w:space="0" w:color="auto"/>
                    <w:right w:val="none" w:sz="0" w:space="0" w:color="auto"/>
                  </w:divBdr>
                </w:div>
              </w:divsChild>
            </w:div>
            <w:div w:id="1107966922">
              <w:marLeft w:val="0"/>
              <w:marRight w:val="0"/>
              <w:marTop w:val="0"/>
              <w:marBottom w:val="0"/>
              <w:divBdr>
                <w:top w:val="none" w:sz="0" w:space="0" w:color="auto"/>
                <w:left w:val="none" w:sz="0" w:space="0" w:color="auto"/>
                <w:bottom w:val="none" w:sz="0" w:space="0" w:color="auto"/>
                <w:right w:val="none" w:sz="0" w:space="0" w:color="auto"/>
              </w:divBdr>
              <w:divsChild>
                <w:div w:id="10152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813">
          <w:marLeft w:val="0"/>
          <w:marRight w:val="0"/>
          <w:marTop w:val="0"/>
          <w:marBottom w:val="0"/>
          <w:divBdr>
            <w:top w:val="none" w:sz="0" w:space="0" w:color="auto"/>
            <w:left w:val="none" w:sz="0" w:space="0" w:color="auto"/>
            <w:bottom w:val="none" w:sz="0" w:space="0" w:color="auto"/>
            <w:right w:val="none" w:sz="0" w:space="0" w:color="auto"/>
          </w:divBdr>
          <w:divsChild>
            <w:div w:id="1379938163">
              <w:marLeft w:val="0"/>
              <w:marRight w:val="0"/>
              <w:marTop w:val="0"/>
              <w:marBottom w:val="0"/>
              <w:divBdr>
                <w:top w:val="none" w:sz="0" w:space="0" w:color="auto"/>
                <w:left w:val="none" w:sz="0" w:space="0" w:color="auto"/>
                <w:bottom w:val="none" w:sz="0" w:space="0" w:color="auto"/>
                <w:right w:val="none" w:sz="0" w:space="0" w:color="auto"/>
              </w:divBdr>
              <w:divsChild>
                <w:div w:id="2598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063199">
      <w:bodyDiv w:val="1"/>
      <w:marLeft w:val="0"/>
      <w:marRight w:val="0"/>
      <w:marTop w:val="0"/>
      <w:marBottom w:val="0"/>
      <w:divBdr>
        <w:top w:val="none" w:sz="0" w:space="0" w:color="auto"/>
        <w:left w:val="none" w:sz="0" w:space="0" w:color="auto"/>
        <w:bottom w:val="none" w:sz="0" w:space="0" w:color="auto"/>
        <w:right w:val="none" w:sz="0" w:space="0" w:color="auto"/>
      </w:divBdr>
    </w:div>
    <w:div w:id="350224997">
      <w:bodyDiv w:val="1"/>
      <w:marLeft w:val="0"/>
      <w:marRight w:val="0"/>
      <w:marTop w:val="0"/>
      <w:marBottom w:val="0"/>
      <w:divBdr>
        <w:top w:val="none" w:sz="0" w:space="0" w:color="auto"/>
        <w:left w:val="none" w:sz="0" w:space="0" w:color="auto"/>
        <w:bottom w:val="none" w:sz="0" w:space="0" w:color="auto"/>
        <w:right w:val="none" w:sz="0" w:space="0" w:color="auto"/>
      </w:divBdr>
    </w:div>
    <w:div w:id="354187027">
      <w:bodyDiv w:val="1"/>
      <w:marLeft w:val="0"/>
      <w:marRight w:val="0"/>
      <w:marTop w:val="0"/>
      <w:marBottom w:val="0"/>
      <w:divBdr>
        <w:top w:val="none" w:sz="0" w:space="0" w:color="auto"/>
        <w:left w:val="none" w:sz="0" w:space="0" w:color="auto"/>
        <w:bottom w:val="none" w:sz="0" w:space="0" w:color="auto"/>
        <w:right w:val="none" w:sz="0" w:space="0" w:color="auto"/>
      </w:divBdr>
      <w:divsChild>
        <w:div w:id="79837969">
          <w:marLeft w:val="0"/>
          <w:marRight w:val="0"/>
          <w:marTop w:val="0"/>
          <w:marBottom w:val="0"/>
          <w:divBdr>
            <w:top w:val="none" w:sz="0" w:space="0" w:color="auto"/>
            <w:left w:val="none" w:sz="0" w:space="0" w:color="auto"/>
            <w:bottom w:val="none" w:sz="0" w:space="0" w:color="auto"/>
            <w:right w:val="none" w:sz="0" w:space="0" w:color="auto"/>
          </w:divBdr>
          <w:divsChild>
            <w:div w:id="2066291540">
              <w:marLeft w:val="0"/>
              <w:marRight w:val="0"/>
              <w:marTop w:val="0"/>
              <w:marBottom w:val="0"/>
              <w:divBdr>
                <w:top w:val="none" w:sz="0" w:space="0" w:color="auto"/>
                <w:left w:val="none" w:sz="0" w:space="0" w:color="auto"/>
                <w:bottom w:val="none" w:sz="0" w:space="0" w:color="auto"/>
                <w:right w:val="none" w:sz="0" w:space="0" w:color="auto"/>
              </w:divBdr>
              <w:divsChild>
                <w:div w:id="53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3086">
      <w:bodyDiv w:val="1"/>
      <w:marLeft w:val="0"/>
      <w:marRight w:val="0"/>
      <w:marTop w:val="0"/>
      <w:marBottom w:val="0"/>
      <w:divBdr>
        <w:top w:val="none" w:sz="0" w:space="0" w:color="auto"/>
        <w:left w:val="none" w:sz="0" w:space="0" w:color="auto"/>
        <w:bottom w:val="none" w:sz="0" w:space="0" w:color="auto"/>
        <w:right w:val="none" w:sz="0" w:space="0" w:color="auto"/>
      </w:divBdr>
    </w:div>
    <w:div w:id="391656531">
      <w:bodyDiv w:val="1"/>
      <w:marLeft w:val="0"/>
      <w:marRight w:val="0"/>
      <w:marTop w:val="0"/>
      <w:marBottom w:val="0"/>
      <w:divBdr>
        <w:top w:val="none" w:sz="0" w:space="0" w:color="auto"/>
        <w:left w:val="none" w:sz="0" w:space="0" w:color="auto"/>
        <w:bottom w:val="none" w:sz="0" w:space="0" w:color="auto"/>
        <w:right w:val="none" w:sz="0" w:space="0" w:color="auto"/>
      </w:divBdr>
      <w:divsChild>
        <w:div w:id="1439060508">
          <w:marLeft w:val="0"/>
          <w:marRight w:val="0"/>
          <w:marTop w:val="0"/>
          <w:marBottom w:val="0"/>
          <w:divBdr>
            <w:top w:val="none" w:sz="0" w:space="0" w:color="auto"/>
            <w:left w:val="none" w:sz="0" w:space="0" w:color="auto"/>
            <w:bottom w:val="none" w:sz="0" w:space="0" w:color="auto"/>
            <w:right w:val="none" w:sz="0" w:space="0" w:color="auto"/>
          </w:divBdr>
          <w:divsChild>
            <w:div w:id="3365703">
              <w:marLeft w:val="0"/>
              <w:marRight w:val="0"/>
              <w:marTop w:val="0"/>
              <w:marBottom w:val="0"/>
              <w:divBdr>
                <w:top w:val="none" w:sz="0" w:space="0" w:color="auto"/>
                <w:left w:val="none" w:sz="0" w:space="0" w:color="auto"/>
                <w:bottom w:val="none" w:sz="0" w:space="0" w:color="auto"/>
                <w:right w:val="none" w:sz="0" w:space="0" w:color="auto"/>
              </w:divBdr>
              <w:divsChild>
                <w:div w:id="1562596241">
                  <w:marLeft w:val="0"/>
                  <w:marRight w:val="0"/>
                  <w:marTop w:val="0"/>
                  <w:marBottom w:val="0"/>
                  <w:divBdr>
                    <w:top w:val="none" w:sz="0" w:space="0" w:color="auto"/>
                    <w:left w:val="none" w:sz="0" w:space="0" w:color="auto"/>
                    <w:bottom w:val="none" w:sz="0" w:space="0" w:color="auto"/>
                    <w:right w:val="none" w:sz="0" w:space="0" w:color="auto"/>
                  </w:divBdr>
                  <w:divsChild>
                    <w:div w:id="19620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77427">
      <w:bodyDiv w:val="1"/>
      <w:marLeft w:val="0"/>
      <w:marRight w:val="0"/>
      <w:marTop w:val="0"/>
      <w:marBottom w:val="0"/>
      <w:divBdr>
        <w:top w:val="none" w:sz="0" w:space="0" w:color="auto"/>
        <w:left w:val="none" w:sz="0" w:space="0" w:color="auto"/>
        <w:bottom w:val="none" w:sz="0" w:space="0" w:color="auto"/>
        <w:right w:val="none" w:sz="0" w:space="0" w:color="auto"/>
      </w:divBdr>
    </w:div>
    <w:div w:id="448354229">
      <w:bodyDiv w:val="1"/>
      <w:marLeft w:val="0"/>
      <w:marRight w:val="0"/>
      <w:marTop w:val="0"/>
      <w:marBottom w:val="0"/>
      <w:divBdr>
        <w:top w:val="none" w:sz="0" w:space="0" w:color="auto"/>
        <w:left w:val="none" w:sz="0" w:space="0" w:color="auto"/>
        <w:bottom w:val="none" w:sz="0" w:space="0" w:color="auto"/>
        <w:right w:val="none" w:sz="0" w:space="0" w:color="auto"/>
      </w:divBdr>
      <w:divsChild>
        <w:div w:id="2067870434">
          <w:marLeft w:val="0"/>
          <w:marRight w:val="0"/>
          <w:marTop w:val="0"/>
          <w:marBottom w:val="0"/>
          <w:divBdr>
            <w:top w:val="none" w:sz="0" w:space="0" w:color="auto"/>
            <w:left w:val="none" w:sz="0" w:space="0" w:color="auto"/>
            <w:bottom w:val="none" w:sz="0" w:space="0" w:color="auto"/>
            <w:right w:val="none" w:sz="0" w:space="0" w:color="auto"/>
          </w:divBdr>
          <w:divsChild>
            <w:div w:id="1341347863">
              <w:marLeft w:val="0"/>
              <w:marRight w:val="0"/>
              <w:marTop w:val="0"/>
              <w:marBottom w:val="0"/>
              <w:divBdr>
                <w:top w:val="none" w:sz="0" w:space="0" w:color="auto"/>
                <w:left w:val="none" w:sz="0" w:space="0" w:color="auto"/>
                <w:bottom w:val="none" w:sz="0" w:space="0" w:color="auto"/>
                <w:right w:val="none" w:sz="0" w:space="0" w:color="auto"/>
              </w:divBdr>
              <w:divsChild>
                <w:div w:id="2116095242">
                  <w:marLeft w:val="0"/>
                  <w:marRight w:val="0"/>
                  <w:marTop w:val="0"/>
                  <w:marBottom w:val="0"/>
                  <w:divBdr>
                    <w:top w:val="none" w:sz="0" w:space="0" w:color="auto"/>
                    <w:left w:val="none" w:sz="0" w:space="0" w:color="auto"/>
                    <w:bottom w:val="none" w:sz="0" w:space="0" w:color="auto"/>
                    <w:right w:val="none" w:sz="0" w:space="0" w:color="auto"/>
                  </w:divBdr>
                  <w:divsChild>
                    <w:div w:id="18405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2173">
      <w:bodyDiv w:val="1"/>
      <w:marLeft w:val="0"/>
      <w:marRight w:val="0"/>
      <w:marTop w:val="0"/>
      <w:marBottom w:val="0"/>
      <w:divBdr>
        <w:top w:val="none" w:sz="0" w:space="0" w:color="auto"/>
        <w:left w:val="none" w:sz="0" w:space="0" w:color="auto"/>
        <w:bottom w:val="none" w:sz="0" w:space="0" w:color="auto"/>
        <w:right w:val="none" w:sz="0" w:space="0" w:color="auto"/>
      </w:divBdr>
      <w:divsChild>
        <w:div w:id="1174222512">
          <w:marLeft w:val="0"/>
          <w:marRight w:val="0"/>
          <w:marTop w:val="0"/>
          <w:marBottom w:val="0"/>
          <w:divBdr>
            <w:top w:val="none" w:sz="0" w:space="0" w:color="auto"/>
            <w:left w:val="none" w:sz="0" w:space="0" w:color="auto"/>
            <w:bottom w:val="none" w:sz="0" w:space="0" w:color="auto"/>
            <w:right w:val="none" w:sz="0" w:space="0" w:color="auto"/>
          </w:divBdr>
          <w:divsChild>
            <w:div w:id="2119373774">
              <w:marLeft w:val="0"/>
              <w:marRight w:val="0"/>
              <w:marTop w:val="0"/>
              <w:marBottom w:val="0"/>
              <w:divBdr>
                <w:top w:val="none" w:sz="0" w:space="0" w:color="auto"/>
                <w:left w:val="none" w:sz="0" w:space="0" w:color="auto"/>
                <w:bottom w:val="none" w:sz="0" w:space="0" w:color="auto"/>
                <w:right w:val="none" w:sz="0" w:space="0" w:color="auto"/>
              </w:divBdr>
              <w:divsChild>
                <w:div w:id="1620334218">
                  <w:marLeft w:val="0"/>
                  <w:marRight w:val="0"/>
                  <w:marTop w:val="0"/>
                  <w:marBottom w:val="0"/>
                  <w:divBdr>
                    <w:top w:val="none" w:sz="0" w:space="0" w:color="auto"/>
                    <w:left w:val="none" w:sz="0" w:space="0" w:color="auto"/>
                    <w:bottom w:val="none" w:sz="0" w:space="0" w:color="auto"/>
                    <w:right w:val="none" w:sz="0" w:space="0" w:color="auto"/>
                  </w:divBdr>
                  <w:divsChild>
                    <w:div w:id="9832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11173">
      <w:bodyDiv w:val="1"/>
      <w:marLeft w:val="0"/>
      <w:marRight w:val="0"/>
      <w:marTop w:val="0"/>
      <w:marBottom w:val="0"/>
      <w:divBdr>
        <w:top w:val="none" w:sz="0" w:space="0" w:color="auto"/>
        <w:left w:val="none" w:sz="0" w:space="0" w:color="auto"/>
        <w:bottom w:val="none" w:sz="0" w:space="0" w:color="auto"/>
        <w:right w:val="none" w:sz="0" w:space="0" w:color="auto"/>
      </w:divBdr>
      <w:divsChild>
        <w:div w:id="2085295676">
          <w:marLeft w:val="0"/>
          <w:marRight w:val="0"/>
          <w:marTop w:val="0"/>
          <w:marBottom w:val="0"/>
          <w:divBdr>
            <w:top w:val="none" w:sz="0" w:space="0" w:color="auto"/>
            <w:left w:val="none" w:sz="0" w:space="0" w:color="auto"/>
            <w:bottom w:val="none" w:sz="0" w:space="0" w:color="auto"/>
            <w:right w:val="none" w:sz="0" w:space="0" w:color="auto"/>
          </w:divBdr>
          <w:divsChild>
            <w:div w:id="739717173">
              <w:marLeft w:val="0"/>
              <w:marRight w:val="0"/>
              <w:marTop w:val="0"/>
              <w:marBottom w:val="0"/>
              <w:divBdr>
                <w:top w:val="none" w:sz="0" w:space="0" w:color="auto"/>
                <w:left w:val="none" w:sz="0" w:space="0" w:color="auto"/>
                <w:bottom w:val="none" w:sz="0" w:space="0" w:color="auto"/>
                <w:right w:val="none" w:sz="0" w:space="0" w:color="auto"/>
              </w:divBdr>
              <w:divsChild>
                <w:div w:id="14573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97732">
      <w:bodyDiv w:val="1"/>
      <w:marLeft w:val="0"/>
      <w:marRight w:val="0"/>
      <w:marTop w:val="0"/>
      <w:marBottom w:val="0"/>
      <w:divBdr>
        <w:top w:val="none" w:sz="0" w:space="0" w:color="auto"/>
        <w:left w:val="none" w:sz="0" w:space="0" w:color="auto"/>
        <w:bottom w:val="none" w:sz="0" w:space="0" w:color="auto"/>
        <w:right w:val="none" w:sz="0" w:space="0" w:color="auto"/>
      </w:divBdr>
      <w:divsChild>
        <w:div w:id="1118259920">
          <w:marLeft w:val="547"/>
          <w:marRight w:val="0"/>
          <w:marTop w:val="200"/>
          <w:marBottom w:val="0"/>
          <w:divBdr>
            <w:top w:val="none" w:sz="0" w:space="0" w:color="auto"/>
            <w:left w:val="none" w:sz="0" w:space="0" w:color="auto"/>
            <w:bottom w:val="none" w:sz="0" w:space="0" w:color="auto"/>
            <w:right w:val="none" w:sz="0" w:space="0" w:color="auto"/>
          </w:divBdr>
        </w:div>
      </w:divsChild>
    </w:div>
    <w:div w:id="515198232">
      <w:bodyDiv w:val="1"/>
      <w:marLeft w:val="0"/>
      <w:marRight w:val="0"/>
      <w:marTop w:val="0"/>
      <w:marBottom w:val="0"/>
      <w:divBdr>
        <w:top w:val="none" w:sz="0" w:space="0" w:color="auto"/>
        <w:left w:val="none" w:sz="0" w:space="0" w:color="auto"/>
        <w:bottom w:val="none" w:sz="0" w:space="0" w:color="auto"/>
        <w:right w:val="none" w:sz="0" w:space="0" w:color="auto"/>
      </w:divBdr>
    </w:div>
    <w:div w:id="524291779">
      <w:bodyDiv w:val="1"/>
      <w:marLeft w:val="0"/>
      <w:marRight w:val="0"/>
      <w:marTop w:val="0"/>
      <w:marBottom w:val="0"/>
      <w:divBdr>
        <w:top w:val="none" w:sz="0" w:space="0" w:color="auto"/>
        <w:left w:val="none" w:sz="0" w:space="0" w:color="auto"/>
        <w:bottom w:val="none" w:sz="0" w:space="0" w:color="auto"/>
        <w:right w:val="none" w:sz="0" w:space="0" w:color="auto"/>
      </w:divBdr>
      <w:divsChild>
        <w:div w:id="1910841060">
          <w:marLeft w:val="0"/>
          <w:marRight w:val="0"/>
          <w:marTop w:val="0"/>
          <w:marBottom w:val="0"/>
          <w:divBdr>
            <w:top w:val="none" w:sz="0" w:space="0" w:color="auto"/>
            <w:left w:val="none" w:sz="0" w:space="0" w:color="auto"/>
            <w:bottom w:val="none" w:sz="0" w:space="0" w:color="auto"/>
            <w:right w:val="none" w:sz="0" w:space="0" w:color="auto"/>
          </w:divBdr>
          <w:divsChild>
            <w:div w:id="2106459016">
              <w:marLeft w:val="0"/>
              <w:marRight w:val="0"/>
              <w:marTop w:val="0"/>
              <w:marBottom w:val="0"/>
              <w:divBdr>
                <w:top w:val="none" w:sz="0" w:space="0" w:color="auto"/>
                <w:left w:val="none" w:sz="0" w:space="0" w:color="auto"/>
                <w:bottom w:val="none" w:sz="0" w:space="0" w:color="auto"/>
                <w:right w:val="none" w:sz="0" w:space="0" w:color="auto"/>
              </w:divBdr>
              <w:divsChild>
                <w:div w:id="18793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1664">
      <w:bodyDiv w:val="1"/>
      <w:marLeft w:val="0"/>
      <w:marRight w:val="0"/>
      <w:marTop w:val="0"/>
      <w:marBottom w:val="0"/>
      <w:divBdr>
        <w:top w:val="none" w:sz="0" w:space="0" w:color="auto"/>
        <w:left w:val="none" w:sz="0" w:space="0" w:color="auto"/>
        <w:bottom w:val="none" w:sz="0" w:space="0" w:color="auto"/>
        <w:right w:val="none" w:sz="0" w:space="0" w:color="auto"/>
      </w:divBdr>
    </w:div>
    <w:div w:id="585044046">
      <w:bodyDiv w:val="1"/>
      <w:marLeft w:val="0"/>
      <w:marRight w:val="0"/>
      <w:marTop w:val="0"/>
      <w:marBottom w:val="0"/>
      <w:divBdr>
        <w:top w:val="none" w:sz="0" w:space="0" w:color="auto"/>
        <w:left w:val="none" w:sz="0" w:space="0" w:color="auto"/>
        <w:bottom w:val="none" w:sz="0" w:space="0" w:color="auto"/>
        <w:right w:val="none" w:sz="0" w:space="0" w:color="auto"/>
      </w:divBdr>
      <w:divsChild>
        <w:div w:id="1019548748">
          <w:marLeft w:val="0"/>
          <w:marRight w:val="0"/>
          <w:marTop w:val="0"/>
          <w:marBottom w:val="0"/>
          <w:divBdr>
            <w:top w:val="none" w:sz="0" w:space="0" w:color="auto"/>
            <w:left w:val="none" w:sz="0" w:space="0" w:color="auto"/>
            <w:bottom w:val="none" w:sz="0" w:space="0" w:color="auto"/>
            <w:right w:val="none" w:sz="0" w:space="0" w:color="auto"/>
          </w:divBdr>
          <w:divsChild>
            <w:div w:id="741022887">
              <w:marLeft w:val="0"/>
              <w:marRight w:val="0"/>
              <w:marTop w:val="0"/>
              <w:marBottom w:val="0"/>
              <w:divBdr>
                <w:top w:val="none" w:sz="0" w:space="0" w:color="auto"/>
                <w:left w:val="none" w:sz="0" w:space="0" w:color="auto"/>
                <w:bottom w:val="none" w:sz="0" w:space="0" w:color="auto"/>
                <w:right w:val="none" w:sz="0" w:space="0" w:color="auto"/>
              </w:divBdr>
              <w:divsChild>
                <w:div w:id="176038875">
                  <w:marLeft w:val="0"/>
                  <w:marRight w:val="0"/>
                  <w:marTop w:val="0"/>
                  <w:marBottom w:val="0"/>
                  <w:divBdr>
                    <w:top w:val="none" w:sz="0" w:space="0" w:color="auto"/>
                    <w:left w:val="none" w:sz="0" w:space="0" w:color="auto"/>
                    <w:bottom w:val="none" w:sz="0" w:space="0" w:color="auto"/>
                    <w:right w:val="none" w:sz="0" w:space="0" w:color="auto"/>
                  </w:divBdr>
                  <w:divsChild>
                    <w:div w:id="12816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575711">
      <w:bodyDiv w:val="1"/>
      <w:marLeft w:val="0"/>
      <w:marRight w:val="0"/>
      <w:marTop w:val="0"/>
      <w:marBottom w:val="0"/>
      <w:divBdr>
        <w:top w:val="none" w:sz="0" w:space="0" w:color="auto"/>
        <w:left w:val="none" w:sz="0" w:space="0" w:color="auto"/>
        <w:bottom w:val="none" w:sz="0" w:space="0" w:color="auto"/>
        <w:right w:val="none" w:sz="0" w:space="0" w:color="auto"/>
      </w:divBdr>
      <w:divsChild>
        <w:div w:id="997611737">
          <w:marLeft w:val="0"/>
          <w:marRight w:val="0"/>
          <w:marTop w:val="0"/>
          <w:marBottom w:val="0"/>
          <w:divBdr>
            <w:top w:val="none" w:sz="0" w:space="0" w:color="auto"/>
            <w:left w:val="none" w:sz="0" w:space="0" w:color="auto"/>
            <w:bottom w:val="none" w:sz="0" w:space="0" w:color="auto"/>
            <w:right w:val="none" w:sz="0" w:space="0" w:color="auto"/>
          </w:divBdr>
          <w:divsChild>
            <w:div w:id="1765031702">
              <w:marLeft w:val="0"/>
              <w:marRight w:val="0"/>
              <w:marTop w:val="0"/>
              <w:marBottom w:val="0"/>
              <w:divBdr>
                <w:top w:val="none" w:sz="0" w:space="0" w:color="auto"/>
                <w:left w:val="none" w:sz="0" w:space="0" w:color="auto"/>
                <w:bottom w:val="none" w:sz="0" w:space="0" w:color="auto"/>
                <w:right w:val="none" w:sz="0" w:space="0" w:color="auto"/>
              </w:divBdr>
              <w:divsChild>
                <w:div w:id="19808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4546">
      <w:bodyDiv w:val="1"/>
      <w:marLeft w:val="0"/>
      <w:marRight w:val="0"/>
      <w:marTop w:val="0"/>
      <w:marBottom w:val="0"/>
      <w:divBdr>
        <w:top w:val="none" w:sz="0" w:space="0" w:color="auto"/>
        <w:left w:val="none" w:sz="0" w:space="0" w:color="auto"/>
        <w:bottom w:val="none" w:sz="0" w:space="0" w:color="auto"/>
        <w:right w:val="none" w:sz="0" w:space="0" w:color="auto"/>
      </w:divBdr>
      <w:divsChild>
        <w:div w:id="654721663">
          <w:marLeft w:val="0"/>
          <w:marRight w:val="0"/>
          <w:marTop w:val="0"/>
          <w:marBottom w:val="0"/>
          <w:divBdr>
            <w:top w:val="none" w:sz="0" w:space="0" w:color="auto"/>
            <w:left w:val="none" w:sz="0" w:space="0" w:color="auto"/>
            <w:bottom w:val="none" w:sz="0" w:space="0" w:color="auto"/>
            <w:right w:val="none" w:sz="0" w:space="0" w:color="auto"/>
          </w:divBdr>
          <w:divsChild>
            <w:div w:id="38436507">
              <w:marLeft w:val="0"/>
              <w:marRight w:val="0"/>
              <w:marTop w:val="0"/>
              <w:marBottom w:val="0"/>
              <w:divBdr>
                <w:top w:val="none" w:sz="0" w:space="0" w:color="auto"/>
                <w:left w:val="none" w:sz="0" w:space="0" w:color="auto"/>
                <w:bottom w:val="none" w:sz="0" w:space="0" w:color="auto"/>
                <w:right w:val="none" w:sz="0" w:space="0" w:color="auto"/>
              </w:divBdr>
              <w:divsChild>
                <w:div w:id="14130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3864">
      <w:bodyDiv w:val="1"/>
      <w:marLeft w:val="0"/>
      <w:marRight w:val="0"/>
      <w:marTop w:val="0"/>
      <w:marBottom w:val="0"/>
      <w:divBdr>
        <w:top w:val="none" w:sz="0" w:space="0" w:color="auto"/>
        <w:left w:val="none" w:sz="0" w:space="0" w:color="auto"/>
        <w:bottom w:val="none" w:sz="0" w:space="0" w:color="auto"/>
        <w:right w:val="none" w:sz="0" w:space="0" w:color="auto"/>
      </w:divBdr>
    </w:div>
    <w:div w:id="666788194">
      <w:bodyDiv w:val="1"/>
      <w:marLeft w:val="0"/>
      <w:marRight w:val="0"/>
      <w:marTop w:val="0"/>
      <w:marBottom w:val="0"/>
      <w:divBdr>
        <w:top w:val="none" w:sz="0" w:space="0" w:color="auto"/>
        <w:left w:val="none" w:sz="0" w:space="0" w:color="auto"/>
        <w:bottom w:val="none" w:sz="0" w:space="0" w:color="auto"/>
        <w:right w:val="none" w:sz="0" w:space="0" w:color="auto"/>
      </w:divBdr>
    </w:div>
    <w:div w:id="693575066">
      <w:bodyDiv w:val="1"/>
      <w:marLeft w:val="0"/>
      <w:marRight w:val="0"/>
      <w:marTop w:val="0"/>
      <w:marBottom w:val="0"/>
      <w:divBdr>
        <w:top w:val="none" w:sz="0" w:space="0" w:color="auto"/>
        <w:left w:val="none" w:sz="0" w:space="0" w:color="auto"/>
        <w:bottom w:val="none" w:sz="0" w:space="0" w:color="auto"/>
        <w:right w:val="none" w:sz="0" w:space="0" w:color="auto"/>
      </w:divBdr>
    </w:div>
    <w:div w:id="712196374">
      <w:bodyDiv w:val="1"/>
      <w:marLeft w:val="0"/>
      <w:marRight w:val="0"/>
      <w:marTop w:val="0"/>
      <w:marBottom w:val="0"/>
      <w:divBdr>
        <w:top w:val="none" w:sz="0" w:space="0" w:color="auto"/>
        <w:left w:val="none" w:sz="0" w:space="0" w:color="auto"/>
        <w:bottom w:val="none" w:sz="0" w:space="0" w:color="auto"/>
        <w:right w:val="none" w:sz="0" w:space="0" w:color="auto"/>
      </w:divBdr>
      <w:divsChild>
        <w:div w:id="647246169">
          <w:marLeft w:val="0"/>
          <w:marRight w:val="0"/>
          <w:marTop w:val="0"/>
          <w:marBottom w:val="0"/>
          <w:divBdr>
            <w:top w:val="none" w:sz="0" w:space="0" w:color="auto"/>
            <w:left w:val="none" w:sz="0" w:space="0" w:color="auto"/>
            <w:bottom w:val="none" w:sz="0" w:space="0" w:color="auto"/>
            <w:right w:val="none" w:sz="0" w:space="0" w:color="auto"/>
          </w:divBdr>
          <w:divsChild>
            <w:div w:id="556091505">
              <w:marLeft w:val="0"/>
              <w:marRight w:val="0"/>
              <w:marTop w:val="0"/>
              <w:marBottom w:val="0"/>
              <w:divBdr>
                <w:top w:val="none" w:sz="0" w:space="0" w:color="auto"/>
                <w:left w:val="none" w:sz="0" w:space="0" w:color="auto"/>
                <w:bottom w:val="none" w:sz="0" w:space="0" w:color="auto"/>
                <w:right w:val="none" w:sz="0" w:space="0" w:color="auto"/>
              </w:divBdr>
              <w:divsChild>
                <w:div w:id="623728016">
                  <w:marLeft w:val="0"/>
                  <w:marRight w:val="0"/>
                  <w:marTop w:val="0"/>
                  <w:marBottom w:val="0"/>
                  <w:divBdr>
                    <w:top w:val="none" w:sz="0" w:space="0" w:color="auto"/>
                    <w:left w:val="none" w:sz="0" w:space="0" w:color="auto"/>
                    <w:bottom w:val="none" w:sz="0" w:space="0" w:color="auto"/>
                    <w:right w:val="none" w:sz="0" w:space="0" w:color="auto"/>
                  </w:divBdr>
                  <w:divsChild>
                    <w:div w:id="7387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4054">
      <w:bodyDiv w:val="1"/>
      <w:marLeft w:val="0"/>
      <w:marRight w:val="0"/>
      <w:marTop w:val="0"/>
      <w:marBottom w:val="0"/>
      <w:divBdr>
        <w:top w:val="none" w:sz="0" w:space="0" w:color="auto"/>
        <w:left w:val="none" w:sz="0" w:space="0" w:color="auto"/>
        <w:bottom w:val="none" w:sz="0" w:space="0" w:color="auto"/>
        <w:right w:val="none" w:sz="0" w:space="0" w:color="auto"/>
      </w:divBdr>
    </w:div>
    <w:div w:id="776758380">
      <w:bodyDiv w:val="1"/>
      <w:marLeft w:val="0"/>
      <w:marRight w:val="0"/>
      <w:marTop w:val="0"/>
      <w:marBottom w:val="0"/>
      <w:divBdr>
        <w:top w:val="none" w:sz="0" w:space="0" w:color="auto"/>
        <w:left w:val="none" w:sz="0" w:space="0" w:color="auto"/>
        <w:bottom w:val="none" w:sz="0" w:space="0" w:color="auto"/>
        <w:right w:val="none" w:sz="0" w:space="0" w:color="auto"/>
      </w:divBdr>
      <w:divsChild>
        <w:div w:id="1582987807">
          <w:marLeft w:val="0"/>
          <w:marRight w:val="0"/>
          <w:marTop w:val="0"/>
          <w:marBottom w:val="0"/>
          <w:divBdr>
            <w:top w:val="none" w:sz="0" w:space="0" w:color="auto"/>
            <w:left w:val="none" w:sz="0" w:space="0" w:color="auto"/>
            <w:bottom w:val="none" w:sz="0" w:space="0" w:color="auto"/>
            <w:right w:val="none" w:sz="0" w:space="0" w:color="auto"/>
          </w:divBdr>
          <w:divsChild>
            <w:div w:id="1397438387">
              <w:marLeft w:val="0"/>
              <w:marRight w:val="0"/>
              <w:marTop w:val="0"/>
              <w:marBottom w:val="0"/>
              <w:divBdr>
                <w:top w:val="none" w:sz="0" w:space="0" w:color="auto"/>
                <w:left w:val="none" w:sz="0" w:space="0" w:color="auto"/>
                <w:bottom w:val="none" w:sz="0" w:space="0" w:color="auto"/>
                <w:right w:val="none" w:sz="0" w:space="0" w:color="auto"/>
              </w:divBdr>
              <w:divsChild>
                <w:div w:id="527643200">
                  <w:marLeft w:val="0"/>
                  <w:marRight w:val="0"/>
                  <w:marTop w:val="0"/>
                  <w:marBottom w:val="0"/>
                  <w:divBdr>
                    <w:top w:val="none" w:sz="0" w:space="0" w:color="auto"/>
                    <w:left w:val="none" w:sz="0" w:space="0" w:color="auto"/>
                    <w:bottom w:val="none" w:sz="0" w:space="0" w:color="auto"/>
                    <w:right w:val="none" w:sz="0" w:space="0" w:color="auto"/>
                  </w:divBdr>
                  <w:divsChild>
                    <w:div w:id="2740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162851">
      <w:bodyDiv w:val="1"/>
      <w:marLeft w:val="0"/>
      <w:marRight w:val="0"/>
      <w:marTop w:val="0"/>
      <w:marBottom w:val="0"/>
      <w:divBdr>
        <w:top w:val="none" w:sz="0" w:space="0" w:color="auto"/>
        <w:left w:val="none" w:sz="0" w:space="0" w:color="auto"/>
        <w:bottom w:val="none" w:sz="0" w:space="0" w:color="auto"/>
        <w:right w:val="none" w:sz="0" w:space="0" w:color="auto"/>
      </w:divBdr>
    </w:div>
    <w:div w:id="803503141">
      <w:bodyDiv w:val="1"/>
      <w:marLeft w:val="0"/>
      <w:marRight w:val="0"/>
      <w:marTop w:val="0"/>
      <w:marBottom w:val="0"/>
      <w:divBdr>
        <w:top w:val="none" w:sz="0" w:space="0" w:color="auto"/>
        <w:left w:val="none" w:sz="0" w:space="0" w:color="auto"/>
        <w:bottom w:val="none" w:sz="0" w:space="0" w:color="auto"/>
        <w:right w:val="none" w:sz="0" w:space="0" w:color="auto"/>
      </w:divBdr>
      <w:divsChild>
        <w:div w:id="996344870">
          <w:marLeft w:val="0"/>
          <w:marRight w:val="0"/>
          <w:marTop w:val="0"/>
          <w:marBottom w:val="0"/>
          <w:divBdr>
            <w:top w:val="none" w:sz="0" w:space="0" w:color="auto"/>
            <w:left w:val="none" w:sz="0" w:space="0" w:color="auto"/>
            <w:bottom w:val="none" w:sz="0" w:space="0" w:color="auto"/>
            <w:right w:val="none" w:sz="0" w:space="0" w:color="auto"/>
          </w:divBdr>
          <w:divsChild>
            <w:div w:id="1386758056">
              <w:marLeft w:val="0"/>
              <w:marRight w:val="0"/>
              <w:marTop w:val="0"/>
              <w:marBottom w:val="0"/>
              <w:divBdr>
                <w:top w:val="none" w:sz="0" w:space="0" w:color="auto"/>
                <w:left w:val="none" w:sz="0" w:space="0" w:color="auto"/>
                <w:bottom w:val="none" w:sz="0" w:space="0" w:color="auto"/>
                <w:right w:val="none" w:sz="0" w:space="0" w:color="auto"/>
              </w:divBdr>
              <w:divsChild>
                <w:div w:id="8926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97270">
      <w:bodyDiv w:val="1"/>
      <w:marLeft w:val="0"/>
      <w:marRight w:val="0"/>
      <w:marTop w:val="0"/>
      <w:marBottom w:val="0"/>
      <w:divBdr>
        <w:top w:val="none" w:sz="0" w:space="0" w:color="auto"/>
        <w:left w:val="none" w:sz="0" w:space="0" w:color="auto"/>
        <w:bottom w:val="none" w:sz="0" w:space="0" w:color="auto"/>
        <w:right w:val="none" w:sz="0" w:space="0" w:color="auto"/>
      </w:divBdr>
    </w:div>
    <w:div w:id="822548869">
      <w:bodyDiv w:val="1"/>
      <w:marLeft w:val="0"/>
      <w:marRight w:val="0"/>
      <w:marTop w:val="0"/>
      <w:marBottom w:val="0"/>
      <w:divBdr>
        <w:top w:val="none" w:sz="0" w:space="0" w:color="auto"/>
        <w:left w:val="none" w:sz="0" w:space="0" w:color="auto"/>
        <w:bottom w:val="none" w:sz="0" w:space="0" w:color="auto"/>
        <w:right w:val="none" w:sz="0" w:space="0" w:color="auto"/>
      </w:divBdr>
      <w:divsChild>
        <w:div w:id="2001959952">
          <w:marLeft w:val="0"/>
          <w:marRight w:val="0"/>
          <w:marTop w:val="0"/>
          <w:marBottom w:val="0"/>
          <w:divBdr>
            <w:top w:val="none" w:sz="0" w:space="0" w:color="auto"/>
            <w:left w:val="none" w:sz="0" w:space="0" w:color="auto"/>
            <w:bottom w:val="none" w:sz="0" w:space="0" w:color="auto"/>
            <w:right w:val="none" w:sz="0" w:space="0" w:color="auto"/>
          </w:divBdr>
          <w:divsChild>
            <w:div w:id="1201239922">
              <w:marLeft w:val="0"/>
              <w:marRight w:val="0"/>
              <w:marTop w:val="0"/>
              <w:marBottom w:val="0"/>
              <w:divBdr>
                <w:top w:val="none" w:sz="0" w:space="0" w:color="auto"/>
                <w:left w:val="none" w:sz="0" w:space="0" w:color="auto"/>
                <w:bottom w:val="none" w:sz="0" w:space="0" w:color="auto"/>
                <w:right w:val="none" w:sz="0" w:space="0" w:color="auto"/>
              </w:divBdr>
              <w:divsChild>
                <w:div w:id="701134137">
                  <w:marLeft w:val="0"/>
                  <w:marRight w:val="0"/>
                  <w:marTop w:val="0"/>
                  <w:marBottom w:val="0"/>
                  <w:divBdr>
                    <w:top w:val="none" w:sz="0" w:space="0" w:color="auto"/>
                    <w:left w:val="none" w:sz="0" w:space="0" w:color="auto"/>
                    <w:bottom w:val="none" w:sz="0" w:space="0" w:color="auto"/>
                    <w:right w:val="none" w:sz="0" w:space="0" w:color="auto"/>
                  </w:divBdr>
                  <w:divsChild>
                    <w:div w:id="1792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8327">
      <w:bodyDiv w:val="1"/>
      <w:marLeft w:val="0"/>
      <w:marRight w:val="0"/>
      <w:marTop w:val="0"/>
      <w:marBottom w:val="0"/>
      <w:divBdr>
        <w:top w:val="none" w:sz="0" w:space="0" w:color="auto"/>
        <w:left w:val="none" w:sz="0" w:space="0" w:color="auto"/>
        <w:bottom w:val="none" w:sz="0" w:space="0" w:color="auto"/>
        <w:right w:val="none" w:sz="0" w:space="0" w:color="auto"/>
      </w:divBdr>
    </w:div>
    <w:div w:id="885219212">
      <w:bodyDiv w:val="1"/>
      <w:marLeft w:val="0"/>
      <w:marRight w:val="0"/>
      <w:marTop w:val="0"/>
      <w:marBottom w:val="0"/>
      <w:divBdr>
        <w:top w:val="none" w:sz="0" w:space="0" w:color="auto"/>
        <w:left w:val="none" w:sz="0" w:space="0" w:color="auto"/>
        <w:bottom w:val="none" w:sz="0" w:space="0" w:color="auto"/>
        <w:right w:val="none" w:sz="0" w:space="0" w:color="auto"/>
      </w:divBdr>
      <w:divsChild>
        <w:div w:id="1759905032">
          <w:marLeft w:val="0"/>
          <w:marRight w:val="0"/>
          <w:marTop w:val="0"/>
          <w:marBottom w:val="0"/>
          <w:divBdr>
            <w:top w:val="none" w:sz="0" w:space="0" w:color="auto"/>
            <w:left w:val="none" w:sz="0" w:space="0" w:color="auto"/>
            <w:bottom w:val="none" w:sz="0" w:space="0" w:color="auto"/>
            <w:right w:val="none" w:sz="0" w:space="0" w:color="auto"/>
          </w:divBdr>
          <w:divsChild>
            <w:div w:id="355011849">
              <w:marLeft w:val="0"/>
              <w:marRight w:val="0"/>
              <w:marTop w:val="0"/>
              <w:marBottom w:val="0"/>
              <w:divBdr>
                <w:top w:val="none" w:sz="0" w:space="0" w:color="auto"/>
                <w:left w:val="none" w:sz="0" w:space="0" w:color="auto"/>
                <w:bottom w:val="none" w:sz="0" w:space="0" w:color="auto"/>
                <w:right w:val="none" w:sz="0" w:space="0" w:color="auto"/>
              </w:divBdr>
              <w:divsChild>
                <w:div w:id="1669140468">
                  <w:marLeft w:val="0"/>
                  <w:marRight w:val="0"/>
                  <w:marTop w:val="0"/>
                  <w:marBottom w:val="0"/>
                  <w:divBdr>
                    <w:top w:val="none" w:sz="0" w:space="0" w:color="auto"/>
                    <w:left w:val="none" w:sz="0" w:space="0" w:color="auto"/>
                    <w:bottom w:val="none" w:sz="0" w:space="0" w:color="auto"/>
                    <w:right w:val="none" w:sz="0" w:space="0" w:color="auto"/>
                  </w:divBdr>
                </w:div>
              </w:divsChild>
            </w:div>
            <w:div w:id="1512909606">
              <w:marLeft w:val="0"/>
              <w:marRight w:val="0"/>
              <w:marTop w:val="0"/>
              <w:marBottom w:val="0"/>
              <w:divBdr>
                <w:top w:val="none" w:sz="0" w:space="0" w:color="auto"/>
                <w:left w:val="none" w:sz="0" w:space="0" w:color="auto"/>
                <w:bottom w:val="none" w:sz="0" w:space="0" w:color="auto"/>
                <w:right w:val="none" w:sz="0" w:space="0" w:color="auto"/>
              </w:divBdr>
              <w:divsChild>
                <w:div w:id="5562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6152">
          <w:marLeft w:val="0"/>
          <w:marRight w:val="0"/>
          <w:marTop w:val="0"/>
          <w:marBottom w:val="0"/>
          <w:divBdr>
            <w:top w:val="none" w:sz="0" w:space="0" w:color="auto"/>
            <w:left w:val="none" w:sz="0" w:space="0" w:color="auto"/>
            <w:bottom w:val="none" w:sz="0" w:space="0" w:color="auto"/>
            <w:right w:val="none" w:sz="0" w:space="0" w:color="auto"/>
          </w:divBdr>
          <w:divsChild>
            <w:div w:id="54285545">
              <w:marLeft w:val="0"/>
              <w:marRight w:val="0"/>
              <w:marTop w:val="0"/>
              <w:marBottom w:val="0"/>
              <w:divBdr>
                <w:top w:val="none" w:sz="0" w:space="0" w:color="auto"/>
                <w:left w:val="none" w:sz="0" w:space="0" w:color="auto"/>
                <w:bottom w:val="none" w:sz="0" w:space="0" w:color="auto"/>
                <w:right w:val="none" w:sz="0" w:space="0" w:color="auto"/>
              </w:divBdr>
              <w:divsChild>
                <w:div w:id="212468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726067">
      <w:bodyDiv w:val="1"/>
      <w:marLeft w:val="0"/>
      <w:marRight w:val="0"/>
      <w:marTop w:val="0"/>
      <w:marBottom w:val="0"/>
      <w:divBdr>
        <w:top w:val="none" w:sz="0" w:space="0" w:color="auto"/>
        <w:left w:val="none" w:sz="0" w:space="0" w:color="auto"/>
        <w:bottom w:val="none" w:sz="0" w:space="0" w:color="auto"/>
        <w:right w:val="none" w:sz="0" w:space="0" w:color="auto"/>
      </w:divBdr>
    </w:div>
    <w:div w:id="891425827">
      <w:bodyDiv w:val="1"/>
      <w:marLeft w:val="0"/>
      <w:marRight w:val="0"/>
      <w:marTop w:val="0"/>
      <w:marBottom w:val="0"/>
      <w:divBdr>
        <w:top w:val="none" w:sz="0" w:space="0" w:color="auto"/>
        <w:left w:val="none" w:sz="0" w:space="0" w:color="auto"/>
        <w:bottom w:val="none" w:sz="0" w:space="0" w:color="auto"/>
        <w:right w:val="none" w:sz="0" w:space="0" w:color="auto"/>
      </w:divBdr>
      <w:divsChild>
        <w:div w:id="1806506691">
          <w:marLeft w:val="0"/>
          <w:marRight w:val="0"/>
          <w:marTop w:val="0"/>
          <w:marBottom w:val="0"/>
          <w:divBdr>
            <w:top w:val="none" w:sz="0" w:space="0" w:color="auto"/>
            <w:left w:val="none" w:sz="0" w:space="0" w:color="auto"/>
            <w:bottom w:val="none" w:sz="0" w:space="0" w:color="auto"/>
            <w:right w:val="none" w:sz="0" w:space="0" w:color="auto"/>
          </w:divBdr>
          <w:divsChild>
            <w:div w:id="522019553">
              <w:marLeft w:val="0"/>
              <w:marRight w:val="0"/>
              <w:marTop w:val="0"/>
              <w:marBottom w:val="0"/>
              <w:divBdr>
                <w:top w:val="none" w:sz="0" w:space="0" w:color="auto"/>
                <w:left w:val="none" w:sz="0" w:space="0" w:color="auto"/>
                <w:bottom w:val="none" w:sz="0" w:space="0" w:color="auto"/>
                <w:right w:val="none" w:sz="0" w:space="0" w:color="auto"/>
              </w:divBdr>
              <w:divsChild>
                <w:div w:id="670570198">
                  <w:marLeft w:val="0"/>
                  <w:marRight w:val="0"/>
                  <w:marTop w:val="0"/>
                  <w:marBottom w:val="0"/>
                  <w:divBdr>
                    <w:top w:val="none" w:sz="0" w:space="0" w:color="auto"/>
                    <w:left w:val="none" w:sz="0" w:space="0" w:color="auto"/>
                    <w:bottom w:val="none" w:sz="0" w:space="0" w:color="auto"/>
                    <w:right w:val="none" w:sz="0" w:space="0" w:color="auto"/>
                  </w:divBdr>
                  <w:divsChild>
                    <w:div w:id="17821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4227">
      <w:bodyDiv w:val="1"/>
      <w:marLeft w:val="0"/>
      <w:marRight w:val="0"/>
      <w:marTop w:val="0"/>
      <w:marBottom w:val="0"/>
      <w:divBdr>
        <w:top w:val="none" w:sz="0" w:space="0" w:color="auto"/>
        <w:left w:val="none" w:sz="0" w:space="0" w:color="auto"/>
        <w:bottom w:val="none" w:sz="0" w:space="0" w:color="auto"/>
        <w:right w:val="none" w:sz="0" w:space="0" w:color="auto"/>
      </w:divBdr>
    </w:div>
    <w:div w:id="905068481">
      <w:bodyDiv w:val="1"/>
      <w:marLeft w:val="0"/>
      <w:marRight w:val="0"/>
      <w:marTop w:val="0"/>
      <w:marBottom w:val="0"/>
      <w:divBdr>
        <w:top w:val="none" w:sz="0" w:space="0" w:color="auto"/>
        <w:left w:val="none" w:sz="0" w:space="0" w:color="auto"/>
        <w:bottom w:val="none" w:sz="0" w:space="0" w:color="auto"/>
        <w:right w:val="none" w:sz="0" w:space="0" w:color="auto"/>
      </w:divBdr>
      <w:divsChild>
        <w:div w:id="460881413">
          <w:marLeft w:val="0"/>
          <w:marRight w:val="0"/>
          <w:marTop w:val="0"/>
          <w:marBottom w:val="0"/>
          <w:divBdr>
            <w:top w:val="none" w:sz="0" w:space="0" w:color="auto"/>
            <w:left w:val="none" w:sz="0" w:space="0" w:color="auto"/>
            <w:bottom w:val="none" w:sz="0" w:space="0" w:color="auto"/>
            <w:right w:val="none" w:sz="0" w:space="0" w:color="auto"/>
          </w:divBdr>
          <w:divsChild>
            <w:div w:id="350954939">
              <w:marLeft w:val="0"/>
              <w:marRight w:val="0"/>
              <w:marTop w:val="0"/>
              <w:marBottom w:val="0"/>
              <w:divBdr>
                <w:top w:val="none" w:sz="0" w:space="0" w:color="auto"/>
                <w:left w:val="none" w:sz="0" w:space="0" w:color="auto"/>
                <w:bottom w:val="none" w:sz="0" w:space="0" w:color="auto"/>
                <w:right w:val="none" w:sz="0" w:space="0" w:color="auto"/>
              </w:divBdr>
              <w:divsChild>
                <w:div w:id="1162501027">
                  <w:marLeft w:val="0"/>
                  <w:marRight w:val="0"/>
                  <w:marTop w:val="0"/>
                  <w:marBottom w:val="0"/>
                  <w:divBdr>
                    <w:top w:val="none" w:sz="0" w:space="0" w:color="auto"/>
                    <w:left w:val="none" w:sz="0" w:space="0" w:color="auto"/>
                    <w:bottom w:val="none" w:sz="0" w:space="0" w:color="auto"/>
                    <w:right w:val="none" w:sz="0" w:space="0" w:color="auto"/>
                  </w:divBdr>
                  <w:divsChild>
                    <w:div w:id="153380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732901">
      <w:bodyDiv w:val="1"/>
      <w:marLeft w:val="0"/>
      <w:marRight w:val="0"/>
      <w:marTop w:val="0"/>
      <w:marBottom w:val="0"/>
      <w:divBdr>
        <w:top w:val="none" w:sz="0" w:space="0" w:color="auto"/>
        <w:left w:val="none" w:sz="0" w:space="0" w:color="auto"/>
        <w:bottom w:val="none" w:sz="0" w:space="0" w:color="auto"/>
        <w:right w:val="none" w:sz="0" w:space="0" w:color="auto"/>
      </w:divBdr>
      <w:divsChild>
        <w:div w:id="2092506309">
          <w:marLeft w:val="0"/>
          <w:marRight w:val="0"/>
          <w:marTop w:val="0"/>
          <w:marBottom w:val="0"/>
          <w:divBdr>
            <w:top w:val="none" w:sz="0" w:space="0" w:color="auto"/>
            <w:left w:val="none" w:sz="0" w:space="0" w:color="auto"/>
            <w:bottom w:val="none" w:sz="0" w:space="0" w:color="auto"/>
            <w:right w:val="none" w:sz="0" w:space="0" w:color="auto"/>
          </w:divBdr>
          <w:divsChild>
            <w:div w:id="766658034">
              <w:marLeft w:val="0"/>
              <w:marRight w:val="0"/>
              <w:marTop w:val="0"/>
              <w:marBottom w:val="0"/>
              <w:divBdr>
                <w:top w:val="none" w:sz="0" w:space="0" w:color="auto"/>
                <w:left w:val="none" w:sz="0" w:space="0" w:color="auto"/>
                <w:bottom w:val="none" w:sz="0" w:space="0" w:color="auto"/>
                <w:right w:val="none" w:sz="0" w:space="0" w:color="auto"/>
              </w:divBdr>
              <w:divsChild>
                <w:div w:id="932879">
                  <w:marLeft w:val="0"/>
                  <w:marRight w:val="0"/>
                  <w:marTop w:val="0"/>
                  <w:marBottom w:val="0"/>
                  <w:divBdr>
                    <w:top w:val="none" w:sz="0" w:space="0" w:color="auto"/>
                    <w:left w:val="none" w:sz="0" w:space="0" w:color="auto"/>
                    <w:bottom w:val="none" w:sz="0" w:space="0" w:color="auto"/>
                    <w:right w:val="none" w:sz="0" w:space="0" w:color="auto"/>
                  </w:divBdr>
                  <w:divsChild>
                    <w:div w:id="18775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3214">
      <w:bodyDiv w:val="1"/>
      <w:marLeft w:val="0"/>
      <w:marRight w:val="0"/>
      <w:marTop w:val="0"/>
      <w:marBottom w:val="0"/>
      <w:divBdr>
        <w:top w:val="none" w:sz="0" w:space="0" w:color="auto"/>
        <w:left w:val="none" w:sz="0" w:space="0" w:color="auto"/>
        <w:bottom w:val="none" w:sz="0" w:space="0" w:color="auto"/>
        <w:right w:val="none" w:sz="0" w:space="0" w:color="auto"/>
      </w:divBdr>
      <w:divsChild>
        <w:div w:id="1602179896">
          <w:marLeft w:val="0"/>
          <w:marRight w:val="0"/>
          <w:marTop w:val="0"/>
          <w:marBottom w:val="0"/>
          <w:divBdr>
            <w:top w:val="none" w:sz="0" w:space="0" w:color="auto"/>
            <w:left w:val="none" w:sz="0" w:space="0" w:color="auto"/>
            <w:bottom w:val="none" w:sz="0" w:space="0" w:color="auto"/>
            <w:right w:val="none" w:sz="0" w:space="0" w:color="auto"/>
          </w:divBdr>
          <w:divsChild>
            <w:div w:id="787627682">
              <w:marLeft w:val="0"/>
              <w:marRight w:val="0"/>
              <w:marTop w:val="0"/>
              <w:marBottom w:val="0"/>
              <w:divBdr>
                <w:top w:val="none" w:sz="0" w:space="0" w:color="auto"/>
                <w:left w:val="none" w:sz="0" w:space="0" w:color="auto"/>
                <w:bottom w:val="none" w:sz="0" w:space="0" w:color="auto"/>
                <w:right w:val="none" w:sz="0" w:space="0" w:color="auto"/>
              </w:divBdr>
              <w:divsChild>
                <w:div w:id="20629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7766">
      <w:bodyDiv w:val="1"/>
      <w:marLeft w:val="0"/>
      <w:marRight w:val="0"/>
      <w:marTop w:val="0"/>
      <w:marBottom w:val="0"/>
      <w:divBdr>
        <w:top w:val="none" w:sz="0" w:space="0" w:color="auto"/>
        <w:left w:val="none" w:sz="0" w:space="0" w:color="auto"/>
        <w:bottom w:val="none" w:sz="0" w:space="0" w:color="auto"/>
        <w:right w:val="none" w:sz="0" w:space="0" w:color="auto"/>
      </w:divBdr>
    </w:div>
    <w:div w:id="926427919">
      <w:bodyDiv w:val="1"/>
      <w:marLeft w:val="0"/>
      <w:marRight w:val="0"/>
      <w:marTop w:val="0"/>
      <w:marBottom w:val="0"/>
      <w:divBdr>
        <w:top w:val="none" w:sz="0" w:space="0" w:color="auto"/>
        <w:left w:val="none" w:sz="0" w:space="0" w:color="auto"/>
        <w:bottom w:val="none" w:sz="0" w:space="0" w:color="auto"/>
        <w:right w:val="none" w:sz="0" w:space="0" w:color="auto"/>
      </w:divBdr>
    </w:div>
    <w:div w:id="929195490">
      <w:bodyDiv w:val="1"/>
      <w:marLeft w:val="0"/>
      <w:marRight w:val="0"/>
      <w:marTop w:val="0"/>
      <w:marBottom w:val="0"/>
      <w:divBdr>
        <w:top w:val="none" w:sz="0" w:space="0" w:color="auto"/>
        <w:left w:val="none" w:sz="0" w:space="0" w:color="auto"/>
        <w:bottom w:val="none" w:sz="0" w:space="0" w:color="auto"/>
        <w:right w:val="none" w:sz="0" w:space="0" w:color="auto"/>
      </w:divBdr>
      <w:divsChild>
        <w:div w:id="818182824">
          <w:marLeft w:val="0"/>
          <w:marRight w:val="0"/>
          <w:marTop w:val="0"/>
          <w:marBottom w:val="0"/>
          <w:divBdr>
            <w:top w:val="none" w:sz="0" w:space="0" w:color="auto"/>
            <w:left w:val="none" w:sz="0" w:space="0" w:color="auto"/>
            <w:bottom w:val="none" w:sz="0" w:space="0" w:color="auto"/>
            <w:right w:val="none" w:sz="0" w:space="0" w:color="auto"/>
          </w:divBdr>
          <w:divsChild>
            <w:div w:id="1663005512">
              <w:marLeft w:val="0"/>
              <w:marRight w:val="0"/>
              <w:marTop w:val="0"/>
              <w:marBottom w:val="0"/>
              <w:divBdr>
                <w:top w:val="none" w:sz="0" w:space="0" w:color="auto"/>
                <w:left w:val="none" w:sz="0" w:space="0" w:color="auto"/>
                <w:bottom w:val="none" w:sz="0" w:space="0" w:color="auto"/>
                <w:right w:val="none" w:sz="0" w:space="0" w:color="auto"/>
              </w:divBdr>
              <w:divsChild>
                <w:div w:id="1251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346360">
      <w:bodyDiv w:val="1"/>
      <w:marLeft w:val="0"/>
      <w:marRight w:val="0"/>
      <w:marTop w:val="0"/>
      <w:marBottom w:val="0"/>
      <w:divBdr>
        <w:top w:val="none" w:sz="0" w:space="0" w:color="auto"/>
        <w:left w:val="none" w:sz="0" w:space="0" w:color="auto"/>
        <w:bottom w:val="none" w:sz="0" w:space="0" w:color="auto"/>
        <w:right w:val="none" w:sz="0" w:space="0" w:color="auto"/>
      </w:divBdr>
    </w:div>
    <w:div w:id="1049110626">
      <w:bodyDiv w:val="1"/>
      <w:marLeft w:val="0"/>
      <w:marRight w:val="0"/>
      <w:marTop w:val="0"/>
      <w:marBottom w:val="0"/>
      <w:divBdr>
        <w:top w:val="none" w:sz="0" w:space="0" w:color="auto"/>
        <w:left w:val="none" w:sz="0" w:space="0" w:color="auto"/>
        <w:bottom w:val="none" w:sz="0" w:space="0" w:color="auto"/>
        <w:right w:val="none" w:sz="0" w:space="0" w:color="auto"/>
      </w:divBdr>
      <w:divsChild>
        <w:div w:id="1621035814">
          <w:marLeft w:val="0"/>
          <w:marRight w:val="0"/>
          <w:marTop w:val="0"/>
          <w:marBottom w:val="0"/>
          <w:divBdr>
            <w:top w:val="none" w:sz="0" w:space="0" w:color="auto"/>
            <w:left w:val="none" w:sz="0" w:space="0" w:color="auto"/>
            <w:bottom w:val="none" w:sz="0" w:space="0" w:color="auto"/>
            <w:right w:val="none" w:sz="0" w:space="0" w:color="auto"/>
          </w:divBdr>
          <w:divsChild>
            <w:div w:id="1953856083">
              <w:marLeft w:val="0"/>
              <w:marRight w:val="0"/>
              <w:marTop w:val="0"/>
              <w:marBottom w:val="0"/>
              <w:divBdr>
                <w:top w:val="none" w:sz="0" w:space="0" w:color="auto"/>
                <w:left w:val="none" w:sz="0" w:space="0" w:color="auto"/>
                <w:bottom w:val="none" w:sz="0" w:space="0" w:color="auto"/>
                <w:right w:val="none" w:sz="0" w:space="0" w:color="auto"/>
              </w:divBdr>
              <w:divsChild>
                <w:div w:id="1707562383">
                  <w:marLeft w:val="0"/>
                  <w:marRight w:val="0"/>
                  <w:marTop w:val="0"/>
                  <w:marBottom w:val="0"/>
                  <w:divBdr>
                    <w:top w:val="none" w:sz="0" w:space="0" w:color="auto"/>
                    <w:left w:val="none" w:sz="0" w:space="0" w:color="auto"/>
                    <w:bottom w:val="none" w:sz="0" w:space="0" w:color="auto"/>
                    <w:right w:val="none" w:sz="0" w:space="0" w:color="auto"/>
                  </w:divBdr>
                  <w:divsChild>
                    <w:div w:id="63421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40531">
      <w:bodyDiv w:val="1"/>
      <w:marLeft w:val="0"/>
      <w:marRight w:val="0"/>
      <w:marTop w:val="0"/>
      <w:marBottom w:val="0"/>
      <w:divBdr>
        <w:top w:val="none" w:sz="0" w:space="0" w:color="auto"/>
        <w:left w:val="none" w:sz="0" w:space="0" w:color="auto"/>
        <w:bottom w:val="none" w:sz="0" w:space="0" w:color="auto"/>
        <w:right w:val="none" w:sz="0" w:space="0" w:color="auto"/>
      </w:divBdr>
      <w:divsChild>
        <w:div w:id="3561229">
          <w:marLeft w:val="0"/>
          <w:marRight w:val="0"/>
          <w:marTop w:val="0"/>
          <w:marBottom w:val="0"/>
          <w:divBdr>
            <w:top w:val="none" w:sz="0" w:space="0" w:color="auto"/>
            <w:left w:val="none" w:sz="0" w:space="0" w:color="auto"/>
            <w:bottom w:val="none" w:sz="0" w:space="0" w:color="auto"/>
            <w:right w:val="none" w:sz="0" w:space="0" w:color="auto"/>
          </w:divBdr>
          <w:divsChild>
            <w:div w:id="1767731134">
              <w:marLeft w:val="0"/>
              <w:marRight w:val="0"/>
              <w:marTop w:val="0"/>
              <w:marBottom w:val="0"/>
              <w:divBdr>
                <w:top w:val="none" w:sz="0" w:space="0" w:color="auto"/>
                <w:left w:val="none" w:sz="0" w:space="0" w:color="auto"/>
                <w:bottom w:val="none" w:sz="0" w:space="0" w:color="auto"/>
                <w:right w:val="none" w:sz="0" w:space="0" w:color="auto"/>
              </w:divBdr>
              <w:divsChild>
                <w:div w:id="447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1647">
      <w:bodyDiv w:val="1"/>
      <w:marLeft w:val="0"/>
      <w:marRight w:val="0"/>
      <w:marTop w:val="0"/>
      <w:marBottom w:val="0"/>
      <w:divBdr>
        <w:top w:val="none" w:sz="0" w:space="0" w:color="auto"/>
        <w:left w:val="none" w:sz="0" w:space="0" w:color="auto"/>
        <w:bottom w:val="none" w:sz="0" w:space="0" w:color="auto"/>
        <w:right w:val="none" w:sz="0" w:space="0" w:color="auto"/>
      </w:divBdr>
      <w:divsChild>
        <w:div w:id="155340140">
          <w:marLeft w:val="0"/>
          <w:marRight w:val="0"/>
          <w:marTop w:val="0"/>
          <w:marBottom w:val="0"/>
          <w:divBdr>
            <w:top w:val="none" w:sz="0" w:space="0" w:color="auto"/>
            <w:left w:val="none" w:sz="0" w:space="0" w:color="auto"/>
            <w:bottom w:val="none" w:sz="0" w:space="0" w:color="auto"/>
            <w:right w:val="none" w:sz="0" w:space="0" w:color="auto"/>
          </w:divBdr>
          <w:divsChild>
            <w:div w:id="1691565561">
              <w:marLeft w:val="0"/>
              <w:marRight w:val="0"/>
              <w:marTop w:val="0"/>
              <w:marBottom w:val="0"/>
              <w:divBdr>
                <w:top w:val="none" w:sz="0" w:space="0" w:color="auto"/>
                <w:left w:val="none" w:sz="0" w:space="0" w:color="auto"/>
                <w:bottom w:val="none" w:sz="0" w:space="0" w:color="auto"/>
                <w:right w:val="none" w:sz="0" w:space="0" w:color="auto"/>
              </w:divBdr>
              <w:divsChild>
                <w:div w:id="2271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262626">
      <w:bodyDiv w:val="1"/>
      <w:marLeft w:val="0"/>
      <w:marRight w:val="0"/>
      <w:marTop w:val="0"/>
      <w:marBottom w:val="0"/>
      <w:divBdr>
        <w:top w:val="none" w:sz="0" w:space="0" w:color="auto"/>
        <w:left w:val="none" w:sz="0" w:space="0" w:color="auto"/>
        <w:bottom w:val="none" w:sz="0" w:space="0" w:color="auto"/>
        <w:right w:val="none" w:sz="0" w:space="0" w:color="auto"/>
      </w:divBdr>
      <w:divsChild>
        <w:div w:id="1168254884">
          <w:marLeft w:val="0"/>
          <w:marRight w:val="0"/>
          <w:marTop w:val="0"/>
          <w:marBottom w:val="0"/>
          <w:divBdr>
            <w:top w:val="none" w:sz="0" w:space="0" w:color="auto"/>
            <w:left w:val="none" w:sz="0" w:space="0" w:color="auto"/>
            <w:bottom w:val="none" w:sz="0" w:space="0" w:color="auto"/>
            <w:right w:val="none" w:sz="0" w:space="0" w:color="auto"/>
          </w:divBdr>
          <w:divsChild>
            <w:div w:id="930969026">
              <w:marLeft w:val="0"/>
              <w:marRight w:val="0"/>
              <w:marTop w:val="0"/>
              <w:marBottom w:val="0"/>
              <w:divBdr>
                <w:top w:val="none" w:sz="0" w:space="0" w:color="auto"/>
                <w:left w:val="none" w:sz="0" w:space="0" w:color="auto"/>
                <w:bottom w:val="none" w:sz="0" w:space="0" w:color="auto"/>
                <w:right w:val="none" w:sz="0" w:space="0" w:color="auto"/>
              </w:divBdr>
              <w:divsChild>
                <w:div w:id="1234387647">
                  <w:marLeft w:val="0"/>
                  <w:marRight w:val="0"/>
                  <w:marTop w:val="0"/>
                  <w:marBottom w:val="0"/>
                  <w:divBdr>
                    <w:top w:val="none" w:sz="0" w:space="0" w:color="auto"/>
                    <w:left w:val="none" w:sz="0" w:space="0" w:color="auto"/>
                    <w:bottom w:val="none" w:sz="0" w:space="0" w:color="auto"/>
                    <w:right w:val="none" w:sz="0" w:space="0" w:color="auto"/>
                  </w:divBdr>
                  <w:divsChild>
                    <w:div w:id="1365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11452">
      <w:bodyDiv w:val="1"/>
      <w:marLeft w:val="0"/>
      <w:marRight w:val="0"/>
      <w:marTop w:val="0"/>
      <w:marBottom w:val="0"/>
      <w:divBdr>
        <w:top w:val="none" w:sz="0" w:space="0" w:color="auto"/>
        <w:left w:val="none" w:sz="0" w:space="0" w:color="auto"/>
        <w:bottom w:val="none" w:sz="0" w:space="0" w:color="auto"/>
        <w:right w:val="none" w:sz="0" w:space="0" w:color="auto"/>
      </w:divBdr>
      <w:divsChild>
        <w:div w:id="54592737">
          <w:marLeft w:val="0"/>
          <w:marRight w:val="0"/>
          <w:marTop w:val="0"/>
          <w:marBottom w:val="0"/>
          <w:divBdr>
            <w:top w:val="none" w:sz="0" w:space="0" w:color="auto"/>
            <w:left w:val="none" w:sz="0" w:space="0" w:color="auto"/>
            <w:bottom w:val="none" w:sz="0" w:space="0" w:color="auto"/>
            <w:right w:val="none" w:sz="0" w:space="0" w:color="auto"/>
          </w:divBdr>
          <w:divsChild>
            <w:div w:id="1060980461">
              <w:marLeft w:val="0"/>
              <w:marRight w:val="0"/>
              <w:marTop w:val="0"/>
              <w:marBottom w:val="0"/>
              <w:divBdr>
                <w:top w:val="none" w:sz="0" w:space="0" w:color="auto"/>
                <w:left w:val="none" w:sz="0" w:space="0" w:color="auto"/>
                <w:bottom w:val="none" w:sz="0" w:space="0" w:color="auto"/>
                <w:right w:val="none" w:sz="0" w:space="0" w:color="auto"/>
              </w:divBdr>
              <w:divsChild>
                <w:div w:id="144590915">
                  <w:marLeft w:val="0"/>
                  <w:marRight w:val="0"/>
                  <w:marTop w:val="0"/>
                  <w:marBottom w:val="0"/>
                  <w:divBdr>
                    <w:top w:val="none" w:sz="0" w:space="0" w:color="auto"/>
                    <w:left w:val="none" w:sz="0" w:space="0" w:color="auto"/>
                    <w:bottom w:val="none" w:sz="0" w:space="0" w:color="auto"/>
                    <w:right w:val="none" w:sz="0" w:space="0" w:color="auto"/>
                  </w:divBdr>
                  <w:divsChild>
                    <w:div w:id="140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51980">
      <w:bodyDiv w:val="1"/>
      <w:marLeft w:val="0"/>
      <w:marRight w:val="0"/>
      <w:marTop w:val="0"/>
      <w:marBottom w:val="0"/>
      <w:divBdr>
        <w:top w:val="none" w:sz="0" w:space="0" w:color="auto"/>
        <w:left w:val="none" w:sz="0" w:space="0" w:color="auto"/>
        <w:bottom w:val="none" w:sz="0" w:space="0" w:color="auto"/>
        <w:right w:val="none" w:sz="0" w:space="0" w:color="auto"/>
      </w:divBdr>
    </w:div>
    <w:div w:id="1136411083">
      <w:bodyDiv w:val="1"/>
      <w:marLeft w:val="0"/>
      <w:marRight w:val="0"/>
      <w:marTop w:val="0"/>
      <w:marBottom w:val="0"/>
      <w:divBdr>
        <w:top w:val="none" w:sz="0" w:space="0" w:color="auto"/>
        <w:left w:val="none" w:sz="0" w:space="0" w:color="auto"/>
        <w:bottom w:val="none" w:sz="0" w:space="0" w:color="auto"/>
        <w:right w:val="none" w:sz="0" w:space="0" w:color="auto"/>
      </w:divBdr>
    </w:div>
    <w:div w:id="1142625436">
      <w:bodyDiv w:val="1"/>
      <w:marLeft w:val="0"/>
      <w:marRight w:val="0"/>
      <w:marTop w:val="0"/>
      <w:marBottom w:val="0"/>
      <w:divBdr>
        <w:top w:val="none" w:sz="0" w:space="0" w:color="auto"/>
        <w:left w:val="none" w:sz="0" w:space="0" w:color="auto"/>
        <w:bottom w:val="none" w:sz="0" w:space="0" w:color="auto"/>
        <w:right w:val="none" w:sz="0" w:space="0" w:color="auto"/>
      </w:divBdr>
    </w:div>
    <w:div w:id="1177308868">
      <w:bodyDiv w:val="1"/>
      <w:marLeft w:val="0"/>
      <w:marRight w:val="0"/>
      <w:marTop w:val="0"/>
      <w:marBottom w:val="0"/>
      <w:divBdr>
        <w:top w:val="none" w:sz="0" w:space="0" w:color="auto"/>
        <w:left w:val="none" w:sz="0" w:space="0" w:color="auto"/>
        <w:bottom w:val="none" w:sz="0" w:space="0" w:color="auto"/>
        <w:right w:val="none" w:sz="0" w:space="0" w:color="auto"/>
      </w:divBdr>
    </w:div>
    <w:div w:id="1179544639">
      <w:bodyDiv w:val="1"/>
      <w:marLeft w:val="0"/>
      <w:marRight w:val="0"/>
      <w:marTop w:val="0"/>
      <w:marBottom w:val="0"/>
      <w:divBdr>
        <w:top w:val="none" w:sz="0" w:space="0" w:color="auto"/>
        <w:left w:val="none" w:sz="0" w:space="0" w:color="auto"/>
        <w:bottom w:val="none" w:sz="0" w:space="0" w:color="auto"/>
        <w:right w:val="none" w:sz="0" w:space="0" w:color="auto"/>
      </w:divBdr>
    </w:div>
    <w:div w:id="1202552583">
      <w:bodyDiv w:val="1"/>
      <w:marLeft w:val="0"/>
      <w:marRight w:val="0"/>
      <w:marTop w:val="0"/>
      <w:marBottom w:val="0"/>
      <w:divBdr>
        <w:top w:val="none" w:sz="0" w:space="0" w:color="auto"/>
        <w:left w:val="none" w:sz="0" w:space="0" w:color="auto"/>
        <w:bottom w:val="none" w:sz="0" w:space="0" w:color="auto"/>
        <w:right w:val="none" w:sz="0" w:space="0" w:color="auto"/>
      </w:divBdr>
    </w:div>
    <w:div w:id="1238828398">
      <w:bodyDiv w:val="1"/>
      <w:marLeft w:val="0"/>
      <w:marRight w:val="0"/>
      <w:marTop w:val="0"/>
      <w:marBottom w:val="0"/>
      <w:divBdr>
        <w:top w:val="none" w:sz="0" w:space="0" w:color="auto"/>
        <w:left w:val="none" w:sz="0" w:space="0" w:color="auto"/>
        <w:bottom w:val="none" w:sz="0" w:space="0" w:color="auto"/>
        <w:right w:val="none" w:sz="0" w:space="0" w:color="auto"/>
      </w:divBdr>
    </w:div>
    <w:div w:id="1243299738">
      <w:bodyDiv w:val="1"/>
      <w:marLeft w:val="0"/>
      <w:marRight w:val="0"/>
      <w:marTop w:val="0"/>
      <w:marBottom w:val="0"/>
      <w:divBdr>
        <w:top w:val="none" w:sz="0" w:space="0" w:color="auto"/>
        <w:left w:val="none" w:sz="0" w:space="0" w:color="auto"/>
        <w:bottom w:val="none" w:sz="0" w:space="0" w:color="auto"/>
        <w:right w:val="none" w:sz="0" w:space="0" w:color="auto"/>
      </w:divBdr>
      <w:divsChild>
        <w:div w:id="1783760715">
          <w:marLeft w:val="0"/>
          <w:marRight w:val="0"/>
          <w:marTop w:val="0"/>
          <w:marBottom w:val="0"/>
          <w:divBdr>
            <w:top w:val="none" w:sz="0" w:space="0" w:color="auto"/>
            <w:left w:val="none" w:sz="0" w:space="0" w:color="auto"/>
            <w:bottom w:val="none" w:sz="0" w:space="0" w:color="auto"/>
            <w:right w:val="none" w:sz="0" w:space="0" w:color="auto"/>
          </w:divBdr>
          <w:divsChild>
            <w:div w:id="260532834">
              <w:marLeft w:val="0"/>
              <w:marRight w:val="0"/>
              <w:marTop w:val="0"/>
              <w:marBottom w:val="0"/>
              <w:divBdr>
                <w:top w:val="none" w:sz="0" w:space="0" w:color="auto"/>
                <w:left w:val="none" w:sz="0" w:space="0" w:color="auto"/>
                <w:bottom w:val="none" w:sz="0" w:space="0" w:color="auto"/>
                <w:right w:val="none" w:sz="0" w:space="0" w:color="auto"/>
              </w:divBdr>
              <w:divsChild>
                <w:div w:id="638190626">
                  <w:marLeft w:val="0"/>
                  <w:marRight w:val="0"/>
                  <w:marTop w:val="0"/>
                  <w:marBottom w:val="0"/>
                  <w:divBdr>
                    <w:top w:val="none" w:sz="0" w:space="0" w:color="auto"/>
                    <w:left w:val="none" w:sz="0" w:space="0" w:color="auto"/>
                    <w:bottom w:val="none" w:sz="0" w:space="0" w:color="auto"/>
                    <w:right w:val="none" w:sz="0" w:space="0" w:color="auto"/>
                  </w:divBdr>
                  <w:divsChild>
                    <w:div w:id="14325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8354">
      <w:bodyDiv w:val="1"/>
      <w:marLeft w:val="0"/>
      <w:marRight w:val="0"/>
      <w:marTop w:val="0"/>
      <w:marBottom w:val="0"/>
      <w:divBdr>
        <w:top w:val="none" w:sz="0" w:space="0" w:color="auto"/>
        <w:left w:val="none" w:sz="0" w:space="0" w:color="auto"/>
        <w:bottom w:val="none" w:sz="0" w:space="0" w:color="auto"/>
        <w:right w:val="none" w:sz="0" w:space="0" w:color="auto"/>
      </w:divBdr>
      <w:divsChild>
        <w:div w:id="1569072676">
          <w:marLeft w:val="0"/>
          <w:marRight w:val="0"/>
          <w:marTop w:val="0"/>
          <w:marBottom w:val="0"/>
          <w:divBdr>
            <w:top w:val="none" w:sz="0" w:space="0" w:color="auto"/>
            <w:left w:val="none" w:sz="0" w:space="0" w:color="auto"/>
            <w:bottom w:val="none" w:sz="0" w:space="0" w:color="auto"/>
            <w:right w:val="none" w:sz="0" w:space="0" w:color="auto"/>
          </w:divBdr>
          <w:divsChild>
            <w:div w:id="930897769">
              <w:marLeft w:val="0"/>
              <w:marRight w:val="0"/>
              <w:marTop w:val="0"/>
              <w:marBottom w:val="0"/>
              <w:divBdr>
                <w:top w:val="none" w:sz="0" w:space="0" w:color="auto"/>
                <w:left w:val="none" w:sz="0" w:space="0" w:color="auto"/>
                <w:bottom w:val="none" w:sz="0" w:space="0" w:color="auto"/>
                <w:right w:val="none" w:sz="0" w:space="0" w:color="auto"/>
              </w:divBdr>
              <w:divsChild>
                <w:div w:id="12254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8852">
      <w:bodyDiv w:val="1"/>
      <w:marLeft w:val="0"/>
      <w:marRight w:val="0"/>
      <w:marTop w:val="0"/>
      <w:marBottom w:val="0"/>
      <w:divBdr>
        <w:top w:val="none" w:sz="0" w:space="0" w:color="auto"/>
        <w:left w:val="none" w:sz="0" w:space="0" w:color="auto"/>
        <w:bottom w:val="none" w:sz="0" w:space="0" w:color="auto"/>
        <w:right w:val="none" w:sz="0" w:space="0" w:color="auto"/>
      </w:divBdr>
    </w:div>
    <w:div w:id="1250843788">
      <w:bodyDiv w:val="1"/>
      <w:marLeft w:val="0"/>
      <w:marRight w:val="0"/>
      <w:marTop w:val="0"/>
      <w:marBottom w:val="0"/>
      <w:divBdr>
        <w:top w:val="none" w:sz="0" w:space="0" w:color="auto"/>
        <w:left w:val="none" w:sz="0" w:space="0" w:color="auto"/>
        <w:bottom w:val="none" w:sz="0" w:space="0" w:color="auto"/>
        <w:right w:val="none" w:sz="0" w:space="0" w:color="auto"/>
      </w:divBdr>
    </w:div>
    <w:div w:id="1255434391">
      <w:bodyDiv w:val="1"/>
      <w:marLeft w:val="0"/>
      <w:marRight w:val="0"/>
      <w:marTop w:val="0"/>
      <w:marBottom w:val="0"/>
      <w:divBdr>
        <w:top w:val="none" w:sz="0" w:space="0" w:color="auto"/>
        <w:left w:val="none" w:sz="0" w:space="0" w:color="auto"/>
        <w:bottom w:val="none" w:sz="0" w:space="0" w:color="auto"/>
        <w:right w:val="none" w:sz="0" w:space="0" w:color="auto"/>
      </w:divBdr>
    </w:div>
    <w:div w:id="1268779050">
      <w:bodyDiv w:val="1"/>
      <w:marLeft w:val="0"/>
      <w:marRight w:val="0"/>
      <w:marTop w:val="0"/>
      <w:marBottom w:val="0"/>
      <w:divBdr>
        <w:top w:val="none" w:sz="0" w:space="0" w:color="auto"/>
        <w:left w:val="none" w:sz="0" w:space="0" w:color="auto"/>
        <w:bottom w:val="none" w:sz="0" w:space="0" w:color="auto"/>
        <w:right w:val="none" w:sz="0" w:space="0" w:color="auto"/>
      </w:divBdr>
      <w:divsChild>
        <w:div w:id="1414661429">
          <w:marLeft w:val="0"/>
          <w:marRight w:val="0"/>
          <w:marTop w:val="0"/>
          <w:marBottom w:val="0"/>
          <w:divBdr>
            <w:top w:val="none" w:sz="0" w:space="0" w:color="auto"/>
            <w:left w:val="none" w:sz="0" w:space="0" w:color="auto"/>
            <w:bottom w:val="none" w:sz="0" w:space="0" w:color="auto"/>
            <w:right w:val="none" w:sz="0" w:space="0" w:color="auto"/>
          </w:divBdr>
          <w:divsChild>
            <w:div w:id="1173953006">
              <w:marLeft w:val="0"/>
              <w:marRight w:val="0"/>
              <w:marTop w:val="0"/>
              <w:marBottom w:val="0"/>
              <w:divBdr>
                <w:top w:val="none" w:sz="0" w:space="0" w:color="auto"/>
                <w:left w:val="none" w:sz="0" w:space="0" w:color="auto"/>
                <w:bottom w:val="none" w:sz="0" w:space="0" w:color="auto"/>
                <w:right w:val="none" w:sz="0" w:space="0" w:color="auto"/>
              </w:divBdr>
              <w:divsChild>
                <w:div w:id="17463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1765">
      <w:bodyDiv w:val="1"/>
      <w:marLeft w:val="0"/>
      <w:marRight w:val="0"/>
      <w:marTop w:val="0"/>
      <w:marBottom w:val="0"/>
      <w:divBdr>
        <w:top w:val="none" w:sz="0" w:space="0" w:color="auto"/>
        <w:left w:val="none" w:sz="0" w:space="0" w:color="auto"/>
        <w:bottom w:val="none" w:sz="0" w:space="0" w:color="auto"/>
        <w:right w:val="none" w:sz="0" w:space="0" w:color="auto"/>
      </w:divBdr>
    </w:div>
    <w:div w:id="1296374525">
      <w:bodyDiv w:val="1"/>
      <w:marLeft w:val="0"/>
      <w:marRight w:val="0"/>
      <w:marTop w:val="0"/>
      <w:marBottom w:val="0"/>
      <w:divBdr>
        <w:top w:val="none" w:sz="0" w:space="0" w:color="auto"/>
        <w:left w:val="none" w:sz="0" w:space="0" w:color="auto"/>
        <w:bottom w:val="none" w:sz="0" w:space="0" w:color="auto"/>
        <w:right w:val="none" w:sz="0" w:space="0" w:color="auto"/>
      </w:divBdr>
      <w:divsChild>
        <w:div w:id="298726659">
          <w:marLeft w:val="0"/>
          <w:marRight w:val="0"/>
          <w:marTop w:val="0"/>
          <w:marBottom w:val="0"/>
          <w:divBdr>
            <w:top w:val="none" w:sz="0" w:space="0" w:color="auto"/>
            <w:left w:val="none" w:sz="0" w:space="0" w:color="auto"/>
            <w:bottom w:val="none" w:sz="0" w:space="0" w:color="auto"/>
            <w:right w:val="none" w:sz="0" w:space="0" w:color="auto"/>
          </w:divBdr>
          <w:divsChild>
            <w:div w:id="1167751080">
              <w:marLeft w:val="0"/>
              <w:marRight w:val="0"/>
              <w:marTop w:val="0"/>
              <w:marBottom w:val="0"/>
              <w:divBdr>
                <w:top w:val="none" w:sz="0" w:space="0" w:color="auto"/>
                <w:left w:val="none" w:sz="0" w:space="0" w:color="auto"/>
                <w:bottom w:val="none" w:sz="0" w:space="0" w:color="auto"/>
                <w:right w:val="none" w:sz="0" w:space="0" w:color="auto"/>
              </w:divBdr>
              <w:divsChild>
                <w:div w:id="1871844739">
                  <w:marLeft w:val="0"/>
                  <w:marRight w:val="0"/>
                  <w:marTop w:val="0"/>
                  <w:marBottom w:val="0"/>
                  <w:divBdr>
                    <w:top w:val="none" w:sz="0" w:space="0" w:color="auto"/>
                    <w:left w:val="none" w:sz="0" w:space="0" w:color="auto"/>
                    <w:bottom w:val="none" w:sz="0" w:space="0" w:color="auto"/>
                    <w:right w:val="none" w:sz="0" w:space="0" w:color="auto"/>
                  </w:divBdr>
                  <w:divsChild>
                    <w:div w:id="5150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812901">
      <w:bodyDiv w:val="1"/>
      <w:marLeft w:val="0"/>
      <w:marRight w:val="0"/>
      <w:marTop w:val="0"/>
      <w:marBottom w:val="0"/>
      <w:divBdr>
        <w:top w:val="none" w:sz="0" w:space="0" w:color="auto"/>
        <w:left w:val="none" w:sz="0" w:space="0" w:color="auto"/>
        <w:bottom w:val="none" w:sz="0" w:space="0" w:color="auto"/>
        <w:right w:val="none" w:sz="0" w:space="0" w:color="auto"/>
      </w:divBdr>
    </w:div>
    <w:div w:id="1320378726">
      <w:bodyDiv w:val="1"/>
      <w:marLeft w:val="0"/>
      <w:marRight w:val="0"/>
      <w:marTop w:val="0"/>
      <w:marBottom w:val="0"/>
      <w:divBdr>
        <w:top w:val="none" w:sz="0" w:space="0" w:color="auto"/>
        <w:left w:val="none" w:sz="0" w:space="0" w:color="auto"/>
        <w:bottom w:val="none" w:sz="0" w:space="0" w:color="auto"/>
        <w:right w:val="none" w:sz="0" w:space="0" w:color="auto"/>
      </w:divBdr>
    </w:div>
    <w:div w:id="1331716020">
      <w:bodyDiv w:val="1"/>
      <w:marLeft w:val="0"/>
      <w:marRight w:val="0"/>
      <w:marTop w:val="0"/>
      <w:marBottom w:val="0"/>
      <w:divBdr>
        <w:top w:val="none" w:sz="0" w:space="0" w:color="auto"/>
        <w:left w:val="none" w:sz="0" w:space="0" w:color="auto"/>
        <w:bottom w:val="none" w:sz="0" w:space="0" w:color="auto"/>
        <w:right w:val="none" w:sz="0" w:space="0" w:color="auto"/>
      </w:divBdr>
      <w:divsChild>
        <w:div w:id="985742159">
          <w:marLeft w:val="0"/>
          <w:marRight w:val="0"/>
          <w:marTop w:val="0"/>
          <w:marBottom w:val="0"/>
          <w:divBdr>
            <w:top w:val="none" w:sz="0" w:space="0" w:color="auto"/>
            <w:left w:val="none" w:sz="0" w:space="0" w:color="auto"/>
            <w:bottom w:val="none" w:sz="0" w:space="0" w:color="auto"/>
            <w:right w:val="none" w:sz="0" w:space="0" w:color="auto"/>
          </w:divBdr>
          <w:divsChild>
            <w:div w:id="453716386">
              <w:marLeft w:val="0"/>
              <w:marRight w:val="0"/>
              <w:marTop w:val="0"/>
              <w:marBottom w:val="0"/>
              <w:divBdr>
                <w:top w:val="none" w:sz="0" w:space="0" w:color="auto"/>
                <w:left w:val="none" w:sz="0" w:space="0" w:color="auto"/>
                <w:bottom w:val="none" w:sz="0" w:space="0" w:color="auto"/>
                <w:right w:val="none" w:sz="0" w:space="0" w:color="auto"/>
              </w:divBdr>
              <w:divsChild>
                <w:div w:id="1418208072">
                  <w:marLeft w:val="0"/>
                  <w:marRight w:val="0"/>
                  <w:marTop w:val="0"/>
                  <w:marBottom w:val="0"/>
                  <w:divBdr>
                    <w:top w:val="none" w:sz="0" w:space="0" w:color="auto"/>
                    <w:left w:val="none" w:sz="0" w:space="0" w:color="auto"/>
                    <w:bottom w:val="none" w:sz="0" w:space="0" w:color="auto"/>
                    <w:right w:val="none" w:sz="0" w:space="0" w:color="auto"/>
                  </w:divBdr>
                  <w:divsChild>
                    <w:div w:id="5120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26340">
      <w:bodyDiv w:val="1"/>
      <w:marLeft w:val="0"/>
      <w:marRight w:val="0"/>
      <w:marTop w:val="0"/>
      <w:marBottom w:val="0"/>
      <w:divBdr>
        <w:top w:val="none" w:sz="0" w:space="0" w:color="auto"/>
        <w:left w:val="none" w:sz="0" w:space="0" w:color="auto"/>
        <w:bottom w:val="none" w:sz="0" w:space="0" w:color="auto"/>
        <w:right w:val="none" w:sz="0" w:space="0" w:color="auto"/>
      </w:divBdr>
      <w:divsChild>
        <w:div w:id="1671525386">
          <w:marLeft w:val="0"/>
          <w:marRight w:val="0"/>
          <w:marTop w:val="0"/>
          <w:marBottom w:val="0"/>
          <w:divBdr>
            <w:top w:val="none" w:sz="0" w:space="0" w:color="auto"/>
            <w:left w:val="none" w:sz="0" w:space="0" w:color="auto"/>
            <w:bottom w:val="none" w:sz="0" w:space="0" w:color="auto"/>
            <w:right w:val="none" w:sz="0" w:space="0" w:color="auto"/>
          </w:divBdr>
          <w:divsChild>
            <w:div w:id="443156533">
              <w:marLeft w:val="0"/>
              <w:marRight w:val="0"/>
              <w:marTop w:val="0"/>
              <w:marBottom w:val="0"/>
              <w:divBdr>
                <w:top w:val="none" w:sz="0" w:space="0" w:color="auto"/>
                <w:left w:val="none" w:sz="0" w:space="0" w:color="auto"/>
                <w:bottom w:val="none" w:sz="0" w:space="0" w:color="auto"/>
                <w:right w:val="none" w:sz="0" w:space="0" w:color="auto"/>
              </w:divBdr>
              <w:divsChild>
                <w:div w:id="51276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7161">
      <w:bodyDiv w:val="1"/>
      <w:marLeft w:val="0"/>
      <w:marRight w:val="0"/>
      <w:marTop w:val="0"/>
      <w:marBottom w:val="0"/>
      <w:divBdr>
        <w:top w:val="none" w:sz="0" w:space="0" w:color="auto"/>
        <w:left w:val="none" w:sz="0" w:space="0" w:color="auto"/>
        <w:bottom w:val="none" w:sz="0" w:space="0" w:color="auto"/>
        <w:right w:val="none" w:sz="0" w:space="0" w:color="auto"/>
      </w:divBdr>
    </w:div>
    <w:div w:id="1354696274">
      <w:bodyDiv w:val="1"/>
      <w:marLeft w:val="0"/>
      <w:marRight w:val="0"/>
      <w:marTop w:val="0"/>
      <w:marBottom w:val="0"/>
      <w:divBdr>
        <w:top w:val="none" w:sz="0" w:space="0" w:color="auto"/>
        <w:left w:val="none" w:sz="0" w:space="0" w:color="auto"/>
        <w:bottom w:val="none" w:sz="0" w:space="0" w:color="auto"/>
        <w:right w:val="none" w:sz="0" w:space="0" w:color="auto"/>
      </w:divBdr>
    </w:div>
    <w:div w:id="1363281101">
      <w:bodyDiv w:val="1"/>
      <w:marLeft w:val="0"/>
      <w:marRight w:val="0"/>
      <w:marTop w:val="0"/>
      <w:marBottom w:val="0"/>
      <w:divBdr>
        <w:top w:val="none" w:sz="0" w:space="0" w:color="auto"/>
        <w:left w:val="none" w:sz="0" w:space="0" w:color="auto"/>
        <w:bottom w:val="none" w:sz="0" w:space="0" w:color="auto"/>
        <w:right w:val="none" w:sz="0" w:space="0" w:color="auto"/>
      </w:divBdr>
      <w:divsChild>
        <w:div w:id="1180269635">
          <w:marLeft w:val="0"/>
          <w:marRight w:val="0"/>
          <w:marTop w:val="0"/>
          <w:marBottom w:val="0"/>
          <w:divBdr>
            <w:top w:val="none" w:sz="0" w:space="0" w:color="auto"/>
            <w:left w:val="none" w:sz="0" w:space="0" w:color="auto"/>
            <w:bottom w:val="none" w:sz="0" w:space="0" w:color="auto"/>
            <w:right w:val="none" w:sz="0" w:space="0" w:color="auto"/>
          </w:divBdr>
          <w:divsChild>
            <w:div w:id="1785691563">
              <w:marLeft w:val="0"/>
              <w:marRight w:val="0"/>
              <w:marTop w:val="0"/>
              <w:marBottom w:val="0"/>
              <w:divBdr>
                <w:top w:val="none" w:sz="0" w:space="0" w:color="auto"/>
                <w:left w:val="none" w:sz="0" w:space="0" w:color="auto"/>
                <w:bottom w:val="none" w:sz="0" w:space="0" w:color="auto"/>
                <w:right w:val="none" w:sz="0" w:space="0" w:color="auto"/>
              </w:divBdr>
              <w:divsChild>
                <w:div w:id="247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25663">
      <w:bodyDiv w:val="1"/>
      <w:marLeft w:val="0"/>
      <w:marRight w:val="0"/>
      <w:marTop w:val="0"/>
      <w:marBottom w:val="0"/>
      <w:divBdr>
        <w:top w:val="none" w:sz="0" w:space="0" w:color="auto"/>
        <w:left w:val="none" w:sz="0" w:space="0" w:color="auto"/>
        <w:bottom w:val="none" w:sz="0" w:space="0" w:color="auto"/>
        <w:right w:val="none" w:sz="0" w:space="0" w:color="auto"/>
      </w:divBdr>
      <w:divsChild>
        <w:div w:id="1126584384">
          <w:marLeft w:val="0"/>
          <w:marRight w:val="0"/>
          <w:marTop w:val="0"/>
          <w:marBottom w:val="0"/>
          <w:divBdr>
            <w:top w:val="none" w:sz="0" w:space="0" w:color="auto"/>
            <w:left w:val="none" w:sz="0" w:space="0" w:color="auto"/>
            <w:bottom w:val="none" w:sz="0" w:space="0" w:color="auto"/>
            <w:right w:val="none" w:sz="0" w:space="0" w:color="auto"/>
          </w:divBdr>
          <w:divsChild>
            <w:div w:id="2051614020">
              <w:marLeft w:val="0"/>
              <w:marRight w:val="0"/>
              <w:marTop w:val="0"/>
              <w:marBottom w:val="0"/>
              <w:divBdr>
                <w:top w:val="none" w:sz="0" w:space="0" w:color="auto"/>
                <w:left w:val="none" w:sz="0" w:space="0" w:color="auto"/>
                <w:bottom w:val="none" w:sz="0" w:space="0" w:color="auto"/>
                <w:right w:val="none" w:sz="0" w:space="0" w:color="auto"/>
              </w:divBdr>
              <w:divsChild>
                <w:div w:id="1631396723">
                  <w:marLeft w:val="0"/>
                  <w:marRight w:val="0"/>
                  <w:marTop w:val="0"/>
                  <w:marBottom w:val="0"/>
                  <w:divBdr>
                    <w:top w:val="none" w:sz="0" w:space="0" w:color="auto"/>
                    <w:left w:val="none" w:sz="0" w:space="0" w:color="auto"/>
                    <w:bottom w:val="none" w:sz="0" w:space="0" w:color="auto"/>
                    <w:right w:val="none" w:sz="0" w:space="0" w:color="auto"/>
                  </w:divBdr>
                  <w:divsChild>
                    <w:div w:id="121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42127">
      <w:bodyDiv w:val="1"/>
      <w:marLeft w:val="0"/>
      <w:marRight w:val="0"/>
      <w:marTop w:val="0"/>
      <w:marBottom w:val="0"/>
      <w:divBdr>
        <w:top w:val="none" w:sz="0" w:space="0" w:color="auto"/>
        <w:left w:val="none" w:sz="0" w:space="0" w:color="auto"/>
        <w:bottom w:val="none" w:sz="0" w:space="0" w:color="auto"/>
        <w:right w:val="none" w:sz="0" w:space="0" w:color="auto"/>
      </w:divBdr>
      <w:divsChild>
        <w:div w:id="582952034">
          <w:marLeft w:val="0"/>
          <w:marRight w:val="0"/>
          <w:marTop w:val="0"/>
          <w:marBottom w:val="0"/>
          <w:divBdr>
            <w:top w:val="none" w:sz="0" w:space="0" w:color="auto"/>
            <w:left w:val="none" w:sz="0" w:space="0" w:color="auto"/>
            <w:bottom w:val="none" w:sz="0" w:space="0" w:color="auto"/>
            <w:right w:val="none" w:sz="0" w:space="0" w:color="auto"/>
          </w:divBdr>
          <w:divsChild>
            <w:div w:id="1633514999">
              <w:marLeft w:val="0"/>
              <w:marRight w:val="0"/>
              <w:marTop w:val="0"/>
              <w:marBottom w:val="0"/>
              <w:divBdr>
                <w:top w:val="none" w:sz="0" w:space="0" w:color="auto"/>
                <w:left w:val="none" w:sz="0" w:space="0" w:color="auto"/>
                <w:bottom w:val="none" w:sz="0" w:space="0" w:color="auto"/>
                <w:right w:val="none" w:sz="0" w:space="0" w:color="auto"/>
              </w:divBdr>
              <w:divsChild>
                <w:div w:id="12298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09943">
      <w:bodyDiv w:val="1"/>
      <w:marLeft w:val="0"/>
      <w:marRight w:val="0"/>
      <w:marTop w:val="0"/>
      <w:marBottom w:val="0"/>
      <w:divBdr>
        <w:top w:val="none" w:sz="0" w:space="0" w:color="auto"/>
        <w:left w:val="none" w:sz="0" w:space="0" w:color="auto"/>
        <w:bottom w:val="none" w:sz="0" w:space="0" w:color="auto"/>
        <w:right w:val="none" w:sz="0" w:space="0" w:color="auto"/>
      </w:divBdr>
    </w:div>
    <w:div w:id="1450198444">
      <w:bodyDiv w:val="1"/>
      <w:marLeft w:val="0"/>
      <w:marRight w:val="0"/>
      <w:marTop w:val="0"/>
      <w:marBottom w:val="0"/>
      <w:divBdr>
        <w:top w:val="none" w:sz="0" w:space="0" w:color="auto"/>
        <w:left w:val="none" w:sz="0" w:space="0" w:color="auto"/>
        <w:bottom w:val="none" w:sz="0" w:space="0" w:color="auto"/>
        <w:right w:val="none" w:sz="0" w:space="0" w:color="auto"/>
      </w:divBdr>
    </w:div>
    <w:div w:id="1479961271">
      <w:bodyDiv w:val="1"/>
      <w:marLeft w:val="0"/>
      <w:marRight w:val="0"/>
      <w:marTop w:val="0"/>
      <w:marBottom w:val="0"/>
      <w:divBdr>
        <w:top w:val="none" w:sz="0" w:space="0" w:color="auto"/>
        <w:left w:val="none" w:sz="0" w:space="0" w:color="auto"/>
        <w:bottom w:val="none" w:sz="0" w:space="0" w:color="auto"/>
        <w:right w:val="none" w:sz="0" w:space="0" w:color="auto"/>
      </w:divBdr>
    </w:div>
    <w:div w:id="1510176218">
      <w:bodyDiv w:val="1"/>
      <w:marLeft w:val="0"/>
      <w:marRight w:val="0"/>
      <w:marTop w:val="0"/>
      <w:marBottom w:val="0"/>
      <w:divBdr>
        <w:top w:val="none" w:sz="0" w:space="0" w:color="auto"/>
        <w:left w:val="none" w:sz="0" w:space="0" w:color="auto"/>
        <w:bottom w:val="none" w:sz="0" w:space="0" w:color="auto"/>
        <w:right w:val="none" w:sz="0" w:space="0" w:color="auto"/>
      </w:divBdr>
      <w:divsChild>
        <w:div w:id="1187211664">
          <w:marLeft w:val="0"/>
          <w:marRight w:val="0"/>
          <w:marTop w:val="0"/>
          <w:marBottom w:val="0"/>
          <w:divBdr>
            <w:top w:val="none" w:sz="0" w:space="0" w:color="auto"/>
            <w:left w:val="none" w:sz="0" w:space="0" w:color="auto"/>
            <w:bottom w:val="none" w:sz="0" w:space="0" w:color="auto"/>
            <w:right w:val="none" w:sz="0" w:space="0" w:color="auto"/>
          </w:divBdr>
          <w:divsChild>
            <w:div w:id="881480828">
              <w:marLeft w:val="0"/>
              <w:marRight w:val="0"/>
              <w:marTop w:val="0"/>
              <w:marBottom w:val="0"/>
              <w:divBdr>
                <w:top w:val="none" w:sz="0" w:space="0" w:color="auto"/>
                <w:left w:val="none" w:sz="0" w:space="0" w:color="auto"/>
                <w:bottom w:val="none" w:sz="0" w:space="0" w:color="auto"/>
                <w:right w:val="none" w:sz="0" w:space="0" w:color="auto"/>
              </w:divBdr>
              <w:divsChild>
                <w:div w:id="1370449541">
                  <w:marLeft w:val="0"/>
                  <w:marRight w:val="0"/>
                  <w:marTop w:val="0"/>
                  <w:marBottom w:val="0"/>
                  <w:divBdr>
                    <w:top w:val="none" w:sz="0" w:space="0" w:color="auto"/>
                    <w:left w:val="none" w:sz="0" w:space="0" w:color="auto"/>
                    <w:bottom w:val="none" w:sz="0" w:space="0" w:color="auto"/>
                    <w:right w:val="none" w:sz="0" w:space="0" w:color="auto"/>
                  </w:divBdr>
                  <w:divsChild>
                    <w:div w:id="6528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412433">
      <w:bodyDiv w:val="1"/>
      <w:marLeft w:val="0"/>
      <w:marRight w:val="0"/>
      <w:marTop w:val="0"/>
      <w:marBottom w:val="0"/>
      <w:divBdr>
        <w:top w:val="none" w:sz="0" w:space="0" w:color="auto"/>
        <w:left w:val="none" w:sz="0" w:space="0" w:color="auto"/>
        <w:bottom w:val="none" w:sz="0" w:space="0" w:color="auto"/>
        <w:right w:val="none" w:sz="0" w:space="0" w:color="auto"/>
      </w:divBdr>
    </w:div>
    <w:div w:id="1517579685">
      <w:bodyDiv w:val="1"/>
      <w:marLeft w:val="0"/>
      <w:marRight w:val="0"/>
      <w:marTop w:val="0"/>
      <w:marBottom w:val="0"/>
      <w:divBdr>
        <w:top w:val="none" w:sz="0" w:space="0" w:color="auto"/>
        <w:left w:val="none" w:sz="0" w:space="0" w:color="auto"/>
        <w:bottom w:val="none" w:sz="0" w:space="0" w:color="auto"/>
        <w:right w:val="none" w:sz="0" w:space="0" w:color="auto"/>
      </w:divBdr>
    </w:div>
    <w:div w:id="1527644938">
      <w:bodyDiv w:val="1"/>
      <w:marLeft w:val="0"/>
      <w:marRight w:val="0"/>
      <w:marTop w:val="0"/>
      <w:marBottom w:val="0"/>
      <w:divBdr>
        <w:top w:val="none" w:sz="0" w:space="0" w:color="auto"/>
        <w:left w:val="none" w:sz="0" w:space="0" w:color="auto"/>
        <w:bottom w:val="none" w:sz="0" w:space="0" w:color="auto"/>
        <w:right w:val="none" w:sz="0" w:space="0" w:color="auto"/>
      </w:divBdr>
      <w:divsChild>
        <w:div w:id="680202921">
          <w:marLeft w:val="0"/>
          <w:marRight w:val="0"/>
          <w:marTop w:val="0"/>
          <w:marBottom w:val="0"/>
          <w:divBdr>
            <w:top w:val="none" w:sz="0" w:space="0" w:color="auto"/>
            <w:left w:val="none" w:sz="0" w:space="0" w:color="auto"/>
            <w:bottom w:val="none" w:sz="0" w:space="0" w:color="auto"/>
            <w:right w:val="none" w:sz="0" w:space="0" w:color="auto"/>
          </w:divBdr>
          <w:divsChild>
            <w:div w:id="1812670384">
              <w:marLeft w:val="0"/>
              <w:marRight w:val="0"/>
              <w:marTop w:val="0"/>
              <w:marBottom w:val="0"/>
              <w:divBdr>
                <w:top w:val="none" w:sz="0" w:space="0" w:color="auto"/>
                <w:left w:val="none" w:sz="0" w:space="0" w:color="auto"/>
                <w:bottom w:val="none" w:sz="0" w:space="0" w:color="auto"/>
                <w:right w:val="none" w:sz="0" w:space="0" w:color="auto"/>
              </w:divBdr>
              <w:divsChild>
                <w:div w:id="1847940341">
                  <w:marLeft w:val="0"/>
                  <w:marRight w:val="0"/>
                  <w:marTop w:val="0"/>
                  <w:marBottom w:val="0"/>
                  <w:divBdr>
                    <w:top w:val="none" w:sz="0" w:space="0" w:color="auto"/>
                    <w:left w:val="none" w:sz="0" w:space="0" w:color="auto"/>
                    <w:bottom w:val="none" w:sz="0" w:space="0" w:color="auto"/>
                    <w:right w:val="none" w:sz="0" w:space="0" w:color="auto"/>
                  </w:divBdr>
                </w:div>
              </w:divsChild>
            </w:div>
            <w:div w:id="1698653465">
              <w:marLeft w:val="0"/>
              <w:marRight w:val="0"/>
              <w:marTop w:val="0"/>
              <w:marBottom w:val="0"/>
              <w:divBdr>
                <w:top w:val="none" w:sz="0" w:space="0" w:color="auto"/>
                <w:left w:val="none" w:sz="0" w:space="0" w:color="auto"/>
                <w:bottom w:val="none" w:sz="0" w:space="0" w:color="auto"/>
                <w:right w:val="none" w:sz="0" w:space="0" w:color="auto"/>
              </w:divBdr>
              <w:divsChild>
                <w:div w:id="1976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776">
          <w:marLeft w:val="0"/>
          <w:marRight w:val="0"/>
          <w:marTop w:val="0"/>
          <w:marBottom w:val="0"/>
          <w:divBdr>
            <w:top w:val="none" w:sz="0" w:space="0" w:color="auto"/>
            <w:left w:val="none" w:sz="0" w:space="0" w:color="auto"/>
            <w:bottom w:val="none" w:sz="0" w:space="0" w:color="auto"/>
            <w:right w:val="none" w:sz="0" w:space="0" w:color="auto"/>
          </w:divBdr>
          <w:divsChild>
            <w:div w:id="1203522770">
              <w:marLeft w:val="0"/>
              <w:marRight w:val="0"/>
              <w:marTop w:val="0"/>
              <w:marBottom w:val="0"/>
              <w:divBdr>
                <w:top w:val="none" w:sz="0" w:space="0" w:color="auto"/>
                <w:left w:val="none" w:sz="0" w:space="0" w:color="auto"/>
                <w:bottom w:val="none" w:sz="0" w:space="0" w:color="auto"/>
                <w:right w:val="none" w:sz="0" w:space="0" w:color="auto"/>
              </w:divBdr>
              <w:divsChild>
                <w:div w:id="19397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06478">
      <w:bodyDiv w:val="1"/>
      <w:marLeft w:val="0"/>
      <w:marRight w:val="0"/>
      <w:marTop w:val="0"/>
      <w:marBottom w:val="0"/>
      <w:divBdr>
        <w:top w:val="none" w:sz="0" w:space="0" w:color="auto"/>
        <w:left w:val="none" w:sz="0" w:space="0" w:color="auto"/>
        <w:bottom w:val="none" w:sz="0" w:space="0" w:color="auto"/>
        <w:right w:val="none" w:sz="0" w:space="0" w:color="auto"/>
      </w:divBdr>
    </w:div>
    <w:div w:id="1542742289">
      <w:bodyDiv w:val="1"/>
      <w:marLeft w:val="0"/>
      <w:marRight w:val="0"/>
      <w:marTop w:val="0"/>
      <w:marBottom w:val="0"/>
      <w:divBdr>
        <w:top w:val="none" w:sz="0" w:space="0" w:color="auto"/>
        <w:left w:val="none" w:sz="0" w:space="0" w:color="auto"/>
        <w:bottom w:val="none" w:sz="0" w:space="0" w:color="auto"/>
        <w:right w:val="none" w:sz="0" w:space="0" w:color="auto"/>
      </w:divBdr>
    </w:div>
    <w:div w:id="1560555628">
      <w:bodyDiv w:val="1"/>
      <w:marLeft w:val="0"/>
      <w:marRight w:val="0"/>
      <w:marTop w:val="0"/>
      <w:marBottom w:val="0"/>
      <w:divBdr>
        <w:top w:val="none" w:sz="0" w:space="0" w:color="auto"/>
        <w:left w:val="none" w:sz="0" w:space="0" w:color="auto"/>
        <w:bottom w:val="none" w:sz="0" w:space="0" w:color="auto"/>
        <w:right w:val="none" w:sz="0" w:space="0" w:color="auto"/>
      </w:divBdr>
      <w:divsChild>
        <w:div w:id="459493194">
          <w:marLeft w:val="0"/>
          <w:marRight w:val="0"/>
          <w:marTop w:val="0"/>
          <w:marBottom w:val="0"/>
          <w:divBdr>
            <w:top w:val="none" w:sz="0" w:space="0" w:color="auto"/>
            <w:left w:val="none" w:sz="0" w:space="0" w:color="auto"/>
            <w:bottom w:val="none" w:sz="0" w:space="0" w:color="auto"/>
            <w:right w:val="none" w:sz="0" w:space="0" w:color="auto"/>
          </w:divBdr>
          <w:divsChild>
            <w:div w:id="2096198831">
              <w:marLeft w:val="0"/>
              <w:marRight w:val="0"/>
              <w:marTop w:val="0"/>
              <w:marBottom w:val="0"/>
              <w:divBdr>
                <w:top w:val="none" w:sz="0" w:space="0" w:color="auto"/>
                <w:left w:val="none" w:sz="0" w:space="0" w:color="auto"/>
                <w:bottom w:val="none" w:sz="0" w:space="0" w:color="auto"/>
                <w:right w:val="none" w:sz="0" w:space="0" w:color="auto"/>
              </w:divBdr>
              <w:divsChild>
                <w:div w:id="7823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79842">
      <w:bodyDiv w:val="1"/>
      <w:marLeft w:val="0"/>
      <w:marRight w:val="0"/>
      <w:marTop w:val="0"/>
      <w:marBottom w:val="0"/>
      <w:divBdr>
        <w:top w:val="none" w:sz="0" w:space="0" w:color="auto"/>
        <w:left w:val="none" w:sz="0" w:space="0" w:color="auto"/>
        <w:bottom w:val="none" w:sz="0" w:space="0" w:color="auto"/>
        <w:right w:val="none" w:sz="0" w:space="0" w:color="auto"/>
      </w:divBdr>
    </w:div>
    <w:div w:id="1618442239">
      <w:bodyDiv w:val="1"/>
      <w:marLeft w:val="0"/>
      <w:marRight w:val="0"/>
      <w:marTop w:val="0"/>
      <w:marBottom w:val="0"/>
      <w:divBdr>
        <w:top w:val="none" w:sz="0" w:space="0" w:color="auto"/>
        <w:left w:val="none" w:sz="0" w:space="0" w:color="auto"/>
        <w:bottom w:val="none" w:sz="0" w:space="0" w:color="auto"/>
        <w:right w:val="none" w:sz="0" w:space="0" w:color="auto"/>
      </w:divBdr>
    </w:div>
    <w:div w:id="1638072922">
      <w:bodyDiv w:val="1"/>
      <w:marLeft w:val="0"/>
      <w:marRight w:val="0"/>
      <w:marTop w:val="0"/>
      <w:marBottom w:val="0"/>
      <w:divBdr>
        <w:top w:val="none" w:sz="0" w:space="0" w:color="auto"/>
        <w:left w:val="none" w:sz="0" w:space="0" w:color="auto"/>
        <w:bottom w:val="none" w:sz="0" w:space="0" w:color="auto"/>
        <w:right w:val="none" w:sz="0" w:space="0" w:color="auto"/>
      </w:divBdr>
    </w:div>
    <w:div w:id="1674995099">
      <w:bodyDiv w:val="1"/>
      <w:marLeft w:val="0"/>
      <w:marRight w:val="0"/>
      <w:marTop w:val="0"/>
      <w:marBottom w:val="0"/>
      <w:divBdr>
        <w:top w:val="none" w:sz="0" w:space="0" w:color="auto"/>
        <w:left w:val="none" w:sz="0" w:space="0" w:color="auto"/>
        <w:bottom w:val="none" w:sz="0" w:space="0" w:color="auto"/>
        <w:right w:val="none" w:sz="0" w:space="0" w:color="auto"/>
      </w:divBdr>
      <w:divsChild>
        <w:div w:id="928394733">
          <w:marLeft w:val="0"/>
          <w:marRight w:val="0"/>
          <w:marTop w:val="0"/>
          <w:marBottom w:val="0"/>
          <w:divBdr>
            <w:top w:val="none" w:sz="0" w:space="0" w:color="auto"/>
            <w:left w:val="none" w:sz="0" w:space="0" w:color="auto"/>
            <w:bottom w:val="none" w:sz="0" w:space="0" w:color="auto"/>
            <w:right w:val="none" w:sz="0" w:space="0" w:color="auto"/>
          </w:divBdr>
          <w:divsChild>
            <w:div w:id="1354650024">
              <w:marLeft w:val="0"/>
              <w:marRight w:val="0"/>
              <w:marTop w:val="0"/>
              <w:marBottom w:val="0"/>
              <w:divBdr>
                <w:top w:val="none" w:sz="0" w:space="0" w:color="auto"/>
                <w:left w:val="none" w:sz="0" w:space="0" w:color="auto"/>
                <w:bottom w:val="none" w:sz="0" w:space="0" w:color="auto"/>
                <w:right w:val="none" w:sz="0" w:space="0" w:color="auto"/>
              </w:divBdr>
              <w:divsChild>
                <w:div w:id="50151403">
                  <w:marLeft w:val="0"/>
                  <w:marRight w:val="0"/>
                  <w:marTop w:val="0"/>
                  <w:marBottom w:val="0"/>
                  <w:divBdr>
                    <w:top w:val="none" w:sz="0" w:space="0" w:color="auto"/>
                    <w:left w:val="none" w:sz="0" w:space="0" w:color="auto"/>
                    <w:bottom w:val="none" w:sz="0" w:space="0" w:color="auto"/>
                    <w:right w:val="none" w:sz="0" w:space="0" w:color="auto"/>
                  </w:divBdr>
                  <w:divsChild>
                    <w:div w:id="8533947">
                      <w:marLeft w:val="0"/>
                      <w:marRight w:val="0"/>
                      <w:marTop w:val="0"/>
                      <w:marBottom w:val="0"/>
                      <w:divBdr>
                        <w:top w:val="none" w:sz="0" w:space="0" w:color="auto"/>
                        <w:left w:val="none" w:sz="0" w:space="0" w:color="auto"/>
                        <w:bottom w:val="none" w:sz="0" w:space="0" w:color="auto"/>
                        <w:right w:val="none" w:sz="0" w:space="0" w:color="auto"/>
                      </w:divBdr>
                    </w:div>
                    <w:div w:id="525483139">
                      <w:marLeft w:val="0"/>
                      <w:marRight w:val="0"/>
                      <w:marTop w:val="0"/>
                      <w:marBottom w:val="0"/>
                      <w:divBdr>
                        <w:top w:val="none" w:sz="0" w:space="0" w:color="auto"/>
                        <w:left w:val="none" w:sz="0" w:space="0" w:color="auto"/>
                        <w:bottom w:val="none" w:sz="0" w:space="0" w:color="auto"/>
                        <w:right w:val="none" w:sz="0" w:space="0" w:color="auto"/>
                      </w:divBdr>
                    </w:div>
                  </w:divsChild>
                </w:div>
                <w:div w:id="797602149">
                  <w:marLeft w:val="0"/>
                  <w:marRight w:val="0"/>
                  <w:marTop w:val="0"/>
                  <w:marBottom w:val="0"/>
                  <w:divBdr>
                    <w:top w:val="none" w:sz="0" w:space="0" w:color="auto"/>
                    <w:left w:val="none" w:sz="0" w:space="0" w:color="auto"/>
                    <w:bottom w:val="none" w:sz="0" w:space="0" w:color="auto"/>
                    <w:right w:val="none" w:sz="0" w:space="0" w:color="auto"/>
                  </w:divBdr>
                  <w:divsChild>
                    <w:div w:id="11118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510256">
      <w:bodyDiv w:val="1"/>
      <w:marLeft w:val="0"/>
      <w:marRight w:val="0"/>
      <w:marTop w:val="0"/>
      <w:marBottom w:val="0"/>
      <w:divBdr>
        <w:top w:val="none" w:sz="0" w:space="0" w:color="auto"/>
        <w:left w:val="none" w:sz="0" w:space="0" w:color="auto"/>
        <w:bottom w:val="none" w:sz="0" w:space="0" w:color="auto"/>
        <w:right w:val="none" w:sz="0" w:space="0" w:color="auto"/>
      </w:divBdr>
      <w:divsChild>
        <w:div w:id="1492212872">
          <w:marLeft w:val="0"/>
          <w:marRight w:val="0"/>
          <w:marTop w:val="0"/>
          <w:marBottom w:val="0"/>
          <w:divBdr>
            <w:top w:val="none" w:sz="0" w:space="0" w:color="auto"/>
            <w:left w:val="none" w:sz="0" w:space="0" w:color="auto"/>
            <w:bottom w:val="none" w:sz="0" w:space="0" w:color="auto"/>
            <w:right w:val="none" w:sz="0" w:space="0" w:color="auto"/>
          </w:divBdr>
          <w:divsChild>
            <w:div w:id="1374379304">
              <w:marLeft w:val="0"/>
              <w:marRight w:val="0"/>
              <w:marTop w:val="0"/>
              <w:marBottom w:val="0"/>
              <w:divBdr>
                <w:top w:val="none" w:sz="0" w:space="0" w:color="auto"/>
                <w:left w:val="none" w:sz="0" w:space="0" w:color="auto"/>
                <w:bottom w:val="none" w:sz="0" w:space="0" w:color="auto"/>
                <w:right w:val="none" w:sz="0" w:space="0" w:color="auto"/>
              </w:divBdr>
              <w:divsChild>
                <w:div w:id="4218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49150">
      <w:bodyDiv w:val="1"/>
      <w:marLeft w:val="0"/>
      <w:marRight w:val="0"/>
      <w:marTop w:val="0"/>
      <w:marBottom w:val="0"/>
      <w:divBdr>
        <w:top w:val="none" w:sz="0" w:space="0" w:color="auto"/>
        <w:left w:val="none" w:sz="0" w:space="0" w:color="auto"/>
        <w:bottom w:val="none" w:sz="0" w:space="0" w:color="auto"/>
        <w:right w:val="none" w:sz="0" w:space="0" w:color="auto"/>
      </w:divBdr>
      <w:divsChild>
        <w:div w:id="582757592">
          <w:marLeft w:val="0"/>
          <w:marRight w:val="0"/>
          <w:marTop w:val="0"/>
          <w:marBottom w:val="0"/>
          <w:divBdr>
            <w:top w:val="none" w:sz="0" w:space="0" w:color="auto"/>
            <w:left w:val="none" w:sz="0" w:space="0" w:color="auto"/>
            <w:bottom w:val="none" w:sz="0" w:space="0" w:color="auto"/>
            <w:right w:val="none" w:sz="0" w:space="0" w:color="auto"/>
          </w:divBdr>
          <w:divsChild>
            <w:div w:id="1355420090">
              <w:marLeft w:val="0"/>
              <w:marRight w:val="0"/>
              <w:marTop w:val="0"/>
              <w:marBottom w:val="0"/>
              <w:divBdr>
                <w:top w:val="none" w:sz="0" w:space="0" w:color="auto"/>
                <w:left w:val="none" w:sz="0" w:space="0" w:color="auto"/>
                <w:bottom w:val="none" w:sz="0" w:space="0" w:color="auto"/>
                <w:right w:val="none" w:sz="0" w:space="0" w:color="auto"/>
              </w:divBdr>
              <w:divsChild>
                <w:div w:id="243884234">
                  <w:marLeft w:val="0"/>
                  <w:marRight w:val="0"/>
                  <w:marTop w:val="0"/>
                  <w:marBottom w:val="0"/>
                  <w:divBdr>
                    <w:top w:val="none" w:sz="0" w:space="0" w:color="auto"/>
                    <w:left w:val="none" w:sz="0" w:space="0" w:color="auto"/>
                    <w:bottom w:val="none" w:sz="0" w:space="0" w:color="auto"/>
                    <w:right w:val="none" w:sz="0" w:space="0" w:color="auto"/>
                  </w:divBdr>
                  <w:divsChild>
                    <w:div w:id="8787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645582">
      <w:bodyDiv w:val="1"/>
      <w:marLeft w:val="0"/>
      <w:marRight w:val="0"/>
      <w:marTop w:val="0"/>
      <w:marBottom w:val="0"/>
      <w:divBdr>
        <w:top w:val="none" w:sz="0" w:space="0" w:color="auto"/>
        <w:left w:val="none" w:sz="0" w:space="0" w:color="auto"/>
        <w:bottom w:val="none" w:sz="0" w:space="0" w:color="auto"/>
        <w:right w:val="none" w:sz="0" w:space="0" w:color="auto"/>
      </w:divBdr>
    </w:div>
    <w:div w:id="1716193139">
      <w:bodyDiv w:val="1"/>
      <w:marLeft w:val="0"/>
      <w:marRight w:val="0"/>
      <w:marTop w:val="0"/>
      <w:marBottom w:val="0"/>
      <w:divBdr>
        <w:top w:val="none" w:sz="0" w:space="0" w:color="auto"/>
        <w:left w:val="none" w:sz="0" w:space="0" w:color="auto"/>
        <w:bottom w:val="none" w:sz="0" w:space="0" w:color="auto"/>
        <w:right w:val="none" w:sz="0" w:space="0" w:color="auto"/>
      </w:divBdr>
    </w:div>
    <w:div w:id="1725517303">
      <w:bodyDiv w:val="1"/>
      <w:marLeft w:val="0"/>
      <w:marRight w:val="0"/>
      <w:marTop w:val="0"/>
      <w:marBottom w:val="0"/>
      <w:divBdr>
        <w:top w:val="none" w:sz="0" w:space="0" w:color="auto"/>
        <w:left w:val="none" w:sz="0" w:space="0" w:color="auto"/>
        <w:bottom w:val="none" w:sz="0" w:space="0" w:color="auto"/>
        <w:right w:val="none" w:sz="0" w:space="0" w:color="auto"/>
      </w:divBdr>
    </w:div>
    <w:div w:id="1737127099">
      <w:bodyDiv w:val="1"/>
      <w:marLeft w:val="0"/>
      <w:marRight w:val="0"/>
      <w:marTop w:val="0"/>
      <w:marBottom w:val="0"/>
      <w:divBdr>
        <w:top w:val="none" w:sz="0" w:space="0" w:color="auto"/>
        <w:left w:val="none" w:sz="0" w:space="0" w:color="auto"/>
        <w:bottom w:val="none" w:sz="0" w:space="0" w:color="auto"/>
        <w:right w:val="none" w:sz="0" w:space="0" w:color="auto"/>
      </w:divBdr>
      <w:divsChild>
        <w:div w:id="721489500">
          <w:marLeft w:val="0"/>
          <w:marRight w:val="0"/>
          <w:marTop w:val="0"/>
          <w:marBottom w:val="0"/>
          <w:divBdr>
            <w:top w:val="none" w:sz="0" w:space="0" w:color="auto"/>
            <w:left w:val="none" w:sz="0" w:space="0" w:color="auto"/>
            <w:bottom w:val="none" w:sz="0" w:space="0" w:color="auto"/>
            <w:right w:val="none" w:sz="0" w:space="0" w:color="auto"/>
          </w:divBdr>
          <w:divsChild>
            <w:div w:id="865675141">
              <w:marLeft w:val="0"/>
              <w:marRight w:val="0"/>
              <w:marTop w:val="0"/>
              <w:marBottom w:val="0"/>
              <w:divBdr>
                <w:top w:val="none" w:sz="0" w:space="0" w:color="auto"/>
                <w:left w:val="none" w:sz="0" w:space="0" w:color="auto"/>
                <w:bottom w:val="none" w:sz="0" w:space="0" w:color="auto"/>
                <w:right w:val="none" w:sz="0" w:space="0" w:color="auto"/>
              </w:divBdr>
              <w:divsChild>
                <w:div w:id="444620634">
                  <w:marLeft w:val="0"/>
                  <w:marRight w:val="0"/>
                  <w:marTop w:val="0"/>
                  <w:marBottom w:val="0"/>
                  <w:divBdr>
                    <w:top w:val="none" w:sz="0" w:space="0" w:color="auto"/>
                    <w:left w:val="none" w:sz="0" w:space="0" w:color="auto"/>
                    <w:bottom w:val="none" w:sz="0" w:space="0" w:color="auto"/>
                    <w:right w:val="none" w:sz="0" w:space="0" w:color="auto"/>
                  </w:divBdr>
                  <w:divsChild>
                    <w:div w:id="20491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63480">
      <w:bodyDiv w:val="1"/>
      <w:marLeft w:val="0"/>
      <w:marRight w:val="0"/>
      <w:marTop w:val="0"/>
      <w:marBottom w:val="0"/>
      <w:divBdr>
        <w:top w:val="none" w:sz="0" w:space="0" w:color="auto"/>
        <w:left w:val="none" w:sz="0" w:space="0" w:color="auto"/>
        <w:bottom w:val="none" w:sz="0" w:space="0" w:color="auto"/>
        <w:right w:val="none" w:sz="0" w:space="0" w:color="auto"/>
      </w:divBdr>
    </w:div>
    <w:div w:id="1791315670">
      <w:bodyDiv w:val="1"/>
      <w:marLeft w:val="0"/>
      <w:marRight w:val="0"/>
      <w:marTop w:val="0"/>
      <w:marBottom w:val="0"/>
      <w:divBdr>
        <w:top w:val="none" w:sz="0" w:space="0" w:color="auto"/>
        <w:left w:val="none" w:sz="0" w:space="0" w:color="auto"/>
        <w:bottom w:val="none" w:sz="0" w:space="0" w:color="auto"/>
        <w:right w:val="none" w:sz="0" w:space="0" w:color="auto"/>
      </w:divBdr>
    </w:div>
    <w:div w:id="1847087349">
      <w:bodyDiv w:val="1"/>
      <w:marLeft w:val="0"/>
      <w:marRight w:val="0"/>
      <w:marTop w:val="0"/>
      <w:marBottom w:val="0"/>
      <w:divBdr>
        <w:top w:val="none" w:sz="0" w:space="0" w:color="auto"/>
        <w:left w:val="none" w:sz="0" w:space="0" w:color="auto"/>
        <w:bottom w:val="none" w:sz="0" w:space="0" w:color="auto"/>
        <w:right w:val="none" w:sz="0" w:space="0" w:color="auto"/>
      </w:divBdr>
    </w:div>
    <w:div w:id="1870072580">
      <w:bodyDiv w:val="1"/>
      <w:marLeft w:val="0"/>
      <w:marRight w:val="0"/>
      <w:marTop w:val="0"/>
      <w:marBottom w:val="0"/>
      <w:divBdr>
        <w:top w:val="none" w:sz="0" w:space="0" w:color="auto"/>
        <w:left w:val="none" w:sz="0" w:space="0" w:color="auto"/>
        <w:bottom w:val="none" w:sz="0" w:space="0" w:color="auto"/>
        <w:right w:val="none" w:sz="0" w:space="0" w:color="auto"/>
      </w:divBdr>
    </w:div>
    <w:div w:id="1878859073">
      <w:bodyDiv w:val="1"/>
      <w:marLeft w:val="0"/>
      <w:marRight w:val="0"/>
      <w:marTop w:val="0"/>
      <w:marBottom w:val="0"/>
      <w:divBdr>
        <w:top w:val="none" w:sz="0" w:space="0" w:color="auto"/>
        <w:left w:val="none" w:sz="0" w:space="0" w:color="auto"/>
        <w:bottom w:val="none" w:sz="0" w:space="0" w:color="auto"/>
        <w:right w:val="none" w:sz="0" w:space="0" w:color="auto"/>
      </w:divBdr>
      <w:divsChild>
        <w:div w:id="278683951">
          <w:marLeft w:val="0"/>
          <w:marRight w:val="0"/>
          <w:marTop w:val="0"/>
          <w:marBottom w:val="0"/>
          <w:divBdr>
            <w:top w:val="none" w:sz="0" w:space="0" w:color="auto"/>
            <w:left w:val="none" w:sz="0" w:space="0" w:color="auto"/>
            <w:bottom w:val="none" w:sz="0" w:space="0" w:color="auto"/>
            <w:right w:val="none" w:sz="0" w:space="0" w:color="auto"/>
          </w:divBdr>
          <w:divsChild>
            <w:div w:id="51514166">
              <w:marLeft w:val="0"/>
              <w:marRight w:val="0"/>
              <w:marTop w:val="0"/>
              <w:marBottom w:val="0"/>
              <w:divBdr>
                <w:top w:val="none" w:sz="0" w:space="0" w:color="auto"/>
                <w:left w:val="none" w:sz="0" w:space="0" w:color="auto"/>
                <w:bottom w:val="none" w:sz="0" w:space="0" w:color="auto"/>
                <w:right w:val="none" w:sz="0" w:space="0" w:color="auto"/>
              </w:divBdr>
              <w:divsChild>
                <w:div w:id="4282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2168">
      <w:bodyDiv w:val="1"/>
      <w:marLeft w:val="0"/>
      <w:marRight w:val="0"/>
      <w:marTop w:val="0"/>
      <w:marBottom w:val="0"/>
      <w:divBdr>
        <w:top w:val="none" w:sz="0" w:space="0" w:color="auto"/>
        <w:left w:val="none" w:sz="0" w:space="0" w:color="auto"/>
        <w:bottom w:val="none" w:sz="0" w:space="0" w:color="auto"/>
        <w:right w:val="none" w:sz="0" w:space="0" w:color="auto"/>
      </w:divBdr>
    </w:div>
    <w:div w:id="1912497791">
      <w:bodyDiv w:val="1"/>
      <w:marLeft w:val="0"/>
      <w:marRight w:val="0"/>
      <w:marTop w:val="0"/>
      <w:marBottom w:val="0"/>
      <w:divBdr>
        <w:top w:val="none" w:sz="0" w:space="0" w:color="auto"/>
        <w:left w:val="none" w:sz="0" w:space="0" w:color="auto"/>
        <w:bottom w:val="none" w:sz="0" w:space="0" w:color="auto"/>
        <w:right w:val="none" w:sz="0" w:space="0" w:color="auto"/>
      </w:divBdr>
    </w:div>
    <w:div w:id="1946300583">
      <w:bodyDiv w:val="1"/>
      <w:marLeft w:val="0"/>
      <w:marRight w:val="0"/>
      <w:marTop w:val="0"/>
      <w:marBottom w:val="0"/>
      <w:divBdr>
        <w:top w:val="none" w:sz="0" w:space="0" w:color="auto"/>
        <w:left w:val="none" w:sz="0" w:space="0" w:color="auto"/>
        <w:bottom w:val="none" w:sz="0" w:space="0" w:color="auto"/>
        <w:right w:val="none" w:sz="0" w:space="0" w:color="auto"/>
      </w:divBdr>
    </w:div>
    <w:div w:id="1946881237">
      <w:bodyDiv w:val="1"/>
      <w:marLeft w:val="0"/>
      <w:marRight w:val="0"/>
      <w:marTop w:val="0"/>
      <w:marBottom w:val="0"/>
      <w:divBdr>
        <w:top w:val="none" w:sz="0" w:space="0" w:color="auto"/>
        <w:left w:val="none" w:sz="0" w:space="0" w:color="auto"/>
        <w:bottom w:val="none" w:sz="0" w:space="0" w:color="auto"/>
        <w:right w:val="none" w:sz="0" w:space="0" w:color="auto"/>
      </w:divBdr>
    </w:div>
    <w:div w:id="1978483993">
      <w:bodyDiv w:val="1"/>
      <w:marLeft w:val="0"/>
      <w:marRight w:val="0"/>
      <w:marTop w:val="0"/>
      <w:marBottom w:val="0"/>
      <w:divBdr>
        <w:top w:val="none" w:sz="0" w:space="0" w:color="auto"/>
        <w:left w:val="none" w:sz="0" w:space="0" w:color="auto"/>
        <w:bottom w:val="none" w:sz="0" w:space="0" w:color="auto"/>
        <w:right w:val="none" w:sz="0" w:space="0" w:color="auto"/>
      </w:divBdr>
      <w:divsChild>
        <w:div w:id="2111469986">
          <w:marLeft w:val="0"/>
          <w:marRight w:val="0"/>
          <w:marTop w:val="0"/>
          <w:marBottom w:val="0"/>
          <w:divBdr>
            <w:top w:val="none" w:sz="0" w:space="0" w:color="auto"/>
            <w:left w:val="none" w:sz="0" w:space="0" w:color="auto"/>
            <w:bottom w:val="none" w:sz="0" w:space="0" w:color="auto"/>
            <w:right w:val="none" w:sz="0" w:space="0" w:color="auto"/>
          </w:divBdr>
          <w:divsChild>
            <w:div w:id="561912493">
              <w:marLeft w:val="0"/>
              <w:marRight w:val="0"/>
              <w:marTop w:val="0"/>
              <w:marBottom w:val="0"/>
              <w:divBdr>
                <w:top w:val="none" w:sz="0" w:space="0" w:color="auto"/>
                <w:left w:val="none" w:sz="0" w:space="0" w:color="auto"/>
                <w:bottom w:val="none" w:sz="0" w:space="0" w:color="auto"/>
                <w:right w:val="none" w:sz="0" w:space="0" w:color="auto"/>
              </w:divBdr>
              <w:divsChild>
                <w:div w:id="19220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0015">
      <w:bodyDiv w:val="1"/>
      <w:marLeft w:val="0"/>
      <w:marRight w:val="0"/>
      <w:marTop w:val="0"/>
      <w:marBottom w:val="0"/>
      <w:divBdr>
        <w:top w:val="none" w:sz="0" w:space="0" w:color="auto"/>
        <w:left w:val="none" w:sz="0" w:space="0" w:color="auto"/>
        <w:bottom w:val="none" w:sz="0" w:space="0" w:color="auto"/>
        <w:right w:val="none" w:sz="0" w:space="0" w:color="auto"/>
      </w:divBdr>
    </w:div>
    <w:div w:id="2034458920">
      <w:bodyDiv w:val="1"/>
      <w:marLeft w:val="0"/>
      <w:marRight w:val="0"/>
      <w:marTop w:val="0"/>
      <w:marBottom w:val="0"/>
      <w:divBdr>
        <w:top w:val="none" w:sz="0" w:space="0" w:color="auto"/>
        <w:left w:val="none" w:sz="0" w:space="0" w:color="auto"/>
        <w:bottom w:val="none" w:sz="0" w:space="0" w:color="auto"/>
        <w:right w:val="none" w:sz="0" w:space="0" w:color="auto"/>
      </w:divBdr>
    </w:div>
    <w:div w:id="2050253854">
      <w:bodyDiv w:val="1"/>
      <w:marLeft w:val="0"/>
      <w:marRight w:val="0"/>
      <w:marTop w:val="0"/>
      <w:marBottom w:val="0"/>
      <w:divBdr>
        <w:top w:val="none" w:sz="0" w:space="0" w:color="auto"/>
        <w:left w:val="none" w:sz="0" w:space="0" w:color="auto"/>
        <w:bottom w:val="none" w:sz="0" w:space="0" w:color="auto"/>
        <w:right w:val="none" w:sz="0" w:space="0" w:color="auto"/>
      </w:divBdr>
    </w:div>
    <w:div w:id="2051416495">
      <w:bodyDiv w:val="1"/>
      <w:marLeft w:val="0"/>
      <w:marRight w:val="0"/>
      <w:marTop w:val="0"/>
      <w:marBottom w:val="0"/>
      <w:divBdr>
        <w:top w:val="none" w:sz="0" w:space="0" w:color="auto"/>
        <w:left w:val="none" w:sz="0" w:space="0" w:color="auto"/>
        <w:bottom w:val="none" w:sz="0" w:space="0" w:color="auto"/>
        <w:right w:val="none" w:sz="0" w:space="0" w:color="auto"/>
      </w:divBdr>
    </w:div>
    <w:div w:id="2064407994">
      <w:bodyDiv w:val="1"/>
      <w:marLeft w:val="0"/>
      <w:marRight w:val="0"/>
      <w:marTop w:val="0"/>
      <w:marBottom w:val="0"/>
      <w:divBdr>
        <w:top w:val="none" w:sz="0" w:space="0" w:color="auto"/>
        <w:left w:val="none" w:sz="0" w:space="0" w:color="auto"/>
        <w:bottom w:val="none" w:sz="0" w:space="0" w:color="auto"/>
        <w:right w:val="none" w:sz="0" w:space="0" w:color="auto"/>
      </w:divBdr>
      <w:divsChild>
        <w:div w:id="343826262">
          <w:marLeft w:val="0"/>
          <w:marRight w:val="0"/>
          <w:marTop w:val="0"/>
          <w:marBottom w:val="0"/>
          <w:divBdr>
            <w:top w:val="none" w:sz="0" w:space="0" w:color="auto"/>
            <w:left w:val="none" w:sz="0" w:space="0" w:color="auto"/>
            <w:bottom w:val="none" w:sz="0" w:space="0" w:color="auto"/>
            <w:right w:val="none" w:sz="0" w:space="0" w:color="auto"/>
          </w:divBdr>
          <w:divsChild>
            <w:div w:id="692650478">
              <w:marLeft w:val="0"/>
              <w:marRight w:val="0"/>
              <w:marTop w:val="0"/>
              <w:marBottom w:val="0"/>
              <w:divBdr>
                <w:top w:val="none" w:sz="0" w:space="0" w:color="auto"/>
                <w:left w:val="none" w:sz="0" w:space="0" w:color="auto"/>
                <w:bottom w:val="none" w:sz="0" w:space="0" w:color="auto"/>
                <w:right w:val="none" w:sz="0" w:space="0" w:color="auto"/>
              </w:divBdr>
              <w:divsChild>
                <w:div w:id="7855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75343">
      <w:bodyDiv w:val="1"/>
      <w:marLeft w:val="0"/>
      <w:marRight w:val="0"/>
      <w:marTop w:val="0"/>
      <w:marBottom w:val="0"/>
      <w:divBdr>
        <w:top w:val="none" w:sz="0" w:space="0" w:color="auto"/>
        <w:left w:val="none" w:sz="0" w:space="0" w:color="auto"/>
        <w:bottom w:val="none" w:sz="0" w:space="0" w:color="auto"/>
        <w:right w:val="none" w:sz="0" w:space="0" w:color="auto"/>
      </w:divBdr>
      <w:divsChild>
        <w:div w:id="1884516630">
          <w:marLeft w:val="0"/>
          <w:marRight w:val="0"/>
          <w:marTop w:val="0"/>
          <w:marBottom w:val="0"/>
          <w:divBdr>
            <w:top w:val="none" w:sz="0" w:space="0" w:color="auto"/>
            <w:left w:val="none" w:sz="0" w:space="0" w:color="auto"/>
            <w:bottom w:val="none" w:sz="0" w:space="0" w:color="auto"/>
            <w:right w:val="none" w:sz="0" w:space="0" w:color="auto"/>
          </w:divBdr>
          <w:divsChild>
            <w:div w:id="313222794">
              <w:marLeft w:val="0"/>
              <w:marRight w:val="0"/>
              <w:marTop w:val="0"/>
              <w:marBottom w:val="0"/>
              <w:divBdr>
                <w:top w:val="none" w:sz="0" w:space="0" w:color="auto"/>
                <w:left w:val="none" w:sz="0" w:space="0" w:color="auto"/>
                <w:bottom w:val="none" w:sz="0" w:space="0" w:color="auto"/>
                <w:right w:val="none" w:sz="0" w:space="0" w:color="auto"/>
              </w:divBdr>
              <w:divsChild>
                <w:div w:id="1511603602">
                  <w:marLeft w:val="0"/>
                  <w:marRight w:val="0"/>
                  <w:marTop w:val="0"/>
                  <w:marBottom w:val="0"/>
                  <w:divBdr>
                    <w:top w:val="none" w:sz="0" w:space="0" w:color="auto"/>
                    <w:left w:val="none" w:sz="0" w:space="0" w:color="auto"/>
                    <w:bottom w:val="none" w:sz="0" w:space="0" w:color="auto"/>
                    <w:right w:val="none" w:sz="0" w:space="0" w:color="auto"/>
                  </w:divBdr>
                  <w:divsChild>
                    <w:div w:id="1862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482713">
      <w:bodyDiv w:val="1"/>
      <w:marLeft w:val="0"/>
      <w:marRight w:val="0"/>
      <w:marTop w:val="0"/>
      <w:marBottom w:val="0"/>
      <w:divBdr>
        <w:top w:val="none" w:sz="0" w:space="0" w:color="auto"/>
        <w:left w:val="none" w:sz="0" w:space="0" w:color="auto"/>
        <w:bottom w:val="none" w:sz="0" w:space="0" w:color="auto"/>
        <w:right w:val="none" w:sz="0" w:space="0" w:color="auto"/>
      </w:divBdr>
      <w:divsChild>
        <w:div w:id="286545095">
          <w:marLeft w:val="0"/>
          <w:marRight w:val="0"/>
          <w:marTop w:val="0"/>
          <w:marBottom w:val="0"/>
          <w:divBdr>
            <w:top w:val="none" w:sz="0" w:space="0" w:color="auto"/>
            <w:left w:val="none" w:sz="0" w:space="0" w:color="auto"/>
            <w:bottom w:val="none" w:sz="0" w:space="0" w:color="auto"/>
            <w:right w:val="none" w:sz="0" w:space="0" w:color="auto"/>
          </w:divBdr>
          <w:divsChild>
            <w:div w:id="1891577796">
              <w:marLeft w:val="0"/>
              <w:marRight w:val="0"/>
              <w:marTop w:val="0"/>
              <w:marBottom w:val="0"/>
              <w:divBdr>
                <w:top w:val="none" w:sz="0" w:space="0" w:color="auto"/>
                <w:left w:val="none" w:sz="0" w:space="0" w:color="auto"/>
                <w:bottom w:val="none" w:sz="0" w:space="0" w:color="auto"/>
                <w:right w:val="none" w:sz="0" w:space="0" w:color="auto"/>
              </w:divBdr>
              <w:divsChild>
                <w:div w:id="18778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56926">
      <w:bodyDiv w:val="1"/>
      <w:marLeft w:val="0"/>
      <w:marRight w:val="0"/>
      <w:marTop w:val="0"/>
      <w:marBottom w:val="0"/>
      <w:divBdr>
        <w:top w:val="none" w:sz="0" w:space="0" w:color="auto"/>
        <w:left w:val="none" w:sz="0" w:space="0" w:color="auto"/>
        <w:bottom w:val="none" w:sz="0" w:space="0" w:color="auto"/>
        <w:right w:val="none" w:sz="0" w:space="0" w:color="auto"/>
      </w:divBdr>
      <w:divsChild>
        <w:div w:id="778988715">
          <w:marLeft w:val="0"/>
          <w:marRight w:val="0"/>
          <w:marTop w:val="0"/>
          <w:marBottom w:val="0"/>
          <w:divBdr>
            <w:top w:val="none" w:sz="0" w:space="0" w:color="auto"/>
            <w:left w:val="none" w:sz="0" w:space="0" w:color="auto"/>
            <w:bottom w:val="none" w:sz="0" w:space="0" w:color="auto"/>
            <w:right w:val="none" w:sz="0" w:space="0" w:color="auto"/>
          </w:divBdr>
          <w:divsChild>
            <w:div w:id="1543177281">
              <w:marLeft w:val="0"/>
              <w:marRight w:val="0"/>
              <w:marTop w:val="0"/>
              <w:marBottom w:val="0"/>
              <w:divBdr>
                <w:top w:val="none" w:sz="0" w:space="0" w:color="auto"/>
                <w:left w:val="none" w:sz="0" w:space="0" w:color="auto"/>
                <w:bottom w:val="none" w:sz="0" w:space="0" w:color="auto"/>
                <w:right w:val="none" w:sz="0" w:space="0" w:color="auto"/>
              </w:divBdr>
              <w:divsChild>
                <w:div w:id="157037347">
                  <w:marLeft w:val="0"/>
                  <w:marRight w:val="0"/>
                  <w:marTop w:val="0"/>
                  <w:marBottom w:val="0"/>
                  <w:divBdr>
                    <w:top w:val="none" w:sz="0" w:space="0" w:color="auto"/>
                    <w:left w:val="none" w:sz="0" w:space="0" w:color="auto"/>
                    <w:bottom w:val="none" w:sz="0" w:space="0" w:color="auto"/>
                    <w:right w:val="none" w:sz="0" w:space="0" w:color="auto"/>
                  </w:divBdr>
                  <w:divsChild>
                    <w:div w:id="13811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103271">
      <w:bodyDiv w:val="1"/>
      <w:marLeft w:val="0"/>
      <w:marRight w:val="0"/>
      <w:marTop w:val="0"/>
      <w:marBottom w:val="0"/>
      <w:divBdr>
        <w:top w:val="none" w:sz="0" w:space="0" w:color="auto"/>
        <w:left w:val="none" w:sz="0" w:space="0" w:color="auto"/>
        <w:bottom w:val="none" w:sz="0" w:space="0" w:color="auto"/>
        <w:right w:val="none" w:sz="0" w:space="0" w:color="auto"/>
      </w:divBdr>
    </w:div>
    <w:div w:id="2113745851">
      <w:bodyDiv w:val="1"/>
      <w:marLeft w:val="0"/>
      <w:marRight w:val="0"/>
      <w:marTop w:val="0"/>
      <w:marBottom w:val="0"/>
      <w:divBdr>
        <w:top w:val="none" w:sz="0" w:space="0" w:color="auto"/>
        <w:left w:val="none" w:sz="0" w:space="0" w:color="auto"/>
        <w:bottom w:val="none" w:sz="0" w:space="0" w:color="auto"/>
        <w:right w:val="none" w:sz="0" w:space="0" w:color="auto"/>
      </w:divBdr>
    </w:div>
    <w:div w:id="2120100843">
      <w:bodyDiv w:val="1"/>
      <w:marLeft w:val="0"/>
      <w:marRight w:val="0"/>
      <w:marTop w:val="0"/>
      <w:marBottom w:val="0"/>
      <w:divBdr>
        <w:top w:val="none" w:sz="0" w:space="0" w:color="auto"/>
        <w:left w:val="none" w:sz="0" w:space="0" w:color="auto"/>
        <w:bottom w:val="none" w:sz="0" w:space="0" w:color="auto"/>
        <w:right w:val="none" w:sz="0" w:space="0" w:color="auto"/>
      </w:divBdr>
    </w:div>
    <w:div w:id="2122601568">
      <w:bodyDiv w:val="1"/>
      <w:marLeft w:val="0"/>
      <w:marRight w:val="0"/>
      <w:marTop w:val="0"/>
      <w:marBottom w:val="0"/>
      <w:divBdr>
        <w:top w:val="none" w:sz="0" w:space="0" w:color="auto"/>
        <w:left w:val="none" w:sz="0" w:space="0" w:color="auto"/>
        <w:bottom w:val="none" w:sz="0" w:space="0" w:color="auto"/>
        <w:right w:val="none" w:sz="0" w:space="0" w:color="auto"/>
      </w:divBdr>
    </w:div>
    <w:div w:id="212326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emf"/><Relationship Id="rId50" Type="http://schemas.openxmlformats.org/officeDocument/2006/relationships/image" Target="media/image40.emf"/><Relationship Id="rId55"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3.emf"/><Relationship Id="rId58"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microsoft.com/office/2007/relationships/hdphoto" Target="media/hdphoto1.wdp"/><Relationship Id="rId57"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2.emf"/><Relationship Id="rId60" Type="http://schemas.microsoft.com/office/2016/09/relationships/commentsIds" Target="commentsIds.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emf"/><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unb18</b:Tag>
    <b:SourceType>InternetSite</b:SourceType>
    <b:Guid>{0624D3EF-70B0-4FA3-B861-8C4131F8E73A}</b:Guid>
    <b:Author>
      <b:Author>
        <b:NameList>
          <b:Person>
            <b:Last>unbekannt</b:Last>
          </b:Person>
        </b:NameList>
      </b:Author>
    </b:Author>
    <b:Title>VUZT.CZ</b:Title>
    <b:Year>2018  </b:Year>
    <b:URL>http://www.vuzt.cz/index.php?I=A58&amp;L=EN</b:URL>
    <b:RefOrder>3</b:RefOrder>
  </b:Source>
  <b:Source>
    <b:Tag>DHe03</b:Tag>
    <b:SourceType>ArticleInAPeriodical</b:SourceType>
    <b:Guid>{14CD8C9F-B5DD-4735-9609-6B9AAA253C2F}</b:Guid>
    <b:Title>Hohenheimer Biogasertragstest</b:Title>
    <b:Year>2003</b:Year>
    <b:Author>
      <b:Author>
        <b:NameList>
          <b:Person>
            <b:Last>Helffrich</b:Last>
            <b:First>D.</b:First>
          </b:Person>
          <b:Person>
            <b:Last>Oechsner</b:Last>
            <b:First>H.</b:First>
          </b:Person>
        </b:NameList>
      </b:Author>
    </b:Author>
    <b:PeriodicalTitle>Agrartechnische Forschung 9</b:PeriodicalTitle>
    <b:Pages>27-30</b:Pages>
    <b:RefOrder>1</b:RefOrder>
  </b:Source>
  <b:Source>
    <b:Tag>Bio16</b:Tag>
    <b:SourceType>Report</b:SourceType>
    <b:Guid>{CB2521B4-418F-48D2-AD36-0D134E135177}</b:Guid>
    <b:Title>AMPTS II &amp; AMPTS II Light: Automatic Methane Potential Test System</b:Title>
    <b:Year>2016</b:Year>
    <b:Author>
      <b:Author>
        <b:NameList>
          <b:Person>
            <b:Last>Sweden</b:Last>
            <b:First>Bioprocess</b:First>
            <b:Middle>Control</b:Middle>
          </b:Person>
        </b:NameList>
      </b:Author>
    </b:Author>
    <b:Publisher>Bioprocess Control Sweden AB</b:Publisher>
    <b:City>SE-223 63 Lund, Sweden</b:City>
    <b:RefOrder>4</b:RefOrder>
  </b:Source>
  <b:Source>
    <b:Tag>Sch18</b:Tag>
    <b:SourceType>InternetSite</b:SourceType>
    <b:Guid>{BF6B9A5E-F82C-43FB-9D6F-845AE5B2310E}</b:Guid>
    <b:Title>DIN 38414-8:1985-06</b:Title>
    <b:Year>2018</b:Year>
    <b:Author>
      <b:Author>
        <b:NameList>
          <b:Person>
            <b:Last>Schacht</b:Last>
            <b:First>M.</b:First>
          </b:Person>
        </b:NameList>
      </b:Author>
      <b:Editor>
        <b:NameList>
          <b:Person>
            <b:Last>GmbH</b:Last>
            <b:First>Beuth</b:First>
            <b:Middle>Verlag</b:Middle>
          </b:Person>
        </b:NameList>
      </b:Editor>
      <b:ProducerName>
        <b:NameList>
          <b:Person>
            <b:Last>Schacht</b:Last>
            <b:First>Dr.-Ing.</b:First>
            <b:Middle>Mario</b:Middle>
          </b:Person>
        </b:NameList>
      </b:ProducerName>
    </b:Author>
    <b:URL>https://www.beuth.de/de/norm/din-38414-8/1209064</b:URL>
    <b:YearAccessed>2018</b:YearAccessed>
    <b:MonthAccessed>Mai</b:MonthAccessed>
    <b:DayAccessed>21</b:DayAccessed>
    <b:RefOrder>2</b:RefOrder>
  </b:Source>
  <b:Source>
    <b:Tag>IAn09</b:Tag>
    <b:SourceType>InternetSite</b:SourceType>
    <b:Guid>{63C79D4A-AAAE-4CB8-B85A-3AD6B2409647}</b:Guid>
    <b:Author>
      <b:Author>
        <b:NameList>
          <b:Person>
            <b:Last>Angelidaki et al.</b:Last>
            <b:First>I</b:First>
          </b:Person>
        </b:NameList>
      </b:Author>
    </b:Author>
    <b:Title>Defining the biomethane potential (BMP) of solid organic</b:Title>
    <b:Year>2009</b:Year>
    <b:URL>https://pdfs.semanticscholar.org/3d7f/978bf42ca85b5b0f626606dd4e8ae72de302.pdf</b:URL>
    <b:RefOrder>5</b:RefOrder>
  </b:Source>
</b:Sources>
</file>

<file path=customXml/itemProps1.xml><?xml version="1.0" encoding="utf-8"?>
<ds:datastoreItem xmlns:ds="http://schemas.openxmlformats.org/officeDocument/2006/customXml" ds:itemID="{6EBE1357-C8D7-4BA5-B2BE-AE115A9147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454DAB7B.dotm</Template>
  <TotalTime>0</TotalTime>
  <Pages>40</Pages>
  <Words>11692</Words>
  <Characters>73661</Characters>
  <Application>Microsoft Office Word</Application>
  <DocSecurity>4</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Memeti Nurdzane;Sabani Besmira</dc:creator>
  <cp:keywords/>
  <dc:description/>
  <cp:lastModifiedBy>Memeti Nurdzane (memetnur)</cp:lastModifiedBy>
  <cp:revision>2</cp:revision>
  <cp:lastPrinted>2018-09-26T14:34:00Z</cp:lastPrinted>
  <dcterms:created xsi:type="dcterms:W3CDTF">2018-09-26T14:42:00Z</dcterms:created>
  <dcterms:modified xsi:type="dcterms:W3CDTF">2018-09-26T14:42:00Z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zotero-version="5.0.55"&gt;&lt;session id="6wov3kGD"/&gt;&lt;style id="http://www.zotero.org/styles/apa" locale="de-CH" hasBibliography="1" bibliographyStyleHasBeenSet="0"/&gt;&lt;prefs&gt;&lt;pref name="fieldType" value="Field"/&gt;&lt;pref name="automaticJourn</vt:lpwstr>
  </property>
</Properties>
</file>